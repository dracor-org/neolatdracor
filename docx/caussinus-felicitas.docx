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ellenraster"/>
        <w:tblW w:w="10102" w:type="dxa"/>
        <w:tblLook w:val="04A0" w:firstRow="1" w:lastRow="0" w:firstColumn="1" w:lastColumn="0" w:noHBand="0" w:noVBand="1"/>
      </w:tblPr>
      <w:tblGrid>
        <w:gridCol w:w="2298"/>
        <w:gridCol w:w="10035"/>
        <w:gridCol w:w="1751"/>
      </w:tblGrid>
      <w:tr w:rsidR="00057276" w:rsidRPr="00057276" w14:paraId="1F068939" w14:textId="77777777" w:rsidTr="00057276">
        <w:tc>
          <w:tcPr>
            <w:tcW w:w="2298" w:type="dxa"/>
          </w:tcPr>
          <w:p w14:paraId="1F068936" w14:textId="77777777" w:rsidR="00057276" w:rsidRPr="00627D59" w:rsidRDefault="00057276" w:rsidP="00A17364">
            <w:pPr>
              <w:pStyle w:val="DraCormetadata"/>
            </w:pPr>
            <w:r w:rsidRPr="00627D59">
              <w:t>Metadata type</w:t>
            </w:r>
          </w:p>
        </w:tc>
        <w:tc>
          <w:tcPr>
            <w:tcW w:w="6053" w:type="dxa"/>
          </w:tcPr>
          <w:p w14:paraId="1F068937" w14:textId="77777777" w:rsidR="00057276" w:rsidRPr="00627D59" w:rsidRDefault="00057276" w:rsidP="00A17364">
            <w:pPr>
              <w:pStyle w:val="DraCormetadata"/>
            </w:pPr>
            <w:r w:rsidRPr="00627D59">
              <w:t>Metadata</w:t>
            </w:r>
          </w:p>
        </w:tc>
        <w:tc>
          <w:tcPr>
            <w:tcW w:w="1751" w:type="dxa"/>
          </w:tcPr>
          <w:p w14:paraId="1F068938" w14:textId="77777777" w:rsidR="00057276" w:rsidRPr="00627D59" w:rsidRDefault="00057276" w:rsidP="00A17364">
            <w:pPr>
              <w:pStyle w:val="DraCormetadata"/>
            </w:pPr>
            <w:r w:rsidRPr="00627D59">
              <w:t>Comment on the metadata type</w:t>
            </w:r>
          </w:p>
        </w:tc>
      </w:tr>
      <w:tr w:rsidR="00057276" w:rsidRPr="00627D59" w14:paraId="1F06893D" w14:textId="77777777" w:rsidTr="00057276">
        <w:tc>
          <w:tcPr>
            <w:tcW w:w="2298" w:type="dxa"/>
          </w:tcPr>
          <w:p w14:paraId="1F06893A" w14:textId="77777777" w:rsidR="00057276" w:rsidRPr="00627D59" w:rsidRDefault="00057276" w:rsidP="00A17364">
            <w:pPr>
              <w:pStyle w:val="DraCormetadata"/>
            </w:pPr>
            <w:r w:rsidRPr="00627D59">
              <w:t>Work title</w:t>
            </w:r>
          </w:p>
        </w:tc>
        <w:tc>
          <w:tcPr>
            <w:tcW w:w="6053" w:type="dxa"/>
          </w:tcPr>
          <w:p w14:paraId="1F06893B" w14:textId="77777777" w:rsidR="00057276" w:rsidRPr="00627D59" w:rsidRDefault="00057276" w:rsidP="00A17364">
            <w:pPr>
              <w:pStyle w:val="DraCormetadata"/>
            </w:pPr>
            <w:r w:rsidRPr="00627D59">
              <w:t>Felicitas tragoedia</w:t>
            </w:r>
          </w:p>
        </w:tc>
        <w:tc>
          <w:tcPr>
            <w:tcW w:w="1751" w:type="dxa"/>
          </w:tcPr>
          <w:p w14:paraId="1F06893C" w14:textId="77777777" w:rsidR="00057276" w:rsidRPr="00627D59" w:rsidRDefault="00057276" w:rsidP="00A17364">
            <w:pPr>
              <w:pStyle w:val="DraCormetadata"/>
            </w:pPr>
          </w:p>
        </w:tc>
      </w:tr>
      <w:tr w:rsidR="00057276" w:rsidRPr="00627D59" w14:paraId="1F068941" w14:textId="77777777" w:rsidTr="00057276">
        <w:tc>
          <w:tcPr>
            <w:tcW w:w="2298" w:type="dxa"/>
          </w:tcPr>
          <w:p w14:paraId="1F06893E" w14:textId="77777777" w:rsidR="00057276" w:rsidRPr="00627D59" w:rsidRDefault="00057276" w:rsidP="00A17364">
            <w:pPr>
              <w:pStyle w:val="DraCormetadata"/>
            </w:pPr>
            <w:r w:rsidRPr="00627D59">
              <w:t>Work Wikidata ID</w:t>
            </w:r>
          </w:p>
        </w:tc>
        <w:tc>
          <w:tcPr>
            <w:tcW w:w="6053" w:type="dxa"/>
          </w:tcPr>
          <w:p w14:paraId="1F06893F" w14:textId="77777777" w:rsidR="00057276" w:rsidRPr="00627D59" w:rsidRDefault="00057276" w:rsidP="00A17364">
            <w:pPr>
              <w:pStyle w:val="DraCormetadata"/>
            </w:pPr>
            <w:r w:rsidRPr="00627D59">
              <w:t>/</w:t>
            </w:r>
          </w:p>
        </w:tc>
        <w:tc>
          <w:tcPr>
            <w:tcW w:w="1751" w:type="dxa"/>
          </w:tcPr>
          <w:p w14:paraId="1F068940" w14:textId="77777777" w:rsidR="00057276" w:rsidRPr="00627D59" w:rsidRDefault="00057276" w:rsidP="00A17364">
            <w:pPr>
              <w:pStyle w:val="DraCormetadata"/>
            </w:pPr>
            <w:r w:rsidRPr="00627D59">
              <w:t>[If applicable.]</w:t>
            </w:r>
          </w:p>
        </w:tc>
      </w:tr>
      <w:tr w:rsidR="00057276" w:rsidRPr="00627D59" w14:paraId="1F068945" w14:textId="77777777" w:rsidTr="00057276">
        <w:tc>
          <w:tcPr>
            <w:tcW w:w="2298" w:type="dxa"/>
          </w:tcPr>
          <w:p w14:paraId="1F068942" w14:textId="77777777" w:rsidR="00057276" w:rsidRPr="00627D59" w:rsidRDefault="00057276" w:rsidP="00A17364">
            <w:pPr>
              <w:pStyle w:val="DraCormetadata"/>
            </w:pPr>
            <w:r w:rsidRPr="00627D59">
              <w:t>Genre</w:t>
            </w:r>
          </w:p>
        </w:tc>
        <w:tc>
          <w:tcPr>
            <w:tcW w:w="6053" w:type="dxa"/>
          </w:tcPr>
          <w:p w14:paraId="1F068943" w14:textId="77777777" w:rsidR="00057276" w:rsidRPr="00627D59" w:rsidRDefault="00057276" w:rsidP="00A17364">
            <w:pPr>
              <w:pStyle w:val="DraCormetadata"/>
            </w:pPr>
            <w:r w:rsidRPr="00627D59">
              <w:t>tragedy</w:t>
            </w:r>
          </w:p>
        </w:tc>
        <w:tc>
          <w:tcPr>
            <w:tcW w:w="1751" w:type="dxa"/>
          </w:tcPr>
          <w:p w14:paraId="1F068944" w14:textId="77777777" w:rsidR="00057276" w:rsidRPr="00627D59" w:rsidRDefault="00057276" w:rsidP="00A17364">
            <w:pPr>
              <w:pStyle w:val="DraCormetadata"/>
            </w:pPr>
          </w:p>
        </w:tc>
      </w:tr>
      <w:tr w:rsidR="00057276" w:rsidRPr="00627D59" w14:paraId="1F068949" w14:textId="77777777" w:rsidTr="00057276">
        <w:tc>
          <w:tcPr>
            <w:tcW w:w="2298" w:type="dxa"/>
          </w:tcPr>
          <w:p w14:paraId="1F068946" w14:textId="77777777" w:rsidR="00057276" w:rsidRPr="00627D59" w:rsidRDefault="00057276" w:rsidP="00A17364">
            <w:pPr>
              <w:pStyle w:val="DraCormetadata"/>
            </w:pPr>
            <w:r w:rsidRPr="00627D59">
              <w:t>Genre Wikidata ID</w:t>
            </w:r>
          </w:p>
        </w:tc>
        <w:tc>
          <w:tcPr>
            <w:tcW w:w="6053" w:type="dxa"/>
          </w:tcPr>
          <w:p w14:paraId="1F068947" w14:textId="77777777" w:rsidR="00057276" w:rsidRPr="00627D59" w:rsidRDefault="00057276" w:rsidP="00A17364">
            <w:pPr>
              <w:pStyle w:val="DraCormetadata"/>
            </w:pPr>
            <w:r w:rsidRPr="00627D59">
              <w:t>Q80930</w:t>
            </w:r>
          </w:p>
        </w:tc>
        <w:tc>
          <w:tcPr>
            <w:tcW w:w="1751" w:type="dxa"/>
          </w:tcPr>
          <w:p w14:paraId="1F068948" w14:textId="77777777" w:rsidR="00057276" w:rsidRPr="00627D59" w:rsidRDefault="00057276" w:rsidP="00A17364">
            <w:pPr>
              <w:pStyle w:val="DraCormetadata"/>
            </w:pPr>
          </w:p>
        </w:tc>
      </w:tr>
      <w:tr w:rsidR="00057276" w:rsidRPr="00627D59" w14:paraId="1F06894D" w14:textId="77777777" w:rsidTr="00057276">
        <w:tc>
          <w:tcPr>
            <w:tcW w:w="2298" w:type="dxa"/>
          </w:tcPr>
          <w:p w14:paraId="1F06894A" w14:textId="77777777" w:rsidR="00057276" w:rsidRPr="00627D59" w:rsidRDefault="00057276" w:rsidP="00A17364">
            <w:pPr>
              <w:pStyle w:val="DraCormetadata"/>
            </w:pPr>
            <w:r w:rsidRPr="00627D59">
              <w:t>Region</w:t>
            </w:r>
          </w:p>
        </w:tc>
        <w:tc>
          <w:tcPr>
            <w:tcW w:w="6053" w:type="dxa"/>
          </w:tcPr>
          <w:p w14:paraId="1F06894B" w14:textId="77777777" w:rsidR="00057276" w:rsidRPr="00627D59" w:rsidRDefault="00057276" w:rsidP="00A17364">
            <w:pPr>
              <w:pStyle w:val="DraCormetadata"/>
            </w:pPr>
            <w:r w:rsidRPr="00627D59">
              <w:t>Kingdom of France</w:t>
            </w:r>
          </w:p>
        </w:tc>
        <w:tc>
          <w:tcPr>
            <w:tcW w:w="1751" w:type="dxa"/>
          </w:tcPr>
          <w:p w14:paraId="1F06894C" w14:textId="77777777" w:rsidR="00057276" w:rsidRPr="00627D59" w:rsidRDefault="00057276" w:rsidP="00A17364">
            <w:pPr>
              <w:pStyle w:val="DraCormetadata"/>
            </w:pPr>
          </w:p>
        </w:tc>
      </w:tr>
      <w:tr w:rsidR="00057276" w:rsidRPr="00627D59" w14:paraId="1F068951" w14:textId="77777777" w:rsidTr="00057276">
        <w:tc>
          <w:tcPr>
            <w:tcW w:w="2298" w:type="dxa"/>
          </w:tcPr>
          <w:p w14:paraId="1F06894E" w14:textId="77777777" w:rsidR="00057276" w:rsidRPr="00627D59" w:rsidRDefault="00057276" w:rsidP="00A17364">
            <w:pPr>
              <w:pStyle w:val="DraCormetadata"/>
            </w:pPr>
            <w:r w:rsidRPr="00627D59">
              <w:t>Region Wikidata ID</w:t>
            </w:r>
          </w:p>
        </w:tc>
        <w:tc>
          <w:tcPr>
            <w:tcW w:w="6053" w:type="dxa"/>
          </w:tcPr>
          <w:p w14:paraId="1F06894F" w14:textId="77777777" w:rsidR="00057276" w:rsidRPr="00627D59" w:rsidRDefault="00057276" w:rsidP="00A17364">
            <w:pPr>
              <w:pStyle w:val="DraCormetadata"/>
            </w:pPr>
            <w:r w:rsidRPr="00627D59">
              <w:t>Q70972</w:t>
            </w:r>
          </w:p>
        </w:tc>
        <w:tc>
          <w:tcPr>
            <w:tcW w:w="1751" w:type="dxa"/>
          </w:tcPr>
          <w:p w14:paraId="1F068950" w14:textId="77777777" w:rsidR="00057276" w:rsidRPr="00627D59" w:rsidRDefault="00057276" w:rsidP="00A17364">
            <w:pPr>
              <w:pStyle w:val="DraCormetadata"/>
            </w:pPr>
          </w:p>
        </w:tc>
      </w:tr>
      <w:tr w:rsidR="00057276" w:rsidRPr="00057276" w14:paraId="1F068955" w14:textId="77777777" w:rsidTr="00057276">
        <w:tc>
          <w:tcPr>
            <w:tcW w:w="2298" w:type="dxa"/>
          </w:tcPr>
          <w:p w14:paraId="1F068952" w14:textId="77777777" w:rsidR="00057276" w:rsidRPr="00627D59" w:rsidRDefault="00057276" w:rsidP="00A17364">
            <w:pPr>
              <w:pStyle w:val="DraCormetadata"/>
            </w:pPr>
            <w:r w:rsidRPr="00627D59">
              <w:t>Printed</w:t>
            </w:r>
          </w:p>
        </w:tc>
        <w:tc>
          <w:tcPr>
            <w:tcW w:w="6053" w:type="dxa"/>
          </w:tcPr>
          <w:p w14:paraId="1F068953" w14:textId="2D92ED85" w:rsidR="00057276" w:rsidRPr="00627D59" w:rsidRDefault="00057276" w:rsidP="00A17364">
            <w:pPr>
              <w:pStyle w:val="DraCormetadata"/>
            </w:pPr>
            <w:r w:rsidRPr="00627D59">
              <w:t>162</w:t>
            </w:r>
            <w:r w:rsidR="00582C7D">
              <w:t>1</w:t>
            </w:r>
          </w:p>
        </w:tc>
        <w:tc>
          <w:tcPr>
            <w:tcW w:w="1751" w:type="dxa"/>
          </w:tcPr>
          <w:p w14:paraId="1F068954" w14:textId="77777777" w:rsidR="00057276" w:rsidRPr="00627D59" w:rsidRDefault="00057276" w:rsidP="00A17364">
            <w:pPr>
              <w:pStyle w:val="DraCormetadata"/>
            </w:pPr>
            <w:r w:rsidRPr="00627D59">
              <w:t>[If the date is not clear, you may specify as follows: “not before AAAA, not after BBBB”.]</w:t>
            </w:r>
          </w:p>
        </w:tc>
      </w:tr>
      <w:tr w:rsidR="00057276" w:rsidRPr="00627D59" w14:paraId="1F068959" w14:textId="77777777" w:rsidTr="00057276">
        <w:tc>
          <w:tcPr>
            <w:tcW w:w="2298" w:type="dxa"/>
          </w:tcPr>
          <w:p w14:paraId="1F068956" w14:textId="77777777" w:rsidR="00057276" w:rsidRPr="00627D59" w:rsidRDefault="00057276" w:rsidP="00A17364">
            <w:pPr>
              <w:pStyle w:val="DraCormetadata"/>
            </w:pPr>
            <w:r w:rsidRPr="00627D59">
              <w:t>Premiered</w:t>
            </w:r>
          </w:p>
        </w:tc>
        <w:tc>
          <w:tcPr>
            <w:tcW w:w="6053" w:type="dxa"/>
          </w:tcPr>
          <w:p w14:paraId="1F068957" w14:textId="77777777" w:rsidR="00057276" w:rsidRPr="00627D59" w:rsidRDefault="00057276" w:rsidP="00A17364">
            <w:pPr>
              <w:pStyle w:val="DraCormetadata"/>
            </w:pPr>
            <w:r w:rsidRPr="00627D59">
              <w:t>/</w:t>
            </w:r>
          </w:p>
        </w:tc>
        <w:tc>
          <w:tcPr>
            <w:tcW w:w="1751" w:type="dxa"/>
          </w:tcPr>
          <w:p w14:paraId="1F068958" w14:textId="77777777" w:rsidR="00057276" w:rsidRPr="00627D59" w:rsidRDefault="00057276" w:rsidP="00A17364">
            <w:pPr>
              <w:pStyle w:val="DraCormetadata"/>
            </w:pPr>
            <w:r w:rsidRPr="00627D59">
              <w:t>[See above.]</w:t>
            </w:r>
          </w:p>
        </w:tc>
      </w:tr>
      <w:tr w:rsidR="00057276" w:rsidRPr="00627D59" w14:paraId="1F06895D" w14:textId="77777777" w:rsidTr="00057276">
        <w:tc>
          <w:tcPr>
            <w:tcW w:w="2298" w:type="dxa"/>
          </w:tcPr>
          <w:p w14:paraId="1F06895A" w14:textId="77777777" w:rsidR="00057276" w:rsidRPr="00627D59" w:rsidRDefault="00057276" w:rsidP="00A17364">
            <w:pPr>
              <w:pStyle w:val="DraCormetadata"/>
            </w:pPr>
            <w:r w:rsidRPr="00627D59">
              <w:t>Written</w:t>
            </w:r>
          </w:p>
        </w:tc>
        <w:tc>
          <w:tcPr>
            <w:tcW w:w="6053" w:type="dxa"/>
          </w:tcPr>
          <w:p w14:paraId="1F06895B" w14:textId="7DAB949E" w:rsidR="00057276" w:rsidRPr="00627D59" w:rsidRDefault="00582C7D" w:rsidP="00A17364">
            <w:pPr>
              <w:pStyle w:val="DraCormetadata"/>
            </w:pPr>
            <w:r>
              <w:t>/</w:t>
            </w:r>
          </w:p>
        </w:tc>
        <w:tc>
          <w:tcPr>
            <w:tcW w:w="1751" w:type="dxa"/>
          </w:tcPr>
          <w:p w14:paraId="1F06895C" w14:textId="77777777" w:rsidR="00057276" w:rsidRPr="00627D59" w:rsidRDefault="00057276" w:rsidP="00A17364">
            <w:pPr>
              <w:pStyle w:val="DraCormetadata"/>
            </w:pPr>
            <w:r w:rsidRPr="00627D59">
              <w:t>[See above.]</w:t>
            </w:r>
          </w:p>
        </w:tc>
      </w:tr>
      <w:tr w:rsidR="00057276" w:rsidRPr="00057276" w14:paraId="1F068961" w14:textId="77777777" w:rsidTr="00057276">
        <w:tc>
          <w:tcPr>
            <w:tcW w:w="2298" w:type="dxa"/>
          </w:tcPr>
          <w:p w14:paraId="1F06895E" w14:textId="77777777" w:rsidR="00057276" w:rsidRPr="00627D59" w:rsidRDefault="00057276" w:rsidP="00A17364">
            <w:pPr>
              <w:pStyle w:val="DraCormetadata"/>
            </w:pPr>
            <w:r w:rsidRPr="00627D59">
              <w:t>Author</w:t>
            </w:r>
          </w:p>
        </w:tc>
        <w:tc>
          <w:tcPr>
            <w:tcW w:w="6053" w:type="dxa"/>
          </w:tcPr>
          <w:p w14:paraId="1F06895F" w14:textId="0199605A" w:rsidR="00057276" w:rsidRPr="00627D59" w:rsidRDefault="00057276" w:rsidP="00A17364">
            <w:pPr>
              <w:pStyle w:val="DraCormetadata"/>
            </w:pPr>
            <w:r w:rsidRPr="00627D59">
              <w:t>Nicola</w:t>
            </w:r>
            <w:r w:rsidR="00EC589C">
              <w:t>u</w:t>
            </w:r>
            <w:r w:rsidRPr="00627D59">
              <w:t>s Caussin</w:t>
            </w:r>
            <w:r w:rsidR="00EC589C">
              <w:t>us</w:t>
            </w:r>
          </w:p>
        </w:tc>
        <w:tc>
          <w:tcPr>
            <w:tcW w:w="1751" w:type="dxa"/>
          </w:tcPr>
          <w:p w14:paraId="1F068960" w14:textId="77777777" w:rsidR="00057276" w:rsidRPr="00627D59" w:rsidRDefault="00057276" w:rsidP="00A17364">
            <w:pPr>
              <w:pStyle w:val="DraCormetadata"/>
            </w:pPr>
            <w:r w:rsidRPr="00627D59">
              <w:t>[Give the English name version.]</w:t>
            </w:r>
          </w:p>
        </w:tc>
      </w:tr>
      <w:tr w:rsidR="00057276" w:rsidRPr="00627D59" w14:paraId="1F068965" w14:textId="77777777" w:rsidTr="00057276">
        <w:tc>
          <w:tcPr>
            <w:tcW w:w="2298" w:type="dxa"/>
          </w:tcPr>
          <w:p w14:paraId="1F068962" w14:textId="77777777" w:rsidR="00057276" w:rsidRPr="00627D59" w:rsidRDefault="00057276" w:rsidP="00A17364">
            <w:pPr>
              <w:pStyle w:val="DraCormetadata"/>
            </w:pPr>
            <w:r w:rsidRPr="00627D59">
              <w:t>Author Wikidata ID</w:t>
            </w:r>
          </w:p>
        </w:tc>
        <w:tc>
          <w:tcPr>
            <w:tcW w:w="6053" w:type="dxa"/>
          </w:tcPr>
          <w:p w14:paraId="1F068963" w14:textId="77777777" w:rsidR="00057276" w:rsidRPr="00627D59" w:rsidRDefault="00057276" w:rsidP="00A17364">
            <w:pPr>
              <w:pStyle w:val="DraCormetadata"/>
            </w:pPr>
            <w:r w:rsidRPr="00627D59">
              <w:t>Q3340181</w:t>
            </w:r>
          </w:p>
        </w:tc>
        <w:tc>
          <w:tcPr>
            <w:tcW w:w="1751" w:type="dxa"/>
          </w:tcPr>
          <w:p w14:paraId="1F068964" w14:textId="77777777" w:rsidR="00057276" w:rsidRPr="00627D59" w:rsidRDefault="00057276" w:rsidP="00A17364">
            <w:pPr>
              <w:pStyle w:val="DraCormetadata"/>
            </w:pPr>
          </w:p>
        </w:tc>
      </w:tr>
      <w:tr w:rsidR="00057276" w:rsidRPr="00627D59" w14:paraId="1F068969" w14:textId="77777777" w:rsidTr="00057276">
        <w:tc>
          <w:tcPr>
            <w:tcW w:w="2298" w:type="dxa"/>
          </w:tcPr>
          <w:p w14:paraId="1F068966" w14:textId="77777777" w:rsidR="00057276" w:rsidRPr="00627D59" w:rsidRDefault="00057276" w:rsidP="00A17364">
            <w:pPr>
              <w:pStyle w:val="DraCormetadata"/>
            </w:pPr>
            <w:r w:rsidRPr="00627D59">
              <w:t>Author GND ID</w:t>
            </w:r>
          </w:p>
        </w:tc>
        <w:tc>
          <w:tcPr>
            <w:tcW w:w="6053" w:type="dxa"/>
          </w:tcPr>
          <w:p w14:paraId="1F068967" w14:textId="77777777" w:rsidR="00057276" w:rsidRPr="00627D59" w:rsidRDefault="00057276" w:rsidP="00A17364">
            <w:pPr>
              <w:pStyle w:val="DraCormetadata"/>
            </w:pPr>
            <w:r w:rsidRPr="00627D59">
              <w:t>118668846</w:t>
            </w:r>
          </w:p>
        </w:tc>
        <w:tc>
          <w:tcPr>
            <w:tcW w:w="1751" w:type="dxa"/>
          </w:tcPr>
          <w:p w14:paraId="1F068968" w14:textId="77777777" w:rsidR="00057276" w:rsidRPr="00627D59" w:rsidRDefault="00057276" w:rsidP="00A17364">
            <w:pPr>
              <w:pStyle w:val="DraCormetadata"/>
            </w:pPr>
          </w:p>
        </w:tc>
      </w:tr>
      <w:tr w:rsidR="00057276" w:rsidRPr="00057276" w14:paraId="1F06896D" w14:textId="77777777" w:rsidTr="00057276">
        <w:tc>
          <w:tcPr>
            <w:tcW w:w="2298" w:type="dxa"/>
          </w:tcPr>
          <w:p w14:paraId="1F06896A" w14:textId="77777777" w:rsidR="00057276" w:rsidRPr="00627D59" w:rsidRDefault="00057276" w:rsidP="00A17364">
            <w:pPr>
              <w:pStyle w:val="DraCormetadata"/>
            </w:pPr>
            <w:r w:rsidRPr="00627D59">
              <w:t>Editor of the source critical edition or source online edition</w:t>
            </w:r>
          </w:p>
        </w:tc>
        <w:tc>
          <w:tcPr>
            <w:tcW w:w="6053" w:type="dxa"/>
          </w:tcPr>
          <w:p w14:paraId="1F06896B" w14:textId="77777777" w:rsidR="00057276" w:rsidRPr="00627D59" w:rsidRDefault="00057276" w:rsidP="00A17364">
            <w:pPr>
              <w:pStyle w:val="DraCormetadata"/>
            </w:pPr>
            <w:r w:rsidRPr="00627D59">
              <w:t>/</w:t>
            </w:r>
          </w:p>
        </w:tc>
        <w:tc>
          <w:tcPr>
            <w:tcW w:w="1751" w:type="dxa"/>
          </w:tcPr>
          <w:p w14:paraId="1F06896C" w14:textId="77777777" w:rsidR="00057276" w:rsidRPr="00627D59" w:rsidRDefault="00057276" w:rsidP="00A17364">
            <w:pPr>
              <w:pStyle w:val="DraCormetadata"/>
            </w:pPr>
            <w:r w:rsidRPr="00627D59">
              <w:t>[If applicable, give the editor(s) of the source critical edition or source online edition.]</w:t>
            </w:r>
          </w:p>
        </w:tc>
      </w:tr>
      <w:tr w:rsidR="00057276" w:rsidRPr="00627D59" w14:paraId="1F068971" w14:textId="77777777" w:rsidTr="00057276">
        <w:tc>
          <w:tcPr>
            <w:tcW w:w="2298" w:type="dxa"/>
          </w:tcPr>
          <w:p w14:paraId="1F06896E" w14:textId="77777777" w:rsidR="00057276" w:rsidRPr="00627D59" w:rsidRDefault="00057276" w:rsidP="00A17364">
            <w:pPr>
              <w:pStyle w:val="DraCormetadata"/>
            </w:pPr>
            <w:r w:rsidRPr="00627D59">
              <w:t>Transcribed under the supervision of</w:t>
            </w:r>
          </w:p>
        </w:tc>
        <w:tc>
          <w:tcPr>
            <w:tcW w:w="6053" w:type="dxa"/>
          </w:tcPr>
          <w:p w14:paraId="1F06896F" w14:textId="77777777" w:rsidR="00057276" w:rsidRPr="00627D59" w:rsidRDefault="00057276" w:rsidP="00A17364">
            <w:pPr>
              <w:pStyle w:val="DraCormetadata"/>
            </w:pPr>
            <w:r w:rsidRPr="00627D59">
              <w:t>/</w:t>
            </w:r>
          </w:p>
        </w:tc>
        <w:tc>
          <w:tcPr>
            <w:tcW w:w="1751" w:type="dxa"/>
          </w:tcPr>
          <w:p w14:paraId="1F068970" w14:textId="77777777" w:rsidR="00057276" w:rsidRPr="00627D59" w:rsidRDefault="00057276" w:rsidP="00A17364">
            <w:pPr>
              <w:pStyle w:val="DraCormetadata"/>
            </w:pPr>
            <w:r w:rsidRPr="00627D59">
              <w:t>[If applicable.]</w:t>
            </w:r>
          </w:p>
        </w:tc>
      </w:tr>
      <w:tr w:rsidR="00057276" w:rsidRPr="00627D59" w14:paraId="1F068975" w14:textId="77777777" w:rsidTr="00057276">
        <w:tc>
          <w:tcPr>
            <w:tcW w:w="2298" w:type="dxa"/>
          </w:tcPr>
          <w:p w14:paraId="1F068972" w14:textId="77777777" w:rsidR="00057276" w:rsidRPr="00627D59" w:rsidRDefault="00057276" w:rsidP="00A17364">
            <w:pPr>
              <w:pStyle w:val="DraCormetadata"/>
            </w:pPr>
            <w:r w:rsidRPr="00627D59">
              <w:lastRenderedPageBreak/>
              <w:t>Transcribed by</w:t>
            </w:r>
          </w:p>
        </w:tc>
        <w:tc>
          <w:tcPr>
            <w:tcW w:w="6053" w:type="dxa"/>
          </w:tcPr>
          <w:p w14:paraId="1F068973" w14:textId="77777777" w:rsidR="00057276" w:rsidRPr="00627D59" w:rsidRDefault="00057276" w:rsidP="00A17364">
            <w:pPr>
              <w:pStyle w:val="DraCormetadata"/>
            </w:pPr>
            <w:r w:rsidRPr="00627D59">
              <w:t>Jan Bloemendal</w:t>
            </w:r>
          </w:p>
        </w:tc>
        <w:tc>
          <w:tcPr>
            <w:tcW w:w="1751" w:type="dxa"/>
          </w:tcPr>
          <w:p w14:paraId="1F068974" w14:textId="77777777" w:rsidR="00057276" w:rsidRPr="00627D59" w:rsidRDefault="00057276" w:rsidP="00A17364">
            <w:pPr>
              <w:pStyle w:val="DraCormetadata"/>
            </w:pPr>
            <w:r w:rsidRPr="00627D59">
              <w:t>[If applicable.]</w:t>
            </w:r>
          </w:p>
        </w:tc>
      </w:tr>
      <w:tr w:rsidR="00057276" w:rsidRPr="00627D59" w14:paraId="1F068979" w14:textId="77777777" w:rsidTr="00057276">
        <w:tc>
          <w:tcPr>
            <w:tcW w:w="2298" w:type="dxa"/>
          </w:tcPr>
          <w:p w14:paraId="1F068976" w14:textId="77777777" w:rsidR="00057276" w:rsidRPr="00627D59" w:rsidRDefault="00057276" w:rsidP="00A17364">
            <w:pPr>
              <w:pStyle w:val="DraCormetadata"/>
            </w:pPr>
            <w:r w:rsidRPr="00627D59">
              <w:t>Transcription software</w:t>
            </w:r>
          </w:p>
        </w:tc>
        <w:tc>
          <w:tcPr>
            <w:tcW w:w="6053" w:type="dxa"/>
          </w:tcPr>
          <w:p w14:paraId="1F068977" w14:textId="77777777" w:rsidR="00057276" w:rsidRPr="00627D59" w:rsidRDefault="00057276" w:rsidP="00A17364">
            <w:pPr>
              <w:pStyle w:val="DraCormetadata"/>
            </w:pPr>
            <w:r w:rsidRPr="00627D59">
              <w:t>Transkribus</w:t>
            </w:r>
          </w:p>
        </w:tc>
        <w:tc>
          <w:tcPr>
            <w:tcW w:w="1751" w:type="dxa"/>
          </w:tcPr>
          <w:p w14:paraId="1F068978" w14:textId="77777777" w:rsidR="00057276" w:rsidRPr="00627D59" w:rsidRDefault="00057276" w:rsidP="00A17364">
            <w:pPr>
              <w:pStyle w:val="DraCormetadata"/>
            </w:pPr>
            <w:r w:rsidRPr="00627D59">
              <w:t>[If applicable.]</w:t>
            </w:r>
          </w:p>
        </w:tc>
      </w:tr>
      <w:tr w:rsidR="00057276" w:rsidRPr="00627D59" w14:paraId="1F06897D" w14:textId="77777777" w:rsidTr="00057276">
        <w:tc>
          <w:tcPr>
            <w:tcW w:w="2298" w:type="dxa"/>
          </w:tcPr>
          <w:p w14:paraId="1F06897A" w14:textId="77777777" w:rsidR="00057276" w:rsidRPr="00627D59" w:rsidRDefault="00057276" w:rsidP="00A17364">
            <w:pPr>
              <w:pStyle w:val="DraCormetadata"/>
            </w:pPr>
            <w:r w:rsidRPr="00627D59">
              <w:t>Converted to TEI under the supervision of</w:t>
            </w:r>
          </w:p>
        </w:tc>
        <w:tc>
          <w:tcPr>
            <w:tcW w:w="6053" w:type="dxa"/>
          </w:tcPr>
          <w:p w14:paraId="1F06897B" w14:textId="77777777" w:rsidR="00057276" w:rsidRPr="00057276" w:rsidRDefault="00057276" w:rsidP="00A17364">
            <w:pPr>
              <w:pStyle w:val="DraCormetadata"/>
              <w:rPr>
                <w:lang w:val="cs-CZ"/>
              </w:rPr>
            </w:pPr>
            <w:r>
              <w:rPr>
                <w:lang w:val="cs-CZ"/>
              </w:rPr>
              <w:t>Julia Jennifer Beine</w:t>
            </w:r>
          </w:p>
        </w:tc>
        <w:tc>
          <w:tcPr>
            <w:tcW w:w="1751" w:type="dxa"/>
          </w:tcPr>
          <w:p w14:paraId="1F06897C" w14:textId="77777777" w:rsidR="00057276" w:rsidRPr="00627D59" w:rsidRDefault="00057276" w:rsidP="00A17364">
            <w:pPr>
              <w:pStyle w:val="DraCormetadata"/>
            </w:pPr>
            <w:r w:rsidRPr="00627D59">
              <w:t>[If applicable.]</w:t>
            </w:r>
          </w:p>
        </w:tc>
      </w:tr>
      <w:tr w:rsidR="00057276" w:rsidRPr="00057276" w14:paraId="1F068981" w14:textId="77777777" w:rsidTr="00057276">
        <w:tc>
          <w:tcPr>
            <w:tcW w:w="2298" w:type="dxa"/>
          </w:tcPr>
          <w:p w14:paraId="1F06897E" w14:textId="77777777" w:rsidR="00057276" w:rsidRPr="00627D59" w:rsidRDefault="00057276" w:rsidP="00A17364">
            <w:pPr>
              <w:pStyle w:val="DraCormetadata"/>
            </w:pPr>
            <w:r w:rsidRPr="00627D59">
              <w:t>Converted to TEI by</w:t>
            </w:r>
          </w:p>
        </w:tc>
        <w:tc>
          <w:tcPr>
            <w:tcW w:w="6053" w:type="dxa"/>
          </w:tcPr>
          <w:p w14:paraId="1F06897F" w14:textId="77777777" w:rsidR="00057276" w:rsidRPr="00057276" w:rsidRDefault="00057276" w:rsidP="00A17364">
            <w:pPr>
              <w:pStyle w:val="DraCormetadata"/>
              <w:rPr>
                <w:lang w:val="cs-CZ"/>
              </w:rPr>
            </w:pPr>
            <w:r>
              <w:rPr>
                <w:lang w:val="cs-CZ"/>
              </w:rPr>
              <w:t>Kateřina Bobková-Valentová</w:t>
            </w:r>
          </w:p>
        </w:tc>
        <w:tc>
          <w:tcPr>
            <w:tcW w:w="1751" w:type="dxa"/>
          </w:tcPr>
          <w:p w14:paraId="1F068980" w14:textId="77777777" w:rsidR="00057276" w:rsidRPr="00627D59" w:rsidRDefault="00057276" w:rsidP="00A17364">
            <w:pPr>
              <w:pStyle w:val="DraCormetadata"/>
            </w:pPr>
          </w:p>
        </w:tc>
      </w:tr>
      <w:tr w:rsidR="00057276" w:rsidRPr="00627D59" w14:paraId="1F068985" w14:textId="77777777" w:rsidTr="00057276">
        <w:tc>
          <w:tcPr>
            <w:tcW w:w="2298" w:type="dxa"/>
          </w:tcPr>
          <w:p w14:paraId="1F068982" w14:textId="77777777" w:rsidR="00057276" w:rsidRPr="00627D59" w:rsidRDefault="00057276" w:rsidP="00A17364">
            <w:pPr>
              <w:pStyle w:val="DraCormetadata"/>
            </w:pPr>
            <w:r w:rsidRPr="00627D59">
              <w:t>Institution</w:t>
            </w:r>
          </w:p>
        </w:tc>
        <w:tc>
          <w:tcPr>
            <w:tcW w:w="6053" w:type="dxa"/>
          </w:tcPr>
          <w:p w14:paraId="1F068983" w14:textId="77777777" w:rsidR="00057276" w:rsidRPr="00627D59" w:rsidRDefault="00057276" w:rsidP="00A17364">
            <w:pPr>
              <w:pStyle w:val="DraCormetadata"/>
            </w:pPr>
            <w:r w:rsidRPr="00627D59">
              <w:t>Huygens Institute</w:t>
            </w:r>
          </w:p>
        </w:tc>
        <w:tc>
          <w:tcPr>
            <w:tcW w:w="1751" w:type="dxa"/>
          </w:tcPr>
          <w:p w14:paraId="1F068984" w14:textId="77777777" w:rsidR="00057276" w:rsidRPr="00627D59" w:rsidRDefault="00057276" w:rsidP="00A17364">
            <w:pPr>
              <w:pStyle w:val="DraCormetadata"/>
            </w:pPr>
            <w:r w:rsidRPr="00627D59">
              <w:t>[If applicable.]</w:t>
            </w:r>
          </w:p>
        </w:tc>
      </w:tr>
      <w:tr w:rsidR="00057276" w:rsidRPr="00627D59" w14:paraId="1F068989" w14:textId="77777777" w:rsidTr="00057276">
        <w:tc>
          <w:tcPr>
            <w:tcW w:w="2298" w:type="dxa"/>
          </w:tcPr>
          <w:p w14:paraId="1F068986" w14:textId="77777777" w:rsidR="00057276" w:rsidRPr="00627D59" w:rsidRDefault="00057276" w:rsidP="00A17364">
            <w:pPr>
              <w:pStyle w:val="DraCormetadata"/>
            </w:pPr>
            <w:r w:rsidRPr="00627D59">
              <w:t>Funding organisation or institution</w:t>
            </w:r>
          </w:p>
        </w:tc>
        <w:tc>
          <w:tcPr>
            <w:tcW w:w="6053" w:type="dxa"/>
          </w:tcPr>
          <w:p w14:paraId="1F068987" w14:textId="77777777" w:rsidR="00057276" w:rsidRPr="00627D59" w:rsidRDefault="00057276" w:rsidP="00A17364">
            <w:pPr>
              <w:pStyle w:val="DraCormetadata"/>
            </w:pPr>
            <w:r w:rsidRPr="00627D59">
              <w:t>Dutch Research Council (NWO)</w:t>
            </w:r>
          </w:p>
        </w:tc>
        <w:tc>
          <w:tcPr>
            <w:tcW w:w="1751" w:type="dxa"/>
          </w:tcPr>
          <w:p w14:paraId="1F068988" w14:textId="77777777" w:rsidR="00057276" w:rsidRPr="00627D59" w:rsidRDefault="00057276" w:rsidP="00A17364">
            <w:pPr>
              <w:pStyle w:val="DraCormetadata"/>
            </w:pPr>
            <w:r w:rsidRPr="00627D59">
              <w:t>[If applicable.]</w:t>
            </w:r>
          </w:p>
        </w:tc>
      </w:tr>
      <w:tr w:rsidR="00057276" w:rsidRPr="00627D59" w14:paraId="1F06898D" w14:textId="77777777" w:rsidTr="00057276">
        <w:tc>
          <w:tcPr>
            <w:tcW w:w="2298" w:type="dxa"/>
          </w:tcPr>
          <w:p w14:paraId="1F06898A" w14:textId="77777777" w:rsidR="00057276" w:rsidRPr="00627D59" w:rsidRDefault="00057276" w:rsidP="00A17364">
            <w:pPr>
              <w:pStyle w:val="DraCormetadata"/>
            </w:pPr>
            <w:r w:rsidRPr="00627D59">
              <w:t>Funding line</w:t>
            </w:r>
          </w:p>
        </w:tc>
        <w:tc>
          <w:tcPr>
            <w:tcW w:w="6053" w:type="dxa"/>
          </w:tcPr>
          <w:p w14:paraId="1F06898B" w14:textId="77777777" w:rsidR="00057276" w:rsidRPr="00627D59" w:rsidRDefault="00057276" w:rsidP="00A17364">
            <w:pPr>
              <w:pStyle w:val="DraCormetadata"/>
            </w:pPr>
            <w:r w:rsidRPr="00627D59">
              <w:t>NWO Open Competition SSH</w:t>
            </w:r>
          </w:p>
        </w:tc>
        <w:tc>
          <w:tcPr>
            <w:tcW w:w="1751" w:type="dxa"/>
          </w:tcPr>
          <w:p w14:paraId="1F06898C" w14:textId="77777777" w:rsidR="00057276" w:rsidRPr="00627D59" w:rsidRDefault="00057276" w:rsidP="00A17364">
            <w:pPr>
              <w:pStyle w:val="DraCormetadata"/>
            </w:pPr>
            <w:r w:rsidRPr="00627D59">
              <w:t>[If applicable.]</w:t>
            </w:r>
          </w:p>
        </w:tc>
      </w:tr>
      <w:tr w:rsidR="00057276" w:rsidRPr="00627D59" w14:paraId="1F068991" w14:textId="77777777" w:rsidTr="00057276">
        <w:tc>
          <w:tcPr>
            <w:tcW w:w="2298" w:type="dxa"/>
          </w:tcPr>
          <w:p w14:paraId="1F06898E" w14:textId="77777777" w:rsidR="00057276" w:rsidRPr="00627D59" w:rsidRDefault="00057276" w:rsidP="00A17364">
            <w:pPr>
              <w:pStyle w:val="DraCormetadata"/>
            </w:pPr>
            <w:r w:rsidRPr="00627D59">
              <w:t>Publisher</w:t>
            </w:r>
          </w:p>
        </w:tc>
        <w:tc>
          <w:tcPr>
            <w:tcW w:w="6053" w:type="dxa"/>
          </w:tcPr>
          <w:p w14:paraId="1F06898F" w14:textId="77777777" w:rsidR="00057276" w:rsidRPr="00627D59" w:rsidRDefault="00057276" w:rsidP="00A17364">
            <w:pPr>
              <w:pStyle w:val="DraCormetadata"/>
            </w:pPr>
            <w:r w:rsidRPr="00627D59">
              <w:t>DraCor</w:t>
            </w:r>
          </w:p>
        </w:tc>
        <w:tc>
          <w:tcPr>
            <w:tcW w:w="1751" w:type="dxa"/>
          </w:tcPr>
          <w:p w14:paraId="1F068990" w14:textId="77777777" w:rsidR="00057276" w:rsidRPr="00627D59" w:rsidRDefault="00057276" w:rsidP="00A17364">
            <w:pPr>
              <w:pStyle w:val="DraCormetadata"/>
            </w:pPr>
          </w:p>
        </w:tc>
      </w:tr>
      <w:tr w:rsidR="00057276" w:rsidRPr="00627D59" w14:paraId="1F068995" w14:textId="77777777" w:rsidTr="00057276">
        <w:tc>
          <w:tcPr>
            <w:tcW w:w="2298" w:type="dxa"/>
          </w:tcPr>
          <w:p w14:paraId="1F068992" w14:textId="77777777" w:rsidR="00057276" w:rsidRPr="00627D59" w:rsidRDefault="00057276" w:rsidP="00A17364">
            <w:pPr>
              <w:pStyle w:val="DraCormetadata"/>
            </w:pPr>
            <w:r w:rsidRPr="00627D59">
              <w:t>Licence of the TEI file</w:t>
            </w:r>
          </w:p>
        </w:tc>
        <w:tc>
          <w:tcPr>
            <w:tcW w:w="6053" w:type="dxa"/>
          </w:tcPr>
          <w:p w14:paraId="1F068993" w14:textId="77777777" w:rsidR="00057276" w:rsidRPr="00627D59" w:rsidRDefault="00057276" w:rsidP="00A17364">
            <w:pPr>
              <w:pStyle w:val="DraCormetadata"/>
            </w:pPr>
            <w:r w:rsidRPr="00627D59">
              <w:t>CC0 1.0</w:t>
            </w:r>
          </w:p>
        </w:tc>
        <w:tc>
          <w:tcPr>
            <w:tcW w:w="1751" w:type="dxa"/>
          </w:tcPr>
          <w:p w14:paraId="1F068994" w14:textId="77777777" w:rsidR="00057276" w:rsidRPr="00627D59" w:rsidRDefault="00057276" w:rsidP="00A17364">
            <w:pPr>
              <w:pStyle w:val="DraCormetadata"/>
            </w:pPr>
          </w:p>
        </w:tc>
      </w:tr>
      <w:tr w:rsidR="00057276" w:rsidRPr="00057276" w14:paraId="1F068999" w14:textId="77777777" w:rsidTr="00057276">
        <w:tc>
          <w:tcPr>
            <w:tcW w:w="2298" w:type="dxa"/>
          </w:tcPr>
          <w:p w14:paraId="1F068996" w14:textId="77777777" w:rsidR="00057276" w:rsidRPr="00627D59" w:rsidRDefault="00057276" w:rsidP="00A17364">
            <w:pPr>
              <w:pStyle w:val="DraCormetadata"/>
            </w:pPr>
            <w:r w:rsidRPr="00627D59">
              <w:t>Copyright of the source text edition</w:t>
            </w:r>
          </w:p>
        </w:tc>
        <w:tc>
          <w:tcPr>
            <w:tcW w:w="6053" w:type="dxa"/>
          </w:tcPr>
          <w:p w14:paraId="1F068997" w14:textId="77777777" w:rsidR="00057276" w:rsidRPr="00627D59" w:rsidRDefault="00057276" w:rsidP="00A17364">
            <w:pPr>
              <w:pStyle w:val="DraCormetadata"/>
            </w:pPr>
          </w:p>
        </w:tc>
        <w:tc>
          <w:tcPr>
            <w:tcW w:w="1751" w:type="dxa"/>
          </w:tcPr>
          <w:p w14:paraId="1F068998" w14:textId="77777777" w:rsidR="00057276" w:rsidRPr="00627D59" w:rsidRDefault="00057276" w:rsidP="00A17364">
            <w:pPr>
              <w:pStyle w:val="DraCormetadata"/>
            </w:pPr>
            <w:r w:rsidRPr="00627D59">
              <w:t xml:space="preserve"> [If applicable, give the copyright holder(s) of the source text edition. This may also be the source edition of the digital source you use.]</w:t>
            </w:r>
          </w:p>
        </w:tc>
      </w:tr>
      <w:tr w:rsidR="00057276" w:rsidRPr="00057276" w14:paraId="1F06899D" w14:textId="77777777" w:rsidTr="00057276">
        <w:tc>
          <w:tcPr>
            <w:tcW w:w="2298" w:type="dxa"/>
          </w:tcPr>
          <w:p w14:paraId="1F06899A" w14:textId="77777777" w:rsidR="00057276" w:rsidRPr="00627D59" w:rsidRDefault="00057276" w:rsidP="00A17364">
            <w:pPr>
              <w:pStyle w:val="DraCormetadata"/>
            </w:pPr>
            <w:r w:rsidRPr="00627D59">
              <w:t>Source text edition</w:t>
            </w:r>
          </w:p>
        </w:tc>
        <w:tc>
          <w:tcPr>
            <w:tcW w:w="6053" w:type="dxa"/>
          </w:tcPr>
          <w:p w14:paraId="1F06899B" w14:textId="684BD743" w:rsidR="00057276" w:rsidRPr="00627D59" w:rsidRDefault="00057276" w:rsidP="00A17364">
            <w:pPr>
              <w:pStyle w:val="DraCormetadata"/>
            </w:pPr>
            <w:r w:rsidRPr="00627D59">
              <w:t>Nicolas Caussin: Felicitas. In: Tragoediae Sacrae. Cologne: Johann Kinckius 1621. pp. 175–261.</w:t>
            </w:r>
            <w:r w:rsidR="00590DF7">
              <w:t xml:space="preserve"> </w:t>
            </w:r>
            <w:hyperlink r:id="rId7" w:history="1">
              <w:r w:rsidR="00590DF7" w:rsidRPr="00627D59">
                <w:rPr>
                  <w:rStyle w:val="Hyperlink"/>
                  <w:rFonts w:cs="Arial"/>
                  <w:szCs w:val="24"/>
                </w:rPr>
                <w:t>https://books.google.com/books?id=RG4UAAAAQAAJ</w:t>
              </w:r>
            </w:hyperlink>
            <w:r w:rsidR="00590DF7" w:rsidRPr="00627D59">
              <w:t>.</w:t>
            </w:r>
          </w:p>
        </w:tc>
        <w:tc>
          <w:tcPr>
            <w:tcW w:w="1751" w:type="dxa"/>
          </w:tcPr>
          <w:p w14:paraId="1F06899C" w14:textId="77777777" w:rsidR="00057276" w:rsidRPr="00627D59" w:rsidRDefault="00057276" w:rsidP="00A17364">
            <w:pPr>
              <w:pStyle w:val="DraCormetadata"/>
            </w:pPr>
            <w:r w:rsidRPr="00627D59">
              <w:t xml:space="preserve">[If applicable, give the bibliographical information of the source text edition. </w:t>
            </w:r>
            <w:r w:rsidRPr="00627D59">
              <w:lastRenderedPageBreak/>
              <w:t>This may also be the source edition of the digital source you use.]</w:t>
            </w:r>
          </w:p>
        </w:tc>
      </w:tr>
      <w:tr w:rsidR="00057276" w:rsidRPr="00057276" w14:paraId="1F0689A1" w14:textId="77777777" w:rsidTr="00057276">
        <w:tc>
          <w:tcPr>
            <w:tcW w:w="2298" w:type="dxa"/>
          </w:tcPr>
          <w:p w14:paraId="1F06899E" w14:textId="77777777" w:rsidR="00057276" w:rsidRPr="00627D59" w:rsidRDefault="00057276" w:rsidP="00A17364">
            <w:pPr>
              <w:pStyle w:val="DraCormetadata"/>
            </w:pPr>
            <w:r w:rsidRPr="00627D59">
              <w:lastRenderedPageBreak/>
              <w:t>Copyright of the source critical edition</w:t>
            </w:r>
          </w:p>
        </w:tc>
        <w:tc>
          <w:tcPr>
            <w:tcW w:w="6053" w:type="dxa"/>
          </w:tcPr>
          <w:p w14:paraId="1F06899F" w14:textId="77777777" w:rsidR="00057276" w:rsidRPr="00627D59" w:rsidRDefault="00057276" w:rsidP="00A17364">
            <w:pPr>
              <w:pStyle w:val="DraCormetadata"/>
            </w:pPr>
            <w:r w:rsidRPr="00627D59">
              <w:t>/</w:t>
            </w:r>
          </w:p>
        </w:tc>
        <w:tc>
          <w:tcPr>
            <w:tcW w:w="1751" w:type="dxa"/>
          </w:tcPr>
          <w:p w14:paraId="1F0689A0" w14:textId="77777777" w:rsidR="00057276" w:rsidRPr="00627D59" w:rsidRDefault="00057276" w:rsidP="00A17364">
            <w:pPr>
              <w:pStyle w:val="DraCormetadata"/>
            </w:pPr>
            <w:r w:rsidRPr="00627D59">
              <w:t>[If applicable, give the copyright holder(s) of the source critical edition. This may also be the source edition of the digital source you use.]</w:t>
            </w:r>
          </w:p>
        </w:tc>
      </w:tr>
      <w:tr w:rsidR="00057276" w:rsidRPr="00057276" w14:paraId="1F0689A5" w14:textId="77777777" w:rsidTr="00057276">
        <w:tc>
          <w:tcPr>
            <w:tcW w:w="2298" w:type="dxa"/>
          </w:tcPr>
          <w:p w14:paraId="1F0689A2" w14:textId="77777777" w:rsidR="00057276" w:rsidRPr="00627D59" w:rsidRDefault="00057276" w:rsidP="00A17364">
            <w:pPr>
              <w:pStyle w:val="DraCormetadata"/>
            </w:pPr>
            <w:r w:rsidRPr="00627D59">
              <w:t>Source critical edition</w:t>
            </w:r>
          </w:p>
        </w:tc>
        <w:tc>
          <w:tcPr>
            <w:tcW w:w="6053" w:type="dxa"/>
          </w:tcPr>
          <w:p w14:paraId="1F0689A3" w14:textId="77777777" w:rsidR="00057276" w:rsidRPr="00627D59" w:rsidRDefault="00057276" w:rsidP="00A17364">
            <w:pPr>
              <w:pStyle w:val="DraCormetadata"/>
            </w:pPr>
            <w:r w:rsidRPr="00627D59">
              <w:t>/</w:t>
            </w:r>
          </w:p>
        </w:tc>
        <w:tc>
          <w:tcPr>
            <w:tcW w:w="1751" w:type="dxa"/>
          </w:tcPr>
          <w:p w14:paraId="1F0689A4" w14:textId="77777777" w:rsidR="00057276" w:rsidRPr="00627D59" w:rsidRDefault="00057276" w:rsidP="00A17364">
            <w:pPr>
              <w:pStyle w:val="DraCormetadata"/>
            </w:pPr>
            <w:r w:rsidRPr="00627D59">
              <w:t>[If applicable, give the bibliographical information of the source critical edition. This may also be the source edition of the digital source you use.]</w:t>
            </w:r>
          </w:p>
        </w:tc>
      </w:tr>
      <w:tr w:rsidR="00057276" w:rsidRPr="00057276" w14:paraId="1F0689A9" w14:textId="77777777" w:rsidTr="00057276">
        <w:tc>
          <w:tcPr>
            <w:tcW w:w="2298" w:type="dxa"/>
          </w:tcPr>
          <w:p w14:paraId="1F0689A6" w14:textId="77777777" w:rsidR="00057276" w:rsidRPr="00627D59" w:rsidRDefault="00057276" w:rsidP="00A17364">
            <w:pPr>
              <w:pStyle w:val="DraCormetadata"/>
            </w:pPr>
            <w:r w:rsidRPr="00627D59">
              <w:t>Copyright of the digital source</w:t>
            </w:r>
          </w:p>
        </w:tc>
        <w:tc>
          <w:tcPr>
            <w:tcW w:w="6053" w:type="dxa"/>
          </w:tcPr>
          <w:p w14:paraId="1F0689A7" w14:textId="77777777" w:rsidR="00057276" w:rsidRPr="00627D59" w:rsidRDefault="00057276" w:rsidP="00A17364">
            <w:pPr>
              <w:pStyle w:val="DraCormetadata"/>
            </w:pPr>
            <w:r w:rsidRPr="00627D59">
              <w:t>/</w:t>
            </w:r>
          </w:p>
        </w:tc>
        <w:tc>
          <w:tcPr>
            <w:tcW w:w="1751" w:type="dxa"/>
          </w:tcPr>
          <w:p w14:paraId="1F0689A8" w14:textId="77777777" w:rsidR="00057276" w:rsidRPr="00627D59" w:rsidRDefault="00057276" w:rsidP="00A17364">
            <w:pPr>
              <w:pStyle w:val="DraCormetadata"/>
            </w:pPr>
            <w:r w:rsidRPr="00627D59">
              <w:t xml:space="preserve">[If applicable, give the copyright information of the source </w:t>
            </w:r>
            <w:r w:rsidRPr="00627D59">
              <w:lastRenderedPageBreak/>
              <w:t>online edition.]</w:t>
            </w:r>
          </w:p>
        </w:tc>
      </w:tr>
      <w:tr w:rsidR="00057276" w:rsidRPr="00627D59" w14:paraId="1F0689AD" w14:textId="77777777" w:rsidTr="00057276">
        <w:tc>
          <w:tcPr>
            <w:tcW w:w="2298" w:type="dxa"/>
          </w:tcPr>
          <w:p w14:paraId="1F0689AA" w14:textId="77777777" w:rsidR="00057276" w:rsidRPr="00627D59" w:rsidRDefault="00057276" w:rsidP="00A17364">
            <w:pPr>
              <w:pStyle w:val="DraCormetadata"/>
            </w:pPr>
            <w:r w:rsidRPr="00627D59">
              <w:lastRenderedPageBreak/>
              <w:t>Acknowledgements</w:t>
            </w:r>
          </w:p>
        </w:tc>
        <w:tc>
          <w:tcPr>
            <w:tcW w:w="6053" w:type="dxa"/>
          </w:tcPr>
          <w:p w14:paraId="1F0689AB" w14:textId="77777777" w:rsidR="00057276" w:rsidRPr="00627D59" w:rsidRDefault="00057276" w:rsidP="00A17364">
            <w:pPr>
              <w:pStyle w:val="DraCormetadata"/>
            </w:pPr>
            <w:r w:rsidRPr="00627D59">
              <w:t>/</w:t>
            </w:r>
          </w:p>
        </w:tc>
        <w:tc>
          <w:tcPr>
            <w:tcW w:w="1751" w:type="dxa"/>
          </w:tcPr>
          <w:p w14:paraId="1F0689AC" w14:textId="77777777" w:rsidR="00057276" w:rsidRPr="00627D59" w:rsidRDefault="00057276" w:rsidP="00A17364">
            <w:pPr>
              <w:pStyle w:val="DraCormetadata"/>
            </w:pPr>
            <w:r w:rsidRPr="00627D59">
              <w:t>[If applicable.]</w:t>
            </w:r>
          </w:p>
        </w:tc>
      </w:tr>
      <w:tr w:rsidR="009F3888" w:rsidRPr="00627D59" w14:paraId="1F0689B1" w14:textId="77777777" w:rsidTr="00057276">
        <w:tc>
          <w:tcPr>
            <w:tcW w:w="2298" w:type="dxa"/>
          </w:tcPr>
          <w:p w14:paraId="1F0689AE" w14:textId="77777777" w:rsidR="009F3888" w:rsidRPr="00627D59" w:rsidRDefault="009F3888" w:rsidP="009F3888">
            <w:pPr>
              <w:pStyle w:val="DraCormetadata"/>
            </w:pPr>
            <w:r w:rsidRPr="00627D59">
              <w:t>Digital source</w:t>
            </w:r>
          </w:p>
        </w:tc>
        <w:tc>
          <w:tcPr>
            <w:tcW w:w="6053" w:type="dxa"/>
          </w:tcPr>
          <w:p w14:paraId="1F0689AF" w14:textId="46146BCF" w:rsidR="009F3888" w:rsidRPr="00627D59" w:rsidRDefault="00590DF7" w:rsidP="009F3888">
            <w:pPr>
              <w:pStyle w:val="DraCormetadata"/>
            </w:pPr>
            <w:r>
              <w:t>TransLatin Project</w:t>
            </w:r>
          </w:p>
        </w:tc>
        <w:tc>
          <w:tcPr>
            <w:tcW w:w="1751" w:type="dxa"/>
          </w:tcPr>
          <w:p w14:paraId="1F0689B0" w14:textId="77777777" w:rsidR="009F3888" w:rsidRPr="00627D59" w:rsidRDefault="009F3888" w:rsidP="009F3888">
            <w:pPr>
              <w:pStyle w:val="DraCormetadata"/>
            </w:pPr>
            <w:r w:rsidRPr="00627D59">
              <w:t>[If applicable.]</w:t>
            </w:r>
          </w:p>
        </w:tc>
      </w:tr>
      <w:tr w:rsidR="009F3888" w:rsidRPr="00627D59" w14:paraId="1F0689B5" w14:textId="77777777" w:rsidTr="00057276">
        <w:tc>
          <w:tcPr>
            <w:tcW w:w="2298" w:type="dxa"/>
          </w:tcPr>
          <w:p w14:paraId="1F0689B2" w14:textId="77777777" w:rsidR="009F3888" w:rsidRPr="00627D59" w:rsidRDefault="009F3888" w:rsidP="009F3888">
            <w:pPr>
              <w:pStyle w:val="DraCormetadata"/>
            </w:pPr>
            <w:r w:rsidRPr="00627D59">
              <w:t>URL of digital source</w:t>
            </w:r>
          </w:p>
        </w:tc>
        <w:tc>
          <w:tcPr>
            <w:tcW w:w="6053" w:type="dxa"/>
          </w:tcPr>
          <w:p w14:paraId="1F0689B3" w14:textId="5C1844C6" w:rsidR="009F3888" w:rsidRPr="00627D59" w:rsidRDefault="00530F97" w:rsidP="009F3888">
            <w:pPr>
              <w:pStyle w:val="DraCormetadata"/>
            </w:pPr>
            <w:hyperlink r:id="rId8" w:history="1">
              <w:r w:rsidRPr="0022447E">
                <w:rPr>
                  <w:rStyle w:val="Hyperlink"/>
                </w:rPr>
                <w:t>https://github.com/HuygensING/translatin/blob/main/datasource/transcriptions/docx/Caussin-Felicitas.docx</w:t>
              </w:r>
            </w:hyperlink>
            <w:r>
              <w:t xml:space="preserve"> </w:t>
            </w:r>
          </w:p>
        </w:tc>
        <w:tc>
          <w:tcPr>
            <w:tcW w:w="1751" w:type="dxa"/>
          </w:tcPr>
          <w:p w14:paraId="1F0689B4" w14:textId="77777777" w:rsidR="009F3888" w:rsidRPr="00627D59" w:rsidRDefault="009F3888" w:rsidP="009F3888">
            <w:pPr>
              <w:pStyle w:val="DraCormetadata"/>
            </w:pPr>
            <w:r w:rsidRPr="00627D59">
              <w:t>[If applicable.]</w:t>
            </w:r>
          </w:p>
        </w:tc>
      </w:tr>
      <w:tr w:rsidR="009F3888" w:rsidRPr="00057276" w14:paraId="1F0689B9" w14:textId="77777777" w:rsidTr="00057276">
        <w:tc>
          <w:tcPr>
            <w:tcW w:w="2298" w:type="dxa"/>
          </w:tcPr>
          <w:p w14:paraId="1F0689B6" w14:textId="77777777" w:rsidR="009F3888" w:rsidRPr="00627D59" w:rsidRDefault="009F3888" w:rsidP="009F3888">
            <w:pPr>
              <w:pStyle w:val="DraCormetadata"/>
            </w:pPr>
            <w:r w:rsidRPr="00627D59">
              <w:t>Availability status</w:t>
            </w:r>
          </w:p>
        </w:tc>
        <w:tc>
          <w:tcPr>
            <w:tcW w:w="6053" w:type="dxa"/>
          </w:tcPr>
          <w:p w14:paraId="1F0689B7" w14:textId="73F2D93E" w:rsidR="009F3888" w:rsidRPr="00627D59" w:rsidRDefault="009F3888" w:rsidP="009F3888">
            <w:pPr>
              <w:pStyle w:val="DraCormetadata"/>
            </w:pPr>
            <w:r>
              <w:t>free</w:t>
            </w:r>
          </w:p>
        </w:tc>
        <w:tc>
          <w:tcPr>
            <w:tcW w:w="1751" w:type="dxa"/>
          </w:tcPr>
          <w:p w14:paraId="1F0689B8" w14:textId="77777777" w:rsidR="009F3888" w:rsidRPr="00627D59" w:rsidRDefault="009F3888" w:rsidP="009F3888">
            <w:pPr>
              <w:pStyle w:val="DraCormetadata"/>
            </w:pPr>
            <w:r w:rsidRPr="00627D59">
              <w:t>[If you refer to a digital source, you must give its status.]</w:t>
            </w:r>
          </w:p>
        </w:tc>
      </w:tr>
      <w:tr w:rsidR="009F3888" w:rsidRPr="00627D59" w14:paraId="1F0689BD" w14:textId="77777777" w:rsidTr="00057276">
        <w:tc>
          <w:tcPr>
            <w:tcW w:w="2298" w:type="dxa"/>
          </w:tcPr>
          <w:p w14:paraId="1F0689BA" w14:textId="77777777" w:rsidR="009F3888" w:rsidRPr="00627D59" w:rsidRDefault="009F3888" w:rsidP="009F3888">
            <w:pPr>
              <w:pStyle w:val="DraCormetadata"/>
            </w:pPr>
            <w:r w:rsidRPr="00627D59">
              <w:t>Notes on the availability status</w:t>
            </w:r>
          </w:p>
        </w:tc>
        <w:tc>
          <w:tcPr>
            <w:tcW w:w="6053" w:type="dxa"/>
          </w:tcPr>
          <w:p w14:paraId="1F0689BB" w14:textId="77777777" w:rsidR="009F3888" w:rsidRPr="00627D59" w:rsidRDefault="009F3888" w:rsidP="009F3888">
            <w:pPr>
              <w:pStyle w:val="DraCormetadata"/>
            </w:pPr>
            <w:r w:rsidRPr="00627D59">
              <w:t>/</w:t>
            </w:r>
          </w:p>
        </w:tc>
        <w:tc>
          <w:tcPr>
            <w:tcW w:w="1751" w:type="dxa"/>
          </w:tcPr>
          <w:p w14:paraId="1F0689BC" w14:textId="77777777" w:rsidR="009F3888" w:rsidRPr="00627D59" w:rsidRDefault="009F3888" w:rsidP="009F3888">
            <w:pPr>
              <w:pStyle w:val="DraCormetadata"/>
            </w:pPr>
            <w:r w:rsidRPr="00627D59">
              <w:t>[If applicable.]</w:t>
            </w:r>
          </w:p>
        </w:tc>
      </w:tr>
    </w:tbl>
    <w:p w14:paraId="1F0689BE" w14:textId="77777777" w:rsidR="00057276" w:rsidRPr="00AD4FFA" w:rsidRDefault="00057276" w:rsidP="001138B7">
      <w:pPr>
        <w:pStyle w:val="DraCoradditions"/>
      </w:pPr>
      <w:r w:rsidRPr="00AD4FFA">
        <w:t>/</w:t>
      </w:r>
      <w:r w:rsidRPr="001138B7">
        <w:t>front</w:t>
      </w:r>
      <w:r w:rsidRPr="00AD4FFA">
        <w:t>/</w:t>
      </w:r>
    </w:p>
    <w:p w14:paraId="1F0689BF" w14:textId="77777777" w:rsidR="00057276" w:rsidRDefault="00057276" w:rsidP="001138B7">
      <w:pPr>
        <w:pStyle w:val="DraCoradditions"/>
      </w:pPr>
      <w:r>
        <w:t>/titlePage_</w:t>
      </w:r>
      <w:r w:rsidRPr="001138B7">
        <w:t>start</w:t>
      </w:r>
      <w:r>
        <w:t>/</w:t>
      </w:r>
    </w:p>
    <w:p w14:paraId="1F0689C0" w14:textId="77777777" w:rsidR="00057276" w:rsidRDefault="00057276" w:rsidP="00A17364">
      <w:pPr>
        <w:pStyle w:val="DraCorstandard"/>
        <w:spacing w:after="0"/>
      </w:pPr>
      <w:r>
        <w:t>TRAGOE=</w:t>
      </w:r>
    </w:p>
    <w:p w14:paraId="1F0689C1" w14:textId="77777777" w:rsidR="00057276" w:rsidRDefault="00057276" w:rsidP="00A17364">
      <w:pPr>
        <w:pStyle w:val="DraCorstandard"/>
        <w:spacing w:after="0"/>
      </w:pPr>
      <w:r>
        <w:t>DIAE SACRAE</w:t>
      </w:r>
    </w:p>
    <w:p w14:paraId="1F0689C2" w14:textId="77777777" w:rsidR="00057276" w:rsidRDefault="00057276" w:rsidP="00A17364">
      <w:pPr>
        <w:pStyle w:val="DraCorstandard"/>
        <w:spacing w:after="0"/>
      </w:pPr>
      <w:r>
        <w:t>AVTHORE</w:t>
      </w:r>
    </w:p>
    <w:p w14:paraId="1F0689C3" w14:textId="77777777" w:rsidR="00057276" w:rsidRDefault="00057276" w:rsidP="00A17364">
      <w:pPr>
        <w:pStyle w:val="DraCorstandard"/>
        <w:spacing w:after="0"/>
      </w:pPr>
      <w:r>
        <w:t>P. NICOLAO CAVSSINO</w:t>
      </w:r>
    </w:p>
    <w:p w14:paraId="1F0689C4" w14:textId="77777777" w:rsidR="00057276" w:rsidRDefault="00057276" w:rsidP="00A17364">
      <w:pPr>
        <w:pStyle w:val="DraCorstandard"/>
        <w:spacing w:after="0"/>
      </w:pPr>
      <w:r>
        <w:t>TRECENSI, SOCIETATIS</w:t>
      </w:r>
    </w:p>
    <w:p w14:paraId="1F0689C5" w14:textId="77777777" w:rsidR="00057276" w:rsidRDefault="00057276" w:rsidP="00A17364">
      <w:pPr>
        <w:pStyle w:val="DraCorstandard"/>
        <w:spacing w:after="0"/>
      </w:pPr>
      <w:r>
        <w:t>IESV PRESBYTERO.</w:t>
      </w:r>
    </w:p>
    <w:p w14:paraId="1F0689C6" w14:textId="77777777" w:rsidR="00057276" w:rsidRDefault="00057276" w:rsidP="00A17364">
      <w:pPr>
        <w:pStyle w:val="DraCorstandard"/>
        <w:spacing w:after="0"/>
      </w:pPr>
      <w:r>
        <w:t>COLONIAE AGRIPPINAE,</w:t>
      </w:r>
    </w:p>
    <w:p w14:paraId="1F0689C7" w14:textId="77777777" w:rsidR="00057276" w:rsidRDefault="00057276" w:rsidP="00A17364">
      <w:pPr>
        <w:pStyle w:val="DraCorstandard"/>
        <w:spacing w:after="0"/>
      </w:pPr>
      <w:r>
        <w:t>Apud IOANNEM KINCHIVM</w:t>
      </w:r>
    </w:p>
    <w:p w14:paraId="1F0689C8" w14:textId="77777777" w:rsidR="00057276" w:rsidRDefault="00057276" w:rsidP="00A17364">
      <w:pPr>
        <w:pStyle w:val="DraCorstandard"/>
        <w:spacing w:after="0"/>
      </w:pPr>
      <w:r>
        <w:t>sub Monocerote.</w:t>
      </w:r>
    </w:p>
    <w:p w14:paraId="1F0689C9" w14:textId="77777777" w:rsidR="00057276" w:rsidRDefault="00057276" w:rsidP="00A17364">
      <w:pPr>
        <w:pStyle w:val="DraCorstandard"/>
        <w:spacing w:after="0"/>
      </w:pPr>
      <w:r>
        <w:t>ANNO M.DC.XXI.</w:t>
      </w:r>
    </w:p>
    <w:p w14:paraId="1F0689CA" w14:textId="77777777" w:rsidR="00F71209" w:rsidRPr="001138B7" w:rsidRDefault="00F71209" w:rsidP="001138B7">
      <w:pPr>
        <w:pStyle w:val="DraCoradditions"/>
      </w:pPr>
      <w:r w:rsidRPr="001138B7">
        <w:t>/titlePage_end/</w:t>
      </w:r>
    </w:p>
    <w:p w14:paraId="1F0689CB" w14:textId="77777777" w:rsidR="00A25D62" w:rsidRPr="001138B7" w:rsidRDefault="00A25D62" w:rsidP="001138B7">
      <w:pPr>
        <w:pStyle w:val="DraCoradditions"/>
      </w:pPr>
      <w:r w:rsidRPr="001138B7">
        <w:t>/title_start/</w:t>
      </w:r>
    </w:p>
    <w:p w14:paraId="1F0689CC" w14:textId="77777777" w:rsidR="00057276" w:rsidRDefault="00057276" w:rsidP="00A17364">
      <w:pPr>
        <w:pStyle w:val="DraCorstandard"/>
        <w:spacing w:after="0"/>
      </w:pPr>
      <w:r>
        <w:t>FELICITAS TRAGOEDIA.</w:t>
      </w:r>
    </w:p>
    <w:p w14:paraId="1F0689CD" w14:textId="77777777" w:rsidR="00A25D62" w:rsidRPr="001138B7" w:rsidRDefault="00A25D62" w:rsidP="001138B7">
      <w:pPr>
        <w:pStyle w:val="DraCoradditions"/>
      </w:pPr>
      <w:r w:rsidRPr="001138B7">
        <w:t>/title_end/</w:t>
      </w:r>
    </w:p>
    <w:p w14:paraId="1F0689CE" w14:textId="77777777" w:rsidR="00A25D62" w:rsidRPr="001138B7" w:rsidRDefault="00A25D62" w:rsidP="001138B7">
      <w:pPr>
        <w:pStyle w:val="DraCoradditions"/>
      </w:pPr>
      <w:r w:rsidRPr="001138B7">
        <w:t>/argument_start</w:t>
      </w:r>
      <w:r w:rsidR="00BE027E">
        <w:t>=prose</w:t>
      </w:r>
      <w:r w:rsidRPr="001138B7">
        <w:t>/</w:t>
      </w:r>
    </w:p>
    <w:p w14:paraId="1F0689CF" w14:textId="77777777" w:rsidR="00057276" w:rsidRDefault="00057276" w:rsidP="001138B7">
      <w:pPr>
        <w:pStyle w:val="DraCorhead"/>
      </w:pPr>
      <w:r w:rsidRPr="001138B7">
        <w:t>ARGVMENTVM</w:t>
      </w:r>
      <w:r>
        <w:t>.</w:t>
      </w:r>
    </w:p>
    <w:p w14:paraId="1F0689D0" w14:textId="77777777" w:rsidR="00057276" w:rsidRDefault="00057276" w:rsidP="00A17364">
      <w:pPr>
        <w:pStyle w:val="DraCorstandard"/>
        <w:spacing w:after="0"/>
      </w:pPr>
      <w:r w:rsidRPr="00285CDB">
        <w:lastRenderedPageBreak/>
        <w:t>MVLIEREM fortem damus in hac Tragoedia. Haec est Felicitas, quae à S. Chrysologo appellatur</w:t>
      </w:r>
    </w:p>
    <w:p w14:paraId="1F0689D1" w14:textId="77777777" w:rsidR="00057276" w:rsidRDefault="00057276" w:rsidP="00A17364">
      <w:pPr>
        <w:pStyle w:val="DraCorstandard"/>
        <w:spacing w:after="0"/>
      </w:pPr>
      <w:r w:rsidRPr="00285CDB">
        <w:t>Mater luminum, fons dierum, quae septenario corusco germinis sui toto orbe splendet. Felix quae meruit portare tot virtuum pignora, quot illa arca praeceptorum &amp; vt illa volumina sacrata gestauit:</w:t>
      </w:r>
    </w:p>
    <w:p w14:paraId="1F0689D2" w14:textId="77777777" w:rsidR="00057276" w:rsidRDefault="00057276" w:rsidP="00A17364">
      <w:pPr>
        <w:pStyle w:val="DraCorstandard"/>
        <w:spacing w:after="0"/>
      </w:pPr>
      <w:r w:rsidRPr="00285CDB">
        <w:t>verbo, ita haec doceret exemplo.</w:t>
      </w:r>
    </w:p>
    <w:p w14:paraId="1F0689D3" w14:textId="77777777" w:rsidR="00057276" w:rsidRDefault="00057276" w:rsidP="00A17364">
      <w:pPr>
        <w:pStyle w:val="DraCorstandard"/>
        <w:spacing w:after="0"/>
      </w:pPr>
      <w:r>
        <w:t>Passi sunt Martyres sub M. Aurelio Antonino, &amp; Praeside Publio, matre singulos nauiter hortante. Discurrebat enim, vt ait os illud aureum, laetior inter confossa cadauera, quàm inter cunabula chara filiorum, quia internis oculis tot cernebat brauia, quot vulnera: quot tormenta, tot praemia: quot victimas, tot coronas. Ipsa deinde cùm sua membra praemisisset coelo, interiectis aliquot mensibus, agonem martyrij consummauit.</w:t>
      </w:r>
    </w:p>
    <w:p w14:paraId="1F0689D4" w14:textId="77777777" w:rsidR="00A25D62" w:rsidRPr="001138B7" w:rsidRDefault="00A25D62" w:rsidP="001138B7">
      <w:pPr>
        <w:pStyle w:val="DraCoradditions"/>
      </w:pPr>
      <w:r w:rsidRPr="001138B7">
        <w:t>/argument_end/</w:t>
      </w:r>
    </w:p>
    <w:p w14:paraId="1F0689D5" w14:textId="77777777" w:rsidR="00A25D62" w:rsidRPr="001138B7" w:rsidRDefault="00A25D62" w:rsidP="001138B7">
      <w:pPr>
        <w:pStyle w:val="DraCoradditions"/>
      </w:pPr>
      <w:r w:rsidRPr="001138B7">
        <w:t>/argument_start</w:t>
      </w:r>
      <w:r w:rsidR="00BE027E">
        <w:t>=prose</w:t>
      </w:r>
      <w:r w:rsidRPr="001138B7">
        <w:t>/</w:t>
      </w:r>
    </w:p>
    <w:p w14:paraId="1F0689D6" w14:textId="77777777" w:rsidR="00A57C84" w:rsidRPr="001138B7" w:rsidRDefault="00057276" w:rsidP="001138B7">
      <w:pPr>
        <w:pStyle w:val="DraCorhead"/>
      </w:pPr>
      <w:r w:rsidRPr="001138B7">
        <w:t>Oeconomia Tragoediae.</w:t>
      </w:r>
    </w:p>
    <w:p w14:paraId="1F0689D7" w14:textId="77777777" w:rsidR="00057276" w:rsidRDefault="00057276" w:rsidP="00A703C8">
      <w:pPr>
        <w:pStyle w:val="DraCorhead"/>
      </w:pPr>
      <w:r>
        <w:t>ACTVS PRIMVS.</w:t>
      </w:r>
    </w:p>
    <w:p w14:paraId="1F0689D8" w14:textId="77777777" w:rsidR="00A57C84" w:rsidRDefault="00057276" w:rsidP="00A17364">
      <w:pPr>
        <w:pStyle w:val="DraCorstandard"/>
        <w:spacing w:after="0"/>
      </w:pPr>
      <w:r>
        <w:t>ANiceto summo Pontifici procellam crudelitatis, quae in Christianos toto iam orbe detonuerat, cum Euagrio grauissimè deplorunti, afferuntur per Crispum nobilem Palatinum à S. Felicitate iam cum filijs captiuâ literae, quibus ille suauissimo caritatis sensu delibutus, Martyres se inuisurum pollicetur. Interim Pontifex idolorum, &amp; Apollo Procus acerbissimâ iracundiâ in Felicitatem commoti, tum quòd ritus Ethnicorum Pontificum damnaret, tùm quòd Virginibus castimoniam suaderet, apud M. Aurelium Imperatorem Martyrum caedem versuto consilio machinantur.</w:t>
      </w:r>
    </w:p>
    <w:p w14:paraId="1F0689D9" w14:textId="77777777" w:rsidR="00057276" w:rsidRDefault="00057276" w:rsidP="00A703C8">
      <w:pPr>
        <w:pStyle w:val="DraCorhead"/>
      </w:pPr>
      <w:r>
        <w:t>ACTVS SECVNDVS.</w:t>
      </w:r>
    </w:p>
    <w:p w14:paraId="1F0689DA" w14:textId="77777777" w:rsidR="00057276" w:rsidRDefault="00057276" w:rsidP="00A17364">
      <w:pPr>
        <w:pStyle w:val="DraCorstandard"/>
        <w:spacing w:after="0"/>
      </w:pPr>
      <w:r>
        <w:t>Aurelius Imperator, vt erat leni ingenio, rem mollioribus consilijs adortus, sibi Felicitate sisti iubet,</w:t>
      </w:r>
    </w:p>
    <w:p w14:paraId="1F0689DB" w14:textId="77777777" w:rsidR="00A57C84" w:rsidRDefault="00057276" w:rsidP="00A17364">
      <w:pPr>
        <w:pStyle w:val="DraCorstandard"/>
        <w:spacing w:after="0"/>
      </w:pPr>
      <w:r>
        <w:t>cui constantiâ frustrà per blanditias tentatâ, tres natu minores filios aduocat, quos à matre anteà corroboratos, cùm varijs verborum lenocinijs à Christianis sacris auocare conatus esset, mox reluctantes cum delicato nobilium grege in aulam interiorem mittit. Quatuor deinde reliquos natu maiores inter pompae &amp; ludorum, qui tùm exhibebantur, celebritatem deliciis &amp; muneribus peruertere nititur: recusantibus, fratres ait iam sacrificasse: quod illi confictum scelus dum execrantur, repentè Germani in eorum complexum aduolant, omnesque vnà in carcerem remittuntur.</w:t>
      </w:r>
    </w:p>
    <w:p w14:paraId="1F0689DC" w14:textId="77777777" w:rsidR="00057276" w:rsidRDefault="00057276" w:rsidP="006901C4">
      <w:pPr>
        <w:pStyle w:val="DraCorhead"/>
      </w:pPr>
      <w:r>
        <w:lastRenderedPageBreak/>
        <w:t>ACTVS TERTIVS.</w:t>
      </w:r>
    </w:p>
    <w:p w14:paraId="1F0689DD" w14:textId="77777777" w:rsidR="00A57C84" w:rsidRPr="00285CDB" w:rsidRDefault="00057276" w:rsidP="00A17364">
      <w:pPr>
        <w:pStyle w:val="DraCorstandard"/>
        <w:spacing w:after="0"/>
      </w:pPr>
      <w:r>
        <w:t xml:space="preserve">IMperatori de Martyrum supplicto deliberanti Pontifex &amp; Apollonius crudelissimi consilij faces ingerunt. Ille Publio vrbis Praefecto rem disceptandam tradit; qui &amp; suo ingenio saeuus &amp; aliorum consilijs stimulatus, Felicitatem in forum Martis produci, ibique thus adolere praecipit: Sed dum illa oraret, tactâ de coelo Martis statuâ funesti daemones exiliunt. </w:t>
      </w:r>
      <w:r w:rsidRPr="00285CDB">
        <w:t>Publius commotior factus, illustrem matronam ad palum alligari, &amp; à militibus vexari iubet. Mox eius septem filios parentu hortatu in fide constantes acerbissimè torqueri, &amp; cruentari sub ipsius matris oculis imperat, vulneribus deinde deformatos retrudit in carcerem.</w:t>
      </w:r>
    </w:p>
    <w:p w14:paraId="1F0689DE" w14:textId="77777777" w:rsidR="00057276" w:rsidRDefault="00057276" w:rsidP="006901C4">
      <w:pPr>
        <w:pStyle w:val="DraCorhead"/>
      </w:pPr>
      <w:r>
        <w:t>ACTVS QVARTVS.</w:t>
      </w:r>
    </w:p>
    <w:p w14:paraId="1F0689DF" w14:textId="77777777" w:rsidR="00A57C84" w:rsidRPr="00285CDB" w:rsidRDefault="00057276" w:rsidP="00A17364">
      <w:pPr>
        <w:pStyle w:val="DraCorstandard"/>
        <w:spacing w:after="0"/>
        <w:rPr>
          <w:lang w:val="fr-FR"/>
        </w:rPr>
      </w:pPr>
      <w:r>
        <w:t xml:space="preserve">Ontifice idolorum, &amp; Apollonio, lingua flabello inuidia flammam ventilantibus, capitalis ab Imperatore fertur in Martyres sententia, resque Publio, &amp; caeteris iudicibus transigenda committitur. </w:t>
      </w:r>
      <w:r w:rsidRPr="00285CDB">
        <w:t xml:space="preserve">Anicetus summus Pontifex noctu Martyres inuisit in carcere, quos iam gloriosis, vulneribus illustres, &amp; proximae morti destinatos suauissimè deosculatus ad constantiam hortatur. </w:t>
      </w:r>
      <w:r>
        <w:t xml:space="preserve">Carcer interim magno splendore collustratur, &amp; coelesti voce Martyres ad supremam necessitatem animantur. </w:t>
      </w:r>
      <w:r w:rsidRPr="00285CDB">
        <w:rPr>
          <w:lang w:val="fr-FR"/>
        </w:rPr>
        <w:t>Crispus dum inter amplexus Martyrum diuturnas moras trahit, à Publio deprehenditur, &amp; in vincula conijcitur.</w:t>
      </w:r>
    </w:p>
    <w:p w14:paraId="1F0689E0" w14:textId="77777777" w:rsidR="00057276" w:rsidRDefault="00A07166" w:rsidP="006901C4">
      <w:pPr>
        <w:pStyle w:val="DraCorhead"/>
      </w:pPr>
      <w:r>
        <w:t>ACT</w:t>
      </w:r>
      <w:r w:rsidR="00057276" w:rsidRPr="00285CDB">
        <w:t>VS QVINTVS.</w:t>
      </w:r>
    </w:p>
    <w:p w14:paraId="1F0689E1" w14:textId="77777777" w:rsidR="00057276" w:rsidRDefault="00057276" w:rsidP="00A17364">
      <w:pPr>
        <w:pStyle w:val="DraCorstandard"/>
        <w:spacing w:after="0"/>
      </w:pPr>
      <w:r w:rsidRPr="00285CDB">
        <w:rPr>
          <w:lang w:val="fr-FR"/>
        </w:rPr>
        <w:t xml:space="preserve">Eptem fratres vno animo, diuersis verò supplicijs gloriosissimum agonem claudunt. Et primùm quidem Publius Ianuarium septem fratrum natu maximum ad seaccersitum cruciari iterum iubet, donec inter plumbatas paulatim exhauriat spiritum. Mox illato iuuenis corpore adhuc spirante. Felicem, &amp; Philippum frustrà mortis impedentis metu terrere conatur; ambo enim ex demortui fratris complexibus alacritres ad supplicium deuolant, &amp; fustuario mactantur. </w:t>
      </w:r>
      <w:r>
        <w:t>Matri deinde tria filiorum cadauera obijciuntur, quae summâ suauitate complexa, quartum nomine Syluanum praecipitio interficiendum dimittit ad necem. His funeribus interueniens M. Aurelius matrem suauissimis verbis mulcet, vt tres natu minores adhuc superstites è mortis faucibus eripiat: Verùm hortante matre iuuenes securibus percussi illustrissimum certamen sub ipsius conspectu conficiunt, &amp; mox ex caelesti nube conspicuae demortuorum animae parentem suauissimè consolantur. Illa Imperatoris iussu catenis iniectis martyrio, quod aliquo post tempore consummauit, destinatur.</w:t>
      </w:r>
    </w:p>
    <w:p w14:paraId="1F0689E2" w14:textId="77777777" w:rsidR="00A25D62" w:rsidRPr="001138B7" w:rsidRDefault="00A25D62" w:rsidP="001138B7">
      <w:pPr>
        <w:pStyle w:val="DraCoradditions"/>
      </w:pPr>
      <w:r w:rsidRPr="001138B7">
        <w:t>/argument_end/</w:t>
      </w:r>
    </w:p>
    <w:p w14:paraId="1F0689E3" w14:textId="77777777" w:rsidR="00A25D62" w:rsidRPr="001138B7" w:rsidRDefault="00A25D62" w:rsidP="001138B7">
      <w:pPr>
        <w:pStyle w:val="DraCoradditions"/>
      </w:pPr>
      <w:r w:rsidRPr="001138B7">
        <w:t>/dramatisPersonae_start/</w:t>
      </w:r>
    </w:p>
    <w:p w14:paraId="1F0689E4" w14:textId="77777777" w:rsidR="00057276" w:rsidRPr="0015016F" w:rsidRDefault="00057276" w:rsidP="0015016F">
      <w:pPr>
        <w:pStyle w:val="DraCorhead"/>
      </w:pPr>
      <w:r w:rsidRPr="0015016F">
        <w:t>PERSONAE.</w:t>
      </w:r>
    </w:p>
    <w:p w14:paraId="1F0689E5" w14:textId="77777777" w:rsidR="00057276" w:rsidRPr="00F71209" w:rsidRDefault="00057276" w:rsidP="00A17364">
      <w:pPr>
        <w:pStyle w:val="DraCorstandard"/>
        <w:spacing w:after="0"/>
        <w:rPr>
          <w:rStyle w:val="DraCorcharactername"/>
        </w:rPr>
      </w:pPr>
      <w:r w:rsidRPr="0015016F">
        <w:rPr>
          <w:rStyle w:val="DraCorcharactername"/>
        </w:rPr>
        <w:lastRenderedPageBreak/>
        <w:t>ANGELVS</w:t>
      </w:r>
      <w:r w:rsidRPr="00F71209">
        <w:rPr>
          <w:rStyle w:val="DraCorcharactername"/>
        </w:rPr>
        <w:t>.</w:t>
      </w:r>
    </w:p>
    <w:p w14:paraId="1F0689E6" w14:textId="77777777" w:rsidR="00057276" w:rsidRDefault="00057276" w:rsidP="00A17364">
      <w:pPr>
        <w:pStyle w:val="DraCorstandard"/>
        <w:spacing w:after="0"/>
      </w:pPr>
      <w:r w:rsidRPr="00F71209">
        <w:rPr>
          <w:rStyle w:val="DraCorcharactername"/>
        </w:rPr>
        <w:t>ANICETVS</w:t>
      </w:r>
      <w:r>
        <w:t xml:space="preserve"> </w:t>
      </w:r>
      <w:r w:rsidRPr="00A17364">
        <w:rPr>
          <w:rStyle w:val="DraCorroledescription"/>
        </w:rPr>
        <w:t>summus Pontifex.</w:t>
      </w:r>
    </w:p>
    <w:p w14:paraId="1F0689E7" w14:textId="77777777" w:rsidR="00057276" w:rsidRPr="00A17364" w:rsidRDefault="00057276" w:rsidP="00A17364">
      <w:pPr>
        <w:pStyle w:val="DraCorstandard"/>
        <w:spacing w:after="0"/>
        <w:rPr>
          <w:rStyle w:val="DraCorroledescription"/>
        </w:rPr>
      </w:pPr>
      <w:r w:rsidRPr="00F71209">
        <w:rPr>
          <w:rStyle w:val="DraCorcharactername"/>
        </w:rPr>
        <w:t>EVAGRIVS</w:t>
      </w:r>
      <w:r>
        <w:t xml:space="preserve"> </w:t>
      </w:r>
      <w:r w:rsidRPr="00A17364">
        <w:rPr>
          <w:rStyle w:val="DraCorroledescription"/>
        </w:rPr>
        <w:t>Sacerdos.</w:t>
      </w:r>
    </w:p>
    <w:p w14:paraId="1F0689E8" w14:textId="77777777" w:rsidR="00057276" w:rsidRPr="00F71209" w:rsidRDefault="00057276" w:rsidP="00A17364">
      <w:pPr>
        <w:pStyle w:val="DraCorstandard"/>
        <w:spacing w:after="0"/>
        <w:rPr>
          <w:rStyle w:val="DraCorcharactername"/>
        </w:rPr>
      </w:pPr>
      <w:r w:rsidRPr="00F71209">
        <w:rPr>
          <w:rStyle w:val="DraCorcharactername"/>
        </w:rPr>
        <w:t>FELICITAS.</w:t>
      </w:r>
    </w:p>
    <w:p w14:paraId="1F0689E9" w14:textId="77777777" w:rsidR="00057276" w:rsidRPr="0044355F" w:rsidRDefault="00057276" w:rsidP="00A17364">
      <w:pPr>
        <w:pStyle w:val="DraCorstandard"/>
        <w:spacing w:after="0"/>
        <w:rPr>
          <w:rStyle w:val="DraCorcharactername"/>
        </w:rPr>
      </w:pPr>
      <w:r w:rsidRPr="0044355F">
        <w:rPr>
          <w:rStyle w:val="DraCorcharactername"/>
        </w:rPr>
        <w:t>IANVARIVS.</w:t>
      </w:r>
    </w:p>
    <w:p w14:paraId="1F0689EA" w14:textId="77777777" w:rsidR="00057276" w:rsidRPr="0044355F" w:rsidRDefault="00057276" w:rsidP="00A17364">
      <w:pPr>
        <w:pStyle w:val="DraCorstandard"/>
        <w:spacing w:after="0"/>
        <w:rPr>
          <w:rStyle w:val="DraCorcharactername"/>
        </w:rPr>
      </w:pPr>
      <w:r w:rsidRPr="0044355F">
        <w:rPr>
          <w:rStyle w:val="DraCorcharactername"/>
        </w:rPr>
        <w:t>FELIX.</w:t>
      </w:r>
    </w:p>
    <w:p w14:paraId="1F0689EB" w14:textId="77777777" w:rsidR="00057276" w:rsidRPr="0044355F" w:rsidRDefault="00057276" w:rsidP="00A17364">
      <w:pPr>
        <w:pStyle w:val="DraCorstandard"/>
        <w:spacing w:after="0"/>
        <w:rPr>
          <w:rStyle w:val="DraCorcharactername"/>
        </w:rPr>
      </w:pPr>
      <w:r w:rsidRPr="0044355F">
        <w:rPr>
          <w:rStyle w:val="DraCorcharactername"/>
        </w:rPr>
        <w:t>PHILIPPVS.</w:t>
      </w:r>
    </w:p>
    <w:p w14:paraId="1F0689EC" w14:textId="77777777" w:rsidR="00057276" w:rsidRPr="0044355F" w:rsidRDefault="00057276" w:rsidP="00A17364">
      <w:pPr>
        <w:pStyle w:val="DraCorstandard"/>
        <w:spacing w:after="0"/>
      </w:pPr>
      <w:r w:rsidRPr="0044355F">
        <w:rPr>
          <w:rStyle w:val="DraCorcharactername"/>
        </w:rPr>
        <w:t>SILVANVS,</w:t>
      </w:r>
      <w:r w:rsidRPr="0044355F">
        <w:t xml:space="preserve"> </w:t>
      </w:r>
      <w:r w:rsidRPr="0044355F">
        <w:rPr>
          <w:rStyle w:val="DraCorroledescription"/>
        </w:rPr>
        <w:t>filij S. Felicitatis.</w:t>
      </w:r>
    </w:p>
    <w:p w14:paraId="1F0689ED" w14:textId="77777777" w:rsidR="00057276" w:rsidRPr="0044355F" w:rsidRDefault="00057276" w:rsidP="00A17364">
      <w:pPr>
        <w:pStyle w:val="DraCorstandard"/>
        <w:spacing w:after="0"/>
        <w:rPr>
          <w:rStyle w:val="DraCorcharactername"/>
        </w:rPr>
      </w:pPr>
      <w:r w:rsidRPr="0044355F">
        <w:rPr>
          <w:rStyle w:val="DraCorcharactername"/>
        </w:rPr>
        <w:t>ALEXANDER.</w:t>
      </w:r>
    </w:p>
    <w:p w14:paraId="1F0689EE" w14:textId="77777777" w:rsidR="00057276" w:rsidRPr="0044355F" w:rsidRDefault="00057276" w:rsidP="00A17364">
      <w:pPr>
        <w:pStyle w:val="DraCorstandard"/>
        <w:spacing w:after="0"/>
        <w:rPr>
          <w:rStyle w:val="DraCorcharactername"/>
        </w:rPr>
      </w:pPr>
      <w:r w:rsidRPr="0044355F">
        <w:rPr>
          <w:rStyle w:val="DraCorcharactername"/>
        </w:rPr>
        <w:t>VITALIS.</w:t>
      </w:r>
    </w:p>
    <w:p w14:paraId="1F0689EF" w14:textId="77777777" w:rsidR="00057276" w:rsidRPr="00F71209" w:rsidRDefault="00057276" w:rsidP="00A17364">
      <w:pPr>
        <w:pStyle w:val="DraCorstandard"/>
        <w:spacing w:after="0"/>
        <w:rPr>
          <w:rStyle w:val="DraCorcharactername"/>
        </w:rPr>
      </w:pPr>
      <w:r w:rsidRPr="0044355F">
        <w:rPr>
          <w:rStyle w:val="DraCorcharactername"/>
        </w:rPr>
        <w:t>MARTIALIS.</w:t>
      </w:r>
    </w:p>
    <w:p w14:paraId="1F0689F0" w14:textId="77777777" w:rsidR="00057276" w:rsidRPr="00A17364" w:rsidRDefault="00057276" w:rsidP="00A17364">
      <w:pPr>
        <w:pStyle w:val="DraCorstandard"/>
        <w:spacing w:after="0"/>
      </w:pPr>
      <w:r w:rsidRPr="00A17364">
        <w:rPr>
          <w:rStyle w:val="DraCorcharactername"/>
        </w:rPr>
        <w:t>M. AVRELIVS</w:t>
      </w:r>
      <w:r w:rsidRPr="0021602B">
        <w:rPr>
          <w:rStyle w:val="DraCorroledescription"/>
        </w:rPr>
        <w:t xml:space="preserve"> Antoninus Imper</w:t>
      </w:r>
      <w:r w:rsidRPr="00A17364">
        <w:rPr>
          <w:rStyle w:val="DraCorroledescription"/>
        </w:rPr>
        <w:t>.</w:t>
      </w:r>
    </w:p>
    <w:p w14:paraId="1F0689F1" w14:textId="77777777" w:rsidR="00057276" w:rsidRDefault="00057276" w:rsidP="00A17364">
      <w:pPr>
        <w:pStyle w:val="DraCorstandard"/>
        <w:spacing w:after="0"/>
      </w:pPr>
      <w:r w:rsidRPr="00A17364">
        <w:rPr>
          <w:rStyle w:val="DraCorcharactername"/>
        </w:rPr>
        <w:t>PONTIFEX</w:t>
      </w:r>
      <w:r w:rsidRPr="00A17364">
        <w:t xml:space="preserve"> </w:t>
      </w:r>
      <w:r w:rsidRPr="00A17364">
        <w:rPr>
          <w:rStyle w:val="DraCorcharactername"/>
        </w:rPr>
        <w:t>idolorum</w:t>
      </w:r>
      <w:r w:rsidRPr="00A17364">
        <w:rPr>
          <w:rStyle w:val="DraCorroledescription"/>
        </w:rPr>
        <w:t>.</w:t>
      </w:r>
    </w:p>
    <w:p w14:paraId="1F0689F2" w14:textId="77777777" w:rsidR="00057276" w:rsidRDefault="00057276" w:rsidP="00A17364">
      <w:pPr>
        <w:pStyle w:val="DraCorstandard"/>
        <w:spacing w:after="0"/>
      </w:pPr>
      <w:r w:rsidRPr="00F71209">
        <w:rPr>
          <w:rStyle w:val="DraCorcharactername"/>
        </w:rPr>
        <w:t>PVBLIVS</w:t>
      </w:r>
      <w:r w:rsidRPr="00285CDB">
        <w:t xml:space="preserve"> </w:t>
      </w:r>
      <w:r w:rsidRPr="00A17364">
        <w:rPr>
          <w:rStyle w:val="DraCorroledescription"/>
        </w:rPr>
        <w:t>Praefectus.</w:t>
      </w:r>
    </w:p>
    <w:p w14:paraId="1F0689F3" w14:textId="77777777" w:rsidR="00057276" w:rsidRDefault="00057276" w:rsidP="00A17364">
      <w:pPr>
        <w:pStyle w:val="DraCorstandard"/>
        <w:spacing w:after="0"/>
      </w:pPr>
      <w:r w:rsidRPr="00F71209">
        <w:rPr>
          <w:rStyle w:val="DraCorcharactername"/>
        </w:rPr>
        <w:t>APOLLONIVS</w:t>
      </w:r>
      <w:r w:rsidRPr="00285CDB">
        <w:t xml:space="preserve"> </w:t>
      </w:r>
      <w:r w:rsidRPr="00A17364">
        <w:rPr>
          <w:rStyle w:val="DraCorroledescription"/>
        </w:rPr>
        <w:t>Consiliarius Imp.</w:t>
      </w:r>
    </w:p>
    <w:p w14:paraId="1F0689F4" w14:textId="77777777" w:rsidR="00057276" w:rsidRDefault="00057276" w:rsidP="00A17364">
      <w:pPr>
        <w:pStyle w:val="DraCorstandard"/>
        <w:spacing w:after="0"/>
      </w:pPr>
      <w:r w:rsidRPr="00F71209">
        <w:rPr>
          <w:rStyle w:val="DraCorcharactername"/>
        </w:rPr>
        <w:t>APOLLO</w:t>
      </w:r>
      <w:r w:rsidRPr="00285CDB">
        <w:t xml:space="preserve"> </w:t>
      </w:r>
      <w:r w:rsidRPr="00A17364">
        <w:rPr>
          <w:rStyle w:val="DraCorroledescription"/>
        </w:rPr>
        <w:t>Procus hostis Christian.</w:t>
      </w:r>
    </w:p>
    <w:p w14:paraId="1F0689F5" w14:textId="77777777" w:rsidR="00057276" w:rsidRDefault="00057276" w:rsidP="00A17364">
      <w:pPr>
        <w:pStyle w:val="DraCorstandard"/>
        <w:spacing w:after="0"/>
      </w:pPr>
      <w:r w:rsidRPr="00F71209">
        <w:rPr>
          <w:rStyle w:val="DraCorcharactername"/>
        </w:rPr>
        <w:t>CRISPVS</w:t>
      </w:r>
      <w:r w:rsidRPr="00285CDB">
        <w:t xml:space="preserve"> </w:t>
      </w:r>
      <w:r w:rsidRPr="00A17364">
        <w:rPr>
          <w:rStyle w:val="DraCorroledescription"/>
        </w:rPr>
        <w:t>Nobilis occultus Christianus.</w:t>
      </w:r>
    </w:p>
    <w:p w14:paraId="1F0689F6" w14:textId="77777777" w:rsidR="00057276" w:rsidRPr="00F71209" w:rsidRDefault="00057276" w:rsidP="00A17364">
      <w:pPr>
        <w:pStyle w:val="DraCorstandard"/>
        <w:spacing w:after="0"/>
        <w:rPr>
          <w:rStyle w:val="DraCorcharactername"/>
        </w:rPr>
      </w:pPr>
      <w:r w:rsidRPr="00F71209">
        <w:rPr>
          <w:rStyle w:val="DraCorcharactername"/>
        </w:rPr>
        <w:t>CHORVS.</w:t>
      </w:r>
    </w:p>
    <w:p w14:paraId="1F0689F7" w14:textId="77777777" w:rsidR="00B12296" w:rsidRPr="0015016F" w:rsidRDefault="00B12296" w:rsidP="0015016F">
      <w:pPr>
        <w:pStyle w:val="DraCoradditions"/>
      </w:pPr>
      <w:r w:rsidRPr="0015016F">
        <w:t>/dramatisPersonae_end/</w:t>
      </w:r>
    </w:p>
    <w:p w14:paraId="1F0689F8" w14:textId="77777777" w:rsidR="00B12296" w:rsidRPr="0015016F" w:rsidRDefault="00B12296" w:rsidP="0015016F">
      <w:pPr>
        <w:pStyle w:val="DraCoradditions"/>
      </w:pPr>
      <w:r w:rsidRPr="0015016F">
        <w:t>/argument_start</w:t>
      </w:r>
      <w:r w:rsidR="00BE027E">
        <w:t>=verse/</w:t>
      </w:r>
    </w:p>
    <w:p w14:paraId="1F0689F9" w14:textId="77777777" w:rsidR="00057276" w:rsidRPr="0015016F" w:rsidRDefault="00057276" w:rsidP="0015016F">
      <w:pPr>
        <w:pStyle w:val="DraCorhead"/>
      </w:pPr>
      <w:r w:rsidRPr="0015016F">
        <w:t>ARGVMENTVM HEROICO VERSV REDDITVM.</w:t>
      </w:r>
    </w:p>
    <w:p w14:paraId="1F0689FA" w14:textId="77777777" w:rsidR="00057276" w:rsidRDefault="00057276" w:rsidP="00A17364">
      <w:pPr>
        <w:pStyle w:val="DraCorstandard"/>
        <w:spacing w:after="0"/>
      </w:pPr>
      <w:r w:rsidRPr="00285CDB">
        <w:t>MAgnanimos canimus iuuenes, &amp; prodiga vitae</w:t>
      </w:r>
    </w:p>
    <w:p w14:paraId="1F0689FB" w14:textId="77777777" w:rsidR="00057276" w:rsidRDefault="00057276" w:rsidP="00A17364">
      <w:pPr>
        <w:pStyle w:val="DraCorstandard"/>
        <w:spacing w:after="0"/>
      </w:pPr>
      <w:r w:rsidRPr="00285CDB">
        <w:t>Pectora, quae pietas ardens euexit Olympo.</w:t>
      </w:r>
    </w:p>
    <w:p w14:paraId="1F0689FC" w14:textId="77777777" w:rsidR="00057276" w:rsidRDefault="00057276" w:rsidP="00A17364">
      <w:pPr>
        <w:pStyle w:val="DraCorstandard"/>
        <w:spacing w:after="0"/>
      </w:pPr>
      <w:r w:rsidRPr="00285CDB">
        <w:t>Dum commota acies Erebi de sedibus imis</w:t>
      </w:r>
    </w:p>
    <w:p w14:paraId="1F0689FD" w14:textId="77777777" w:rsidR="00057276" w:rsidRDefault="00057276" w:rsidP="00A17364">
      <w:pPr>
        <w:pStyle w:val="DraCorstandard"/>
        <w:spacing w:after="0"/>
      </w:pPr>
      <w:r w:rsidRPr="00285CDB">
        <w:t>Infundunt sese terris, &amp; turbine mundum</w:t>
      </w:r>
    </w:p>
    <w:p w14:paraId="1F0689FE" w14:textId="77777777" w:rsidR="00057276" w:rsidRDefault="00057276" w:rsidP="00A17364">
      <w:pPr>
        <w:pStyle w:val="DraCorstandard"/>
        <w:spacing w:after="0"/>
      </w:pPr>
      <w:r w:rsidRPr="00285CDB">
        <w:t>Fumantem piceo perflant, immane sub auras</w:t>
      </w:r>
    </w:p>
    <w:p w14:paraId="1F0689FF" w14:textId="77777777" w:rsidR="00057276" w:rsidRDefault="00057276" w:rsidP="00A17364">
      <w:pPr>
        <w:pStyle w:val="DraCorstandard"/>
        <w:spacing w:after="0"/>
      </w:pPr>
      <w:r w:rsidRPr="00285CDB">
        <w:t>Extulit Alecto caput, ac foecunda cerastis</w:t>
      </w:r>
    </w:p>
    <w:p w14:paraId="1F068A00" w14:textId="77777777" w:rsidR="00057276" w:rsidRDefault="00057276" w:rsidP="00A17364">
      <w:pPr>
        <w:pStyle w:val="DraCorstandard"/>
        <w:spacing w:after="0"/>
      </w:pPr>
      <w:r w:rsidRPr="00285CDB">
        <w:t>Tempora, &amp; horrificos incussit nubibus ignes.</w:t>
      </w:r>
    </w:p>
    <w:p w14:paraId="1F068A01" w14:textId="77777777" w:rsidR="00057276" w:rsidRDefault="00057276" w:rsidP="00A17364">
      <w:pPr>
        <w:pStyle w:val="DraCorstandard"/>
        <w:spacing w:after="0"/>
      </w:pPr>
      <w:r w:rsidRPr="00285CDB">
        <w:t>Tum fremere in sanctos toto Mars impius orbe,</w:t>
      </w:r>
    </w:p>
    <w:p w14:paraId="1F068A02" w14:textId="77777777" w:rsidR="00057276" w:rsidRDefault="00057276" w:rsidP="00A17364">
      <w:pPr>
        <w:pStyle w:val="DraCorstandard"/>
        <w:spacing w:after="0"/>
      </w:pPr>
      <w:r w:rsidRPr="00285CDB">
        <w:t>Tum caedem &amp; ceadis crudeles voluere poenas,</w:t>
      </w:r>
    </w:p>
    <w:p w14:paraId="1F068A03" w14:textId="77777777" w:rsidR="00057276" w:rsidRDefault="00057276" w:rsidP="00A17364">
      <w:pPr>
        <w:pStyle w:val="DraCorstandard"/>
        <w:spacing w:after="0"/>
      </w:pPr>
      <w:r w:rsidRPr="00285CDB">
        <w:t>Omniaque ingenti secum agglomerare ruinâ</w:t>
      </w:r>
    </w:p>
    <w:p w14:paraId="1F068A04" w14:textId="77777777" w:rsidR="00057276" w:rsidRDefault="00057276" w:rsidP="00A17364">
      <w:pPr>
        <w:pStyle w:val="DraCorstandard"/>
        <w:spacing w:after="0"/>
      </w:pPr>
      <w:r w:rsidRPr="00285CDB">
        <w:t>Vnus in exilium miseris non sufficit orbis,</w:t>
      </w:r>
    </w:p>
    <w:p w14:paraId="1F068A05" w14:textId="77777777" w:rsidR="00057276" w:rsidRDefault="00057276" w:rsidP="00A17364">
      <w:pPr>
        <w:pStyle w:val="DraCorstandard"/>
        <w:spacing w:after="0"/>
      </w:pPr>
      <w:r w:rsidRPr="00285CDB">
        <w:t>Noricia in gladios, gladijque in vulnera desunt.</w:t>
      </w:r>
    </w:p>
    <w:p w14:paraId="1F068A06" w14:textId="77777777" w:rsidR="00057276" w:rsidRDefault="00057276" w:rsidP="00A17364">
      <w:pPr>
        <w:pStyle w:val="DraCorstandard"/>
        <w:spacing w:after="0"/>
      </w:pPr>
      <w:r w:rsidRPr="00285CDB">
        <w:lastRenderedPageBreak/>
        <w:t>Hos inter motus, media inter fulmina surgunt</w:t>
      </w:r>
    </w:p>
    <w:p w14:paraId="1F068A07" w14:textId="77777777" w:rsidR="00057276" w:rsidRDefault="00057276" w:rsidP="00A17364">
      <w:pPr>
        <w:pStyle w:val="DraCorstandard"/>
        <w:spacing w:after="0"/>
      </w:pPr>
      <w:r w:rsidRPr="00285CDB">
        <w:t>Septeni fratres, vnius pignora lecti,</w:t>
      </w:r>
    </w:p>
    <w:p w14:paraId="1F068A08" w14:textId="77777777" w:rsidR="00057276" w:rsidRDefault="00057276" w:rsidP="00A17364">
      <w:pPr>
        <w:pStyle w:val="DraCorstandard"/>
        <w:spacing w:after="0"/>
      </w:pPr>
      <w:r w:rsidRPr="00285CDB">
        <w:t>Nec genus indecores, nec magna lucis egeni.</w:t>
      </w:r>
    </w:p>
    <w:p w14:paraId="1F068A09" w14:textId="77777777" w:rsidR="00057276" w:rsidRDefault="00057276" w:rsidP="00A17364">
      <w:pPr>
        <w:pStyle w:val="DraCorstandard"/>
        <w:spacing w:after="0"/>
      </w:pPr>
      <w:r w:rsidRPr="00285CDB">
        <w:t>Hos non Attalico moles operosa metallo,</w:t>
      </w:r>
    </w:p>
    <w:p w14:paraId="1F068A0A" w14:textId="77777777" w:rsidR="00057276" w:rsidRDefault="00057276" w:rsidP="00A17364">
      <w:pPr>
        <w:pStyle w:val="DraCorstandard"/>
        <w:spacing w:after="0"/>
      </w:pPr>
      <w:r w:rsidRPr="00285CDB">
        <w:t>Non aulae blanditus honos, traductaque longis</w:t>
      </w:r>
    </w:p>
    <w:p w14:paraId="1F068A0B" w14:textId="77777777" w:rsidR="00057276" w:rsidRDefault="00057276" w:rsidP="00A17364">
      <w:pPr>
        <w:pStyle w:val="DraCorstandard"/>
        <w:spacing w:after="0"/>
      </w:pPr>
      <w:r w:rsidRPr="00285CDB">
        <w:t>Nobilitas atauis, non mellea pocula Circes,</w:t>
      </w:r>
    </w:p>
    <w:p w14:paraId="1F068A0C" w14:textId="77777777" w:rsidR="00057276" w:rsidRDefault="00057276" w:rsidP="00A17364">
      <w:pPr>
        <w:pStyle w:val="DraCorstandard"/>
        <w:spacing w:after="0"/>
      </w:pPr>
      <w:r w:rsidRPr="00285CDB">
        <w:t>Non vita tardauit amor: dura omnia circum</w:t>
      </w:r>
    </w:p>
    <w:p w14:paraId="1F068A0D" w14:textId="77777777" w:rsidR="00057276" w:rsidRDefault="00057276" w:rsidP="00A17364">
      <w:pPr>
        <w:pStyle w:val="DraCorstandard"/>
        <w:spacing w:after="0"/>
      </w:pPr>
      <w:r w:rsidRPr="00285CDB">
        <w:t>Exhausêre animas, cùm nondum prima iuuenta</w:t>
      </w:r>
    </w:p>
    <w:p w14:paraId="1F068A0E" w14:textId="77777777" w:rsidR="00057276" w:rsidRDefault="00057276" w:rsidP="00A17364">
      <w:pPr>
        <w:pStyle w:val="DraCorstandard"/>
        <w:spacing w:after="0"/>
      </w:pPr>
      <w:r w:rsidRPr="00285CDB">
        <w:t>Pingeret aspersas dulci lanugine malas.</w:t>
      </w:r>
    </w:p>
    <w:p w14:paraId="1F068A0F" w14:textId="77777777" w:rsidR="00057276" w:rsidRDefault="00057276" w:rsidP="00A17364">
      <w:pPr>
        <w:pStyle w:val="DraCorstandard"/>
        <w:spacing w:after="0"/>
      </w:pPr>
      <w:r w:rsidRPr="00285CDB">
        <w:t>Astitit in letho mater, sua viscera vidit</w:t>
      </w:r>
    </w:p>
    <w:p w14:paraId="1F068A10" w14:textId="77777777" w:rsidR="00057276" w:rsidRDefault="00057276" w:rsidP="00A17364">
      <w:pPr>
        <w:pStyle w:val="DraCorstandard"/>
        <w:spacing w:after="0"/>
      </w:pPr>
      <w:r w:rsidRPr="00285CDB">
        <w:t>Discerpi exultans, natorum corpora septem</w:t>
      </w:r>
    </w:p>
    <w:p w14:paraId="1F068A11" w14:textId="77777777" w:rsidR="00057276" w:rsidRDefault="00057276" w:rsidP="00A17364">
      <w:pPr>
        <w:pStyle w:val="DraCorstandard"/>
        <w:spacing w:after="0"/>
      </w:pPr>
      <w:r w:rsidRPr="00285CDB">
        <w:t>Obtulit in mortes, &amp; tunc peperisse putauit.</w:t>
      </w:r>
    </w:p>
    <w:p w14:paraId="1F068A12" w14:textId="77777777" w:rsidR="00057276" w:rsidRDefault="00057276" w:rsidP="00A17364">
      <w:pPr>
        <w:pStyle w:val="DraCorstandard"/>
        <w:spacing w:after="0"/>
      </w:pPr>
      <w:r w:rsidRPr="00285CDB">
        <w:t>Qualis Olympiacae quem dulcis Gloria palmae</w:t>
      </w:r>
    </w:p>
    <w:p w14:paraId="1F068A13" w14:textId="77777777" w:rsidR="00057276" w:rsidRDefault="00057276" w:rsidP="00A17364">
      <w:pPr>
        <w:pStyle w:val="DraCorstandard"/>
        <w:spacing w:after="0"/>
      </w:pPr>
      <w:r w:rsidRPr="00285CDB">
        <w:t>Sollicitat, stimulosque agitat sub pectore virtus,</w:t>
      </w:r>
    </w:p>
    <w:p w14:paraId="1F068A14" w14:textId="77777777" w:rsidR="00057276" w:rsidRDefault="00057276" w:rsidP="00A17364">
      <w:pPr>
        <w:pStyle w:val="DraCorstandard"/>
        <w:spacing w:after="0"/>
      </w:pPr>
      <w:r w:rsidRPr="00285CDB">
        <w:t>Per plagas pretiosa animae dispendia tendit:</w:t>
      </w:r>
    </w:p>
    <w:p w14:paraId="1F068A15" w14:textId="77777777" w:rsidR="00057276" w:rsidRDefault="00057276" w:rsidP="00A17364">
      <w:pPr>
        <w:pStyle w:val="DraCorstandard"/>
        <w:spacing w:after="0"/>
      </w:pPr>
      <w:r w:rsidRPr="00285CDB">
        <w:t>In decus, hinc trunco persistit corpore firmus,</w:t>
      </w:r>
    </w:p>
    <w:p w14:paraId="1F068A16" w14:textId="77777777" w:rsidR="00057276" w:rsidRDefault="00057276" w:rsidP="00A17364">
      <w:pPr>
        <w:pStyle w:val="DraCorstandard"/>
        <w:spacing w:after="0"/>
      </w:pPr>
      <w:r w:rsidRPr="00285CDB">
        <w:t>Et vitam &amp; laudem non vno in vulnere linquit.</w:t>
      </w:r>
    </w:p>
    <w:p w14:paraId="1F068A17" w14:textId="77777777" w:rsidR="00057276" w:rsidRDefault="00057276" w:rsidP="00A17364">
      <w:pPr>
        <w:pStyle w:val="DraCorstandard"/>
        <w:spacing w:after="0"/>
      </w:pPr>
      <w:r w:rsidRPr="00285CDB">
        <w:t>Talis vbi exhausit caelestis semina flammae</w:t>
      </w:r>
    </w:p>
    <w:p w14:paraId="1F068A18" w14:textId="77777777" w:rsidR="00057276" w:rsidRDefault="00057276" w:rsidP="00A17364">
      <w:pPr>
        <w:pStyle w:val="DraCorstandard"/>
        <w:spacing w:after="0"/>
      </w:pPr>
      <w:r w:rsidRPr="00285CDB">
        <w:t>Heroina, graues animo stat voluere casus,</w:t>
      </w:r>
    </w:p>
    <w:p w14:paraId="1F068A19" w14:textId="77777777" w:rsidR="00057276" w:rsidRDefault="00057276" w:rsidP="00A17364">
      <w:pPr>
        <w:pStyle w:val="DraCorstandard"/>
        <w:spacing w:after="0"/>
      </w:pPr>
      <w:r w:rsidRPr="00285CDB">
        <w:t>Et vitam aetherea pro Relligione pacisci.</w:t>
      </w:r>
    </w:p>
    <w:p w14:paraId="1F068A1A" w14:textId="77777777" w:rsidR="00057276" w:rsidRDefault="00057276" w:rsidP="00A17364">
      <w:pPr>
        <w:pStyle w:val="DraCorstandard"/>
        <w:spacing w:after="0"/>
      </w:pPr>
      <w:r w:rsidRPr="00285CDB">
        <w:t>Scinditur in partes per septem funera viuax,</w:t>
      </w:r>
    </w:p>
    <w:p w14:paraId="1F068A1B" w14:textId="77777777" w:rsidR="00057276" w:rsidRDefault="00057276" w:rsidP="00A17364">
      <w:pPr>
        <w:pStyle w:val="DraCorstandard"/>
        <w:spacing w:after="0"/>
      </w:pPr>
      <w:r w:rsidRPr="00285CDB">
        <w:t>Heu septem in natis nunquam totiesque sepulta</w:t>
      </w:r>
    </w:p>
    <w:p w14:paraId="1F068A1C" w14:textId="77777777" w:rsidR="00057276" w:rsidRDefault="00057276" w:rsidP="00A17364">
      <w:pPr>
        <w:pStyle w:val="DraCorstandard"/>
        <w:spacing w:after="0"/>
      </w:pPr>
      <w:r w:rsidRPr="00285CDB">
        <w:t>Fortunata parens, si quid mea carmina possunt,</w:t>
      </w:r>
    </w:p>
    <w:p w14:paraId="1F068A1D" w14:textId="77777777" w:rsidR="00057276" w:rsidRDefault="00057276" w:rsidP="00A17364">
      <w:pPr>
        <w:pStyle w:val="DraCorstandard"/>
        <w:spacing w:after="0"/>
      </w:pPr>
      <w:r w:rsidRPr="00285CDB">
        <w:t>Audiat hoc aether, responset vocibus aether.</w:t>
      </w:r>
    </w:p>
    <w:p w14:paraId="1F068A1E" w14:textId="77777777" w:rsidR="00057276" w:rsidRDefault="00057276" w:rsidP="00A17364">
      <w:pPr>
        <w:pStyle w:val="DraCorstandard"/>
        <w:spacing w:after="0"/>
      </w:pPr>
      <w:r>
        <w:t>Dum musa atroci toties incincta cothurno</w:t>
      </w:r>
    </w:p>
    <w:p w14:paraId="1F068A1F" w14:textId="77777777" w:rsidR="00057276" w:rsidRDefault="00057276" w:rsidP="00A17364">
      <w:pPr>
        <w:pStyle w:val="DraCorstandard"/>
        <w:spacing w:after="0"/>
      </w:pPr>
      <w:r>
        <w:t>Tantorum annales feruet sudare laborum.</w:t>
      </w:r>
    </w:p>
    <w:p w14:paraId="1F068A20" w14:textId="77777777" w:rsidR="00057276" w:rsidRDefault="00057276" w:rsidP="00A17364">
      <w:pPr>
        <w:pStyle w:val="DraCorstandard"/>
        <w:spacing w:after="0"/>
      </w:pPr>
      <w:r>
        <w:t>Da faciles inuicta vias, &amp; carmina defer,</w:t>
      </w:r>
    </w:p>
    <w:p w14:paraId="1F068A21" w14:textId="77777777" w:rsidR="00057276" w:rsidRDefault="00057276" w:rsidP="00A17364">
      <w:pPr>
        <w:pStyle w:val="DraCorstandard"/>
        <w:spacing w:after="0"/>
      </w:pPr>
      <w:r>
        <w:t>Qua fulgent natorum ignes, coeloque recepti,</w:t>
      </w:r>
    </w:p>
    <w:p w14:paraId="1F068A22" w14:textId="77777777" w:rsidR="00057276" w:rsidRDefault="00057276" w:rsidP="00A17364">
      <w:pPr>
        <w:pStyle w:val="DraCorstandard"/>
        <w:spacing w:after="0"/>
      </w:pPr>
      <w:r>
        <w:t>Auspice te mites ducunt per sydera pompas.</w:t>
      </w:r>
    </w:p>
    <w:p w14:paraId="1F068A23" w14:textId="77777777" w:rsidR="00B12296" w:rsidRPr="0015016F" w:rsidRDefault="00B12296" w:rsidP="0015016F">
      <w:pPr>
        <w:pStyle w:val="DraCoradditions"/>
      </w:pPr>
      <w:r w:rsidRPr="0015016F">
        <w:t>/argument_end/</w:t>
      </w:r>
    </w:p>
    <w:p w14:paraId="1F068A24" w14:textId="77777777" w:rsidR="00B12296" w:rsidRPr="0015016F" w:rsidRDefault="00B12296" w:rsidP="0015016F">
      <w:pPr>
        <w:pStyle w:val="DraCoradditions"/>
      </w:pPr>
      <w:r w:rsidRPr="0015016F">
        <w:t>/title_start/</w:t>
      </w:r>
    </w:p>
    <w:p w14:paraId="1F068A25" w14:textId="77777777" w:rsidR="00057276" w:rsidRDefault="00057276" w:rsidP="00A17364">
      <w:pPr>
        <w:pStyle w:val="DraCorstandard"/>
        <w:spacing w:after="0"/>
      </w:pPr>
      <w:r>
        <w:t>FELICITAS TRAGOEDIA</w:t>
      </w:r>
    </w:p>
    <w:p w14:paraId="1F068A26" w14:textId="77777777" w:rsidR="00B12296" w:rsidRPr="0015016F" w:rsidRDefault="00B12296" w:rsidP="0015016F">
      <w:pPr>
        <w:pStyle w:val="DraCoradditions"/>
      </w:pPr>
      <w:r w:rsidRPr="0015016F">
        <w:t>/title_end/</w:t>
      </w:r>
    </w:p>
    <w:p w14:paraId="1F068A27" w14:textId="77777777" w:rsidR="00B12296" w:rsidRPr="0015016F" w:rsidRDefault="00B12296" w:rsidP="0015016F">
      <w:pPr>
        <w:pStyle w:val="DraCoradditions"/>
      </w:pPr>
      <w:r w:rsidRPr="0015016F">
        <w:lastRenderedPageBreak/>
        <w:t>/main=verse/</w:t>
      </w:r>
    </w:p>
    <w:p w14:paraId="1F068A28" w14:textId="77777777" w:rsidR="00B12296" w:rsidRPr="0015016F" w:rsidRDefault="00B12296" w:rsidP="0015016F">
      <w:pPr>
        <w:pStyle w:val="DraCoradditions"/>
      </w:pPr>
      <w:r w:rsidRPr="0015016F">
        <w:t>/act=1/</w:t>
      </w:r>
    </w:p>
    <w:p w14:paraId="1F068A29" w14:textId="77777777" w:rsidR="00057276" w:rsidRDefault="00057276" w:rsidP="0015016F">
      <w:pPr>
        <w:pStyle w:val="DraCorhead"/>
      </w:pPr>
      <w:r>
        <w:t xml:space="preserve">ACTVS </w:t>
      </w:r>
      <w:r w:rsidRPr="0015016F">
        <w:t>PRIMVS</w:t>
      </w:r>
      <w:r>
        <w:t>.</w:t>
      </w:r>
    </w:p>
    <w:p w14:paraId="1F068A2A" w14:textId="77777777" w:rsidR="00057276" w:rsidRPr="0015016F" w:rsidRDefault="00057276" w:rsidP="00A17364">
      <w:pPr>
        <w:pStyle w:val="DraCorstandard"/>
        <w:spacing w:after="0"/>
        <w:rPr>
          <w:rStyle w:val="DraCorstagedirectionsetc"/>
        </w:rPr>
      </w:pPr>
      <w:r w:rsidRPr="0015016F">
        <w:rPr>
          <w:rStyle w:val="DraCorstagedirectionsetc"/>
        </w:rPr>
        <w:t>ANICETVS PONTIFEX. EVAGRIVS COMES PONtificis, Crispus nobilis Christianus.</w:t>
      </w:r>
    </w:p>
    <w:p w14:paraId="1F068A2B" w14:textId="77777777" w:rsidR="00A17364" w:rsidRPr="0015016F" w:rsidRDefault="00A17364" w:rsidP="0015016F">
      <w:pPr>
        <w:pStyle w:val="DraCoradditions"/>
      </w:pPr>
      <w:r w:rsidRPr="0015016F">
        <w:t>/argument_start/</w:t>
      </w:r>
    </w:p>
    <w:p w14:paraId="1F068A2C" w14:textId="77777777" w:rsidR="00057276" w:rsidRPr="00006F90" w:rsidRDefault="00057276" w:rsidP="00A17364">
      <w:pPr>
        <w:pStyle w:val="DraCorstandard"/>
        <w:spacing w:after="0"/>
        <w:rPr>
          <w:iCs/>
        </w:rPr>
      </w:pPr>
      <w:r w:rsidRPr="00006F90">
        <w:rPr>
          <w:iCs/>
        </w:rPr>
        <w:t>Pontifex luget Ecclesiae cruciatus, opem à Deo flagitat, nuncios accipit de S. Felicitatis carcere.</w:t>
      </w:r>
    </w:p>
    <w:p w14:paraId="1F068A2D" w14:textId="77777777" w:rsidR="00A17364" w:rsidRPr="0015016F" w:rsidRDefault="00A17364" w:rsidP="0015016F">
      <w:pPr>
        <w:pStyle w:val="DraCoradditions"/>
      </w:pPr>
      <w:r w:rsidRPr="0015016F">
        <w:t>/argument_end/</w:t>
      </w:r>
    </w:p>
    <w:p w14:paraId="1F068A2E" w14:textId="77777777" w:rsidR="00057276" w:rsidRDefault="00057276" w:rsidP="00A17364">
      <w:pPr>
        <w:pStyle w:val="DraCorstandard"/>
        <w:spacing w:after="0"/>
      </w:pPr>
      <w:r>
        <w:t>SVpreme regum, lucis aeterna pater</w:t>
      </w:r>
    </w:p>
    <w:p w14:paraId="1F068A2F" w14:textId="77777777" w:rsidR="00057276" w:rsidRDefault="00057276" w:rsidP="00A17364">
      <w:pPr>
        <w:pStyle w:val="DraCorstandard"/>
        <w:spacing w:after="0"/>
      </w:pPr>
      <w:r>
        <w:t>Qui templa coeli, &amp; syderum ardentes globos,</w:t>
      </w:r>
    </w:p>
    <w:p w14:paraId="1F068A30" w14:textId="77777777" w:rsidR="00057276" w:rsidRDefault="00057276" w:rsidP="00A17364">
      <w:pPr>
        <w:pStyle w:val="DraCorstandard"/>
        <w:spacing w:after="0"/>
      </w:pPr>
      <w:r>
        <w:t>Radijsque cinctam iugibus Phoebi rotam</w:t>
      </w:r>
    </w:p>
    <w:p w14:paraId="1F068A31" w14:textId="77777777" w:rsidR="00057276" w:rsidRDefault="00057276" w:rsidP="00A17364">
      <w:pPr>
        <w:pStyle w:val="DraCorstandard"/>
        <w:spacing w:after="0"/>
      </w:pPr>
      <w:r>
        <w:t>Potente dextra voluis, haec lentus vides?</w:t>
      </w:r>
    </w:p>
    <w:p w14:paraId="1F068A32" w14:textId="77777777" w:rsidR="00057276" w:rsidRDefault="00057276" w:rsidP="00A17364">
      <w:pPr>
        <w:pStyle w:val="DraCorstandard"/>
        <w:spacing w:after="0"/>
      </w:pPr>
      <w:r w:rsidRPr="00285CDB">
        <w:t>Lentusque pateris? foederis sancti immemor</w:t>
      </w:r>
    </w:p>
    <w:p w14:paraId="1F068A33" w14:textId="77777777" w:rsidR="00057276" w:rsidRDefault="00057276" w:rsidP="00A17364">
      <w:pPr>
        <w:pStyle w:val="DraCorstandard"/>
        <w:spacing w:after="0"/>
      </w:pPr>
      <w:r w:rsidRPr="00285CDB">
        <w:t>Nurum beatam despicis sponsam poli,</w:t>
      </w:r>
    </w:p>
    <w:p w14:paraId="1F068A34" w14:textId="77777777" w:rsidR="00057276" w:rsidRDefault="00057276" w:rsidP="00A17364">
      <w:pPr>
        <w:pStyle w:val="DraCorstandard"/>
        <w:spacing w:after="0"/>
      </w:pPr>
      <w:r w:rsidRPr="00285CDB">
        <w:t>Quam sibi marita filius iunxit face?</w:t>
      </w:r>
    </w:p>
    <w:p w14:paraId="1F068A35" w14:textId="77777777" w:rsidR="00057276" w:rsidRDefault="00057276" w:rsidP="00A17364">
      <w:pPr>
        <w:pStyle w:val="DraCorstandard"/>
        <w:spacing w:after="0"/>
      </w:pPr>
      <w:r w:rsidRPr="00285CDB">
        <w:t>Aspicis vt antro Ditis emissus furit</w:t>
      </w:r>
    </w:p>
    <w:p w14:paraId="1F068A36" w14:textId="77777777" w:rsidR="00057276" w:rsidRDefault="00057276" w:rsidP="00A17364">
      <w:pPr>
        <w:pStyle w:val="DraCorstandard"/>
        <w:spacing w:after="0"/>
      </w:pPr>
      <w:r w:rsidRPr="00285CDB">
        <w:t>Turbo malorum, &amp; fatum ineluctabile</w:t>
      </w:r>
    </w:p>
    <w:p w14:paraId="1F068A37" w14:textId="77777777" w:rsidR="00057276" w:rsidRDefault="00057276" w:rsidP="00A17364">
      <w:pPr>
        <w:pStyle w:val="DraCorstandard"/>
        <w:spacing w:after="0"/>
      </w:pPr>
      <w:r w:rsidRPr="00285CDB">
        <w:t>Nodos sequaces in nouas poenas trahit?</w:t>
      </w:r>
    </w:p>
    <w:p w14:paraId="1F068A38" w14:textId="77777777" w:rsidR="00057276" w:rsidRDefault="00057276" w:rsidP="00A17364">
      <w:pPr>
        <w:pStyle w:val="DraCorstandard"/>
        <w:spacing w:after="0"/>
      </w:pPr>
      <w:r w:rsidRPr="00285CDB">
        <w:t>In nostra ludit funera ingenium ferox.</w:t>
      </w:r>
    </w:p>
    <w:p w14:paraId="1F068A39" w14:textId="77777777" w:rsidR="00057276" w:rsidRDefault="00057276" w:rsidP="00A17364">
      <w:pPr>
        <w:pStyle w:val="DraCorstandard"/>
        <w:spacing w:after="0"/>
      </w:pPr>
      <w:r w:rsidRPr="00285CDB">
        <w:t>Nerui, flagella, taurea, sartagines,</w:t>
      </w:r>
    </w:p>
    <w:p w14:paraId="1F068A3A" w14:textId="77777777" w:rsidR="00057276" w:rsidRDefault="00057276" w:rsidP="00A17364">
      <w:pPr>
        <w:pStyle w:val="DraCorstandard"/>
        <w:spacing w:after="0"/>
      </w:pPr>
      <w:r w:rsidRPr="00285CDB">
        <w:t>Cippi, columbar, culei, flammae cruces,</w:t>
      </w:r>
    </w:p>
    <w:p w14:paraId="1F068A3B" w14:textId="77777777" w:rsidR="00057276" w:rsidRDefault="00057276" w:rsidP="00A17364">
      <w:pPr>
        <w:pStyle w:val="DraCorstandard"/>
        <w:spacing w:after="0"/>
      </w:pPr>
      <w:r w:rsidRPr="00285CDB">
        <w:t>Catasta, eculeus, vngula, pontus, fera</w:t>
      </w:r>
    </w:p>
    <w:p w14:paraId="1F068A3C" w14:textId="77777777" w:rsidR="00057276" w:rsidRDefault="00057276" w:rsidP="00A17364">
      <w:pPr>
        <w:pStyle w:val="DraCorstandard"/>
        <w:spacing w:after="0"/>
      </w:pPr>
      <w:r w:rsidRPr="00285CDB">
        <w:t>Sunt leuia, ni iam parturit segetem nouam</w:t>
      </w:r>
    </w:p>
    <w:p w14:paraId="1F068A3D" w14:textId="77777777" w:rsidR="00057276" w:rsidRDefault="00057276" w:rsidP="00A17364">
      <w:pPr>
        <w:pStyle w:val="DraCorstandard"/>
        <w:spacing w:after="0"/>
      </w:pPr>
      <w:r w:rsidRPr="00285CDB">
        <w:t>Tartarea diris pestibus foelix plaga.</w:t>
      </w:r>
    </w:p>
    <w:p w14:paraId="1F068A3E" w14:textId="77777777" w:rsidR="00057276" w:rsidRDefault="00057276" w:rsidP="00A17364">
      <w:pPr>
        <w:pStyle w:val="DraCorstandard"/>
        <w:spacing w:after="0"/>
      </w:pPr>
      <w:r>
        <w:t>Nostro cruentus sanguine exundat Tybris,</w:t>
      </w:r>
    </w:p>
    <w:p w14:paraId="1F068A3F" w14:textId="77777777" w:rsidR="00057276" w:rsidRDefault="00057276" w:rsidP="00A17364">
      <w:pPr>
        <w:pStyle w:val="DraCorstandard"/>
        <w:spacing w:after="0"/>
      </w:pPr>
      <w:r>
        <w:t>Lacerata foedè membra praetexunt solum.</w:t>
      </w:r>
    </w:p>
    <w:p w14:paraId="1F068A40" w14:textId="77777777" w:rsidR="00057276" w:rsidRDefault="00057276" w:rsidP="00A17364">
      <w:pPr>
        <w:pStyle w:val="DraCorstandard"/>
        <w:spacing w:after="0"/>
      </w:pPr>
      <w:r>
        <w:t>Et digna coelo corpora heu! canibus iacent</w:t>
      </w:r>
    </w:p>
    <w:p w14:paraId="1F068A41" w14:textId="77777777" w:rsidR="00057276" w:rsidRDefault="00057276" w:rsidP="00A17364">
      <w:pPr>
        <w:pStyle w:val="DraCorstandard"/>
        <w:spacing w:after="0"/>
      </w:pPr>
      <w:r>
        <w:t>Obiecta praeda, sed feri indulgent canes,</w:t>
      </w:r>
    </w:p>
    <w:p w14:paraId="1F068A42" w14:textId="77777777" w:rsidR="00057276" w:rsidRDefault="00057276" w:rsidP="00A17364">
      <w:pPr>
        <w:pStyle w:val="DraCorstandard"/>
        <w:spacing w:after="0"/>
      </w:pPr>
      <w:r>
        <w:t>Et praedam adorant, quam truces laniant viri.</w:t>
      </w:r>
    </w:p>
    <w:p w14:paraId="1F068A43" w14:textId="77777777" w:rsidR="00057276" w:rsidRDefault="00057276" w:rsidP="00A17364">
      <w:pPr>
        <w:pStyle w:val="DraCorstandard"/>
        <w:spacing w:after="0"/>
      </w:pPr>
      <w:r>
        <w:t>Sator verende cerne sacrilegam manum:</w:t>
      </w:r>
    </w:p>
    <w:p w14:paraId="1F068A44" w14:textId="77777777" w:rsidR="00057276" w:rsidRDefault="00057276" w:rsidP="00A17364">
      <w:pPr>
        <w:pStyle w:val="DraCorstandard"/>
        <w:spacing w:after="0"/>
      </w:pPr>
      <w:r>
        <w:t>Nostra impiatam caede fer miseris opem.</w:t>
      </w:r>
    </w:p>
    <w:p w14:paraId="1F068A45" w14:textId="77777777" w:rsidR="00057276" w:rsidRDefault="00057276" w:rsidP="00A17364">
      <w:pPr>
        <w:pStyle w:val="DraCorstandard"/>
        <w:spacing w:after="0"/>
      </w:pPr>
      <w:r>
        <w:t>Tandem furores impios, tandem Excetrae</w:t>
      </w:r>
    </w:p>
    <w:p w14:paraId="1F068A46" w14:textId="77777777" w:rsidR="00057276" w:rsidRDefault="00057276" w:rsidP="00A17364">
      <w:pPr>
        <w:pStyle w:val="DraCorstandard"/>
        <w:spacing w:after="0"/>
      </w:pPr>
      <w:r>
        <w:lastRenderedPageBreak/>
        <w:t>Rabiem retunde. &amp; regna fortuna aetheris:</w:t>
      </w:r>
    </w:p>
    <w:p w14:paraId="1F068A47" w14:textId="77777777" w:rsidR="00057276" w:rsidRDefault="00057276" w:rsidP="00A17364">
      <w:pPr>
        <w:pStyle w:val="DraCorstandard"/>
        <w:spacing w:after="0"/>
      </w:pPr>
      <w:r>
        <w:t>Nam picta solus fraena moderaris poli,</w:t>
      </w:r>
    </w:p>
    <w:p w14:paraId="1F068A48" w14:textId="77777777" w:rsidR="00057276" w:rsidRDefault="00057276" w:rsidP="00A17364">
      <w:pPr>
        <w:pStyle w:val="DraCorstandard"/>
        <w:spacing w:after="0"/>
      </w:pPr>
      <w:r>
        <w:t>Te pulchri ocelli syderum irradiant, tibi</w:t>
      </w:r>
    </w:p>
    <w:p w14:paraId="1F068A49" w14:textId="77777777" w:rsidR="00057276" w:rsidRDefault="00057276" w:rsidP="00A17364">
      <w:pPr>
        <w:pStyle w:val="DraCorstandard"/>
        <w:spacing w:after="0"/>
      </w:pPr>
      <w:r>
        <w:t>Pennata coelo militat diuùm cohors:</w:t>
      </w:r>
    </w:p>
    <w:p w14:paraId="1F068A4A" w14:textId="77777777" w:rsidR="00057276" w:rsidRDefault="00057276" w:rsidP="00A17364">
      <w:pPr>
        <w:pStyle w:val="DraCorstandard"/>
        <w:spacing w:after="0"/>
      </w:pPr>
      <w:r>
        <w:t>Te sempiternum gloriae cingit decus,</w:t>
      </w:r>
    </w:p>
    <w:p w14:paraId="1F068A4B" w14:textId="77777777" w:rsidR="00057276" w:rsidRDefault="00057276" w:rsidP="00A17364">
      <w:pPr>
        <w:pStyle w:val="DraCorstandard"/>
        <w:spacing w:after="0"/>
      </w:pPr>
      <w:r>
        <w:t>Ditatque cultu floreo ridens honos.</w:t>
      </w:r>
    </w:p>
    <w:p w14:paraId="1F068A4C" w14:textId="77777777" w:rsidR="00057276" w:rsidRDefault="00057276" w:rsidP="00A17364">
      <w:pPr>
        <w:pStyle w:val="DraCorstandard"/>
        <w:spacing w:after="0"/>
      </w:pPr>
      <w:r w:rsidRPr="00285CDB">
        <w:t>Te te scelesti, &amp; fulmen excussum polo</w:t>
      </w:r>
    </w:p>
    <w:p w14:paraId="1F068A4D" w14:textId="77777777" w:rsidR="00057276" w:rsidRDefault="00057276" w:rsidP="00A17364">
      <w:pPr>
        <w:pStyle w:val="DraCorstandard"/>
        <w:spacing w:after="0"/>
      </w:pPr>
      <w:r w:rsidRPr="00285CDB">
        <w:t>Tandem pauebunt, cùm rubris cinctus rogis</w:t>
      </w:r>
    </w:p>
    <w:p w14:paraId="1F068A4E" w14:textId="77777777" w:rsidR="00057276" w:rsidRDefault="00057276" w:rsidP="00A17364">
      <w:pPr>
        <w:pStyle w:val="DraCorstandard"/>
        <w:spacing w:after="0"/>
      </w:pPr>
      <w:r w:rsidRPr="00285CDB">
        <w:t>Metes phalangas aereflorentes truci.</w:t>
      </w:r>
    </w:p>
    <w:p w14:paraId="1F068A4F" w14:textId="77777777" w:rsidR="00057276" w:rsidRDefault="00057276" w:rsidP="00A17364">
      <w:pPr>
        <w:pStyle w:val="DraCorstandard"/>
        <w:spacing w:after="0"/>
      </w:pPr>
      <w:r>
        <w:t>Olim sequaces Barbari Nili rotae</w:t>
      </w:r>
    </w:p>
    <w:p w14:paraId="1F068A50" w14:textId="77777777" w:rsidR="00057276" w:rsidRDefault="00057276" w:rsidP="00A17364">
      <w:pPr>
        <w:pStyle w:val="DraCorstandard"/>
        <w:spacing w:after="0"/>
      </w:pPr>
      <w:r>
        <w:t>Alta sepulta vortice vltoris sili</w:t>
      </w:r>
    </w:p>
    <w:p w14:paraId="1F068A51" w14:textId="77777777" w:rsidR="00057276" w:rsidRDefault="00057276" w:rsidP="00A17364">
      <w:pPr>
        <w:pStyle w:val="DraCorstandard"/>
        <w:spacing w:after="0"/>
      </w:pPr>
      <w:r>
        <w:t>Sensêre tergo regna vertentem manum.</w:t>
      </w:r>
    </w:p>
    <w:p w14:paraId="1F068A52" w14:textId="77777777" w:rsidR="00057276" w:rsidRDefault="00057276" w:rsidP="00A17364">
      <w:pPr>
        <w:pStyle w:val="DraCorstandard"/>
        <w:spacing w:after="0"/>
      </w:pPr>
      <w:r>
        <w:t>Et nunc malorum discute instantes globos,</w:t>
      </w:r>
    </w:p>
    <w:p w14:paraId="1F068A53" w14:textId="77777777" w:rsidR="00057276" w:rsidRDefault="00057276" w:rsidP="00A17364">
      <w:pPr>
        <w:pStyle w:val="DraCorstandard"/>
        <w:spacing w:after="0"/>
      </w:pPr>
      <w:r>
        <w:t>Et redde lucis aureae vultum tuis.</w:t>
      </w:r>
    </w:p>
    <w:p w14:paraId="1F068A54" w14:textId="77777777" w:rsidR="00057276" w:rsidRDefault="00057276" w:rsidP="00A17364">
      <w:pPr>
        <w:pStyle w:val="DraCorstandard"/>
        <w:spacing w:after="0"/>
        <w:rPr>
          <w:lang w:val="fr-FR"/>
        </w:rPr>
      </w:pPr>
      <w:r w:rsidRPr="00A17364">
        <w:rPr>
          <w:rStyle w:val="DraCorspeakerattribution"/>
        </w:rPr>
        <w:t>EVAG</w:t>
      </w:r>
      <w:r w:rsidRPr="00285CDB">
        <w:rPr>
          <w:lang w:val="fr-FR"/>
        </w:rPr>
        <w:t>. Parens verende, proximum coelo caput,</w:t>
      </w:r>
    </w:p>
    <w:p w14:paraId="1F068A55" w14:textId="77777777" w:rsidR="00057276" w:rsidRDefault="00057276" w:rsidP="00A17364">
      <w:pPr>
        <w:pStyle w:val="DraCorstandard"/>
        <w:spacing w:after="0"/>
        <w:rPr>
          <w:lang w:val="fr-FR"/>
        </w:rPr>
      </w:pPr>
      <w:r w:rsidRPr="00285CDB">
        <w:rPr>
          <w:lang w:val="fr-FR"/>
        </w:rPr>
        <w:t>Solare curas, pectoris vulnus doma.</w:t>
      </w:r>
    </w:p>
    <w:p w14:paraId="1F068A56" w14:textId="77777777" w:rsidR="00057276" w:rsidRDefault="00057276" w:rsidP="00A17364">
      <w:pPr>
        <w:pStyle w:val="DraCorstandard"/>
        <w:spacing w:after="0"/>
        <w:rPr>
          <w:lang w:val="fr-FR"/>
        </w:rPr>
      </w:pPr>
      <w:r w:rsidRPr="00285CDB">
        <w:rPr>
          <w:lang w:val="fr-FR"/>
        </w:rPr>
        <w:t>Optatus albis veniet euectus rotis</w:t>
      </w:r>
    </w:p>
    <w:p w14:paraId="1F068A57" w14:textId="77777777" w:rsidR="00057276" w:rsidRDefault="00057276" w:rsidP="00A17364">
      <w:pPr>
        <w:pStyle w:val="DraCorstandard"/>
        <w:spacing w:after="0"/>
        <w:rPr>
          <w:lang w:val="fr-FR"/>
        </w:rPr>
      </w:pPr>
      <w:r w:rsidRPr="00285CDB">
        <w:rPr>
          <w:lang w:val="fr-FR"/>
        </w:rPr>
        <w:t>Dies, dolorum meta, &amp; auspicium boni</w:t>
      </w:r>
    </w:p>
    <w:p w14:paraId="1F068A58" w14:textId="77777777" w:rsidR="00057276" w:rsidRDefault="00057276" w:rsidP="00A17364">
      <w:pPr>
        <w:pStyle w:val="DraCorstandard"/>
        <w:spacing w:after="0"/>
        <w:rPr>
          <w:lang w:val="fr-FR"/>
        </w:rPr>
      </w:pPr>
      <w:r w:rsidRPr="00285CDB">
        <w:rPr>
          <w:lang w:val="fr-FR"/>
        </w:rPr>
        <w:t>Dulce insequentis: fata si vatum manent</w:t>
      </w:r>
    </w:p>
    <w:p w14:paraId="1F068A59" w14:textId="77777777" w:rsidR="00057276" w:rsidRDefault="00057276" w:rsidP="00A17364">
      <w:pPr>
        <w:pStyle w:val="DraCorstandard"/>
        <w:spacing w:after="0"/>
        <w:rPr>
          <w:lang w:val="fr-FR"/>
        </w:rPr>
      </w:pPr>
      <w:r w:rsidRPr="00285CDB">
        <w:rPr>
          <w:lang w:val="fr-FR"/>
        </w:rPr>
        <w:t>Immota, veniet inclytum terris caput,</w:t>
      </w:r>
    </w:p>
    <w:p w14:paraId="1F068A5A" w14:textId="77777777" w:rsidR="00057276" w:rsidRDefault="00057276" w:rsidP="00A17364">
      <w:pPr>
        <w:pStyle w:val="DraCorstandard"/>
        <w:spacing w:after="0"/>
        <w:rPr>
          <w:lang w:val="fr-FR"/>
        </w:rPr>
      </w:pPr>
      <w:r w:rsidRPr="00285CDB">
        <w:rPr>
          <w:lang w:val="fr-FR"/>
        </w:rPr>
        <w:t>Princeps pudici mite praesidium chori,</w:t>
      </w:r>
    </w:p>
    <w:p w14:paraId="1F068A5B" w14:textId="77777777" w:rsidR="00057276" w:rsidRDefault="00057276" w:rsidP="00A17364">
      <w:pPr>
        <w:pStyle w:val="DraCorstandard"/>
        <w:spacing w:after="0"/>
        <w:rPr>
          <w:lang w:val="fr-FR"/>
        </w:rPr>
      </w:pPr>
      <w:r w:rsidRPr="00285CDB">
        <w:rPr>
          <w:lang w:val="fr-FR"/>
        </w:rPr>
        <w:t>Qui Christianis ritè perfusus sacris,</w:t>
      </w:r>
    </w:p>
    <w:p w14:paraId="1F068A5C" w14:textId="77777777" w:rsidR="00057276" w:rsidRDefault="00057276" w:rsidP="00A17364">
      <w:pPr>
        <w:pStyle w:val="DraCorstandard"/>
        <w:spacing w:after="0"/>
        <w:rPr>
          <w:lang w:val="fr-FR"/>
        </w:rPr>
      </w:pPr>
      <w:r w:rsidRPr="00285CDB">
        <w:rPr>
          <w:lang w:val="fr-FR"/>
        </w:rPr>
        <w:t>Graeci furoris franget indomitas faces,</w:t>
      </w:r>
    </w:p>
    <w:p w14:paraId="1F068A5D" w14:textId="77777777" w:rsidR="00057276" w:rsidRDefault="00057276" w:rsidP="00A17364">
      <w:pPr>
        <w:pStyle w:val="DraCorstandard"/>
        <w:spacing w:after="0"/>
        <w:rPr>
          <w:lang w:val="fr-FR"/>
        </w:rPr>
      </w:pPr>
      <w:r w:rsidRPr="00285CDB">
        <w:rPr>
          <w:lang w:val="fr-FR"/>
        </w:rPr>
        <w:t>Totamque gremio colliget Christi domum.</w:t>
      </w:r>
    </w:p>
    <w:p w14:paraId="1F068A5E" w14:textId="77777777" w:rsidR="00057276" w:rsidRDefault="00057276" w:rsidP="00A17364">
      <w:pPr>
        <w:pStyle w:val="DraCorstandard"/>
        <w:spacing w:after="0"/>
        <w:rPr>
          <w:lang w:val="fr-FR"/>
        </w:rPr>
      </w:pPr>
      <w:r w:rsidRPr="00285CDB">
        <w:rPr>
          <w:lang w:val="fr-FR"/>
        </w:rPr>
        <w:t>Sic post feroces Africi ingentis minas,</w:t>
      </w:r>
    </w:p>
    <w:p w14:paraId="1F068A5F" w14:textId="77777777" w:rsidR="00057276" w:rsidRDefault="00057276" w:rsidP="00A17364">
      <w:pPr>
        <w:pStyle w:val="DraCorstandard"/>
        <w:spacing w:after="0"/>
        <w:rPr>
          <w:lang w:val="fr-FR"/>
        </w:rPr>
      </w:pPr>
      <w:r w:rsidRPr="00285CDB">
        <w:rPr>
          <w:lang w:val="fr-FR"/>
        </w:rPr>
        <w:t>Post nigra coeli praelia, &amp; nimbes graues,</w:t>
      </w:r>
    </w:p>
    <w:p w14:paraId="1F068A60" w14:textId="77777777" w:rsidR="00057276" w:rsidRDefault="00057276" w:rsidP="00A17364">
      <w:pPr>
        <w:pStyle w:val="DraCorstandard"/>
        <w:spacing w:after="0"/>
        <w:rPr>
          <w:lang w:val="fr-FR"/>
        </w:rPr>
      </w:pPr>
      <w:r w:rsidRPr="00285CDB">
        <w:rPr>
          <w:lang w:val="fr-FR"/>
        </w:rPr>
        <w:t>Diffusa longis brachia extendit plagis,</w:t>
      </w:r>
    </w:p>
    <w:p w14:paraId="1F068A61" w14:textId="77777777" w:rsidR="00057276" w:rsidRDefault="00057276" w:rsidP="00A17364">
      <w:pPr>
        <w:pStyle w:val="DraCorstandard"/>
        <w:spacing w:after="0"/>
        <w:rPr>
          <w:lang w:val="fr-FR"/>
        </w:rPr>
      </w:pPr>
      <w:r w:rsidRPr="00285CDB">
        <w:rPr>
          <w:lang w:val="fr-FR"/>
        </w:rPr>
        <w:t>Pictos honores illigans Iris polo.</w:t>
      </w:r>
    </w:p>
    <w:p w14:paraId="1F068A62" w14:textId="77777777" w:rsidR="00057276" w:rsidRDefault="00057276" w:rsidP="00A17364">
      <w:pPr>
        <w:pStyle w:val="DraCorstandard"/>
        <w:spacing w:after="0"/>
        <w:rPr>
          <w:lang w:val="fr-FR"/>
        </w:rPr>
      </w:pPr>
      <w:r w:rsidRPr="00285CDB">
        <w:rPr>
          <w:lang w:val="fr-FR"/>
        </w:rPr>
        <w:t>Sic quandò missus feruet ex venis cruor,</w:t>
      </w:r>
    </w:p>
    <w:p w14:paraId="1F068A63" w14:textId="77777777" w:rsidR="00057276" w:rsidRDefault="00057276" w:rsidP="00A17364">
      <w:pPr>
        <w:pStyle w:val="DraCorstandard"/>
        <w:spacing w:after="0"/>
        <w:rPr>
          <w:lang w:val="fr-FR"/>
        </w:rPr>
      </w:pPr>
      <w:r w:rsidRPr="00285CDB">
        <w:rPr>
          <w:lang w:val="fr-FR"/>
        </w:rPr>
        <w:t>Bullitque toto largius riuo fluens,</w:t>
      </w:r>
    </w:p>
    <w:p w14:paraId="1F068A64" w14:textId="77777777" w:rsidR="00057276" w:rsidRDefault="00057276" w:rsidP="00A17364">
      <w:pPr>
        <w:pStyle w:val="DraCorstandard"/>
        <w:spacing w:after="0"/>
        <w:rPr>
          <w:lang w:val="fr-FR"/>
        </w:rPr>
      </w:pPr>
      <w:r w:rsidRPr="00285CDB">
        <w:rPr>
          <w:lang w:val="fr-FR"/>
        </w:rPr>
        <w:t>Si forte Iaspin sedula admouit manus,</w:t>
      </w:r>
    </w:p>
    <w:p w14:paraId="1F068A65" w14:textId="77777777" w:rsidR="00057276" w:rsidRDefault="00057276" w:rsidP="00A17364">
      <w:pPr>
        <w:pStyle w:val="DraCorstandard"/>
        <w:spacing w:after="0"/>
        <w:rPr>
          <w:lang w:val="fr-FR"/>
        </w:rPr>
      </w:pPr>
      <w:r w:rsidRPr="00285CDB">
        <w:rPr>
          <w:lang w:val="fr-FR"/>
        </w:rPr>
        <w:t>Repentè sistit sanguis &amp; sidit dolor.</w:t>
      </w:r>
    </w:p>
    <w:p w14:paraId="1F068A66" w14:textId="77777777" w:rsidR="00057276" w:rsidRPr="00057276" w:rsidRDefault="00057276" w:rsidP="00A17364">
      <w:pPr>
        <w:pStyle w:val="DraCorstandard"/>
        <w:spacing w:after="0"/>
        <w:rPr>
          <w:lang w:val="en-GB"/>
        </w:rPr>
      </w:pPr>
      <w:r w:rsidRPr="00057276">
        <w:rPr>
          <w:lang w:val="en-GB"/>
        </w:rPr>
        <w:t>Sed ecce Crispus nubilo moestus stupet.</w:t>
      </w:r>
    </w:p>
    <w:p w14:paraId="1F068A67" w14:textId="77777777" w:rsidR="00057276" w:rsidRDefault="00057276" w:rsidP="00A17364">
      <w:pPr>
        <w:pStyle w:val="DraCorstandard"/>
        <w:spacing w:after="0"/>
        <w:rPr>
          <w:lang w:val="fr-FR"/>
        </w:rPr>
      </w:pPr>
      <w:r w:rsidRPr="00A17364">
        <w:rPr>
          <w:rStyle w:val="DraCorspeakerattribution"/>
        </w:rPr>
        <w:t>ANICETVS</w:t>
      </w:r>
      <w:r w:rsidRPr="00285CDB">
        <w:rPr>
          <w:lang w:val="fr-FR"/>
        </w:rPr>
        <w:t>. Effare iuuenis, quod nouum portas scelus?</w:t>
      </w:r>
    </w:p>
    <w:p w14:paraId="1F068A68" w14:textId="77777777" w:rsidR="00057276" w:rsidRDefault="001138B7" w:rsidP="00A17364">
      <w:pPr>
        <w:pStyle w:val="DraCorstandard"/>
        <w:spacing w:after="0"/>
        <w:rPr>
          <w:lang w:val="fr-FR"/>
        </w:rPr>
      </w:pPr>
      <w:r w:rsidRPr="001138B7">
        <w:rPr>
          <w:rStyle w:val="DraCorspeakerattribution"/>
        </w:rPr>
        <w:lastRenderedPageBreak/>
        <w:t>CRISPVS.</w:t>
      </w:r>
      <w:r w:rsidR="00057276" w:rsidRPr="00285CDB">
        <w:rPr>
          <w:lang w:val="fr-FR"/>
        </w:rPr>
        <w:t xml:space="preserve"> Occidimus omnes, saeua tempestas minas</w:t>
      </w:r>
    </w:p>
    <w:p w14:paraId="1F068A69" w14:textId="77777777" w:rsidR="00057276" w:rsidRDefault="008361A3" w:rsidP="00A17364">
      <w:pPr>
        <w:pStyle w:val="DraCorstandard"/>
        <w:spacing w:after="0"/>
        <w:rPr>
          <w:lang w:val="fr-FR"/>
        </w:rPr>
      </w:pPr>
      <w:r w:rsidRPr="008361A3">
        <w:rPr>
          <w:rStyle w:val="DraCormarkversepart"/>
          <w:lang w:val="fr-FR"/>
        </w:rPr>
        <w:t>@</w:t>
      </w:r>
      <w:r w:rsidR="00057276" w:rsidRPr="00285CDB">
        <w:rPr>
          <w:lang w:val="fr-FR"/>
        </w:rPr>
        <w:t xml:space="preserve">Intentat. </w:t>
      </w:r>
      <w:r w:rsidR="00057276" w:rsidRPr="00A17364">
        <w:rPr>
          <w:rStyle w:val="DraCorspeakerattribution"/>
        </w:rPr>
        <w:t>ANI</w:t>
      </w:r>
      <w:r w:rsidR="00057276" w:rsidRPr="00285CDB">
        <w:rPr>
          <w:lang w:val="fr-FR"/>
        </w:rPr>
        <w:t xml:space="preserve">. </w:t>
      </w:r>
      <w:r w:rsidRPr="008361A3">
        <w:rPr>
          <w:rStyle w:val="DraCormarkversepart"/>
          <w:lang w:val="fr-FR"/>
        </w:rPr>
        <w:t>@</w:t>
      </w:r>
      <w:r w:rsidR="00057276" w:rsidRPr="00285CDB">
        <w:rPr>
          <w:lang w:val="fr-FR"/>
        </w:rPr>
        <w:t>Eheu quis nouus serpit furor?</w:t>
      </w:r>
    </w:p>
    <w:p w14:paraId="1F068A6A" w14:textId="77777777" w:rsidR="00057276" w:rsidRDefault="001138B7" w:rsidP="00A17364">
      <w:pPr>
        <w:pStyle w:val="DraCorstandard"/>
        <w:spacing w:after="0"/>
        <w:rPr>
          <w:lang w:val="fr-FR"/>
        </w:rPr>
      </w:pPr>
      <w:r w:rsidRPr="001138B7">
        <w:rPr>
          <w:rStyle w:val="DraCorspeakerattribution"/>
        </w:rPr>
        <w:t>CRISPVS.</w:t>
      </w:r>
      <w:r w:rsidR="00057276" w:rsidRPr="00285CDB">
        <w:rPr>
          <w:lang w:val="fr-FR"/>
        </w:rPr>
        <w:t xml:space="preserve"> Lassata nondum cladibus nostris hydra</w:t>
      </w:r>
    </w:p>
    <w:p w14:paraId="1F068A6B" w14:textId="77777777" w:rsidR="00057276" w:rsidRDefault="00057276" w:rsidP="00A17364">
      <w:pPr>
        <w:pStyle w:val="DraCorstandard"/>
        <w:spacing w:after="0"/>
        <w:rPr>
          <w:lang w:val="fr-FR"/>
        </w:rPr>
      </w:pPr>
      <w:r w:rsidRPr="00285CDB">
        <w:rPr>
          <w:lang w:val="fr-FR"/>
        </w:rPr>
        <w:t>Sitit cruorem, faucibus siccis hians.</w:t>
      </w:r>
    </w:p>
    <w:p w14:paraId="1F068A6C" w14:textId="77777777" w:rsidR="00057276" w:rsidRDefault="00057276" w:rsidP="00A17364">
      <w:pPr>
        <w:pStyle w:val="DraCorstandard"/>
        <w:spacing w:after="0"/>
      </w:pPr>
      <w:r w:rsidRPr="009A2E8A">
        <w:rPr>
          <w:rStyle w:val="DraCorspeakerattribution"/>
        </w:rPr>
        <w:t>A</w:t>
      </w:r>
      <w:r w:rsidR="009A2E8A" w:rsidRPr="009A2E8A">
        <w:rPr>
          <w:rStyle w:val="DraCorspeakerattribution"/>
          <w:lang w:val="cs-CZ"/>
        </w:rPr>
        <w:t>N</w:t>
      </w:r>
      <w:r w:rsidRPr="009A2E8A">
        <w:rPr>
          <w:rStyle w:val="DraCorspeakerattribution"/>
        </w:rPr>
        <w:t>ICET</w:t>
      </w:r>
      <w:r w:rsidRPr="009A2E8A">
        <w:t>. Effare tandem, quod nouum fulmen tonat?</w:t>
      </w:r>
    </w:p>
    <w:p w14:paraId="1F068A6D" w14:textId="77777777" w:rsidR="00057276" w:rsidRDefault="001138B7" w:rsidP="00A17364">
      <w:pPr>
        <w:pStyle w:val="DraCorstandard"/>
        <w:spacing w:after="0"/>
      </w:pPr>
      <w:r w:rsidRPr="001138B7">
        <w:rPr>
          <w:rStyle w:val="DraCorspeakerattribution"/>
        </w:rPr>
        <w:t>CRISPVS.</w:t>
      </w:r>
      <w:r w:rsidR="00057276">
        <w:t xml:space="preserve"> Carcere tenetur impio Felicitas.</w:t>
      </w:r>
    </w:p>
    <w:p w14:paraId="1F068A6E" w14:textId="77777777" w:rsidR="00057276" w:rsidRDefault="001138B7" w:rsidP="00A17364">
      <w:pPr>
        <w:pStyle w:val="DraCorstandard"/>
        <w:spacing w:after="0"/>
      </w:pPr>
      <w:r w:rsidRPr="001138B7">
        <w:rPr>
          <w:rStyle w:val="DraCorspeakerattribution"/>
        </w:rPr>
        <w:t>ANIC.</w:t>
      </w:r>
      <w:r w:rsidR="00057276">
        <w:t xml:space="preserve"> Felicitas? ô feminae pectus! bene est:</w:t>
      </w:r>
    </w:p>
    <w:p w14:paraId="1F068A6F" w14:textId="77777777" w:rsidR="00057276" w:rsidRDefault="00057276" w:rsidP="00A17364">
      <w:pPr>
        <w:pStyle w:val="DraCorstandard"/>
        <w:spacing w:after="0"/>
      </w:pPr>
      <w:r>
        <w:t>Haec mox verendos martyres coelo dabit.</w:t>
      </w:r>
    </w:p>
    <w:p w14:paraId="1F068A70" w14:textId="77777777" w:rsidR="00057276" w:rsidRDefault="001138B7" w:rsidP="00A17364">
      <w:pPr>
        <w:pStyle w:val="DraCorstandard"/>
        <w:spacing w:after="0"/>
      </w:pPr>
      <w:r w:rsidRPr="001138B7">
        <w:rPr>
          <w:rStyle w:val="DraCorspeakerattribution"/>
        </w:rPr>
        <w:t>CRISPVS.</w:t>
      </w:r>
      <w:r w:rsidR="00057276">
        <w:t xml:space="preserve"> Animosa proles matris egregia latus</w:t>
      </w:r>
    </w:p>
    <w:p w14:paraId="1F068A71" w14:textId="77777777" w:rsidR="00057276" w:rsidRDefault="008361A3" w:rsidP="00A17364">
      <w:pPr>
        <w:pStyle w:val="DraCorstandard"/>
        <w:spacing w:after="0"/>
      </w:pPr>
      <w:r w:rsidRPr="008361A3">
        <w:rPr>
          <w:rStyle w:val="DraCormarkversepart"/>
        </w:rPr>
        <w:t>@</w:t>
      </w:r>
      <w:r w:rsidR="00057276">
        <w:t xml:space="preserve">Stipat. </w:t>
      </w:r>
      <w:r w:rsidRPr="008361A3">
        <w:rPr>
          <w:rStyle w:val="DraCormarkversepart"/>
        </w:rPr>
        <w:t>@</w:t>
      </w:r>
      <w:r w:rsidR="001138B7" w:rsidRPr="001138B7">
        <w:rPr>
          <w:rStyle w:val="DraCorspeakerattribution"/>
        </w:rPr>
        <w:t>ANIC.</w:t>
      </w:r>
      <w:r w:rsidR="00057276">
        <w:t xml:space="preserve"> beatus martyrum coetus pio</w:t>
      </w:r>
    </w:p>
    <w:p w14:paraId="1F068A72" w14:textId="77777777" w:rsidR="00057276" w:rsidRDefault="00057276" w:rsidP="00A17364">
      <w:pPr>
        <w:pStyle w:val="DraCorstandard"/>
        <w:spacing w:after="0"/>
      </w:pPr>
      <w:r>
        <w:t>Ibis per astra praepes euectus iugo</w:t>
      </w:r>
    </w:p>
    <w:p w14:paraId="1F068A73" w14:textId="77777777" w:rsidR="00057276" w:rsidRDefault="001138B7" w:rsidP="00A17364">
      <w:pPr>
        <w:pStyle w:val="DraCorstandard"/>
        <w:spacing w:after="0"/>
      </w:pPr>
      <w:r w:rsidRPr="001138B7">
        <w:rPr>
          <w:rStyle w:val="DraCorspeakerattribution"/>
        </w:rPr>
        <w:t>CRISPVS.</w:t>
      </w:r>
      <w:r w:rsidR="00057276">
        <w:t xml:space="preserve"> Nunc exaratas ocyus per me tibi</w:t>
      </w:r>
    </w:p>
    <w:p w14:paraId="1F068A74" w14:textId="77777777" w:rsidR="00057276" w:rsidRDefault="00057276" w:rsidP="00A17364">
      <w:pPr>
        <w:pStyle w:val="DraCorstandard"/>
        <w:spacing w:after="0"/>
      </w:pPr>
      <w:r>
        <w:t>Mittunt tabellas, &amp; tuam implorant opem.</w:t>
      </w:r>
    </w:p>
    <w:p w14:paraId="1F068A75" w14:textId="77777777" w:rsidR="00057276" w:rsidRDefault="001138B7" w:rsidP="00A17364">
      <w:pPr>
        <w:pStyle w:val="DraCorstandard"/>
        <w:spacing w:after="0"/>
      </w:pPr>
      <w:r w:rsidRPr="001138B7">
        <w:rPr>
          <w:rStyle w:val="DraCorspeakerattribution"/>
        </w:rPr>
        <w:t>ANICET.</w:t>
      </w:r>
      <w:r w:rsidR="00057276">
        <w:t xml:space="preserve"> O Christe nondum nostra mergetur ratis!</w:t>
      </w:r>
    </w:p>
    <w:p w14:paraId="1F068A76" w14:textId="77777777" w:rsidR="00057276" w:rsidRDefault="00057276" w:rsidP="00A17364">
      <w:pPr>
        <w:pStyle w:val="DraCorstandard"/>
        <w:spacing w:after="0"/>
      </w:pPr>
      <w:r>
        <w:t>Generosa mater masculum superas decus.</w:t>
      </w:r>
    </w:p>
    <w:p w14:paraId="1F068A77" w14:textId="77777777" w:rsidR="00057276" w:rsidRDefault="00057276" w:rsidP="00A17364">
      <w:pPr>
        <w:pStyle w:val="DraCorstandard"/>
        <w:spacing w:after="0"/>
      </w:pPr>
      <w:r>
        <w:t>O lecta iuuenum pectora! ô germen sacrum.</w:t>
      </w:r>
    </w:p>
    <w:p w14:paraId="1F068A78" w14:textId="77777777" w:rsidR="00057276" w:rsidRDefault="00057276" w:rsidP="00A17364">
      <w:pPr>
        <w:pStyle w:val="DraCorstandard"/>
        <w:spacing w:after="0"/>
      </w:pPr>
      <w:r>
        <w:t>Dulces tabellae, vos pijs lachrymis rigo.</w:t>
      </w:r>
    </w:p>
    <w:p w14:paraId="1F068A79" w14:textId="77777777" w:rsidR="00057276" w:rsidRDefault="00057276" w:rsidP="00A17364">
      <w:pPr>
        <w:pStyle w:val="DraCorstandard"/>
        <w:spacing w:after="0"/>
      </w:pPr>
      <w:r>
        <w:t>Ibo, ibo, visam carceris nigras domos.</w:t>
      </w:r>
    </w:p>
    <w:p w14:paraId="1F068A7A" w14:textId="77777777" w:rsidR="00057276" w:rsidRDefault="001138B7" w:rsidP="00A17364">
      <w:pPr>
        <w:pStyle w:val="DraCorstandard"/>
        <w:spacing w:after="0"/>
        <w:rPr>
          <w:lang w:val="fr-FR"/>
        </w:rPr>
      </w:pPr>
      <w:r w:rsidRPr="001138B7">
        <w:rPr>
          <w:rStyle w:val="DraCorspeakerattribution"/>
        </w:rPr>
        <w:t>CRIS.</w:t>
      </w:r>
      <w:r w:rsidR="00057276" w:rsidRPr="00285CDB">
        <w:rPr>
          <w:lang w:val="fr-FR"/>
        </w:rPr>
        <w:t xml:space="preserve"> Sed ecce prodit famulus impurios louis,</w:t>
      </w:r>
    </w:p>
    <w:p w14:paraId="1F068A7B" w14:textId="77777777" w:rsidR="00057276" w:rsidRDefault="00057276" w:rsidP="00A17364">
      <w:pPr>
        <w:pStyle w:val="DraCorstandard"/>
        <w:spacing w:after="0"/>
        <w:rPr>
          <w:lang w:val="fr-FR"/>
        </w:rPr>
      </w:pPr>
      <w:r w:rsidRPr="00285CDB">
        <w:rPr>
          <w:lang w:val="fr-FR"/>
        </w:rPr>
        <w:t>Et machinatur monstra furiosus noua,</w:t>
      </w:r>
    </w:p>
    <w:p w14:paraId="1F068A7C" w14:textId="77777777" w:rsidR="00057276" w:rsidRDefault="00057276" w:rsidP="00A17364">
      <w:pPr>
        <w:pStyle w:val="DraCorstandard"/>
        <w:spacing w:after="0"/>
        <w:rPr>
          <w:lang w:val="fr-FR"/>
        </w:rPr>
      </w:pPr>
      <w:r w:rsidRPr="00285CDB">
        <w:rPr>
          <w:lang w:val="fr-FR"/>
        </w:rPr>
        <w:t>Excede praesul, solus hic quicquid paras</w:t>
      </w:r>
    </w:p>
    <w:p w14:paraId="1F068A7D" w14:textId="77777777" w:rsidR="00057276" w:rsidRDefault="00057276" w:rsidP="00A17364">
      <w:pPr>
        <w:pStyle w:val="DraCorstandard"/>
        <w:spacing w:after="0"/>
        <w:rPr>
          <w:lang w:val="fr-FR"/>
        </w:rPr>
      </w:pPr>
      <w:r w:rsidRPr="00285CDB">
        <w:rPr>
          <w:lang w:val="fr-FR"/>
        </w:rPr>
        <w:t>Inter furores, aure suspensa legam.</w:t>
      </w:r>
    </w:p>
    <w:p w14:paraId="1F068A7E" w14:textId="77777777" w:rsidR="00057276" w:rsidRPr="0015016F" w:rsidRDefault="00057276" w:rsidP="00A17364">
      <w:pPr>
        <w:pStyle w:val="DraCorstandard"/>
        <w:spacing w:after="0"/>
        <w:rPr>
          <w:rStyle w:val="DraCorstagedirectionsetc"/>
        </w:rPr>
      </w:pPr>
      <w:r w:rsidRPr="0015016F">
        <w:rPr>
          <w:rStyle w:val="DraCorstagedirectionsetc"/>
        </w:rPr>
        <w:t>PONTIFEX IDOLORVM; APOLLO PROCVS Erinnae Christianae Virginis,</w:t>
      </w:r>
    </w:p>
    <w:p w14:paraId="1F068A7F" w14:textId="77777777" w:rsidR="00A17364" w:rsidRPr="0015016F" w:rsidRDefault="00A17364" w:rsidP="0015016F">
      <w:pPr>
        <w:pStyle w:val="DraCoradditions"/>
      </w:pPr>
      <w:r w:rsidRPr="0015016F">
        <w:t>/argument_start/</w:t>
      </w:r>
    </w:p>
    <w:p w14:paraId="1F068A80" w14:textId="77777777" w:rsidR="00057276" w:rsidRPr="00006F90" w:rsidRDefault="00057276" w:rsidP="00A17364">
      <w:pPr>
        <w:pStyle w:val="DraCorstandard"/>
        <w:spacing w:after="0"/>
        <w:rPr>
          <w:iCs/>
        </w:rPr>
      </w:pPr>
      <w:r w:rsidRPr="00006F90">
        <w:rPr>
          <w:iCs/>
        </w:rPr>
        <w:t>Machinantur S. Felicitatis interitum.</w:t>
      </w:r>
    </w:p>
    <w:p w14:paraId="1F068A81" w14:textId="77777777" w:rsidR="00A17364" w:rsidRPr="0015016F" w:rsidRDefault="00A17364" w:rsidP="0015016F">
      <w:pPr>
        <w:pStyle w:val="DraCoradditions"/>
      </w:pPr>
      <w:r w:rsidRPr="0015016F">
        <w:t>/argument_end/</w:t>
      </w:r>
    </w:p>
    <w:p w14:paraId="1F068A82" w14:textId="77777777" w:rsidR="00057276" w:rsidRDefault="00057276" w:rsidP="00A17364">
      <w:pPr>
        <w:pStyle w:val="DraCorstandard"/>
        <w:spacing w:after="0"/>
      </w:pPr>
      <w:r>
        <w:t>GAlilaea soboles, vomica recutiti gregis.</w:t>
      </w:r>
    </w:p>
    <w:p w14:paraId="1F068A83" w14:textId="77777777" w:rsidR="00057276" w:rsidRDefault="00057276" w:rsidP="00A17364">
      <w:pPr>
        <w:pStyle w:val="DraCorstandard"/>
        <w:spacing w:after="0"/>
      </w:pPr>
      <w:r>
        <w:t>Inuisa diuis saeculi labes tui,</w:t>
      </w:r>
    </w:p>
    <w:p w14:paraId="1F068A84" w14:textId="77777777" w:rsidR="00057276" w:rsidRDefault="00057276" w:rsidP="00A17364">
      <w:pPr>
        <w:pStyle w:val="DraCorstandard"/>
        <w:spacing w:after="0"/>
      </w:pPr>
      <w:r>
        <w:t>Etiamne bella caelitum misces choris?</w:t>
      </w:r>
    </w:p>
    <w:p w14:paraId="1F068A85" w14:textId="77777777" w:rsidR="00057276" w:rsidRDefault="00057276" w:rsidP="00A17364">
      <w:pPr>
        <w:pStyle w:val="DraCorstandard"/>
        <w:spacing w:after="0"/>
      </w:pPr>
      <w:r>
        <w:t>Lerna Chelydre, flamma numerosi mali,</w:t>
      </w:r>
    </w:p>
    <w:p w14:paraId="1F068A86" w14:textId="77777777" w:rsidR="00057276" w:rsidRDefault="00057276" w:rsidP="00A17364">
      <w:pPr>
        <w:pStyle w:val="DraCorstandard"/>
        <w:spacing w:after="0"/>
      </w:pPr>
      <w:r>
        <w:t>Multiplicatis pullulas ceruicibus;</w:t>
      </w:r>
    </w:p>
    <w:p w14:paraId="1F068A87" w14:textId="77777777" w:rsidR="00057276" w:rsidRDefault="00057276" w:rsidP="00A17364">
      <w:pPr>
        <w:pStyle w:val="DraCorstandard"/>
        <w:spacing w:after="0"/>
      </w:pPr>
      <w:r>
        <w:t>Enecta crescis, orescis in clades tuas.</w:t>
      </w:r>
    </w:p>
    <w:p w14:paraId="1F068A88" w14:textId="77777777" w:rsidR="00057276" w:rsidRDefault="00057276" w:rsidP="00A17364">
      <w:pPr>
        <w:pStyle w:val="DraCorstandard"/>
        <w:spacing w:after="0"/>
      </w:pPr>
      <w:r>
        <w:t>Si fulminantis dextra sic cessat louis,</w:t>
      </w:r>
    </w:p>
    <w:p w14:paraId="1F068A89" w14:textId="77777777" w:rsidR="00057276" w:rsidRDefault="00057276" w:rsidP="00A17364">
      <w:pPr>
        <w:pStyle w:val="DraCorstandard"/>
        <w:spacing w:after="0"/>
      </w:pPr>
      <w:r>
        <w:lastRenderedPageBreak/>
        <w:t>Mouebo dira monstra tartarea plaga,</w:t>
      </w:r>
    </w:p>
    <w:p w14:paraId="1F068A8A" w14:textId="77777777" w:rsidR="00057276" w:rsidRDefault="00057276" w:rsidP="00A17364">
      <w:pPr>
        <w:pStyle w:val="DraCorstandard"/>
        <w:spacing w:after="0"/>
      </w:pPr>
      <w:r>
        <w:t>Totumque sede Taenarum euellam sua,</w:t>
      </w:r>
    </w:p>
    <w:p w14:paraId="1F068A8B" w14:textId="77777777" w:rsidR="00057276" w:rsidRDefault="00057276" w:rsidP="00A17364">
      <w:pPr>
        <w:pStyle w:val="DraCorstandard"/>
        <w:spacing w:after="0"/>
      </w:pPr>
      <w:r>
        <w:t>Vt te ruinis opprimat: num debui</w:t>
      </w:r>
    </w:p>
    <w:p w14:paraId="1F068A8C" w14:textId="77777777" w:rsidR="00057276" w:rsidRDefault="00057276" w:rsidP="00A17364">
      <w:pPr>
        <w:pStyle w:val="DraCorstandard"/>
        <w:spacing w:after="0"/>
      </w:pPr>
      <w:r>
        <w:t>Mactare ad aras gentis infandae greges,</w:t>
      </w:r>
    </w:p>
    <w:p w14:paraId="1F068A8D" w14:textId="77777777" w:rsidR="00057276" w:rsidRDefault="00057276" w:rsidP="00A17364">
      <w:pPr>
        <w:pStyle w:val="DraCorstandard"/>
        <w:spacing w:after="0"/>
      </w:pPr>
      <w:r>
        <w:t>Miscere natis impios artus patrum,</w:t>
      </w:r>
    </w:p>
    <w:p w14:paraId="1F068A8E" w14:textId="77777777" w:rsidR="00057276" w:rsidRDefault="00057276" w:rsidP="00A17364">
      <w:pPr>
        <w:pStyle w:val="DraCorstandard"/>
        <w:spacing w:after="0"/>
      </w:pPr>
      <w:r>
        <w:t>Largo cruore, spargere incestas dapes.</w:t>
      </w:r>
    </w:p>
    <w:p w14:paraId="1F068A8F" w14:textId="77777777" w:rsidR="00057276" w:rsidRDefault="00057276" w:rsidP="00A17364">
      <w:pPr>
        <w:pStyle w:val="DraCorstandard"/>
        <w:spacing w:after="0"/>
      </w:pPr>
      <w:r>
        <w:t>Si feriantur in malis tantis Dei,</w:t>
      </w:r>
    </w:p>
    <w:p w14:paraId="1F068A90" w14:textId="77777777" w:rsidR="00057276" w:rsidRDefault="00057276" w:rsidP="00A17364">
      <w:pPr>
        <w:pStyle w:val="DraCorstandard"/>
        <w:spacing w:after="0"/>
      </w:pPr>
      <w:r>
        <w:t>En culter, ecce sica de sacris calens;</w:t>
      </w:r>
    </w:p>
    <w:p w14:paraId="1F068A91" w14:textId="77777777" w:rsidR="00057276" w:rsidRDefault="00057276" w:rsidP="00A17364">
      <w:pPr>
        <w:pStyle w:val="DraCorstandard"/>
        <w:spacing w:after="0"/>
      </w:pPr>
      <w:r>
        <w:t>Qua cupida fodiat gentis Hebraeae latus.</w:t>
      </w:r>
    </w:p>
    <w:p w14:paraId="1F068A92" w14:textId="77777777" w:rsidR="00057276" w:rsidRDefault="00057276" w:rsidP="00A17364">
      <w:pPr>
        <w:pStyle w:val="DraCorstandard"/>
        <w:spacing w:after="0"/>
      </w:pPr>
      <w:r>
        <w:t>Artus cruore perlitos scindam suo,</w:t>
      </w:r>
    </w:p>
    <w:p w14:paraId="1F068A93" w14:textId="77777777" w:rsidR="00057276" w:rsidRDefault="00057276" w:rsidP="00A17364">
      <w:pPr>
        <w:pStyle w:val="DraCorstandard"/>
        <w:spacing w:after="0"/>
      </w:pPr>
      <w:r>
        <w:t>Rimabor exta, visceribus inhians sacris,</w:t>
      </w:r>
    </w:p>
    <w:p w14:paraId="1F068A94" w14:textId="77777777" w:rsidR="00057276" w:rsidRDefault="00057276" w:rsidP="00A17364">
      <w:pPr>
        <w:pStyle w:val="DraCorstandard"/>
        <w:spacing w:after="0"/>
      </w:pPr>
      <w:r>
        <w:t>Flammisque tradam cupita scelerosae luis,</w:t>
      </w:r>
    </w:p>
    <w:p w14:paraId="1F068A95" w14:textId="77777777" w:rsidR="00057276" w:rsidRDefault="00057276" w:rsidP="00A17364">
      <w:pPr>
        <w:pStyle w:val="DraCorstandard"/>
        <w:spacing w:after="0"/>
      </w:pPr>
      <w:r>
        <w:t>Et vstulata membra diripiam foco.</w:t>
      </w:r>
    </w:p>
    <w:p w14:paraId="1F068A96" w14:textId="77777777" w:rsidR="00057276" w:rsidRDefault="00057276" w:rsidP="00A17364">
      <w:pPr>
        <w:pStyle w:val="DraCorstandard"/>
        <w:spacing w:after="0"/>
      </w:pPr>
      <w:r w:rsidRPr="00285CDB">
        <w:t>Vt hac Latini gaudeant praeda canes.</w:t>
      </w:r>
    </w:p>
    <w:p w14:paraId="1F068A97" w14:textId="77777777" w:rsidR="00057276" w:rsidRDefault="00057276" w:rsidP="00A17364">
      <w:pPr>
        <w:pStyle w:val="DraCorstandard"/>
        <w:spacing w:after="0"/>
      </w:pPr>
      <w:r w:rsidRPr="00A17364">
        <w:rPr>
          <w:rStyle w:val="DraCorspeakerattribution"/>
        </w:rPr>
        <w:t>CRISPYS</w:t>
      </w:r>
      <w:r w:rsidRPr="00285CDB">
        <w:t>. Animum aestuantem fluctibus varijs rege.</w:t>
      </w:r>
    </w:p>
    <w:p w14:paraId="1F068A98" w14:textId="77777777" w:rsidR="00057276" w:rsidRDefault="00057276" w:rsidP="00A17364">
      <w:pPr>
        <w:pStyle w:val="DraCorstandard"/>
        <w:spacing w:after="0"/>
      </w:pPr>
      <w:r w:rsidRPr="00285CDB">
        <w:t>Consilia rarò dubia promouit furor.</w:t>
      </w:r>
    </w:p>
    <w:p w14:paraId="1F068A99" w14:textId="77777777" w:rsidR="00057276" w:rsidRDefault="00057276" w:rsidP="00A17364">
      <w:pPr>
        <w:pStyle w:val="DraCorstandard"/>
        <w:spacing w:after="0"/>
      </w:pPr>
      <w:r w:rsidRPr="00A17364">
        <w:rPr>
          <w:rStyle w:val="DraCorspeakerattribution"/>
        </w:rPr>
        <w:t>APOL.PRO</w:t>
      </w:r>
      <w:r w:rsidR="00FE7A14">
        <w:rPr>
          <w:rStyle w:val="DraCorspeakerattribution"/>
          <w:lang w:val="cs-CZ"/>
        </w:rPr>
        <w:t>C</w:t>
      </w:r>
      <w:r w:rsidRPr="00A17364">
        <w:rPr>
          <w:rStyle w:val="DraCorspeakerattribution"/>
        </w:rPr>
        <w:t>.</w:t>
      </w:r>
      <w:r w:rsidRPr="00285CDB">
        <w:t xml:space="preserve"> Bene est, tenetur praeda nexilibus plagis,</w:t>
      </w:r>
    </w:p>
    <w:p w14:paraId="1F068A9A" w14:textId="77777777" w:rsidR="00057276" w:rsidRDefault="00057276" w:rsidP="00A17364">
      <w:pPr>
        <w:pStyle w:val="DraCorstandard"/>
        <w:spacing w:after="0"/>
      </w:pPr>
      <w:r w:rsidRPr="00285CDB">
        <w:t>Mactanda diuis hostia in casses ruit.</w:t>
      </w:r>
    </w:p>
    <w:p w14:paraId="1F068A9B" w14:textId="77777777" w:rsidR="00057276" w:rsidRDefault="00057276" w:rsidP="00A17364">
      <w:pPr>
        <w:pStyle w:val="DraCorstandard"/>
        <w:spacing w:after="0"/>
      </w:pPr>
      <w:r w:rsidRPr="00285CDB">
        <w:t>Ego vt supinae mentis extinctas faces</w:t>
      </w:r>
    </w:p>
    <w:p w14:paraId="1F068A9C" w14:textId="77777777" w:rsidR="00057276" w:rsidRDefault="00057276" w:rsidP="00A17364">
      <w:pPr>
        <w:pStyle w:val="DraCorstandard"/>
        <w:spacing w:after="0"/>
      </w:pPr>
      <w:r w:rsidRPr="00285CDB">
        <w:t>Marcere patiari sorbeam crudum scelus.</w:t>
      </w:r>
    </w:p>
    <w:p w14:paraId="1F068A9D" w14:textId="77777777" w:rsidR="00057276" w:rsidRDefault="00057276" w:rsidP="00A17364">
      <w:pPr>
        <w:pStyle w:val="DraCorstandard"/>
        <w:spacing w:after="0"/>
        <w:rPr>
          <w:lang w:val="fr-FR"/>
        </w:rPr>
      </w:pPr>
      <w:r w:rsidRPr="00285CDB">
        <w:rPr>
          <w:lang w:val="fr-FR"/>
        </w:rPr>
        <w:t>Despectus, exspes vilis, irrisus, vagus,</w:t>
      </w:r>
    </w:p>
    <w:p w14:paraId="1F068A9E" w14:textId="77777777" w:rsidR="00057276" w:rsidRPr="00057276" w:rsidRDefault="00057276" w:rsidP="00A17364">
      <w:pPr>
        <w:pStyle w:val="DraCorstandard"/>
        <w:spacing w:after="0"/>
        <w:rPr>
          <w:lang w:val="en-GB"/>
        </w:rPr>
      </w:pPr>
      <w:r w:rsidRPr="00057276">
        <w:rPr>
          <w:lang w:val="en-GB"/>
        </w:rPr>
        <w:t>Hiante semper gutture includam famem?</w:t>
      </w:r>
    </w:p>
    <w:p w14:paraId="1F068A9F" w14:textId="77777777" w:rsidR="00057276" w:rsidRDefault="00057276" w:rsidP="00A17364">
      <w:pPr>
        <w:pStyle w:val="DraCorstandard"/>
        <w:spacing w:after="0"/>
        <w:rPr>
          <w:lang w:val="fr-FR"/>
        </w:rPr>
      </w:pPr>
      <w:r w:rsidRPr="00285CDB">
        <w:rPr>
          <w:lang w:val="fr-FR"/>
        </w:rPr>
        <w:t>Nempe illa casta, quam mihi spondet Venus</w:t>
      </w:r>
    </w:p>
    <w:p w14:paraId="1F068AA0" w14:textId="77777777" w:rsidR="00057276" w:rsidRDefault="00057276" w:rsidP="00A17364">
      <w:pPr>
        <w:pStyle w:val="DraCorstandard"/>
        <w:spacing w:after="0"/>
        <w:rPr>
          <w:lang w:val="fr-FR"/>
        </w:rPr>
      </w:pPr>
      <w:r w:rsidRPr="00285CDB">
        <w:rPr>
          <w:lang w:val="fr-FR"/>
        </w:rPr>
        <w:t>Petita quondam forma nobilibus procis,</w:t>
      </w:r>
    </w:p>
    <w:p w14:paraId="1F068AA1" w14:textId="77777777" w:rsidR="00057276" w:rsidRDefault="00057276" w:rsidP="00A17364">
      <w:pPr>
        <w:pStyle w:val="DraCorstandard"/>
        <w:spacing w:after="0"/>
        <w:rPr>
          <w:lang w:val="fr-FR"/>
        </w:rPr>
      </w:pPr>
      <w:r w:rsidRPr="00285CDB">
        <w:rPr>
          <w:lang w:val="fr-FR"/>
        </w:rPr>
        <w:t>Felicitatis hausit afflatam luem;</w:t>
      </w:r>
    </w:p>
    <w:p w14:paraId="1F068AA2" w14:textId="77777777" w:rsidR="00057276" w:rsidRDefault="00057276" w:rsidP="00A17364">
      <w:pPr>
        <w:pStyle w:val="DraCorstandard"/>
        <w:spacing w:after="0"/>
        <w:rPr>
          <w:lang w:val="fr-FR"/>
        </w:rPr>
      </w:pPr>
      <w:r w:rsidRPr="00285CDB">
        <w:rPr>
          <w:lang w:val="fr-FR"/>
        </w:rPr>
        <w:t>Et sub magistra desipit maius nefas.</w:t>
      </w:r>
    </w:p>
    <w:p w14:paraId="1F068AA3" w14:textId="77777777" w:rsidR="00057276" w:rsidRDefault="00057276" w:rsidP="00A17364">
      <w:pPr>
        <w:pStyle w:val="DraCorstandard"/>
        <w:spacing w:after="0"/>
        <w:rPr>
          <w:lang w:val="fr-FR"/>
        </w:rPr>
      </w:pPr>
      <w:r w:rsidRPr="00285CDB">
        <w:rPr>
          <w:lang w:val="fr-FR"/>
        </w:rPr>
        <w:t>Repudia thalamis nunciat?namque aetheris</w:t>
      </w:r>
    </w:p>
    <w:p w14:paraId="1F068AA4" w14:textId="77777777" w:rsidR="00057276" w:rsidRDefault="00057276" w:rsidP="00A17364">
      <w:pPr>
        <w:pStyle w:val="DraCorstandard"/>
        <w:spacing w:after="0"/>
        <w:rPr>
          <w:lang w:val="fr-FR"/>
        </w:rPr>
      </w:pPr>
      <w:r w:rsidRPr="00285CDB">
        <w:rPr>
          <w:lang w:val="fr-FR"/>
        </w:rPr>
        <w:t>Flagrare primis ignibus coepit rudis,</w:t>
      </w:r>
    </w:p>
    <w:p w14:paraId="1F068AA5" w14:textId="77777777" w:rsidR="00057276" w:rsidRDefault="00057276" w:rsidP="00A17364">
      <w:pPr>
        <w:pStyle w:val="DraCorstandard"/>
        <w:spacing w:after="0"/>
        <w:rPr>
          <w:lang w:val="fr-FR"/>
        </w:rPr>
      </w:pPr>
      <w:r w:rsidRPr="00285CDB">
        <w:rPr>
          <w:lang w:val="fr-FR"/>
        </w:rPr>
        <w:t>Exosa terras quaerit in coelo procos.</w:t>
      </w:r>
    </w:p>
    <w:p w14:paraId="1F068AA6" w14:textId="77777777" w:rsidR="00057276" w:rsidRDefault="00057276" w:rsidP="00A17364">
      <w:pPr>
        <w:pStyle w:val="DraCorstandard"/>
        <w:spacing w:after="0"/>
      </w:pPr>
      <w:r>
        <w:t>Nempe illi amores credo sollicitant deos.</w:t>
      </w:r>
    </w:p>
    <w:p w14:paraId="1F068AA7" w14:textId="77777777" w:rsidR="00057276" w:rsidRDefault="00057276" w:rsidP="00A17364">
      <w:pPr>
        <w:pStyle w:val="DraCorstandard"/>
        <w:spacing w:after="0"/>
      </w:pPr>
      <w:r>
        <w:t>Ego probrosis lectus insidijs? ego.</w:t>
      </w:r>
    </w:p>
    <w:p w14:paraId="1F068AA8" w14:textId="77777777" w:rsidR="00057276" w:rsidRDefault="00057276" w:rsidP="00A17364">
      <w:pPr>
        <w:pStyle w:val="DraCorstandard"/>
        <w:spacing w:after="0"/>
      </w:pPr>
      <w:r>
        <w:t>Per fraudulentos qualis &amp; quantus petor</w:t>
      </w:r>
    </w:p>
    <w:p w14:paraId="1F068AA9" w14:textId="77777777" w:rsidR="00057276" w:rsidRDefault="00057276" w:rsidP="00A17364">
      <w:pPr>
        <w:pStyle w:val="DraCorstandard"/>
        <w:spacing w:after="0"/>
      </w:pPr>
      <w:r>
        <w:t>Ventosum amoris nomen, &amp; spectrum fugax</w:t>
      </w:r>
    </w:p>
    <w:p w14:paraId="1F068AAA" w14:textId="77777777" w:rsidR="00057276" w:rsidRDefault="00057276" w:rsidP="00A17364">
      <w:pPr>
        <w:pStyle w:val="DraCorstandard"/>
        <w:spacing w:after="0"/>
      </w:pPr>
      <w:r>
        <w:t>Quas &amp; quàm atroces fabula in scenas agor!</w:t>
      </w:r>
    </w:p>
    <w:p w14:paraId="1F068AAB" w14:textId="77777777" w:rsidR="00057276" w:rsidRDefault="00057276" w:rsidP="00A17364">
      <w:pPr>
        <w:pStyle w:val="DraCorstandard"/>
        <w:spacing w:after="0"/>
      </w:pPr>
      <w:r>
        <w:lastRenderedPageBreak/>
        <w:t>Adeone credit mentis extritum decus</w:t>
      </w:r>
    </w:p>
    <w:p w14:paraId="1F068AAC" w14:textId="77777777" w:rsidR="00057276" w:rsidRDefault="00057276" w:rsidP="00A17364">
      <w:pPr>
        <w:pStyle w:val="DraCorstandard"/>
        <w:spacing w:after="0"/>
      </w:pPr>
      <w:r>
        <w:t>Erinna, credit vindices flammas agi</w:t>
      </w:r>
    </w:p>
    <w:p w14:paraId="1F068AAD" w14:textId="77777777" w:rsidR="00057276" w:rsidRDefault="00057276" w:rsidP="00A17364">
      <w:pPr>
        <w:pStyle w:val="DraCorstandard"/>
        <w:spacing w:after="0"/>
      </w:pPr>
      <w:r>
        <w:t>Per fletum inanem spirat aeternùm dolor,</w:t>
      </w:r>
    </w:p>
    <w:p w14:paraId="1F068AAE" w14:textId="77777777" w:rsidR="00057276" w:rsidRDefault="00057276" w:rsidP="00A17364">
      <w:pPr>
        <w:pStyle w:val="DraCorstandard"/>
        <w:spacing w:after="0"/>
      </w:pPr>
      <w:r>
        <w:t>Vindictam, &amp; iras non capit cordis salum.</w:t>
      </w:r>
    </w:p>
    <w:p w14:paraId="1F068AAF" w14:textId="77777777" w:rsidR="00057276" w:rsidRDefault="00057276" w:rsidP="00A17364">
      <w:pPr>
        <w:pStyle w:val="DraCorstandard"/>
        <w:spacing w:after="0"/>
      </w:pPr>
      <w:r>
        <w:t>I, verte caecis, verte fumantem ignibus</w:t>
      </w:r>
    </w:p>
    <w:p w14:paraId="1F068AB0" w14:textId="77777777" w:rsidR="00057276" w:rsidRDefault="00057276" w:rsidP="00A17364">
      <w:pPr>
        <w:pStyle w:val="DraCorstandard"/>
        <w:spacing w:after="0"/>
      </w:pPr>
      <w:r>
        <w:t>Lectum iugalem, perque sacrificas preces</w:t>
      </w:r>
    </w:p>
    <w:p w14:paraId="1F068AB1" w14:textId="77777777" w:rsidR="00057276" w:rsidRDefault="00057276" w:rsidP="00A17364">
      <w:pPr>
        <w:pStyle w:val="DraCorstandard"/>
        <w:spacing w:after="0"/>
      </w:pPr>
      <w:r>
        <w:t>Immitte sicam, victima haec Veneri cadat</w:t>
      </w:r>
    </w:p>
    <w:p w14:paraId="1F068AB2" w14:textId="77777777" w:rsidR="00057276" w:rsidRDefault="00057276" w:rsidP="00A17364">
      <w:pPr>
        <w:pStyle w:val="DraCorstandard"/>
        <w:spacing w:after="0"/>
      </w:pPr>
      <w:r>
        <w:t>Opulenta furtis, talis hymenaeus iuuat</w:t>
      </w:r>
    </w:p>
    <w:p w14:paraId="1F068AB3" w14:textId="77777777" w:rsidR="00057276" w:rsidRDefault="00057276" w:rsidP="00A17364">
      <w:pPr>
        <w:pStyle w:val="DraCorstandard"/>
        <w:spacing w:after="0"/>
      </w:pPr>
      <w:r>
        <w:t>Rabidum dolorem! nigra lucebit face.</w:t>
      </w:r>
    </w:p>
    <w:p w14:paraId="1F068AB4" w14:textId="77777777" w:rsidR="00057276" w:rsidRDefault="00057276" w:rsidP="00A17364">
      <w:pPr>
        <w:pStyle w:val="DraCorstandard"/>
        <w:spacing w:after="0"/>
      </w:pPr>
      <w:r>
        <w:t>Megaera thalamis, sanguinis rore ebrios,</w:t>
      </w:r>
    </w:p>
    <w:p w14:paraId="1F068AB5" w14:textId="77777777" w:rsidR="00057276" w:rsidRDefault="00057276" w:rsidP="00A17364">
      <w:pPr>
        <w:pStyle w:val="DraCorstandard"/>
        <w:spacing w:after="0"/>
      </w:pPr>
      <w:r>
        <w:t>Postes Erynnis perluet. Quò te rapis?</w:t>
      </w:r>
    </w:p>
    <w:p w14:paraId="1F068AB6" w14:textId="77777777" w:rsidR="00057276" w:rsidRDefault="00057276" w:rsidP="00A17364">
      <w:pPr>
        <w:pStyle w:val="DraCorstandard"/>
        <w:spacing w:after="0"/>
      </w:pPr>
      <w:r>
        <w:t>Quid illa meruit? facinus alienum fuit.</w:t>
      </w:r>
    </w:p>
    <w:p w14:paraId="1F068AB7" w14:textId="77777777" w:rsidR="00057276" w:rsidRDefault="00057276" w:rsidP="00A17364">
      <w:pPr>
        <w:pStyle w:val="DraCorstandard"/>
        <w:spacing w:after="0"/>
      </w:pPr>
      <w:r>
        <w:t>Erinna viuat, viuat &amp; victrix mei.</w:t>
      </w:r>
    </w:p>
    <w:p w14:paraId="1F068AB8" w14:textId="77777777" w:rsidR="00057276" w:rsidRDefault="00057276" w:rsidP="00A17364">
      <w:pPr>
        <w:pStyle w:val="DraCorstandard"/>
        <w:spacing w:after="0"/>
      </w:pPr>
      <w:r>
        <w:t>Vt illa viuat scilicet? casta, integra.</w:t>
      </w:r>
    </w:p>
    <w:p w14:paraId="1F068AB9" w14:textId="77777777" w:rsidR="00057276" w:rsidRDefault="00057276" w:rsidP="00A17364">
      <w:pPr>
        <w:pStyle w:val="DraCorstandard"/>
        <w:spacing w:after="0"/>
      </w:pPr>
      <w:r>
        <w:t>Et spolia nostri appensa riuali thoro</w:t>
      </w:r>
    </w:p>
    <w:p w14:paraId="1F068ABA" w14:textId="77777777" w:rsidR="00057276" w:rsidRDefault="00057276" w:rsidP="00A17364">
      <w:pPr>
        <w:pStyle w:val="DraCorstandard"/>
        <w:spacing w:after="0"/>
      </w:pPr>
      <w:r>
        <w:t>Ostentet? amens, ebrius &amp; vacuus tui,</w:t>
      </w:r>
    </w:p>
    <w:p w14:paraId="1F068ABB" w14:textId="77777777" w:rsidR="00057276" w:rsidRDefault="00057276" w:rsidP="00A17364">
      <w:pPr>
        <w:pStyle w:val="DraCorstandard"/>
        <w:spacing w:after="0"/>
      </w:pPr>
      <w:r>
        <w:t>Adeone ferri lenta torpescit sitis?</w:t>
      </w:r>
    </w:p>
    <w:p w14:paraId="1F068ABC" w14:textId="77777777" w:rsidR="00057276" w:rsidRDefault="00057276" w:rsidP="00A17364">
      <w:pPr>
        <w:pStyle w:val="DraCorstandard"/>
        <w:spacing w:after="0"/>
      </w:pPr>
      <w:r>
        <w:t>Morietur. O dij? nesciat dextra hoc nefas,</w:t>
      </w:r>
    </w:p>
    <w:p w14:paraId="1F068ABD" w14:textId="77777777" w:rsidR="00057276" w:rsidRDefault="00057276" w:rsidP="00A17364">
      <w:pPr>
        <w:pStyle w:val="DraCorstandard"/>
        <w:spacing w:after="0"/>
      </w:pPr>
      <w:r>
        <w:t>Felicitatis scilicet totam hanc tibi</w:t>
      </w:r>
    </w:p>
    <w:p w14:paraId="1F068ABE" w14:textId="77777777" w:rsidR="00057276" w:rsidRDefault="00057276" w:rsidP="00A17364">
      <w:pPr>
        <w:pStyle w:val="DraCorstandard"/>
        <w:spacing w:after="0"/>
      </w:pPr>
      <w:r>
        <w:t>Telam doloris artifex neuit manus.</w:t>
      </w:r>
    </w:p>
    <w:p w14:paraId="1F068ABF" w14:textId="77777777" w:rsidR="00057276" w:rsidRDefault="00057276" w:rsidP="00A17364">
      <w:pPr>
        <w:pStyle w:val="DraCorstandard"/>
        <w:spacing w:after="0"/>
      </w:pPr>
      <w:r>
        <w:t>Actum est, petatur, quà iubet dulcis furor.</w:t>
      </w:r>
    </w:p>
    <w:p w14:paraId="1F068AC0" w14:textId="77777777" w:rsidR="00057276" w:rsidRDefault="00057276" w:rsidP="00A17364">
      <w:pPr>
        <w:pStyle w:val="DraCorstandard"/>
        <w:spacing w:after="0"/>
      </w:pPr>
      <w:r>
        <w:t>Per latera septem liberûm in matrem impiam</w:t>
      </w:r>
    </w:p>
    <w:p w14:paraId="1F068AC1" w14:textId="77777777" w:rsidR="00057276" w:rsidRDefault="00057276" w:rsidP="00A17364">
      <w:pPr>
        <w:pStyle w:val="DraCorstandard"/>
        <w:spacing w:after="0"/>
      </w:pPr>
      <w:r>
        <w:t>Ferrum exigatur: non leuem ludum apparo.</w:t>
      </w:r>
    </w:p>
    <w:p w14:paraId="1F068AC2" w14:textId="77777777" w:rsidR="00057276" w:rsidRDefault="0015016F" w:rsidP="00A17364">
      <w:pPr>
        <w:pStyle w:val="DraCorstandard"/>
        <w:spacing w:after="0"/>
      </w:pPr>
      <w:r w:rsidRPr="0015016F">
        <w:rPr>
          <w:rStyle w:val="DraCorspeakerattribution"/>
        </w:rPr>
        <w:t>PONT.</w:t>
      </w:r>
      <w:r w:rsidR="00057276">
        <w:t xml:space="preserve"> O dulce gentis lumen, &amp; columen tuae!</w:t>
      </w:r>
    </w:p>
    <w:p w14:paraId="1F068AC3" w14:textId="77777777" w:rsidR="00057276" w:rsidRDefault="00057276" w:rsidP="00A17364">
      <w:pPr>
        <w:pStyle w:val="DraCorstandard"/>
        <w:spacing w:after="0"/>
      </w:pPr>
      <w:r>
        <w:t>O qui deorum numen aeternum colis!</w:t>
      </w:r>
    </w:p>
    <w:p w14:paraId="1F068AC4" w14:textId="77777777" w:rsidR="00057276" w:rsidRDefault="00057276" w:rsidP="00A17364">
      <w:pPr>
        <w:pStyle w:val="DraCorstandard"/>
        <w:spacing w:after="0"/>
      </w:pPr>
      <w:r>
        <w:t>Da fidum amoris pignus hanc dextram tui,</w:t>
      </w:r>
    </w:p>
    <w:p w14:paraId="1F068AC5" w14:textId="77777777" w:rsidR="00057276" w:rsidRDefault="00057276" w:rsidP="00A17364">
      <w:pPr>
        <w:pStyle w:val="DraCorstandard"/>
        <w:spacing w:after="0"/>
      </w:pPr>
      <w:r>
        <w:t>Hac Christianos dextera perge, opprime.</w:t>
      </w:r>
    </w:p>
    <w:p w14:paraId="1F068AC6" w14:textId="77777777" w:rsidR="00057276" w:rsidRDefault="001138B7" w:rsidP="00A17364">
      <w:pPr>
        <w:pStyle w:val="DraCorstandard"/>
        <w:spacing w:after="0"/>
      </w:pPr>
      <w:r w:rsidRPr="001138B7">
        <w:rPr>
          <w:rStyle w:val="DraCorspeakerattribution"/>
        </w:rPr>
        <w:t>APOLLO.</w:t>
      </w:r>
      <w:r w:rsidR="00057276">
        <w:t xml:space="preserve"> Sed mansuetas Caesar hic aures habet.</w:t>
      </w:r>
    </w:p>
    <w:p w14:paraId="1F068AC7" w14:textId="77777777" w:rsidR="00057276" w:rsidRDefault="0015016F" w:rsidP="00A17364">
      <w:pPr>
        <w:pStyle w:val="DraCorstandard"/>
        <w:spacing w:after="0"/>
        <w:rPr>
          <w:lang w:val="fr-FR"/>
        </w:rPr>
      </w:pPr>
      <w:r w:rsidRPr="0015016F">
        <w:rPr>
          <w:rStyle w:val="DraCorspeakerattribution"/>
        </w:rPr>
        <w:t>PONT.</w:t>
      </w:r>
      <w:r w:rsidR="00057276">
        <w:t xml:space="preserve"> </w:t>
      </w:r>
      <w:r w:rsidR="00057276" w:rsidRPr="00285CDB">
        <w:rPr>
          <w:lang w:val="fr-FR"/>
        </w:rPr>
        <w:t>Est incitandus.</w:t>
      </w:r>
    </w:p>
    <w:p w14:paraId="1F068AC8" w14:textId="77777777" w:rsidR="00057276" w:rsidRDefault="001138B7" w:rsidP="00A17364">
      <w:pPr>
        <w:pStyle w:val="DraCorstandard"/>
        <w:spacing w:after="0"/>
        <w:rPr>
          <w:lang w:val="fr-FR"/>
        </w:rPr>
      </w:pPr>
      <w:r w:rsidRPr="001138B7">
        <w:rPr>
          <w:rStyle w:val="DraCorspeakerattribution"/>
        </w:rPr>
        <w:t>APOLLO.</w:t>
      </w:r>
      <w:r w:rsidR="00057276" w:rsidRPr="00285CDB">
        <w:rPr>
          <w:lang w:val="fr-FR"/>
        </w:rPr>
        <w:t xml:space="preserve"> Non leues iras capit,</w:t>
      </w:r>
    </w:p>
    <w:p w14:paraId="1F068AC9" w14:textId="77777777" w:rsidR="00057276" w:rsidRDefault="00057276" w:rsidP="00A17364">
      <w:pPr>
        <w:pStyle w:val="DraCorstandard"/>
        <w:spacing w:after="0"/>
        <w:rPr>
          <w:lang w:val="fr-FR"/>
        </w:rPr>
      </w:pPr>
      <w:r w:rsidRPr="00285CDB">
        <w:rPr>
          <w:lang w:val="fr-FR"/>
        </w:rPr>
        <w:t>Statimque pectus frangitur clementia.</w:t>
      </w:r>
    </w:p>
    <w:p w14:paraId="1F068ACA" w14:textId="77777777" w:rsidR="00057276" w:rsidRDefault="0015016F" w:rsidP="00A17364">
      <w:pPr>
        <w:pStyle w:val="DraCorstandard"/>
        <w:spacing w:after="0"/>
        <w:rPr>
          <w:lang w:val="fr-FR"/>
        </w:rPr>
      </w:pPr>
      <w:r w:rsidRPr="0015016F">
        <w:rPr>
          <w:rStyle w:val="DraCorspeakerattribution"/>
        </w:rPr>
        <w:t>PONT.</w:t>
      </w:r>
      <w:r w:rsidR="00057276" w:rsidRPr="00285CDB">
        <w:rPr>
          <w:lang w:val="fr-FR"/>
        </w:rPr>
        <w:t xml:space="preserve"> At est verendi numinis cultor pius,</w:t>
      </w:r>
    </w:p>
    <w:p w14:paraId="1F068ACB" w14:textId="77777777" w:rsidR="00057276" w:rsidRDefault="00057276" w:rsidP="00A17364">
      <w:pPr>
        <w:pStyle w:val="DraCorstandard"/>
        <w:spacing w:after="0"/>
        <w:rPr>
          <w:lang w:val="fr-FR"/>
        </w:rPr>
      </w:pPr>
      <w:r w:rsidRPr="00285CDB">
        <w:rPr>
          <w:lang w:val="fr-FR"/>
        </w:rPr>
        <w:t>Regnique vindex. &amp; suae plebis pater,</w:t>
      </w:r>
    </w:p>
    <w:p w14:paraId="1F068ACC" w14:textId="77777777" w:rsidR="00057276" w:rsidRDefault="00057276" w:rsidP="00A17364">
      <w:pPr>
        <w:pStyle w:val="DraCorstandard"/>
        <w:spacing w:after="0"/>
        <w:rPr>
          <w:lang w:val="fr-FR"/>
        </w:rPr>
      </w:pPr>
      <w:r w:rsidRPr="00285CDB">
        <w:rPr>
          <w:lang w:val="fr-FR"/>
        </w:rPr>
        <w:t>Nostras querelas audiet; certè audiet,</w:t>
      </w:r>
    </w:p>
    <w:p w14:paraId="1F068ACD" w14:textId="77777777" w:rsidR="00057276" w:rsidRDefault="00057276" w:rsidP="00A17364">
      <w:pPr>
        <w:pStyle w:val="DraCorstandard"/>
        <w:spacing w:after="0"/>
        <w:rPr>
          <w:lang w:val="fr-FR"/>
        </w:rPr>
      </w:pPr>
      <w:r w:rsidRPr="00285CDB">
        <w:rPr>
          <w:lang w:val="fr-FR"/>
        </w:rPr>
        <w:lastRenderedPageBreak/>
        <w:t>Si cura regni tangit &amp; superum decus.</w:t>
      </w:r>
    </w:p>
    <w:p w14:paraId="1F068ACE" w14:textId="77777777" w:rsidR="00057276" w:rsidRDefault="001138B7" w:rsidP="00A17364">
      <w:pPr>
        <w:pStyle w:val="DraCorstandard"/>
        <w:spacing w:after="0"/>
      </w:pPr>
      <w:r w:rsidRPr="001138B7">
        <w:rPr>
          <w:rStyle w:val="DraCorspeakerattribution"/>
        </w:rPr>
        <w:t>APOLL.</w:t>
      </w:r>
      <w:r w:rsidR="00057276">
        <w:t xml:space="preserve"> Adeamus, ecce prome verborum faces.</w:t>
      </w:r>
    </w:p>
    <w:p w14:paraId="1F068ACF" w14:textId="77777777" w:rsidR="00057276" w:rsidRDefault="00057276" w:rsidP="00A17364">
      <w:pPr>
        <w:pStyle w:val="DraCorstandard"/>
        <w:spacing w:after="0"/>
      </w:pPr>
      <w:r>
        <w:t>Quascunque poteris, te louis numen regit:</w:t>
      </w:r>
    </w:p>
    <w:p w14:paraId="1F068AD0" w14:textId="77777777" w:rsidR="00057276" w:rsidRDefault="00057276" w:rsidP="00A17364">
      <w:pPr>
        <w:pStyle w:val="DraCorstandard"/>
        <w:spacing w:after="0"/>
      </w:pPr>
      <w:r>
        <w:t>Ego arte quicquid potero perficiam mea.</w:t>
      </w:r>
    </w:p>
    <w:p w14:paraId="1F068AD1" w14:textId="77777777" w:rsidR="00057276" w:rsidRPr="0015016F" w:rsidRDefault="00057276" w:rsidP="00A17364">
      <w:pPr>
        <w:pStyle w:val="DraCorstandard"/>
        <w:spacing w:after="0"/>
        <w:rPr>
          <w:rStyle w:val="DraCorstagedirectionsetc"/>
        </w:rPr>
      </w:pPr>
      <w:r w:rsidRPr="0015016F">
        <w:rPr>
          <w:rStyle w:val="DraCorstagedirectionsetc"/>
        </w:rPr>
        <w:t>MARCVS AVRELIVS IMP. APOLLO, PONTIFEX,</w:t>
      </w:r>
    </w:p>
    <w:p w14:paraId="1F068AD2" w14:textId="77777777" w:rsidR="00A17364" w:rsidRDefault="00A17364" w:rsidP="00A17364">
      <w:pPr>
        <w:pStyle w:val="DraCoradditions"/>
        <w:tabs>
          <w:tab w:val="left" w:pos="2110"/>
        </w:tabs>
      </w:pPr>
      <w:r>
        <w:t>/argument_start/</w:t>
      </w:r>
    </w:p>
    <w:p w14:paraId="1F068AD3" w14:textId="77777777" w:rsidR="00057276" w:rsidRPr="00006F90" w:rsidRDefault="00057276" w:rsidP="00A17364">
      <w:pPr>
        <w:pStyle w:val="DraCorstandard"/>
        <w:spacing w:after="0"/>
        <w:rPr>
          <w:iCs/>
        </w:rPr>
      </w:pPr>
      <w:r w:rsidRPr="00006F90">
        <w:rPr>
          <w:iCs/>
        </w:rPr>
        <w:t>Suadent Imperatori Christianorum caedem.</w:t>
      </w:r>
    </w:p>
    <w:p w14:paraId="1F068AD4" w14:textId="77777777" w:rsidR="00A17364" w:rsidRDefault="00A17364" w:rsidP="00A17364">
      <w:pPr>
        <w:pStyle w:val="DraCoradditions"/>
        <w:tabs>
          <w:tab w:val="left" w:pos="2110"/>
        </w:tabs>
      </w:pPr>
      <w:r>
        <w:t>/argument_end/</w:t>
      </w:r>
    </w:p>
    <w:p w14:paraId="1F068AD5" w14:textId="77777777" w:rsidR="00057276" w:rsidRDefault="00057276" w:rsidP="00A17364">
      <w:pPr>
        <w:pStyle w:val="DraCorstandard"/>
        <w:spacing w:after="0"/>
      </w:pPr>
      <w:r w:rsidRPr="00A17364">
        <w:rPr>
          <w:rStyle w:val="DraCorspeakerattribution"/>
        </w:rPr>
        <w:t>M.AVR.</w:t>
      </w:r>
      <w:r>
        <w:t xml:space="preserve"> HOnesta regnum seruitus, blandum malum.</w:t>
      </w:r>
    </w:p>
    <w:p w14:paraId="1F068AD6" w14:textId="77777777" w:rsidR="00057276" w:rsidRDefault="00057276" w:rsidP="00A17364">
      <w:pPr>
        <w:pStyle w:val="DraCorstandard"/>
        <w:spacing w:after="0"/>
      </w:pPr>
      <w:r>
        <w:t>„Quem fors ad arces gemmeo vexit iugo.</w:t>
      </w:r>
    </w:p>
    <w:p w14:paraId="1F068AD7" w14:textId="77777777" w:rsidR="00057276" w:rsidRDefault="00057276" w:rsidP="00A17364">
      <w:pPr>
        <w:pStyle w:val="DraCorstandard"/>
        <w:spacing w:after="0"/>
      </w:pPr>
      <w:r>
        <w:t>„Terrisque pro se Iuppiter numen dedit,</w:t>
      </w:r>
    </w:p>
    <w:p w14:paraId="1F068AD8" w14:textId="77777777" w:rsidR="00057276" w:rsidRDefault="00057276" w:rsidP="00A17364">
      <w:pPr>
        <w:pStyle w:val="DraCorstandard"/>
        <w:spacing w:after="0"/>
      </w:pPr>
      <w:r>
        <w:t>„Aurea feroci sceptra moderatur manu;</w:t>
      </w:r>
    </w:p>
    <w:p w14:paraId="1F068AD9" w14:textId="77777777" w:rsidR="00057276" w:rsidRDefault="00057276" w:rsidP="00A17364">
      <w:pPr>
        <w:pStyle w:val="DraCorstandard"/>
        <w:spacing w:after="0"/>
      </w:pPr>
      <w:r>
        <w:t>„Lucet smaragdis, purpurae irradiat face,</w:t>
      </w:r>
    </w:p>
    <w:p w14:paraId="1F068ADA" w14:textId="77777777" w:rsidR="00057276" w:rsidRDefault="00057276" w:rsidP="00A17364">
      <w:pPr>
        <w:pStyle w:val="DraCorstandard"/>
        <w:spacing w:after="0"/>
      </w:pPr>
      <w:r>
        <w:t>„Et iura dicit, imperat, seruit tamen.</w:t>
      </w:r>
    </w:p>
    <w:p w14:paraId="1F068ADB" w14:textId="77777777" w:rsidR="00057276" w:rsidRDefault="00057276" w:rsidP="00A17364">
      <w:pPr>
        <w:pStyle w:val="DraCorstandard"/>
        <w:spacing w:after="0"/>
      </w:pPr>
      <w:r>
        <w:t>Aetnaa sic nos pondera imperij premunt.</w:t>
      </w:r>
    </w:p>
    <w:p w14:paraId="1F068ADC" w14:textId="77777777" w:rsidR="00057276" w:rsidRDefault="00057276" w:rsidP="00A17364">
      <w:pPr>
        <w:pStyle w:val="DraCorstandard"/>
        <w:spacing w:after="0"/>
      </w:pPr>
      <w:r>
        <w:t>Si me Gelonis fata fecissent ducem,</w:t>
      </w:r>
    </w:p>
    <w:p w14:paraId="1F068ADD" w14:textId="77777777" w:rsidR="00057276" w:rsidRDefault="00057276" w:rsidP="00A17364">
      <w:pPr>
        <w:pStyle w:val="DraCorstandard"/>
        <w:spacing w:after="0"/>
      </w:pPr>
      <w:r>
        <w:t>Aut fors habenas gentis Arsacidum daret,</w:t>
      </w:r>
    </w:p>
    <w:p w14:paraId="1F068ADE" w14:textId="77777777" w:rsidR="00057276" w:rsidRDefault="00057276" w:rsidP="00A17364">
      <w:pPr>
        <w:pStyle w:val="DraCorstandard"/>
        <w:spacing w:after="0"/>
      </w:pPr>
      <w:r>
        <w:t>Hoc esse regem crederent ciues mei,</w:t>
      </w:r>
    </w:p>
    <w:p w14:paraId="1F068ADF" w14:textId="77777777" w:rsidR="00057276" w:rsidRDefault="00057276" w:rsidP="00A17364">
      <w:pPr>
        <w:pStyle w:val="DraCorstandard"/>
        <w:spacing w:after="0"/>
      </w:pPr>
      <w:r>
        <w:t>Si mihi tiaras barbara pictus manu</w:t>
      </w:r>
    </w:p>
    <w:p w14:paraId="1F068AE0" w14:textId="77777777" w:rsidR="00057276" w:rsidRDefault="00057276" w:rsidP="00A17364">
      <w:pPr>
        <w:pStyle w:val="DraCorstandard"/>
        <w:spacing w:after="0"/>
      </w:pPr>
      <w:r>
        <w:t>Ebrias amomo lamberet in orbem comas;</w:t>
      </w:r>
    </w:p>
    <w:p w14:paraId="1F068AE1" w14:textId="77777777" w:rsidR="00057276" w:rsidRDefault="00057276" w:rsidP="00A17364">
      <w:pPr>
        <w:pStyle w:val="DraCorstandard"/>
        <w:spacing w:after="0"/>
      </w:pPr>
      <w:r>
        <w:t>Si mihi superbum cingeret miles latus,</w:t>
      </w:r>
    </w:p>
    <w:p w14:paraId="1F068AE2" w14:textId="77777777" w:rsidR="00057276" w:rsidRDefault="00057276" w:rsidP="00A17364">
      <w:pPr>
        <w:pStyle w:val="DraCorstandard"/>
        <w:spacing w:after="0"/>
      </w:pPr>
      <w:r>
        <w:t>Saeuisque ferri texeret radijs diem.</w:t>
      </w:r>
    </w:p>
    <w:p w14:paraId="1F068AE3" w14:textId="77777777" w:rsidR="00057276" w:rsidRDefault="00057276" w:rsidP="00A17364">
      <w:pPr>
        <w:pStyle w:val="DraCorstandard"/>
        <w:spacing w:after="0"/>
      </w:pPr>
      <w:r>
        <w:t>„Non est Quirini luxus Imperij nota.</w:t>
      </w:r>
    </w:p>
    <w:p w14:paraId="1F068AE4" w14:textId="77777777" w:rsidR="00057276" w:rsidRDefault="00057276" w:rsidP="00A17364">
      <w:pPr>
        <w:pStyle w:val="DraCorstandard"/>
        <w:spacing w:after="0"/>
      </w:pPr>
      <w:r>
        <w:t>„Decore certet pauo gemmanti nitens,</w:t>
      </w:r>
    </w:p>
    <w:p w14:paraId="1F068AE5" w14:textId="77777777" w:rsidR="00057276" w:rsidRDefault="00057276" w:rsidP="00A17364">
      <w:pPr>
        <w:pStyle w:val="DraCorstandard"/>
        <w:spacing w:after="0"/>
      </w:pPr>
      <w:r>
        <w:t>Pictosque honores diuitis cauda explicet:</w:t>
      </w:r>
    </w:p>
    <w:p w14:paraId="1F068AE6" w14:textId="77777777" w:rsidR="00057276" w:rsidRDefault="00057276" w:rsidP="00A17364">
      <w:pPr>
        <w:pStyle w:val="DraCorstandard"/>
        <w:spacing w:after="0"/>
      </w:pPr>
      <w:r>
        <w:t>Virtute par est Martium niti genus;</w:t>
      </w:r>
    </w:p>
    <w:p w14:paraId="1F068AE7" w14:textId="77777777" w:rsidR="00057276" w:rsidRDefault="00057276" w:rsidP="00A17364">
      <w:pPr>
        <w:pStyle w:val="DraCorstandard"/>
        <w:spacing w:after="0"/>
      </w:pPr>
      <w:r>
        <w:t>Testor verendi numen aeternum Iouis,</w:t>
      </w:r>
    </w:p>
    <w:p w14:paraId="1F068AE8" w14:textId="77777777" w:rsidR="00057276" w:rsidRDefault="00057276" w:rsidP="00A17364">
      <w:pPr>
        <w:pStyle w:val="DraCorstandard"/>
        <w:spacing w:after="0"/>
      </w:pPr>
      <w:r>
        <w:t>Qui cuncta regno regna grauiori premit,</w:t>
      </w:r>
    </w:p>
    <w:p w14:paraId="1F068AE9" w14:textId="77777777" w:rsidR="00057276" w:rsidRDefault="00057276" w:rsidP="00A17364">
      <w:pPr>
        <w:pStyle w:val="DraCorstandard"/>
        <w:spacing w:after="0"/>
      </w:pPr>
      <w:r>
        <w:t>Haec prima spirat cura visceribus meis.</w:t>
      </w:r>
    </w:p>
    <w:p w14:paraId="1F068AEA" w14:textId="77777777" w:rsidR="00057276" w:rsidRDefault="00057276" w:rsidP="00A17364">
      <w:pPr>
        <w:pStyle w:val="DraCorstandard"/>
        <w:spacing w:after="0"/>
      </w:pPr>
      <w:r w:rsidRPr="00A17364">
        <w:rPr>
          <w:rStyle w:val="DraCorspeakerattribution"/>
        </w:rPr>
        <w:t>APOLLON.</w:t>
      </w:r>
      <w:r>
        <w:t xml:space="preserve"> Magnanime Ca</w:t>
      </w:r>
      <w:r w:rsidR="00CB0626">
        <w:rPr>
          <w:lang w:val="cs-CZ"/>
        </w:rPr>
        <w:t>e</w:t>
      </w:r>
      <w:r>
        <w:t>sar, gentis &amp; votum tuae,</w:t>
      </w:r>
    </w:p>
    <w:p w14:paraId="1F068AEB" w14:textId="77777777" w:rsidR="00057276" w:rsidRDefault="00057276" w:rsidP="00A17364">
      <w:pPr>
        <w:pStyle w:val="DraCorstandard"/>
        <w:spacing w:after="0"/>
      </w:pPr>
      <w:r>
        <w:t>Si quando terras Iupiter spectat, poli</w:t>
      </w:r>
    </w:p>
    <w:p w14:paraId="1F068AEC" w14:textId="77777777" w:rsidR="00057276" w:rsidRDefault="00057276" w:rsidP="00A17364">
      <w:pPr>
        <w:pStyle w:val="DraCorstandard"/>
        <w:spacing w:after="0"/>
      </w:pPr>
      <w:r>
        <w:t>Sedens in arce, te videt numen pium,</w:t>
      </w:r>
    </w:p>
    <w:p w14:paraId="1F068AED" w14:textId="77777777" w:rsidR="00057276" w:rsidRDefault="00057276" w:rsidP="00A17364">
      <w:pPr>
        <w:pStyle w:val="DraCorstandard"/>
        <w:spacing w:after="0"/>
      </w:pPr>
      <w:r>
        <w:t>Tantoque gaudet principe, &amp; lentus bibit</w:t>
      </w:r>
    </w:p>
    <w:p w14:paraId="1F068AEE" w14:textId="77777777" w:rsidR="00057276" w:rsidRDefault="00057276" w:rsidP="00A17364">
      <w:pPr>
        <w:pStyle w:val="DraCorstandard"/>
        <w:spacing w:after="0"/>
      </w:pPr>
      <w:r>
        <w:lastRenderedPageBreak/>
        <w:t>Diuûm liquorem, Iupiter coelo imperat,</w:t>
      </w:r>
    </w:p>
    <w:p w14:paraId="1F068AEF" w14:textId="77777777" w:rsidR="00057276" w:rsidRDefault="00057276" w:rsidP="00A17364">
      <w:pPr>
        <w:pStyle w:val="DraCorstandard"/>
        <w:spacing w:after="0"/>
      </w:pPr>
      <w:r>
        <w:t>Marcusque terras sub Iouis nutu regit.</w:t>
      </w:r>
    </w:p>
    <w:p w14:paraId="1F068AF0" w14:textId="77777777" w:rsidR="00057276" w:rsidRDefault="0015016F" w:rsidP="00A17364">
      <w:pPr>
        <w:pStyle w:val="DraCorstandard"/>
        <w:spacing w:after="0"/>
      </w:pPr>
      <w:r w:rsidRPr="0015016F">
        <w:rPr>
          <w:rStyle w:val="DraCorspeakerattribution"/>
        </w:rPr>
        <w:t>PONT.</w:t>
      </w:r>
      <w:r w:rsidR="00057276">
        <w:t xml:space="preserve"> Commune mundi lumen, &amp; caeli decus,</w:t>
      </w:r>
    </w:p>
    <w:p w14:paraId="1F068AF1" w14:textId="77777777" w:rsidR="00057276" w:rsidRDefault="00057276" w:rsidP="00A17364">
      <w:pPr>
        <w:pStyle w:val="DraCorstandard"/>
        <w:spacing w:after="0"/>
      </w:pPr>
      <w:r>
        <w:t>Sat multa nomen posteris tradent tuum,</w:t>
      </w:r>
    </w:p>
    <w:p w14:paraId="1F068AF2" w14:textId="77777777" w:rsidR="00057276" w:rsidRDefault="00057276" w:rsidP="00A17364">
      <w:pPr>
        <w:pStyle w:val="DraCorstandard"/>
        <w:spacing w:after="0"/>
      </w:pPr>
      <w:r>
        <w:t>Quod rumor alba gemmeus penna vehet:</w:t>
      </w:r>
    </w:p>
    <w:p w14:paraId="1F068AF3" w14:textId="77777777" w:rsidR="00057276" w:rsidRDefault="00057276" w:rsidP="00A17364">
      <w:pPr>
        <w:pStyle w:val="DraCorstandard"/>
        <w:spacing w:after="0"/>
      </w:pPr>
      <w:r>
        <w:t>Sed sola pietas inserit coelo viros.</w:t>
      </w:r>
    </w:p>
    <w:p w14:paraId="1F068AF4" w14:textId="77777777" w:rsidR="00057276" w:rsidRDefault="001138B7" w:rsidP="00A17364">
      <w:pPr>
        <w:pStyle w:val="DraCorstandard"/>
        <w:spacing w:after="0"/>
      </w:pPr>
      <w:r w:rsidRPr="001138B7">
        <w:rPr>
          <w:rStyle w:val="DraCorspeakerattribution"/>
        </w:rPr>
        <w:t>AVREL.</w:t>
      </w:r>
      <w:r w:rsidR="00057276">
        <w:t xml:space="preserve"> Me prima tangit cura coelicolae Iouis,</w:t>
      </w:r>
    </w:p>
    <w:p w14:paraId="1F068AF5" w14:textId="77777777" w:rsidR="00057276" w:rsidRDefault="0015016F" w:rsidP="00A17364">
      <w:pPr>
        <w:pStyle w:val="DraCorstandard"/>
        <w:spacing w:after="0"/>
      </w:pPr>
      <w:r w:rsidRPr="0015016F">
        <w:rPr>
          <w:rStyle w:val="DraCorspeakerattribution"/>
        </w:rPr>
        <w:t>PONT.</w:t>
      </w:r>
      <w:r w:rsidR="00057276">
        <w:t xml:space="preserve"> Tangit (fatemur) sacra Pontificum cohors.</w:t>
      </w:r>
    </w:p>
    <w:p w14:paraId="1F068AF6" w14:textId="77777777" w:rsidR="00057276" w:rsidRDefault="00057276" w:rsidP="00A17364">
      <w:pPr>
        <w:pStyle w:val="DraCorstandard"/>
        <w:spacing w:after="0"/>
      </w:pPr>
      <w:r>
        <w:t>Tuo se in ostro pascit, &amp; per te viget</w:t>
      </w:r>
    </w:p>
    <w:p w14:paraId="1F068AF7" w14:textId="77777777" w:rsidR="00057276" w:rsidRDefault="00057276" w:rsidP="00A17364">
      <w:pPr>
        <w:pStyle w:val="DraCorstandard"/>
        <w:spacing w:after="0"/>
      </w:pPr>
      <w:r>
        <w:t>Cultus deorum, &amp; sacra maiestas louis:</w:t>
      </w:r>
    </w:p>
    <w:p w14:paraId="1F068AF8" w14:textId="77777777" w:rsidR="00057276" w:rsidRDefault="00057276" w:rsidP="00A17364">
      <w:pPr>
        <w:pStyle w:val="DraCorstandard"/>
        <w:spacing w:after="0"/>
      </w:pPr>
      <w:r>
        <w:t>Sed Christiani gentis inuisae probra</w:t>
      </w:r>
    </w:p>
    <w:p w14:paraId="1F068AF9" w14:textId="77777777" w:rsidR="00057276" w:rsidRDefault="00057276" w:rsidP="00A17364">
      <w:pPr>
        <w:pStyle w:val="DraCorstandard"/>
        <w:spacing w:after="0"/>
      </w:pPr>
      <w:r>
        <w:t>Grassantur in te, &amp; iura Romulidum patris.</w:t>
      </w:r>
    </w:p>
    <w:p w14:paraId="1F068AFA" w14:textId="77777777" w:rsidR="00057276" w:rsidRDefault="001138B7" w:rsidP="00A17364">
      <w:pPr>
        <w:pStyle w:val="DraCorstandard"/>
        <w:spacing w:after="0"/>
      </w:pPr>
      <w:r w:rsidRPr="001138B7">
        <w:rPr>
          <w:rStyle w:val="DraCorspeakerattribution"/>
        </w:rPr>
        <w:t>AVREL.</w:t>
      </w:r>
      <w:r w:rsidR="00057276">
        <w:t xml:space="preserve"> Sunt comprimendi fortiter.</w:t>
      </w:r>
    </w:p>
    <w:p w14:paraId="1F068AFB" w14:textId="77777777" w:rsidR="00057276" w:rsidRDefault="0015016F" w:rsidP="00A17364">
      <w:pPr>
        <w:pStyle w:val="DraCorstandard"/>
        <w:spacing w:after="0"/>
      </w:pPr>
      <w:r w:rsidRPr="0015016F">
        <w:rPr>
          <w:rStyle w:val="DraCorspeakerattribution"/>
        </w:rPr>
        <w:t>PONT.</w:t>
      </w:r>
      <w:r w:rsidR="00057276">
        <w:t xml:space="preserve"> Rectè imperas.</w:t>
      </w:r>
    </w:p>
    <w:p w14:paraId="1F068AFC" w14:textId="77777777" w:rsidR="00057276" w:rsidRDefault="00057276" w:rsidP="00A17364">
      <w:pPr>
        <w:pStyle w:val="DraCorstandard"/>
        <w:spacing w:after="0"/>
      </w:pPr>
      <w:r>
        <w:t>Tenentur, ecce poena iam sceleri patet.</w:t>
      </w:r>
    </w:p>
    <w:p w14:paraId="1F068AFD" w14:textId="77777777" w:rsidR="00057276" w:rsidRDefault="001138B7" w:rsidP="00A17364">
      <w:pPr>
        <w:pStyle w:val="DraCorstandard"/>
        <w:spacing w:after="0"/>
      </w:pPr>
      <w:r w:rsidRPr="001138B7">
        <w:rPr>
          <w:rStyle w:val="DraCorspeakerattribution"/>
        </w:rPr>
        <w:t>AVREL.</w:t>
      </w:r>
      <w:r w:rsidR="00A17364">
        <w:rPr>
          <w:lang w:val="cs-CZ"/>
        </w:rPr>
        <w:t xml:space="preserve"> </w:t>
      </w:r>
      <w:r w:rsidR="00057276">
        <w:t>Cùm puniuntur, morte pubescent sua</w:t>
      </w:r>
    </w:p>
    <w:p w14:paraId="1F068AFE" w14:textId="77777777" w:rsidR="00057276" w:rsidRDefault="00057276" w:rsidP="00A17364">
      <w:pPr>
        <w:pStyle w:val="DraCorstandard"/>
        <w:spacing w:after="0"/>
      </w:pPr>
      <w:r w:rsidRPr="001138B7">
        <w:rPr>
          <w:rStyle w:val="DraCorspeakerattribution"/>
        </w:rPr>
        <w:t>APOLLON.</w:t>
      </w:r>
      <w:r>
        <w:t xml:space="preserve"> At flamma pubem comprimet, ne se efferat.</w:t>
      </w:r>
    </w:p>
    <w:p w14:paraId="1F068AFF" w14:textId="77777777" w:rsidR="00057276" w:rsidRDefault="001138B7" w:rsidP="00A17364">
      <w:pPr>
        <w:pStyle w:val="DraCorstandard"/>
        <w:spacing w:after="0"/>
      </w:pPr>
      <w:r w:rsidRPr="001138B7">
        <w:rPr>
          <w:rStyle w:val="DraCorspeakerattribution"/>
        </w:rPr>
        <w:t>AVREL.</w:t>
      </w:r>
      <w:r w:rsidR="00057276" w:rsidRPr="001138B7">
        <w:rPr>
          <w:rStyle w:val="DraCorspeakerattribution"/>
        </w:rPr>
        <w:t xml:space="preserve"> </w:t>
      </w:r>
      <w:r w:rsidR="00057276">
        <w:t>Si flamma &amp; ensis, quis locus clementiae?</w:t>
      </w:r>
    </w:p>
    <w:p w14:paraId="1F068B00" w14:textId="77777777" w:rsidR="00057276" w:rsidRDefault="00057276" w:rsidP="00A17364">
      <w:pPr>
        <w:pStyle w:val="DraCorstandard"/>
        <w:spacing w:after="0"/>
      </w:pPr>
      <w:r w:rsidRPr="001138B7">
        <w:rPr>
          <w:rStyle w:val="DraCorspeakerattribution"/>
        </w:rPr>
        <w:t>APOLLON.</w:t>
      </w:r>
      <w:r>
        <w:t xml:space="preserve"> Hostes Deorum non manet clementia.</w:t>
      </w:r>
    </w:p>
    <w:p w14:paraId="1F068B01" w14:textId="77777777" w:rsidR="00057276" w:rsidRDefault="008361A3" w:rsidP="00A17364">
      <w:pPr>
        <w:pStyle w:val="DraCorstandard"/>
        <w:spacing w:after="0"/>
      </w:pPr>
      <w:r w:rsidRPr="008361A3">
        <w:rPr>
          <w:rStyle w:val="DraCormarkversepart"/>
          <w:lang w:val="fr-FR"/>
        </w:rPr>
        <w:t>@</w:t>
      </w:r>
      <w:r w:rsidR="00057276">
        <w:t xml:space="preserve">Sunt Christiani. </w:t>
      </w:r>
      <w:r w:rsidR="001138B7" w:rsidRPr="001138B7">
        <w:rPr>
          <w:rStyle w:val="DraCorspeakerattribution"/>
        </w:rPr>
        <w:t>AVREL.</w:t>
      </w:r>
      <w:r w:rsidR="00057276">
        <w:t xml:space="preserve"> </w:t>
      </w:r>
      <w:r w:rsidRPr="008361A3">
        <w:rPr>
          <w:rStyle w:val="DraCormarkversepart"/>
          <w:lang w:val="fr-FR"/>
        </w:rPr>
        <w:t>@</w:t>
      </w:r>
      <w:r w:rsidR="00057276">
        <w:t>Sunt tamen, credo, viri.</w:t>
      </w:r>
    </w:p>
    <w:p w14:paraId="1F068B02" w14:textId="77777777" w:rsidR="00057276" w:rsidRDefault="0015016F" w:rsidP="00A17364">
      <w:pPr>
        <w:pStyle w:val="DraCorstandard"/>
        <w:spacing w:after="0"/>
      </w:pPr>
      <w:r w:rsidRPr="0015016F">
        <w:rPr>
          <w:rStyle w:val="DraCorspeakerattribution"/>
        </w:rPr>
        <w:t>PONT.</w:t>
      </w:r>
      <w:r w:rsidR="00057276">
        <w:t xml:space="preserve"> Sed foediores tigribus, &amp; vrsis viri.</w:t>
      </w:r>
    </w:p>
    <w:p w14:paraId="1F068B03" w14:textId="77777777" w:rsidR="00057276" w:rsidRDefault="001138B7" w:rsidP="00A17364">
      <w:pPr>
        <w:pStyle w:val="DraCorstandard"/>
        <w:spacing w:after="0"/>
      </w:pPr>
      <w:r w:rsidRPr="001138B7">
        <w:rPr>
          <w:rStyle w:val="DraCorspeakerattribution"/>
        </w:rPr>
        <w:t>AVREL.</w:t>
      </w:r>
      <w:r w:rsidR="00057276">
        <w:t xml:space="preserve"> Saeuire in vrsos &amp; tigres non est meum.</w:t>
      </w:r>
    </w:p>
    <w:p w14:paraId="1F068B04" w14:textId="77777777" w:rsidR="00057276" w:rsidRDefault="0015016F" w:rsidP="00A17364">
      <w:pPr>
        <w:pStyle w:val="DraCorstandard"/>
        <w:spacing w:after="0"/>
      </w:pPr>
      <w:r w:rsidRPr="0015016F">
        <w:rPr>
          <w:rStyle w:val="DraCorspeakerattribution"/>
        </w:rPr>
        <w:t>PONT.</w:t>
      </w:r>
      <w:r w:rsidR="00057276">
        <w:t xml:space="preserve"> Diuos tueri munus est, munus: tuum.</w:t>
      </w:r>
    </w:p>
    <w:p w14:paraId="1F068B05" w14:textId="77777777" w:rsidR="00057276" w:rsidRDefault="00057276" w:rsidP="00A17364">
      <w:pPr>
        <w:pStyle w:val="DraCorstandard"/>
        <w:spacing w:after="0"/>
      </w:pPr>
      <w:r>
        <w:t xml:space="preserve">„ </w:t>
      </w:r>
      <w:r w:rsidR="001138B7" w:rsidRPr="001138B7">
        <w:rPr>
          <w:rStyle w:val="DraCorspeakerattribution"/>
        </w:rPr>
        <w:t>AVREL.</w:t>
      </w:r>
      <w:r>
        <w:t xml:space="preserve"> Dij mente gaudent integra, non sanguine.</w:t>
      </w:r>
    </w:p>
    <w:p w14:paraId="1F068B06" w14:textId="77777777" w:rsidR="00057276" w:rsidRDefault="00057276" w:rsidP="00A17364">
      <w:pPr>
        <w:pStyle w:val="DraCorstandard"/>
        <w:spacing w:after="0"/>
      </w:pPr>
      <w:r w:rsidRPr="001138B7">
        <w:rPr>
          <w:rStyle w:val="DraCorspeakerattribution"/>
        </w:rPr>
        <w:t>APOL</w:t>
      </w:r>
      <w:r>
        <w:t xml:space="preserve"> Cruor impiorum maximum est epulum Iouis.</w:t>
      </w:r>
    </w:p>
    <w:p w14:paraId="1F068B07" w14:textId="77777777" w:rsidR="00057276" w:rsidRDefault="001138B7" w:rsidP="00A17364">
      <w:pPr>
        <w:pStyle w:val="DraCorstandard"/>
        <w:spacing w:after="0"/>
      </w:pPr>
      <w:r w:rsidRPr="001138B7">
        <w:rPr>
          <w:rStyle w:val="DraCorspeakerattribution"/>
        </w:rPr>
        <w:t>AVREL.</w:t>
      </w:r>
      <w:r w:rsidR="00057276">
        <w:t xml:space="preserve"> Seruare puras Pontifex debet manus.</w:t>
      </w:r>
    </w:p>
    <w:p w14:paraId="1F068B08" w14:textId="77777777" w:rsidR="00057276" w:rsidRDefault="001138B7" w:rsidP="00A17364">
      <w:pPr>
        <w:pStyle w:val="DraCorstandard"/>
        <w:spacing w:after="0"/>
      </w:pPr>
      <w:r w:rsidRPr="001138B7">
        <w:rPr>
          <w:rStyle w:val="DraCorspeakerattribution"/>
        </w:rPr>
        <w:t>APOLL.</w:t>
      </w:r>
      <w:r w:rsidR="00057276">
        <w:t xml:space="preserve"> Sacrare diti Pontifex debet reos.</w:t>
      </w:r>
    </w:p>
    <w:p w14:paraId="1F068B09" w14:textId="77777777" w:rsidR="00057276" w:rsidRDefault="001138B7" w:rsidP="00A17364">
      <w:pPr>
        <w:pStyle w:val="DraCorstandard"/>
        <w:spacing w:after="0"/>
      </w:pPr>
      <w:r w:rsidRPr="001138B7">
        <w:rPr>
          <w:rStyle w:val="DraCorspeakerattribution"/>
        </w:rPr>
        <w:t>AVREL.</w:t>
      </w:r>
      <w:r w:rsidR="00057276">
        <w:t xml:space="preserve"> Cum poena prodest multò supplicijs reos.</w:t>
      </w:r>
    </w:p>
    <w:p w14:paraId="1F068B0A" w14:textId="77777777" w:rsidR="00057276" w:rsidRDefault="00057276" w:rsidP="00A17364">
      <w:pPr>
        <w:pStyle w:val="DraCorstandard"/>
        <w:spacing w:after="0"/>
      </w:pPr>
      <w:r w:rsidRPr="001138B7">
        <w:rPr>
          <w:rStyle w:val="DraCorspeakerattribution"/>
        </w:rPr>
        <w:t xml:space="preserve">PON.T. </w:t>
      </w:r>
      <w:r w:rsidR="008361A3" w:rsidRPr="008361A3">
        <w:rPr>
          <w:rStyle w:val="DraCormarkversepart"/>
          <w:lang w:val="fr-FR"/>
        </w:rPr>
        <w:t>@</w:t>
      </w:r>
      <w:r>
        <w:t xml:space="preserve">Haec poena prodest. </w:t>
      </w:r>
      <w:r w:rsidR="001138B7" w:rsidRPr="001138B7">
        <w:rPr>
          <w:rStyle w:val="DraCorspeakerattribution"/>
        </w:rPr>
        <w:t>AVREL.</w:t>
      </w:r>
      <w:r>
        <w:t xml:space="preserve"> </w:t>
      </w:r>
      <w:r w:rsidR="008361A3" w:rsidRPr="008361A3">
        <w:rPr>
          <w:rStyle w:val="DraCormarkversepart"/>
        </w:rPr>
        <w:t>@</w:t>
      </w:r>
      <w:r>
        <w:t>Christianorum gregi,</w:t>
      </w:r>
    </w:p>
    <w:p w14:paraId="1F068B0B" w14:textId="77777777" w:rsidR="00057276" w:rsidRDefault="00057276" w:rsidP="00A17364">
      <w:pPr>
        <w:pStyle w:val="DraCorstandard"/>
        <w:spacing w:after="0"/>
      </w:pPr>
      <w:r>
        <w:t>Qui morte crescunt, excetra sontis caput.</w:t>
      </w:r>
    </w:p>
    <w:p w14:paraId="1F068B0C" w14:textId="77777777" w:rsidR="00057276" w:rsidRDefault="001138B7" w:rsidP="00A17364">
      <w:pPr>
        <w:pStyle w:val="DraCorstandard"/>
        <w:spacing w:after="0"/>
      </w:pPr>
      <w:r w:rsidRPr="001138B7">
        <w:rPr>
          <w:rStyle w:val="DraCorspeakerattribution"/>
        </w:rPr>
        <w:t>APOLL.</w:t>
      </w:r>
      <w:r w:rsidR="00057276">
        <w:t xml:space="preserve"> </w:t>
      </w:r>
      <w:r w:rsidR="008361A3" w:rsidRPr="008361A3">
        <w:rPr>
          <w:rStyle w:val="DraCormarkversepart"/>
        </w:rPr>
        <w:t>@</w:t>
      </w:r>
      <w:r w:rsidR="00057276">
        <w:t xml:space="preserve">Nemo reuixit mortuus. </w:t>
      </w:r>
      <w:r w:rsidRPr="001138B7">
        <w:rPr>
          <w:rStyle w:val="DraCorspeakerattribution"/>
        </w:rPr>
        <w:t>AVREL.</w:t>
      </w:r>
      <w:r w:rsidR="00057276">
        <w:t xml:space="preserve"> </w:t>
      </w:r>
      <w:r w:rsidR="008361A3" w:rsidRPr="008361A3">
        <w:rPr>
          <w:rStyle w:val="DraCormarkversepart"/>
        </w:rPr>
        <w:t>@</w:t>
      </w:r>
      <w:r w:rsidR="00057276">
        <w:t>sed mortuus</w:t>
      </w:r>
    </w:p>
    <w:p w14:paraId="1F068B0D" w14:textId="77777777" w:rsidR="00057276" w:rsidRDefault="00057276" w:rsidP="00A17364">
      <w:pPr>
        <w:pStyle w:val="DraCorstandard"/>
        <w:spacing w:after="0"/>
      </w:pPr>
      <w:r>
        <w:t>Cinis, vt videtis, segete pubescit noua.</w:t>
      </w:r>
    </w:p>
    <w:p w14:paraId="1F068B0E" w14:textId="77777777" w:rsidR="00057276" w:rsidRDefault="001138B7" w:rsidP="00A17364">
      <w:pPr>
        <w:pStyle w:val="DraCorstandard"/>
        <w:spacing w:after="0"/>
      </w:pPr>
      <w:r w:rsidRPr="001138B7">
        <w:rPr>
          <w:rStyle w:val="DraCorspeakerattribution"/>
        </w:rPr>
        <w:t>APOLLO.</w:t>
      </w:r>
      <w:r w:rsidR="00057276">
        <w:t xml:space="preserve"> Ferro domari, &amp; facibus hic tandem potest.</w:t>
      </w:r>
    </w:p>
    <w:p w14:paraId="1F068B0F" w14:textId="77777777" w:rsidR="00057276" w:rsidRDefault="00057276" w:rsidP="00A17364">
      <w:pPr>
        <w:pStyle w:val="DraCorstandard"/>
        <w:spacing w:after="0"/>
      </w:pPr>
      <w:r>
        <w:t>„</w:t>
      </w:r>
      <w:r w:rsidR="001138B7" w:rsidRPr="001138B7">
        <w:rPr>
          <w:rStyle w:val="DraCorspeakerattribution"/>
        </w:rPr>
        <w:t>AVREL.</w:t>
      </w:r>
      <w:r>
        <w:t xml:space="preserve"> Violenta nunquam profuerunt iussa, sed</w:t>
      </w:r>
    </w:p>
    <w:p w14:paraId="1F068B10" w14:textId="77777777" w:rsidR="00057276" w:rsidRDefault="008361A3" w:rsidP="00A17364">
      <w:pPr>
        <w:pStyle w:val="DraCorstandard"/>
        <w:spacing w:after="0"/>
      </w:pPr>
      <w:r w:rsidRPr="008361A3">
        <w:rPr>
          <w:rStyle w:val="DraCormarkversepart"/>
          <w:lang w:val="fr-FR"/>
        </w:rPr>
        <w:lastRenderedPageBreak/>
        <w:t>@</w:t>
      </w:r>
      <w:r w:rsidR="00057276">
        <w:t xml:space="preserve">„Moderata durant. </w:t>
      </w:r>
      <w:r w:rsidR="0015016F" w:rsidRPr="0015016F">
        <w:rPr>
          <w:rStyle w:val="DraCorspeakerattribution"/>
        </w:rPr>
        <w:t>PONT.</w:t>
      </w:r>
      <w:r w:rsidR="00057276">
        <w:t xml:space="preserve"> </w:t>
      </w:r>
      <w:r w:rsidRPr="008361A3">
        <w:rPr>
          <w:rStyle w:val="DraCormarkversepart"/>
          <w:lang w:val="fr-FR"/>
        </w:rPr>
        <w:t>@</w:t>
      </w:r>
      <w:r w:rsidR="00057276">
        <w:t>Quis modus geti impiae,</w:t>
      </w:r>
    </w:p>
    <w:p w14:paraId="1F068B11" w14:textId="77777777" w:rsidR="00057276" w:rsidRDefault="00057276" w:rsidP="00A17364">
      <w:pPr>
        <w:pStyle w:val="DraCorstandard"/>
        <w:spacing w:after="0"/>
      </w:pPr>
      <w:r>
        <w:t>Quae iura diuûm crimine incestat fero?</w:t>
      </w:r>
    </w:p>
    <w:p w14:paraId="1F068B12" w14:textId="77777777" w:rsidR="00057276" w:rsidRDefault="00057276" w:rsidP="00A17364">
      <w:pPr>
        <w:pStyle w:val="DraCorstandard"/>
        <w:spacing w:after="0"/>
      </w:pPr>
      <w:r>
        <w:t>„</w:t>
      </w:r>
      <w:r w:rsidRPr="001138B7">
        <w:rPr>
          <w:rStyle w:val="DraCorspeakerattribution"/>
        </w:rPr>
        <w:t>AVR.</w:t>
      </w:r>
      <w:r>
        <w:t xml:space="preserve"> Mitis potestas fortior ferro &amp; face.</w:t>
      </w:r>
    </w:p>
    <w:p w14:paraId="1F068B13" w14:textId="77777777" w:rsidR="00057276" w:rsidRDefault="001138B7" w:rsidP="00A17364">
      <w:pPr>
        <w:pStyle w:val="DraCorstandard"/>
        <w:spacing w:after="0"/>
      </w:pPr>
      <w:r w:rsidRPr="001138B7">
        <w:rPr>
          <w:rStyle w:val="DraCorspeakerattribution"/>
        </w:rPr>
        <w:t>APOLLO.</w:t>
      </w:r>
      <w:r w:rsidR="00057276">
        <w:t xml:space="preserve"> Sed mite semper nutrit imperium scelus.</w:t>
      </w:r>
    </w:p>
    <w:p w14:paraId="1F068B14" w14:textId="77777777" w:rsidR="00057276" w:rsidRDefault="001138B7" w:rsidP="00A17364">
      <w:pPr>
        <w:pStyle w:val="DraCorstandard"/>
        <w:spacing w:after="0"/>
      </w:pPr>
      <w:r w:rsidRPr="001138B7">
        <w:rPr>
          <w:rStyle w:val="DraCorspeakerattribution"/>
        </w:rPr>
        <w:t>AVREL.</w:t>
      </w:r>
      <w:r w:rsidR="00057276">
        <w:t xml:space="preserve"> Sanat diaeta, quod nequit Chirurgia.</w:t>
      </w:r>
    </w:p>
    <w:p w14:paraId="1F068B15" w14:textId="77777777" w:rsidR="00057276" w:rsidRDefault="0015016F" w:rsidP="00A17364">
      <w:pPr>
        <w:pStyle w:val="DraCorstandard"/>
        <w:spacing w:after="0"/>
      </w:pPr>
      <w:r w:rsidRPr="0015016F">
        <w:rPr>
          <w:rStyle w:val="DraCorspeakerattribution"/>
        </w:rPr>
        <w:t>PONT.</w:t>
      </w:r>
      <w:r w:rsidR="00057276">
        <w:t xml:space="preserve"> Ferro secetur tabidi membri lues.</w:t>
      </w:r>
    </w:p>
    <w:p w14:paraId="1F068B16" w14:textId="77777777" w:rsidR="00057276" w:rsidRDefault="001138B7" w:rsidP="00A17364">
      <w:pPr>
        <w:pStyle w:val="DraCorstandard"/>
        <w:spacing w:after="0"/>
      </w:pPr>
      <w:r w:rsidRPr="001138B7">
        <w:rPr>
          <w:rStyle w:val="DraCorspeakerattribution"/>
        </w:rPr>
        <w:t>AVREL.</w:t>
      </w:r>
      <w:r w:rsidR="00057276">
        <w:t xml:space="preserve"> </w:t>
      </w:r>
      <w:r w:rsidR="008361A3" w:rsidRPr="008361A3">
        <w:rPr>
          <w:rStyle w:val="DraCormarkversepart"/>
          <w:lang w:val="fr-FR"/>
        </w:rPr>
        <w:t>@</w:t>
      </w:r>
      <w:r w:rsidR="00057276">
        <w:t xml:space="preserve">Possum mederi </w:t>
      </w:r>
      <w:r w:rsidR="0015016F" w:rsidRPr="0015016F">
        <w:rPr>
          <w:rStyle w:val="DraCorspeakerattribution"/>
        </w:rPr>
        <w:t>PONT.</w:t>
      </w:r>
      <w:r w:rsidR="00057276">
        <w:t xml:space="preserve"> </w:t>
      </w:r>
      <w:r w:rsidR="008361A3" w:rsidRPr="008361A3">
        <w:rPr>
          <w:rStyle w:val="DraCormarkversepart"/>
          <w:lang w:val="fr-FR"/>
        </w:rPr>
        <w:t>@</w:t>
      </w:r>
      <w:r w:rsidR="00057276">
        <w:t>facibus &amp; ferro potes.</w:t>
      </w:r>
    </w:p>
    <w:p w14:paraId="1F068B17" w14:textId="77777777" w:rsidR="00057276" w:rsidRDefault="001138B7" w:rsidP="00A17364">
      <w:pPr>
        <w:pStyle w:val="DraCorstandard"/>
        <w:spacing w:after="0"/>
      </w:pPr>
      <w:r w:rsidRPr="001138B7">
        <w:rPr>
          <w:rStyle w:val="DraCorspeakerattribution"/>
        </w:rPr>
        <w:t>AVREL.</w:t>
      </w:r>
      <w:r w:rsidR="00057276">
        <w:t xml:space="preserve"> Sed qui tenentur? foeminae &amp; pueri rudes.</w:t>
      </w:r>
    </w:p>
    <w:p w14:paraId="1F068B18" w14:textId="77777777" w:rsidR="00057276" w:rsidRDefault="001138B7" w:rsidP="00A17364">
      <w:pPr>
        <w:pStyle w:val="DraCorstandard"/>
        <w:spacing w:after="0"/>
      </w:pPr>
      <w:r w:rsidRPr="001138B7">
        <w:rPr>
          <w:rStyle w:val="DraCorspeakerattribution"/>
        </w:rPr>
        <w:t>APOLL.</w:t>
      </w:r>
      <w:r w:rsidR="00057276">
        <w:t xml:space="preserve"> </w:t>
      </w:r>
      <w:r w:rsidR="00057276" w:rsidRPr="00285CDB">
        <w:t>Si negliguntur, latiùs serpit malum.</w:t>
      </w:r>
    </w:p>
    <w:p w14:paraId="1F068B19" w14:textId="77777777" w:rsidR="00057276" w:rsidRDefault="001138B7" w:rsidP="00A17364">
      <w:pPr>
        <w:pStyle w:val="DraCorstandard"/>
        <w:spacing w:after="0"/>
      </w:pPr>
      <w:r w:rsidRPr="001138B7">
        <w:rPr>
          <w:rStyle w:val="DraCorspeakerattribution"/>
        </w:rPr>
        <w:t xml:space="preserve">AVREL. </w:t>
      </w:r>
      <w:r w:rsidR="00057276" w:rsidRPr="00285CDB">
        <w:t>Hoc sexus, aetas, hoc ratio mitis vetat:</w:t>
      </w:r>
    </w:p>
    <w:p w14:paraId="1F068B1A" w14:textId="77777777" w:rsidR="00057276" w:rsidRPr="00057276" w:rsidRDefault="001138B7" w:rsidP="00A17364">
      <w:pPr>
        <w:pStyle w:val="DraCorstandard"/>
        <w:spacing w:after="0"/>
      </w:pPr>
      <w:r w:rsidRPr="001138B7">
        <w:rPr>
          <w:rStyle w:val="DraCorspeakerattribution"/>
        </w:rPr>
        <w:t>APOL.</w:t>
      </w:r>
      <w:r w:rsidR="00057276" w:rsidRPr="00285CDB">
        <w:t xml:space="preserve"> </w:t>
      </w:r>
      <w:r w:rsidR="00057276" w:rsidRPr="00057276">
        <w:t>Quod sexus, atque aetas vetat, leges iubent.</w:t>
      </w:r>
    </w:p>
    <w:p w14:paraId="1F068B1B" w14:textId="77777777" w:rsidR="00057276" w:rsidRDefault="001138B7" w:rsidP="00A17364">
      <w:pPr>
        <w:pStyle w:val="DraCorstandard"/>
        <w:spacing w:after="0"/>
      </w:pPr>
      <w:r w:rsidRPr="001138B7">
        <w:rPr>
          <w:rStyle w:val="DraCorspeakerattribution"/>
        </w:rPr>
        <w:t xml:space="preserve">AVREL. </w:t>
      </w:r>
      <w:r w:rsidR="00057276">
        <w:t>Foeminea tandem poena quid laudis parit?</w:t>
      </w:r>
    </w:p>
    <w:p w14:paraId="1F068B1C" w14:textId="77777777" w:rsidR="00057276" w:rsidRDefault="001138B7" w:rsidP="00A17364">
      <w:pPr>
        <w:pStyle w:val="DraCorstandard"/>
        <w:spacing w:after="0"/>
      </w:pPr>
      <w:r w:rsidRPr="001138B7">
        <w:rPr>
          <w:rStyle w:val="DraCorspeakerattribution"/>
        </w:rPr>
        <w:t>APOL.</w:t>
      </w:r>
      <w:r w:rsidR="00057276">
        <w:t xml:space="preserve"> Laus magna sonti victima fieri deo.</w:t>
      </w:r>
    </w:p>
    <w:p w14:paraId="1F068B1D" w14:textId="77777777" w:rsidR="00057276" w:rsidRDefault="001138B7" w:rsidP="00A17364">
      <w:pPr>
        <w:pStyle w:val="DraCorstandard"/>
        <w:spacing w:after="0"/>
      </w:pPr>
      <w:r w:rsidRPr="001138B7">
        <w:rPr>
          <w:rStyle w:val="DraCorspeakerattribution"/>
        </w:rPr>
        <w:t>ANR.</w:t>
      </w:r>
      <w:r w:rsidR="00057276">
        <w:t xml:space="preserve"> In tenera saeuire ingenia, non est pium.</w:t>
      </w:r>
    </w:p>
    <w:p w14:paraId="1F068B1E" w14:textId="77777777" w:rsidR="00057276" w:rsidRDefault="0015016F" w:rsidP="00A17364">
      <w:pPr>
        <w:pStyle w:val="DraCorstandard"/>
        <w:spacing w:after="0"/>
      </w:pPr>
      <w:r w:rsidRPr="0015016F">
        <w:rPr>
          <w:rStyle w:val="DraCorspeakerattribution"/>
        </w:rPr>
        <w:t>PONT.</w:t>
      </w:r>
      <w:r w:rsidR="00057276">
        <w:t xml:space="preserve"> Spernere deorum numen, est plane impium.</w:t>
      </w:r>
    </w:p>
    <w:p w14:paraId="1F068B1F" w14:textId="77777777" w:rsidR="00057276" w:rsidRDefault="001138B7" w:rsidP="00A17364">
      <w:pPr>
        <w:pStyle w:val="DraCorstandard"/>
        <w:spacing w:after="0"/>
      </w:pPr>
      <w:r w:rsidRPr="001138B7">
        <w:rPr>
          <w:rStyle w:val="DraCorspeakerattribution"/>
        </w:rPr>
        <w:t xml:space="preserve">AVREL. </w:t>
      </w:r>
      <w:r w:rsidR="00057276">
        <w:t>Ad sana referent consilia mentem suam.</w:t>
      </w:r>
    </w:p>
    <w:p w14:paraId="1F068B20" w14:textId="77777777" w:rsidR="00057276" w:rsidRDefault="001138B7" w:rsidP="00A17364">
      <w:pPr>
        <w:pStyle w:val="DraCorstandard"/>
        <w:spacing w:after="0"/>
      </w:pPr>
      <w:r w:rsidRPr="001138B7">
        <w:rPr>
          <w:rStyle w:val="DraCorspeakerattribution"/>
        </w:rPr>
        <w:t>APOL.</w:t>
      </w:r>
      <w:r w:rsidR="00057276">
        <w:t xml:space="preserve"> Quid sanitatis in mera vesania?</w:t>
      </w:r>
    </w:p>
    <w:p w14:paraId="1F068B21" w14:textId="77777777" w:rsidR="00057276" w:rsidRDefault="0044355F" w:rsidP="00A17364">
      <w:pPr>
        <w:pStyle w:val="DraCorstandard"/>
        <w:spacing w:after="0"/>
      </w:pPr>
      <w:r w:rsidRPr="0044355F">
        <w:t>„</w:t>
      </w:r>
      <w:r w:rsidR="00057276" w:rsidRPr="0015016F">
        <w:rPr>
          <w:rStyle w:val="DraCorspeakerattribution"/>
        </w:rPr>
        <w:t>AVR.</w:t>
      </w:r>
      <w:r w:rsidR="00057276">
        <w:t xml:space="preserve"> Mens foeminarum lubricos motus habet.</w:t>
      </w:r>
    </w:p>
    <w:p w14:paraId="1F068B22" w14:textId="77777777" w:rsidR="00057276" w:rsidRDefault="0015016F" w:rsidP="00A17364">
      <w:pPr>
        <w:pStyle w:val="DraCorstandard"/>
        <w:spacing w:after="0"/>
      </w:pPr>
      <w:r w:rsidRPr="0015016F">
        <w:rPr>
          <w:rStyle w:val="DraCorspeakerattribution"/>
        </w:rPr>
        <w:t>PONT.</w:t>
      </w:r>
      <w:r w:rsidR="00057276">
        <w:t xml:space="preserve"> Nil peruicaci foemina obstinatius.</w:t>
      </w:r>
    </w:p>
    <w:p w14:paraId="1F068B23" w14:textId="77777777" w:rsidR="00057276" w:rsidRDefault="00057276" w:rsidP="00A17364">
      <w:pPr>
        <w:pStyle w:val="DraCorstandard"/>
        <w:spacing w:after="0"/>
      </w:pPr>
      <w:r w:rsidRPr="0015016F">
        <w:rPr>
          <w:rStyle w:val="DraCorspeakerattribution"/>
        </w:rPr>
        <w:t>AVR.</w:t>
      </w:r>
      <w:r>
        <w:t xml:space="preserve"> Nequeo parentem, liberos seruem pius.</w:t>
      </w:r>
    </w:p>
    <w:p w14:paraId="1F068B24" w14:textId="77777777" w:rsidR="00057276" w:rsidRDefault="001138B7" w:rsidP="00A17364">
      <w:pPr>
        <w:pStyle w:val="DraCorstandard"/>
        <w:spacing w:after="0"/>
      </w:pPr>
      <w:r w:rsidRPr="001138B7">
        <w:rPr>
          <w:rStyle w:val="DraCorspeakerattribution"/>
        </w:rPr>
        <w:t>APOL.</w:t>
      </w:r>
      <w:r w:rsidR="00057276">
        <w:t xml:space="preserve"> Sed corui (vt aiunt pessimi ouum pessimum.</w:t>
      </w:r>
    </w:p>
    <w:p w14:paraId="1F068B25" w14:textId="77777777" w:rsidR="00057276" w:rsidRDefault="00057276" w:rsidP="00A17364">
      <w:pPr>
        <w:pStyle w:val="DraCorstandard"/>
        <w:spacing w:after="0"/>
      </w:pPr>
      <w:r w:rsidRPr="0015016F">
        <w:rPr>
          <w:rStyle w:val="DraCorspeakerattribution"/>
        </w:rPr>
        <w:t>AVR</w:t>
      </w:r>
      <w:r w:rsidRPr="008361A3">
        <w:rPr>
          <w:rStyle w:val="DraCorspeakerattribution"/>
        </w:rPr>
        <w:t>.</w:t>
      </w:r>
      <w:r w:rsidRPr="00285CDB">
        <w:t xml:space="preserve"> </w:t>
      </w:r>
      <w:r w:rsidR="008361A3" w:rsidRPr="008361A3">
        <w:rPr>
          <w:rStyle w:val="DraCormarkversepart"/>
        </w:rPr>
        <w:t>@</w:t>
      </w:r>
      <w:r w:rsidRPr="00285CDB">
        <w:t xml:space="preserve">At lenientur. </w:t>
      </w:r>
      <w:r w:rsidR="0015016F" w:rsidRPr="0015016F">
        <w:rPr>
          <w:rStyle w:val="DraCorspeakerattribution"/>
        </w:rPr>
        <w:t>PONT.</w:t>
      </w:r>
      <w:r w:rsidRPr="00285CDB">
        <w:t xml:space="preserve"> </w:t>
      </w:r>
      <w:r w:rsidR="008361A3" w:rsidRPr="008361A3">
        <w:rPr>
          <w:rStyle w:val="DraCormarkversepart"/>
        </w:rPr>
        <w:t>@</w:t>
      </w:r>
      <w:r w:rsidRPr="00285CDB">
        <w:t>saga ni technis suis</w:t>
      </w:r>
    </w:p>
    <w:p w14:paraId="1F068B26" w14:textId="77777777" w:rsidR="00057276" w:rsidRDefault="00057276" w:rsidP="00A17364">
      <w:pPr>
        <w:pStyle w:val="DraCorstandard"/>
        <w:spacing w:after="0"/>
      </w:pPr>
      <w:r w:rsidRPr="00285CDB">
        <w:t>Iam liberorum finxit ingenium ferox:</w:t>
      </w:r>
    </w:p>
    <w:p w14:paraId="1F068B27" w14:textId="77777777" w:rsidR="00057276" w:rsidRPr="00057276" w:rsidRDefault="00057276" w:rsidP="00A17364">
      <w:pPr>
        <w:pStyle w:val="DraCorstandard"/>
        <w:spacing w:after="0"/>
        <w:rPr>
          <w:lang w:val="en-GB"/>
        </w:rPr>
      </w:pPr>
      <w:r w:rsidRPr="0015016F">
        <w:rPr>
          <w:rStyle w:val="DraCorspeakerattribution"/>
        </w:rPr>
        <w:t>AVR.</w:t>
      </w:r>
      <w:r w:rsidRPr="00285CDB">
        <w:t xml:space="preserve"> </w:t>
      </w:r>
      <w:r w:rsidRPr="00057276">
        <w:rPr>
          <w:lang w:val="en-GB"/>
        </w:rPr>
        <w:t>Extrema summo poena seruetur loco.</w:t>
      </w:r>
    </w:p>
    <w:p w14:paraId="1F068B28" w14:textId="77777777" w:rsidR="00057276" w:rsidRDefault="00057276" w:rsidP="00A17364">
      <w:pPr>
        <w:pStyle w:val="DraCorstandard"/>
        <w:spacing w:after="0"/>
        <w:rPr>
          <w:lang w:val="fr-FR"/>
        </w:rPr>
      </w:pPr>
      <w:r w:rsidRPr="00285CDB">
        <w:rPr>
          <w:lang w:val="fr-FR"/>
        </w:rPr>
        <w:t>Stat mansuetis aggredi mentem artibus,</w:t>
      </w:r>
    </w:p>
    <w:p w14:paraId="1F068B29" w14:textId="77777777" w:rsidR="00057276" w:rsidRDefault="00057276" w:rsidP="00A17364">
      <w:pPr>
        <w:pStyle w:val="DraCorstandard"/>
        <w:spacing w:after="0"/>
        <w:rPr>
          <w:lang w:val="fr-FR"/>
        </w:rPr>
      </w:pPr>
      <w:r w:rsidRPr="00285CDB">
        <w:rPr>
          <w:lang w:val="fr-FR"/>
        </w:rPr>
        <w:t>Flecti recusant? frangere licebit probè.</w:t>
      </w:r>
    </w:p>
    <w:p w14:paraId="1F068B2A" w14:textId="77777777" w:rsidR="00057276" w:rsidRDefault="00057276" w:rsidP="00A17364">
      <w:pPr>
        <w:pStyle w:val="DraCorstandard"/>
        <w:spacing w:after="0"/>
        <w:rPr>
          <w:lang w:val="fr-FR"/>
        </w:rPr>
      </w:pPr>
      <w:r w:rsidRPr="0015016F">
        <w:rPr>
          <w:rStyle w:val="DraCorspeakerattribution"/>
        </w:rPr>
        <w:t>CR</w:t>
      </w:r>
      <w:r w:rsidR="00947378">
        <w:rPr>
          <w:rStyle w:val="DraCorspeakerattribution"/>
          <w:lang w:val="cs-CZ"/>
        </w:rPr>
        <w:t>IS</w:t>
      </w:r>
      <w:r w:rsidRPr="0015016F">
        <w:rPr>
          <w:rStyle w:val="DraCorspeakerattribution"/>
        </w:rPr>
        <w:t>P.</w:t>
      </w:r>
      <w:r w:rsidRPr="00285CDB">
        <w:rPr>
          <w:lang w:val="fr-FR"/>
        </w:rPr>
        <w:t xml:space="preserve"> Heu dira sitis, dira innocui</w:t>
      </w:r>
    </w:p>
    <w:p w14:paraId="1F068B2B" w14:textId="77777777" w:rsidR="00057276" w:rsidRPr="00057276" w:rsidRDefault="00057276" w:rsidP="00A17364">
      <w:pPr>
        <w:pStyle w:val="DraCorstandard"/>
        <w:spacing w:after="0"/>
        <w:rPr>
          <w:lang w:val="en-GB"/>
        </w:rPr>
      </w:pPr>
      <w:r w:rsidRPr="00057276">
        <w:rPr>
          <w:lang w:val="en-GB"/>
        </w:rPr>
        <w:t>Sanguinis ardet corde cupido.</w:t>
      </w:r>
    </w:p>
    <w:p w14:paraId="1F068B2C" w14:textId="77777777" w:rsidR="00057276" w:rsidRDefault="00057276" w:rsidP="00A17364">
      <w:pPr>
        <w:pStyle w:val="DraCorstandard"/>
        <w:spacing w:after="0"/>
        <w:rPr>
          <w:lang w:val="en-GB"/>
        </w:rPr>
      </w:pPr>
      <w:r>
        <w:rPr>
          <w:lang w:val="en-GB"/>
        </w:rPr>
        <w:t>O flecte truces animos, rerum.</w:t>
      </w:r>
    </w:p>
    <w:p w14:paraId="1F068B2D" w14:textId="77777777" w:rsidR="00A57C84" w:rsidRDefault="00057276" w:rsidP="00A17364">
      <w:pPr>
        <w:pStyle w:val="DraCorstandard"/>
        <w:spacing w:after="0"/>
        <w:rPr>
          <w:lang w:val="en-GB"/>
        </w:rPr>
      </w:pPr>
      <w:r>
        <w:rPr>
          <w:lang w:val="en-GB"/>
        </w:rPr>
        <w:t>Genitor, sancti miserere Gregis.</w:t>
      </w:r>
    </w:p>
    <w:p w14:paraId="1F068B2E" w14:textId="77777777" w:rsidR="00947378" w:rsidRPr="0044355F" w:rsidRDefault="00947378" w:rsidP="00947378">
      <w:pPr>
        <w:pStyle w:val="DraCoradditions"/>
      </w:pPr>
      <w:r w:rsidRPr="0044355F">
        <w:t>/chorus/</w:t>
      </w:r>
    </w:p>
    <w:p w14:paraId="1F068B2F" w14:textId="77777777" w:rsidR="00947378" w:rsidRPr="0044355F" w:rsidRDefault="00947378" w:rsidP="00947378">
      <w:pPr>
        <w:pStyle w:val="DraCorhead"/>
      </w:pPr>
      <w:r w:rsidRPr="0044355F">
        <w:t>CHORVS</w:t>
      </w:r>
    </w:p>
    <w:p w14:paraId="1F068B30" w14:textId="77777777" w:rsidR="00947378" w:rsidRPr="0044355F" w:rsidRDefault="00947378" w:rsidP="00947378">
      <w:pPr>
        <w:pStyle w:val="DraCoradditions"/>
      </w:pPr>
      <w:r w:rsidRPr="0044355F">
        <w:t>/argument_start/</w:t>
      </w:r>
    </w:p>
    <w:p w14:paraId="1F068B31" w14:textId="77777777" w:rsidR="00057276" w:rsidRDefault="00057276" w:rsidP="00A17364">
      <w:pPr>
        <w:pStyle w:val="DraCorstandard"/>
        <w:spacing w:after="0"/>
        <w:rPr>
          <w:lang w:val="en-GB"/>
        </w:rPr>
      </w:pPr>
      <w:r w:rsidRPr="0044355F">
        <w:rPr>
          <w:lang w:val="en-GB"/>
        </w:rPr>
        <w:lastRenderedPageBreak/>
        <w:t>CELEBRAT</w:t>
      </w:r>
    </w:p>
    <w:p w14:paraId="1F068B32" w14:textId="77777777" w:rsidR="00057276" w:rsidRPr="00006F90" w:rsidRDefault="00057276" w:rsidP="00A17364">
      <w:pPr>
        <w:pStyle w:val="DraCorstandard"/>
        <w:spacing w:after="0"/>
        <w:rPr>
          <w:iCs/>
          <w:lang w:val="fr-FR"/>
        </w:rPr>
      </w:pPr>
      <w:r w:rsidRPr="00006F90">
        <w:rPr>
          <w:iCs/>
          <w:lang w:val="en-GB"/>
        </w:rPr>
        <w:t xml:space="preserve">Ecclesiae Romanae triumphos sub SS. </w:t>
      </w:r>
      <w:r w:rsidRPr="00006F90">
        <w:rPr>
          <w:iCs/>
          <w:lang w:val="fr-FR"/>
        </w:rPr>
        <w:t>Petri &amp; Pauli auspicijs.</w:t>
      </w:r>
    </w:p>
    <w:p w14:paraId="1F068B33" w14:textId="77777777" w:rsidR="0015016F" w:rsidRPr="0015016F" w:rsidRDefault="0015016F" w:rsidP="0015016F">
      <w:pPr>
        <w:pStyle w:val="DraCoradditions"/>
      </w:pPr>
      <w:r w:rsidRPr="0015016F">
        <w:t>/argument_</w:t>
      </w:r>
      <w:r>
        <w:t>end</w:t>
      </w:r>
      <w:r w:rsidRPr="0015016F">
        <w:t>/</w:t>
      </w:r>
    </w:p>
    <w:p w14:paraId="1F068B34" w14:textId="77777777" w:rsidR="00057276" w:rsidRPr="0015016F" w:rsidRDefault="00057276" w:rsidP="00A17364">
      <w:pPr>
        <w:pStyle w:val="DraCorstandard"/>
        <w:spacing w:after="0"/>
        <w:rPr>
          <w:lang w:val="en-GB"/>
        </w:rPr>
      </w:pPr>
      <w:r w:rsidRPr="0015016F">
        <w:rPr>
          <w:lang w:val="en-GB"/>
        </w:rPr>
        <w:t>IMmerge Titan oceano caput,</w:t>
      </w:r>
    </w:p>
    <w:p w14:paraId="1F068B35" w14:textId="77777777" w:rsidR="00057276" w:rsidRDefault="00057276" w:rsidP="00A17364">
      <w:pPr>
        <w:pStyle w:val="DraCorstandard"/>
        <w:spacing w:after="0"/>
        <w:rPr>
          <w:lang w:val="fr-FR"/>
        </w:rPr>
      </w:pPr>
      <w:r w:rsidRPr="00285CDB">
        <w:rPr>
          <w:lang w:val="fr-FR"/>
        </w:rPr>
        <w:t>Et conde flammas aetherea facis,</w:t>
      </w:r>
    </w:p>
    <w:p w14:paraId="1F068B36" w14:textId="77777777" w:rsidR="00057276" w:rsidRDefault="00057276" w:rsidP="00A17364">
      <w:pPr>
        <w:pStyle w:val="DraCorstandard"/>
        <w:spacing w:after="0"/>
        <w:rPr>
          <w:lang w:val="fr-FR"/>
        </w:rPr>
      </w:pPr>
      <w:r w:rsidRPr="00285CDB">
        <w:rPr>
          <w:lang w:val="fr-FR"/>
        </w:rPr>
        <w:t>Foecunda lucis lux nitescit,</w:t>
      </w:r>
    </w:p>
    <w:p w14:paraId="1F068B37" w14:textId="77777777" w:rsidR="00057276" w:rsidRDefault="00057276" w:rsidP="00A17364">
      <w:pPr>
        <w:pStyle w:val="DraCorstandard"/>
        <w:spacing w:after="0"/>
        <w:rPr>
          <w:lang w:val="fr-FR"/>
        </w:rPr>
      </w:pPr>
      <w:r w:rsidRPr="00285CDB">
        <w:rPr>
          <w:lang w:val="fr-FR"/>
        </w:rPr>
        <w:t>Et gemino sobolescit astro.</w:t>
      </w:r>
    </w:p>
    <w:p w14:paraId="1F068B38" w14:textId="77777777" w:rsidR="00057276" w:rsidRDefault="00057276" w:rsidP="00A17364">
      <w:pPr>
        <w:pStyle w:val="DraCorstandard"/>
        <w:spacing w:after="0"/>
      </w:pPr>
      <w:r>
        <w:t>En mite Petri lumen, &amp; aureus</w:t>
      </w:r>
    </w:p>
    <w:p w14:paraId="1F068B39" w14:textId="77777777" w:rsidR="00057276" w:rsidRDefault="00057276" w:rsidP="00A17364">
      <w:pPr>
        <w:pStyle w:val="DraCorstandard"/>
        <w:spacing w:after="0"/>
      </w:pPr>
      <w:r>
        <w:t>Fraterna Paulus lumina duplicans:</w:t>
      </w:r>
    </w:p>
    <w:p w14:paraId="1F068B3A" w14:textId="77777777" w:rsidR="00057276" w:rsidRDefault="00057276" w:rsidP="00A17364">
      <w:pPr>
        <w:pStyle w:val="DraCorstandard"/>
        <w:spacing w:after="0"/>
      </w:pPr>
      <w:r>
        <w:t>Per templa coeli fornicata</w:t>
      </w:r>
    </w:p>
    <w:p w14:paraId="1F068B3B" w14:textId="77777777" w:rsidR="00057276" w:rsidRDefault="00057276" w:rsidP="00A17364">
      <w:pPr>
        <w:pStyle w:val="DraCorstandard"/>
        <w:spacing w:after="0"/>
      </w:pPr>
      <w:r>
        <w:t>Aurifluo spatiatur igne.</w:t>
      </w:r>
    </w:p>
    <w:p w14:paraId="1F068B3C" w14:textId="77777777" w:rsidR="00057276" w:rsidRDefault="00057276" w:rsidP="00A17364">
      <w:pPr>
        <w:pStyle w:val="DraCorstandard"/>
        <w:spacing w:after="0"/>
      </w:pPr>
      <w:r>
        <w:t>Viui pyropi sydereae domus,</w:t>
      </w:r>
    </w:p>
    <w:p w14:paraId="1F068B3D" w14:textId="77777777" w:rsidR="00057276" w:rsidRDefault="00057276" w:rsidP="00A17364">
      <w:pPr>
        <w:pStyle w:val="DraCorstandard"/>
        <w:spacing w:after="0"/>
      </w:pPr>
      <w:r>
        <w:t>Afflate vestro pectora lumine,</w:t>
      </w:r>
    </w:p>
    <w:p w14:paraId="1F068B3E" w14:textId="77777777" w:rsidR="00057276" w:rsidRDefault="00057276" w:rsidP="00A17364">
      <w:pPr>
        <w:pStyle w:val="DraCorstandard"/>
        <w:spacing w:after="0"/>
      </w:pPr>
      <w:r>
        <w:t>Quando canora fila netes</w:t>
      </w:r>
    </w:p>
    <w:p w14:paraId="1F068B3F" w14:textId="77777777" w:rsidR="00057276" w:rsidRDefault="00057276" w:rsidP="00A17364">
      <w:pPr>
        <w:pStyle w:val="DraCorstandard"/>
        <w:spacing w:after="0"/>
      </w:pPr>
      <w:r>
        <w:t>Musa mouet meliore plectro.</w:t>
      </w:r>
    </w:p>
    <w:p w14:paraId="1F068B40" w14:textId="77777777" w:rsidR="00057276" w:rsidRDefault="00057276" w:rsidP="00A17364">
      <w:pPr>
        <w:pStyle w:val="DraCorstandard"/>
        <w:spacing w:after="0"/>
      </w:pPr>
      <w:r>
        <w:t>Queis te coronis sancte senex beem?</w:t>
      </w:r>
    </w:p>
    <w:p w14:paraId="1F068B41" w14:textId="77777777" w:rsidR="00057276" w:rsidRDefault="00057276" w:rsidP="00A17364">
      <w:pPr>
        <w:pStyle w:val="DraCorstandard"/>
        <w:spacing w:after="0"/>
      </w:pPr>
      <w:r>
        <w:t>Nam Ponti arenas, &amp; vaga sydera,</w:t>
      </w:r>
    </w:p>
    <w:p w14:paraId="1F068B42" w14:textId="77777777" w:rsidR="00057276" w:rsidRDefault="00057276" w:rsidP="00A17364">
      <w:pPr>
        <w:pStyle w:val="DraCorstandard"/>
        <w:spacing w:after="0"/>
      </w:pPr>
      <w:r>
        <w:t>Hyblaeque flores delicata</w:t>
      </w:r>
    </w:p>
    <w:p w14:paraId="1F068B43" w14:textId="77777777" w:rsidR="00057276" w:rsidRDefault="00057276" w:rsidP="00A17364">
      <w:pPr>
        <w:pStyle w:val="DraCorstandard"/>
        <w:spacing w:after="0"/>
      </w:pPr>
      <w:r>
        <w:t>Innumeris superas trophaeis.</w:t>
      </w:r>
    </w:p>
    <w:p w14:paraId="1F068B44" w14:textId="77777777" w:rsidR="00057276" w:rsidRDefault="00057276" w:rsidP="00A17364">
      <w:pPr>
        <w:pStyle w:val="DraCorstandard"/>
        <w:spacing w:after="0"/>
      </w:pPr>
      <w:r>
        <w:t>Tu quicquid ambit Nereus, &amp; iugi</w:t>
      </w:r>
    </w:p>
    <w:p w14:paraId="1F068B45" w14:textId="77777777" w:rsidR="00057276" w:rsidRDefault="00057276" w:rsidP="00A17364">
      <w:pPr>
        <w:pStyle w:val="DraCorstandard"/>
        <w:spacing w:after="0"/>
      </w:pPr>
      <w:r>
        <w:t>Quicquid rotatu sol videt igneus,</w:t>
      </w:r>
    </w:p>
    <w:p w14:paraId="1F068B46" w14:textId="77777777" w:rsidR="00057276" w:rsidRDefault="00057276" w:rsidP="00A17364">
      <w:pPr>
        <w:pStyle w:val="DraCorstandard"/>
        <w:spacing w:after="0"/>
      </w:pPr>
      <w:r>
        <w:t>Tu pauperis Cymba magister</w:t>
      </w:r>
    </w:p>
    <w:p w14:paraId="1F068B47" w14:textId="77777777" w:rsidR="00057276" w:rsidRDefault="00057276" w:rsidP="00A17364">
      <w:pPr>
        <w:pStyle w:val="DraCorstandard"/>
        <w:spacing w:after="0"/>
      </w:pPr>
      <w:r>
        <w:t>Imperio moderaris vno.</w:t>
      </w:r>
    </w:p>
    <w:p w14:paraId="1F068B48" w14:textId="77777777" w:rsidR="00057276" w:rsidRDefault="00057276" w:rsidP="00A17364">
      <w:pPr>
        <w:pStyle w:val="DraCorstandard"/>
        <w:spacing w:after="0"/>
      </w:pPr>
      <w:r>
        <w:t>Aequalis astris Roma Deûm domus</w:t>
      </w:r>
    </w:p>
    <w:p w14:paraId="1F068B49" w14:textId="77777777" w:rsidR="00057276" w:rsidRDefault="00057276" w:rsidP="00A17364">
      <w:pPr>
        <w:pStyle w:val="DraCorstandard"/>
        <w:spacing w:after="0"/>
      </w:pPr>
      <w:r>
        <w:t>Per te Tonantis molle subit iugum,</w:t>
      </w:r>
    </w:p>
    <w:p w14:paraId="1F068B4A" w14:textId="77777777" w:rsidR="00057276" w:rsidRDefault="00057276" w:rsidP="00A17364">
      <w:pPr>
        <w:pStyle w:val="DraCorstandard"/>
        <w:spacing w:after="0"/>
      </w:pPr>
      <w:r>
        <w:t>Et foeta sertis laureatis</w:t>
      </w:r>
    </w:p>
    <w:p w14:paraId="1F068B4B" w14:textId="77777777" w:rsidR="00057276" w:rsidRDefault="00057276" w:rsidP="00A17364">
      <w:pPr>
        <w:pStyle w:val="DraCorstandard"/>
        <w:spacing w:after="0"/>
      </w:pPr>
      <w:r>
        <w:t>Terga tuis pedibus supinat:</w:t>
      </w:r>
    </w:p>
    <w:p w14:paraId="1F068B4C" w14:textId="77777777" w:rsidR="00057276" w:rsidRDefault="00057276" w:rsidP="00A17364">
      <w:pPr>
        <w:pStyle w:val="DraCorstandard"/>
        <w:spacing w:after="0"/>
      </w:pPr>
      <w:r>
        <w:t>Tecum curules flammigeras agit,</w:t>
      </w:r>
    </w:p>
    <w:p w14:paraId="1F068B4D" w14:textId="77777777" w:rsidR="00057276" w:rsidRDefault="00057276" w:rsidP="00A17364">
      <w:pPr>
        <w:pStyle w:val="DraCorstandard"/>
        <w:spacing w:after="0"/>
      </w:pPr>
      <w:r>
        <w:t>Auctus beatis Paulus adoreis,</w:t>
      </w:r>
    </w:p>
    <w:p w14:paraId="1F068B4E" w14:textId="77777777" w:rsidR="00057276" w:rsidRDefault="00057276" w:rsidP="00A17364">
      <w:pPr>
        <w:pStyle w:val="DraCorstandard"/>
        <w:spacing w:after="0"/>
      </w:pPr>
      <w:r>
        <w:t>Tecum catenati labores</w:t>
      </w:r>
    </w:p>
    <w:p w14:paraId="1F068B4F" w14:textId="77777777" w:rsidR="00057276" w:rsidRDefault="00057276" w:rsidP="00A17364">
      <w:pPr>
        <w:pStyle w:val="DraCorstandard"/>
        <w:spacing w:after="0"/>
      </w:pPr>
      <w:r>
        <w:t>Astra viro pariter dedêre.</w:t>
      </w:r>
    </w:p>
    <w:p w14:paraId="1F068B50" w14:textId="77777777" w:rsidR="00057276" w:rsidRDefault="00057276" w:rsidP="00A17364">
      <w:pPr>
        <w:pStyle w:val="DraCorstandard"/>
        <w:spacing w:after="0"/>
      </w:pPr>
      <w:r>
        <w:t>Non pullulabunt tot noua guttura,</w:t>
      </w:r>
    </w:p>
    <w:p w14:paraId="1F068B51" w14:textId="77777777" w:rsidR="00057276" w:rsidRDefault="00057276" w:rsidP="00A17364">
      <w:pPr>
        <w:pStyle w:val="DraCorstandard"/>
        <w:spacing w:after="0"/>
      </w:pPr>
      <w:r>
        <w:t>Lernae Chelydro, quot scelerum truces</w:t>
      </w:r>
    </w:p>
    <w:p w14:paraId="1F068B52" w14:textId="77777777" w:rsidR="00057276" w:rsidRDefault="00057276" w:rsidP="00A17364">
      <w:pPr>
        <w:pStyle w:val="DraCorstandard"/>
        <w:spacing w:after="0"/>
      </w:pPr>
      <w:r>
        <w:lastRenderedPageBreak/>
        <w:t>Fregit cateruas, impotenti</w:t>
      </w:r>
    </w:p>
    <w:p w14:paraId="1F068B53" w14:textId="77777777" w:rsidR="00057276" w:rsidRDefault="00057276" w:rsidP="00A17364">
      <w:pPr>
        <w:pStyle w:val="DraCorstandard"/>
        <w:spacing w:after="0"/>
      </w:pPr>
      <w:r>
        <w:t>Dum rapidus tonat ille nimbo.</w:t>
      </w:r>
    </w:p>
    <w:p w14:paraId="1F068B54" w14:textId="77777777" w:rsidR="00057276" w:rsidRDefault="00057276" w:rsidP="00A17364">
      <w:pPr>
        <w:pStyle w:val="DraCorstandard"/>
        <w:spacing w:after="0"/>
      </w:pPr>
      <w:r>
        <w:t>En toto mundi machina sedibus</w:t>
      </w:r>
    </w:p>
    <w:p w14:paraId="1F068B55" w14:textId="77777777" w:rsidR="00057276" w:rsidRDefault="00057276" w:rsidP="00A17364">
      <w:pPr>
        <w:pStyle w:val="DraCorstandard"/>
        <w:spacing w:after="0"/>
      </w:pPr>
      <w:r>
        <w:t>Conuulsa, Christo bella mouet Nero,</w:t>
      </w:r>
    </w:p>
    <w:p w14:paraId="1F068B56" w14:textId="77777777" w:rsidR="00057276" w:rsidRDefault="00057276" w:rsidP="00A17364">
      <w:pPr>
        <w:pStyle w:val="DraCorstandard"/>
        <w:spacing w:after="0"/>
      </w:pPr>
      <w:r>
        <w:t>Ad arma, cessantes ad arma</w:t>
      </w:r>
    </w:p>
    <w:p w14:paraId="1F068B57" w14:textId="77777777" w:rsidR="00057276" w:rsidRDefault="00057276" w:rsidP="00A17364">
      <w:pPr>
        <w:pStyle w:val="DraCorstandard"/>
        <w:spacing w:after="0"/>
      </w:pPr>
      <w:r>
        <w:t>Caesar agit furiatus oestris.</w:t>
      </w:r>
    </w:p>
    <w:p w14:paraId="1F068B58" w14:textId="77777777" w:rsidR="00057276" w:rsidRDefault="00057276" w:rsidP="00A17364">
      <w:pPr>
        <w:pStyle w:val="DraCorstandard"/>
        <w:spacing w:after="0"/>
      </w:pPr>
      <w:r>
        <w:t>Inuise diuis Gorgoneum caput,</w:t>
      </w:r>
    </w:p>
    <w:p w14:paraId="1F068B59" w14:textId="77777777" w:rsidR="00057276" w:rsidRDefault="00057276" w:rsidP="00A17364">
      <w:pPr>
        <w:pStyle w:val="DraCorstandard"/>
        <w:spacing w:after="0"/>
      </w:pPr>
      <w:r>
        <w:t>Quid machinaris tela Cyclopea,</w:t>
      </w:r>
    </w:p>
    <w:p w14:paraId="1F068B5A" w14:textId="77777777" w:rsidR="00057276" w:rsidRDefault="00057276" w:rsidP="00A17364">
      <w:pPr>
        <w:pStyle w:val="DraCorstandard"/>
        <w:spacing w:after="0"/>
      </w:pPr>
      <w:r>
        <w:t>Frustraque ludis, &amp; caducos</w:t>
      </w:r>
    </w:p>
    <w:p w14:paraId="1F068B5B" w14:textId="77777777" w:rsidR="00057276" w:rsidRDefault="00057276" w:rsidP="00A17364">
      <w:pPr>
        <w:pStyle w:val="DraCorstandard"/>
        <w:spacing w:after="0"/>
      </w:pPr>
      <w:r>
        <w:t>Ingeminas per inane bombos?</w:t>
      </w:r>
    </w:p>
    <w:p w14:paraId="1F068B5C" w14:textId="77777777" w:rsidR="00057276" w:rsidRDefault="00057276" w:rsidP="00A17364">
      <w:pPr>
        <w:pStyle w:val="DraCorstandard"/>
        <w:spacing w:after="0"/>
      </w:pPr>
      <w:r>
        <w:t>Non plena coecis pestibus atria</w:t>
      </w:r>
    </w:p>
    <w:p w14:paraId="1F068B5D" w14:textId="77777777" w:rsidR="00057276" w:rsidRDefault="00057276" w:rsidP="00A17364">
      <w:pPr>
        <w:pStyle w:val="DraCorstandard"/>
        <w:spacing w:after="0"/>
      </w:pPr>
      <w:r>
        <w:t>Iniurioso turbine proruent</w:t>
      </w:r>
    </w:p>
    <w:p w14:paraId="1F068B5E" w14:textId="77777777" w:rsidR="00057276" w:rsidRDefault="00057276" w:rsidP="00A17364">
      <w:pPr>
        <w:pStyle w:val="DraCorstandard"/>
        <w:spacing w:after="0"/>
      </w:pPr>
      <w:r>
        <w:t>Stantem columnam, quam frequenti</w:t>
      </w:r>
    </w:p>
    <w:p w14:paraId="1F068B5F" w14:textId="77777777" w:rsidR="00057276" w:rsidRDefault="00057276" w:rsidP="00A17364">
      <w:pPr>
        <w:pStyle w:val="DraCorstandard"/>
        <w:spacing w:after="0"/>
      </w:pPr>
      <w:r>
        <w:t>Praesidio Dominus coronat.</w:t>
      </w:r>
    </w:p>
    <w:p w14:paraId="1F068B60" w14:textId="77777777" w:rsidR="00057276" w:rsidRDefault="00057276" w:rsidP="00A17364">
      <w:pPr>
        <w:pStyle w:val="DraCorstandard"/>
        <w:spacing w:after="0"/>
      </w:pPr>
      <w:r>
        <w:t>Vestri cruoris flumine perlita,</w:t>
      </w:r>
    </w:p>
    <w:p w14:paraId="1F068B61" w14:textId="77777777" w:rsidR="00057276" w:rsidRDefault="00057276" w:rsidP="00A17364">
      <w:pPr>
        <w:pStyle w:val="DraCorstandard"/>
        <w:spacing w:after="0"/>
      </w:pPr>
      <w:r>
        <w:t>Nunc purpuratis fulget honoribus,</w:t>
      </w:r>
    </w:p>
    <w:p w14:paraId="1F068B62" w14:textId="77777777" w:rsidR="00057276" w:rsidRDefault="00057276" w:rsidP="00A17364">
      <w:pPr>
        <w:pStyle w:val="DraCorstandard"/>
        <w:spacing w:after="0"/>
      </w:pPr>
      <w:r>
        <w:t>Et vincit astrorum nitorem,</w:t>
      </w:r>
    </w:p>
    <w:p w14:paraId="1F068B63" w14:textId="77777777" w:rsidR="00057276" w:rsidRDefault="00057276" w:rsidP="00A17364">
      <w:pPr>
        <w:pStyle w:val="DraCorstandard"/>
        <w:spacing w:after="0"/>
      </w:pPr>
      <w:r>
        <w:t>Ingenuis radiata flammis.</w:t>
      </w:r>
    </w:p>
    <w:p w14:paraId="1F068B64" w14:textId="77777777" w:rsidR="00057276" w:rsidRDefault="00057276" w:rsidP="00A17364">
      <w:pPr>
        <w:pStyle w:val="DraCorstandard"/>
        <w:spacing w:after="0"/>
      </w:pPr>
      <w:r>
        <w:t>O ter beatus sanguinis hic liquor</w:t>
      </w:r>
    </w:p>
    <w:p w14:paraId="1F068B65" w14:textId="77777777" w:rsidR="00057276" w:rsidRDefault="00057276" w:rsidP="00A17364">
      <w:pPr>
        <w:pStyle w:val="DraCorstandard"/>
        <w:spacing w:after="0"/>
      </w:pPr>
      <w:r>
        <w:t>Submurmuranti qui rigat alueo</w:t>
      </w:r>
    </w:p>
    <w:p w14:paraId="1F068B66" w14:textId="77777777" w:rsidR="00057276" w:rsidRDefault="00057276" w:rsidP="00A17364">
      <w:pPr>
        <w:pStyle w:val="DraCorstandard"/>
        <w:spacing w:after="0"/>
      </w:pPr>
      <w:r>
        <w:t>Diuinum agellum, &amp; prata coeli</w:t>
      </w:r>
    </w:p>
    <w:p w14:paraId="1F068B67" w14:textId="77777777" w:rsidR="00057276" w:rsidRDefault="00057276" w:rsidP="00A17364">
      <w:pPr>
        <w:pStyle w:val="DraCorstandard"/>
        <w:spacing w:after="0"/>
      </w:pPr>
      <w:r>
        <w:t>Centuplici beat vsque flore.</w:t>
      </w:r>
    </w:p>
    <w:p w14:paraId="1F068B68" w14:textId="77777777" w:rsidR="00057276" w:rsidRDefault="00057276" w:rsidP="00A17364">
      <w:pPr>
        <w:pStyle w:val="DraCorstandard"/>
        <w:spacing w:after="0"/>
      </w:pPr>
      <w:r>
        <w:t>Saluete coeli gemmea sydera.</w:t>
      </w:r>
    </w:p>
    <w:p w14:paraId="1F068B69" w14:textId="77777777" w:rsidR="00057276" w:rsidRDefault="00057276" w:rsidP="00A17364">
      <w:pPr>
        <w:pStyle w:val="DraCorstandard"/>
        <w:spacing w:after="0"/>
      </w:pPr>
      <w:r>
        <w:t>Huc &amp; volucri ferte gradum rota,</w:t>
      </w:r>
    </w:p>
    <w:p w14:paraId="1F068B6A" w14:textId="77777777" w:rsidR="00057276" w:rsidRDefault="00057276" w:rsidP="00A17364">
      <w:pPr>
        <w:pStyle w:val="DraCorstandard"/>
        <w:spacing w:after="0"/>
      </w:pPr>
      <w:r>
        <w:t>Dum terra vestris in triumphis.</w:t>
      </w:r>
    </w:p>
    <w:p w14:paraId="1F068B6B" w14:textId="77777777" w:rsidR="00057276" w:rsidRDefault="00057276" w:rsidP="00A17364">
      <w:pPr>
        <w:pStyle w:val="DraCorstandard"/>
        <w:spacing w:after="0"/>
      </w:pPr>
      <w:r>
        <w:t>Tota fremit, resonatque coelum.</w:t>
      </w:r>
    </w:p>
    <w:p w14:paraId="1F068B6C" w14:textId="77777777" w:rsidR="00057276" w:rsidRDefault="00057276" w:rsidP="00A17364">
      <w:pPr>
        <w:pStyle w:val="DraCorstandard"/>
        <w:spacing w:after="0"/>
      </w:pPr>
      <w:r>
        <w:t>Candida dum puro decurrent sydera lapsu,</w:t>
      </w:r>
    </w:p>
    <w:p w14:paraId="1F068B6D" w14:textId="77777777" w:rsidR="00057276" w:rsidRDefault="00057276" w:rsidP="00A17364">
      <w:pPr>
        <w:pStyle w:val="DraCorstandard"/>
        <w:spacing w:after="0"/>
      </w:pPr>
      <w:r>
        <w:t>Atque senescentes reparabunt cornua lunae,</w:t>
      </w:r>
    </w:p>
    <w:p w14:paraId="1F068B6E" w14:textId="77777777" w:rsidR="00057276" w:rsidRDefault="00057276" w:rsidP="00A17364">
      <w:pPr>
        <w:pStyle w:val="DraCorstandard"/>
        <w:spacing w:after="0"/>
      </w:pPr>
      <w:r>
        <w:t>Roma sub auspicijs Christi se tollet in astra,</w:t>
      </w:r>
    </w:p>
    <w:p w14:paraId="1F068B6F" w14:textId="77777777" w:rsidR="00057276" w:rsidRDefault="00057276" w:rsidP="00A17364">
      <w:pPr>
        <w:pStyle w:val="DraCorstandard"/>
        <w:spacing w:after="0"/>
      </w:pPr>
      <w:r>
        <w:t>Pacatumque reget sanctis virtutibus orbem.</w:t>
      </w:r>
    </w:p>
    <w:p w14:paraId="1F068B70" w14:textId="77777777" w:rsidR="00057276" w:rsidRDefault="00057276" w:rsidP="00A17364">
      <w:pPr>
        <w:pStyle w:val="DraCorstandard"/>
        <w:spacing w:after="0"/>
      </w:pPr>
      <w:r>
        <w:t>Frigida dum solitis niuibus se vestiet aura,</w:t>
      </w:r>
    </w:p>
    <w:p w14:paraId="1F068B71" w14:textId="77777777" w:rsidR="00057276" w:rsidRDefault="00057276" w:rsidP="00A17364">
      <w:pPr>
        <w:pStyle w:val="DraCorstandard"/>
        <w:spacing w:after="0"/>
      </w:pPr>
      <w:r>
        <w:t>Dum verni fundent florum decora inclyta soles,</w:t>
      </w:r>
    </w:p>
    <w:p w14:paraId="1F068B72" w14:textId="77777777" w:rsidR="00057276" w:rsidRDefault="00057276" w:rsidP="00A17364">
      <w:pPr>
        <w:pStyle w:val="DraCorstandard"/>
        <w:spacing w:after="0"/>
      </w:pPr>
      <w:r>
        <w:t>Florebit pietas coeli victricibus armis,</w:t>
      </w:r>
    </w:p>
    <w:p w14:paraId="1F068B73" w14:textId="77777777" w:rsidR="00057276" w:rsidRDefault="00057276" w:rsidP="00A17364">
      <w:pPr>
        <w:pStyle w:val="DraCorstandard"/>
        <w:spacing w:after="0"/>
      </w:pPr>
      <w:r>
        <w:t>Perque profanatas mittet sua iura phalanges.</w:t>
      </w:r>
    </w:p>
    <w:p w14:paraId="1F068B74" w14:textId="77777777" w:rsidR="0015016F" w:rsidRDefault="0015016F" w:rsidP="0015016F">
      <w:pPr>
        <w:pStyle w:val="DraCoradditions"/>
      </w:pPr>
      <w:r w:rsidRPr="00FE7A14">
        <w:lastRenderedPageBreak/>
        <w:t>/act=2/</w:t>
      </w:r>
    </w:p>
    <w:p w14:paraId="1F068B75" w14:textId="77777777" w:rsidR="0015016F" w:rsidRPr="0015016F" w:rsidRDefault="0015016F" w:rsidP="0015016F">
      <w:pPr>
        <w:pStyle w:val="DraCoradditions"/>
      </w:pPr>
      <w:r w:rsidRPr="0015016F">
        <w:t>/argument_start/</w:t>
      </w:r>
    </w:p>
    <w:p w14:paraId="1F068B76" w14:textId="77777777" w:rsidR="00057276" w:rsidRDefault="00057276" w:rsidP="0015016F">
      <w:pPr>
        <w:pStyle w:val="DraCorhead"/>
      </w:pPr>
      <w:r>
        <w:t>ACTVS SECVNDI</w:t>
      </w:r>
    </w:p>
    <w:p w14:paraId="1F068B77" w14:textId="77777777" w:rsidR="00057276" w:rsidRDefault="00057276" w:rsidP="0015016F">
      <w:pPr>
        <w:pStyle w:val="DraCorhead"/>
      </w:pPr>
      <w:r>
        <w:t>PERIOCHE.</w:t>
      </w:r>
    </w:p>
    <w:p w14:paraId="1F068B78" w14:textId="77777777" w:rsidR="00057276" w:rsidRDefault="00057276" w:rsidP="00A17364">
      <w:pPr>
        <w:pStyle w:val="DraCorstandard"/>
        <w:spacing w:after="0"/>
      </w:pPr>
      <w:r>
        <w:t>Landitijs tentare fidem, &amp; peruertere mentes</w:t>
      </w:r>
    </w:p>
    <w:p w14:paraId="1F068B79" w14:textId="77777777" w:rsidR="00057276" w:rsidRDefault="00057276" w:rsidP="00A17364">
      <w:pPr>
        <w:pStyle w:val="DraCorstandard"/>
        <w:spacing w:after="0"/>
      </w:pPr>
      <w:r>
        <w:t>Nititur egregias Caesar, ceu lubricus errat</w:t>
      </w:r>
    </w:p>
    <w:p w14:paraId="1F068B7A" w14:textId="77777777" w:rsidR="00057276" w:rsidRDefault="00057276" w:rsidP="00A17364">
      <w:pPr>
        <w:pStyle w:val="DraCorstandard"/>
        <w:spacing w:after="0"/>
      </w:pPr>
      <w:r>
        <w:t>Florigeras per opes, saeuitque venenifer anguis.</w:t>
      </w:r>
    </w:p>
    <w:p w14:paraId="1F068B7B" w14:textId="77777777" w:rsidR="00057276" w:rsidRDefault="00057276" w:rsidP="00A17364">
      <w:pPr>
        <w:pStyle w:val="DraCorstandard"/>
        <w:spacing w:after="0"/>
      </w:pPr>
      <w:r>
        <w:t>Scilicet, ò Iuuenes, stat dura per omnia vitam,</w:t>
      </w:r>
    </w:p>
    <w:p w14:paraId="1F068B7C" w14:textId="77777777" w:rsidR="00057276" w:rsidRDefault="00057276" w:rsidP="00A17364">
      <w:pPr>
        <w:pStyle w:val="DraCorstandard"/>
        <w:spacing w:after="0"/>
      </w:pPr>
      <w:r>
        <w:t>Proijcere, &amp; tristes informi occumbere letho.</w:t>
      </w:r>
    </w:p>
    <w:p w14:paraId="1F068B7D" w14:textId="77777777" w:rsidR="00057276" w:rsidRDefault="00057276" w:rsidP="00A17364">
      <w:pPr>
        <w:pStyle w:val="DraCorstandard"/>
        <w:spacing w:after="0"/>
      </w:pPr>
      <w:r>
        <w:t>Quis furor abreptos per coeca pericula, voluit?</w:t>
      </w:r>
    </w:p>
    <w:p w14:paraId="1F068B7E" w14:textId="77777777" w:rsidR="00057276" w:rsidRDefault="00057276" w:rsidP="00A17364">
      <w:pPr>
        <w:pStyle w:val="DraCorstandard"/>
        <w:spacing w:after="0"/>
      </w:pPr>
      <w:r>
        <w:t>Heu vbi vernantes primae lanuginis anni,</w:t>
      </w:r>
    </w:p>
    <w:p w14:paraId="1F068B7F" w14:textId="77777777" w:rsidR="00057276" w:rsidRDefault="00057276" w:rsidP="00A17364">
      <w:pPr>
        <w:pStyle w:val="DraCorstandard"/>
        <w:spacing w:after="0"/>
      </w:pPr>
      <w:r>
        <w:t>Et magnae decora alta domus! dum feruida currit</w:t>
      </w:r>
    </w:p>
    <w:p w14:paraId="1F068B80" w14:textId="77777777" w:rsidR="00057276" w:rsidRDefault="00057276" w:rsidP="00A17364">
      <w:pPr>
        <w:pStyle w:val="DraCorstandard"/>
        <w:spacing w:after="0"/>
      </w:pPr>
      <w:r>
        <w:t>Aetas, &amp; pleno pandit se copia cornu,</w:t>
      </w:r>
    </w:p>
    <w:p w14:paraId="1F068B81" w14:textId="77777777" w:rsidR="00057276" w:rsidRDefault="00057276" w:rsidP="00A17364">
      <w:pPr>
        <w:pStyle w:val="DraCorstandard"/>
        <w:spacing w:after="0"/>
      </w:pPr>
      <w:r>
        <w:t>Carpite delicias, fugit irreparabile tempus,</w:t>
      </w:r>
    </w:p>
    <w:p w14:paraId="1F068B82" w14:textId="77777777" w:rsidR="00057276" w:rsidRDefault="00057276" w:rsidP="00A17364">
      <w:pPr>
        <w:pStyle w:val="DraCorstandard"/>
        <w:spacing w:after="0"/>
      </w:pPr>
      <w:r>
        <w:t>Et serus manes vrget dolor, omnia nempe</w:t>
      </w:r>
    </w:p>
    <w:p w14:paraId="1F068B83" w14:textId="77777777" w:rsidR="00057276" w:rsidRDefault="00057276" w:rsidP="00A17364">
      <w:pPr>
        <w:pStyle w:val="DraCorstandard"/>
        <w:spacing w:after="0"/>
      </w:pPr>
      <w:r>
        <w:t>Sunt aliena, tui sed quicquid carpseris aeui</w:t>
      </w:r>
    </w:p>
    <w:p w14:paraId="1F068B84" w14:textId="77777777" w:rsidR="00057276" w:rsidRDefault="00057276" w:rsidP="00A17364">
      <w:pPr>
        <w:pStyle w:val="DraCorstandard"/>
        <w:spacing w:after="0"/>
      </w:pPr>
      <w:r>
        <w:t>Per ludos, epulas, &amp; amatae dulcia vitae,</w:t>
      </w:r>
    </w:p>
    <w:p w14:paraId="1F068B85" w14:textId="77777777" w:rsidR="00057276" w:rsidRDefault="00057276" w:rsidP="00A17364">
      <w:pPr>
        <w:pStyle w:val="DraCorstandard"/>
        <w:spacing w:after="0"/>
      </w:pPr>
      <w:r>
        <w:t>Dixeris esse tuum. Contrà stant robore firmo</w:t>
      </w:r>
    </w:p>
    <w:p w14:paraId="1F068B86" w14:textId="77777777" w:rsidR="00057276" w:rsidRDefault="00057276" w:rsidP="00A17364">
      <w:pPr>
        <w:pStyle w:val="DraCorstandard"/>
        <w:spacing w:after="0"/>
      </w:pPr>
      <w:r>
        <w:t>Magnanimi iuuenes, matris generosa propago.</w:t>
      </w:r>
    </w:p>
    <w:p w14:paraId="1F068B87" w14:textId="77777777" w:rsidR="00057276" w:rsidRDefault="00057276" w:rsidP="00A17364">
      <w:pPr>
        <w:pStyle w:val="DraCorstandard"/>
        <w:spacing w:after="0"/>
      </w:pPr>
      <w:r>
        <w:t>Contemptorem animum vitae pectusque fidele</w:t>
      </w:r>
    </w:p>
    <w:p w14:paraId="1F068B88" w14:textId="77777777" w:rsidR="00057276" w:rsidRDefault="00057276" w:rsidP="00A17364">
      <w:pPr>
        <w:pStyle w:val="DraCorstandard"/>
        <w:spacing w:after="0"/>
      </w:pPr>
      <w:r>
        <w:t>Obtendunt clypeum, fortes, tela omnia contra.</w:t>
      </w:r>
    </w:p>
    <w:p w14:paraId="1F068B89" w14:textId="77777777" w:rsidR="00057276" w:rsidRDefault="00057276" w:rsidP="00A17364">
      <w:pPr>
        <w:pStyle w:val="DraCorstandard"/>
        <w:spacing w:after="0"/>
        <w:rPr>
          <w:lang w:val="fr-FR"/>
        </w:rPr>
      </w:pPr>
      <w:r w:rsidRPr="00285CDB">
        <w:rPr>
          <w:lang w:val="fr-FR"/>
        </w:rPr>
        <w:t>Vrget amor coeli inuictus, sanctaeque recursat</w:t>
      </w:r>
    </w:p>
    <w:p w14:paraId="1F068B8A" w14:textId="77777777" w:rsidR="00057276" w:rsidRDefault="00057276" w:rsidP="00A17364">
      <w:pPr>
        <w:pStyle w:val="DraCorstandard"/>
        <w:spacing w:after="0"/>
        <w:rPr>
          <w:lang w:val="fr-FR"/>
        </w:rPr>
      </w:pPr>
      <w:r w:rsidRPr="00285CDB">
        <w:rPr>
          <w:lang w:val="fr-FR"/>
        </w:rPr>
        <w:t>Matris honos, signatque suum iam Gloria callem.</w:t>
      </w:r>
    </w:p>
    <w:p w14:paraId="1F068B8B" w14:textId="77777777" w:rsidR="00057276" w:rsidRDefault="00057276" w:rsidP="00A17364">
      <w:pPr>
        <w:pStyle w:val="DraCorstandard"/>
        <w:spacing w:after="0"/>
        <w:rPr>
          <w:lang w:val="fr-FR"/>
        </w:rPr>
      </w:pPr>
      <w:r w:rsidRPr="00285CDB">
        <w:rPr>
          <w:lang w:val="fr-FR"/>
        </w:rPr>
        <w:t>Caesar vbi infractos ingenti pectore cernit,</w:t>
      </w:r>
    </w:p>
    <w:p w14:paraId="1F068B8C" w14:textId="77777777" w:rsidR="00057276" w:rsidRDefault="00057276" w:rsidP="00A17364">
      <w:pPr>
        <w:pStyle w:val="DraCorstandard"/>
        <w:spacing w:after="0"/>
        <w:rPr>
          <w:lang w:val="fr-FR"/>
        </w:rPr>
      </w:pPr>
      <w:r w:rsidRPr="00285CDB">
        <w:rPr>
          <w:lang w:val="fr-FR"/>
        </w:rPr>
        <w:t>Tum vinclis omnes onerat, coecoque sub antri</w:t>
      </w:r>
    </w:p>
    <w:p w14:paraId="1F068B8D" w14:textId="77777777" w:rsidR="00057276" w:rsidRPr="00057276" w:rsidRDefault="00057276" w:rsidP="00A17364">
      <w:pPr>
        <w:pStyle w:val="DraCorstandard"/>
        <w:spacing w:after="0"/>
        <w:rPr>
          <w:lang w:val="en-GB"/>
        </w:rPr>
      </w:pPr>
      <w:r w:rsidRPr="00057276">
        <w:rPr>
          <w:lang w:val="en-GB"/>
        </w:rPr>
        <w:t>Horrore includit densa caligine mersos.</w:t>
      </w:r>
    </w:p>
    <w:p w14:paraId="1F068B8E" w14:textId="77777777" w:rsidR="00057276" w:rsidRDefault="00057276" w:rsidP="00A17364">
      <w:pPr>
        <w:pStyle w:val="DraCorstandard"/>
        <w:spacing w:after="0"/>
        <w:rPr>
          <w:lang w:val="fr-FR"/>
        </w:rPr>
      </w:pPr>
      <w:r w:rsidRPr="00285CDB">
        <w:rPr>
          <w:lang w:val="fr-FR"/>
        </w:rPr>
        <w:t>Nil agis, ò Caesar, lucis nunquam indiga latè</w:t>
      </w:r>
    </w:p>
    <w:p w14:paraId="1F068B8F" w14:textId="77777777" w:rsidR="00057276" w:rsidRDefault="00057276" w:rsidP="00A17364">
      <w:pPr>
        <w:pStyle w:val="DraCorstandard"/>
        <w:spacing w:after="0"/>
        <w:rPr>
          <w:lang w:val="fr-FR"/>
        </w:rPr>
      </w:pPr>
      <w:r w:rsidRPr="00285CDB">
        <w:rPr>
          <w:lang w:val="fr-FR"/>
        </w:rPr>
        <w:t>Regnat, &amp; in vinclis dominatur libera virtus</w:t>
      </w:r>
    </w:p>
    <w:p w14:paraId="1F068B90" w14:textId="77777777" w:rsidR="00057276" w:rsidRDefault="00057276" w:rsidP="00A17364">
      <w:pPr>
        <w:pStyle w:val="DraCorstandard"/>
        <w:spacing w:after="0"/>
        <w:rPr>
          <w:lang w:val="fr-FR"/>
        </w:rPr>
      </w:pPr>
      <w:r w:rsidRPr="00285CDB">
        <w:rPr>
          <w:lang w:val="fr-FR"/>
        </w:rPr>
        <w:t>Ipsa sui similis, magno vicina Tonanti.</w:t>
      </w:r>
    </w:p>
    <w:p w14:paraId="1F068B91" w14:textId="77777777" w:rsidR="0015016F" w:rsidRPr="0015016F" w:rsidRDefault="0015016F" w:rsidP="0015016F">
      <w:pPr>
        <w:pStyle w:val="DraCoradditions"/>
      </w:pPr>
      <w:r w:rsidRPr="0015016F">
        <w:t>/argument_</w:t>
      </w:r>
      <w:r>
        <w:t>end</w:t>
      </w:r>
      <w:r w:rsidRPr="0015016F">
        <w:t>/</w:t>
      </w:r>
    </w:p>
    <w:p w14:paraId="1F068B92" w14:textId="77777777" w:rsidR="00057276" w:rsidRDefault="00057276" w:rsidP="0015016F">
      <w:pPr>
        <w:pStyle w:val="DraCorhead"/>
      </w:pPr>
      <w:r w:rsidRPr="00285CDB">
        <w:t>ACTVS SECVNDVS.</w:t>
      </w:r>
    </w:p>
    <w:p w14:paraId="1F068B93" w14:textId="77777777" w:rsidR="00057276" w:rsidRPr="0015016F" w:rsidRDefault="00057276" w:rsidP="00A17364">
      <w:pPr>
        <w:pStyle w:val="DraCorstandard"/>
        <w:spacing w:after="0"/>
        <w:rPr>
          <w:rStyle w:val="DraCorstagedirectionsetc"/>
        </w:rPr>
      </w:pPr>
      <w:r w:rsidRPr="0015016F">
        <w:rPr>
          <w:rStyle w:val="DraCorstagedirectionsetc"/>
        </w:rPr>
        <w:lastRenderedPageBreak/>
        <w:t>MARCVS AVRELIVS, FELICITAS</w:t>
      </w:r>
    </w:p>
    <w:p w14:paraId="1F068B94" w14:textId="77777777" w:rsidR="0015016F" w:rsidRPr="0015016F" w:rsidRDefault="0015016F" w:rsidP="0015016F">
      <w:pPr>
        <w:pStyle w:val="DraCoradditions"/>
      </w:pPr>
      <w:r w:rsidRPr="0015016F">
        <w:t>/argument_start/</w:t>
      </w:r>
    </w:p>
    <w:p w14:paraId="1F068B95" w14:textId="77777777" w:rsidR="00057276" w:rsidRPr="00006F90" w:rsidRDefault="00057276" w:rsidP="00A17364">
      <w:pPr>
        <w:pStyle w:val="DraCorstandard"/>
        <w:spacing w:after="0"/>
        <w:rPr>
          <w:iCs/>
          <w:lang w:val="en-GB"/>
        </w:rPr>
      </w:pPr>
      <w:r w:rsidRPr="00006F90">
        <w:rPr>
          <w:iCs/>
          <w:lang w:val="en-GB"/>
        </w:rPr>
        <w:t>Caussam dicit apud Imperatorem.</w:t>
      </w:r>
    </w:p>
    <w:p w14:paraId="1F068B96" w14:textId="77777777" w:rsidR="0015016F" w:rsidRPr="0015016F" w:rsidRDefault="0015016F" w:rsidP="0015016F">
      <w:pPr>
        <w:pStyle w:val="DraCoradditions"/>
      </w:pPr>
      <w:r w:rsidRPr="0015016F">
        <w:t>/argument_</w:t>
      </w:r>
      <w:r>
        <w:t>end</w:t>
      </w:r>
      <w:r w:rsidRPr="0015016F">
        <w:t>/</w:t>
      </w:r>
    </w:p>
    <w:p w14:paraId="1F068B97" w14:textId="77777777" w:rsidR="00057276" w:rsidRDefault="00057276" w:rsidP="00A17364">
      <w:pPr>
        <w:pStyle w:val="DraCorstandard"/>
        <w:spacing w:after="0"/>
        <w:rPr>
          <w:lang w:val="fr-FR"/>
        </w:rPr>
      </w:pPr>
      <w:r w:rsidRPr="00285CDB">
        <w:rPr>
          <w:lang w:val="fr-FR"/>
        </w:rPr>
        <w:t>„</w:t>
      </w:r>
      <w:r w:rsidRPr="0015016F">
        <w:rPr>
          <w:rStyle w:val="DraCorspeakerattribution"/>
        </w:rPr>
        <w:t>AVR</w:t>
      </w:r>
      <w:r w:rsidRPr="00350256">
        <w:rPr>
          <w:rStyle w:val="DraCorspeakerattribution"/>
        </w:rPr>
        <w:t>E.</w:t>
      </w:r>
      <w:r w:rsidRPr="00285CDB">
        <w:rPr>
          <w:lang w:val="fr-FR"/>
        </w:rPr>
        <w:t xml:space="preserve"> TEntanda primùm cuncta, dum molli gradu</w:t>
      </w:r>
    </w:p>
    <w:p w14:paraId="1F068B98" w14:textId="77777777" w:rsidR="00057276" w:rsidRDefault="00057276" w:rsidP="00A17364">
      <w:pPr>
        <w:pStyle w:val="DraCorstandard"/>
        <w:spacing w:after="0"/>
        <w:rPr>
          <w:lang w:val="fr-FR"/>
        </w:rPr>
      </w:pPr>
      <w:r w:rsidRPr="00285CDB">
        <w:rPr>
          <w:lang w:val="fr-FR"/>
        </w:rPr>
        <w:t>„Serpit venenum, membra qui scindit sua,</w:t>
      </w:r>
    </w:p>
    <w:p w14:paraId="1F068B99" w14:textId="77777777" w:rsidR="00057276" w:rsidRDefault="00057276" w:rsidP="00A17364">
      <w:pPr>
        <w:pStyle w:val="DraCorstandard"/>
        <w:spacing w:after="0"/>
        <w:rPr>
          <w:lang w:val="fr-FR"/>
        </w:rPr>
      </w:pPr>
      <w:r w:rsidRPr="00285CDB">
        <w:rPr>
          <w:lang w:val="fr-FR"/>
        </w:rPr>
        <w:t>„Et non medetur vulneri, stultè facit.</w:t>
      </w:r>
    </w:p>
    <w:p w14:paraId="1F068B9A" w14:textId="77777777" w:rsidR="00057276" w:rsidRDefault="00057276" w:rsidP="00A17364">
      <w:pPr>
        <w:pStyle w:val="DraCorstandard"/>
        <w:spacing w:after="0"/>
        <w:rPr>
          <w:lang w:val="fr-FR"/>
        </w:rPr>
      </w:pPr>
      <w:r w:rsidRPr="00285CDB">
        <w:rPr>
          <w:lang w:val="fr-FR"/>
        </w:rPr>
        <w:t>O foeminarum sydus,ô Felicitas,</w:t>
      </w:r>
    </w:p>
    <w:p w14:paraId="1F068B9B" w14:textId="77777777" w:rsidR="00057276" w:rsidRDefault="00057276" w:rsidP="00A17364">
      <w:pPr>
        <w:pStyle w:val="DraCorstandard"/>
        <w:spacing w:after="0"/>
        <w:rPr>
          <w:lang w:val="fr-FR"/>
        </w:rPr>
      </w:pPr>
      <w:r w:rsidRPr="00285CDB">
        <w:rPr>
          <w:lang w:val="fr-FR"/>
        </w:rPr>
        <w:t>Explebis omen nominis, tantùm tibi</w:t>
      </w:r>
    </w:p>
    <w:p w14:paraId="1F068B9C" w14:textId="77777777" w:rsidR="00057276" w:rsidRDefault="00057276" w:rsidP="00A17364">
      <w:pPr>
        <w:pStyle w:val="DraCorstandard"/>
        <w:spacing w:after="0"/>
        <w:rPr>
          <w:lang w:val="fr-FR"/>
        </w:rPr>
      </w:pPr>
      <w:r w:rsidRPr="00285CDB">
        <w:rPr>
          <w:lang w:val="fr-FR"/>
        </w:rPr>
        <w:t>Dent quae mereris coelites plena manu.</w:t>
      </w:r>
    </w:p>
    <w:p w14:paraId="1F068B9D" w14:textId="77777777" w:rsidR="00057276" w:rsidRDefault="00057276" w:rsidP="00A17364">
      <w:pPr>
        <w:pStyle w:val="DraCorstandard"/>
        <w:spacing w:after="0"/>
        <w:rPr>
          <w:lang w:val="fr-FR"/>
        </w:rPr>
      </w:pPr>
      <w:r w:rsidRPr="00285CDB">
        <w:rPr>
          <w:lang w:val="fr-FR"/>
        </w:rPr>
        <w:t>Quid non meretur mentis excelsae decus,</w:t>
      </w:r>
    </w:p>
    <w:p w14:paraId="1F068B9E" w14:textId="77777777" w:rsidR="00057276" w:rsidRDefault="00057276" w:rsidP="00A17364">
      <w:pPr>
        <w:pStyle w:val="DraCorstandard"/>
        <w:spacing w:after="0"/>
        <w:rPr>
          <w:lang w:val="fr-FR"/>
        </w:rPr>
      </w:pPr>
      <w:r w:rsidRPr="00285CDB">
        <w:rPr>
          <w:lang w:val="fr-FR"/>
        </w:rPr>
        <w:t>Et expolita frontis assurgens honos,</w:t>
      </w:r>
    </w:p>
    <w:p w14:paraId="1F068B9F" w14:textId="77777777" w:rsidR="00057276" w:rsidRDefault="00057276" w:rsidP="00A17364">
      <w:pPr>
        <w:pStyle w:val="DraCorstandard"/>
        <w:spacing w:after="0"/>
        <w:rPr>
          <w:lang w:val="fr-FR"/>
        </w:rPr>
      </w:pPr>
      <w:r w:rsidRPr="00285CDB">
        <w:rPr>
          <w:lang w:val="fr-FR"/>
        </w:rPr>
        <w:t>Rosisque mixta labra, &amp; hyblaeis fauis?</w:t>
      </w:r>
    </w:p>
    <w:p w14:paraId="1F068BA0" w14:textId="77777777" w:rsidR="00057276" w:rsidRDefault="00057276" w:rsidP="00A17364">
      <w:pPr>
        <w:pStyle w:val="DraCorstandard"/>
        <w:spacing w:after="0"/>
        <w:rPr>
          <w:lang w:val="fr-FR"/>
        </w:rPr>
      </w:pPr>
      <w:r w:rsidRPr="00285CDB">
        <w:rPr>
          <w:lang w:val="fr-FR"/>
        </w:rPr>
        <w:t>Cur te cruentis conficit stimulis dolor?</w:t>
      </w:r>
    </w:p>
    <w:p w14:paraId="1F068BA1" w14:textId="77777777" w:rsidR="00057276" w:rsidRDefault="00057276" w:rsidP="00A17364">
      <w:pPr>
        <w:pStyle w:val="DraCorstandard"/>
        <w:spacing w:after="0"/>
        <w:rPr>
          <w:lang w:val="fr-FR"/>
        </w:rPr>
      </w:pPr>
      <w:r w:rsidRPr="00285CDB">
        <w:rPr>
          <w:lang w:val="fr-FR"/>
        </w:rPr>
        <w:t>Marcere pateris purpura extinctam facem,</w:t>
      </w:r>
    </w:p>
    <w:p w14:paraId="1F068BA2" w14:textId="77777777" w:rsidR="00057276" w:rsidRDefault="00057276" w:rsidP="00A17364">
      <w:pPr>
        <w:pStyle w:val="DraCorstandard"/>
        <w:spacing w:after="0"/>
        <w:rPr>
          <w:lang w:val="fr-FR"/>
        </w:rPr>
      </w:pPr>
      <w:r w:rsidRPr="00285CDB">
        <w:rPr>
          <w:lang w:val="fr-FR"/>
        </w:rPr>
        <w:t>Exosa thalamum; &amp; iura consortis thori,</w:t>
      </w:r>
    </w:p>
    <w:p w14:paraId="1F068BA3" w14:textId="77777777" w:rsidR="00057276" w:rsidRDefault="00057276" w:rsidP="00A17364">
      <w:pPr>
        <w:pStyle w:val="DraCorstandard"/>
        <w:spacing w:after="0"/>
        <w:rPr>
          <w:lang w:val="fr-FR"/>
        </w:rPr>
      </w:pPr>
      <w:r w:rsidRPr="00285CDB">
        <w:rPr>
          <w:lang w:val="fr-FR"/>
        </w:rPr>
        <w:t>Expers honoris, nominis, vitae, tui</w:t>
      </w:r>
    </w:p>
    <w:p w14:paraId="1F068BA4" w14:textId="77777777" w:rsidR="00057276" w:rsidRDefault="00057276" w:rsidP="00A17364">
      <w:pPr>
        <w:pStyle w:val="DraCorstandard"/>
        <w:spacing w:after="0"/>
        <w:rPr>
          <w:lang w:val="fr-FR"/>
        </w:rPr>
      </w:pPr>
      <w:r w:rsidRPr="00285CDB">
        <w:rPr>
          <w:lang w:val="fr-FR"/>
        </w:rPr>
        <w:t>Fruere deorum munere, fruere, dum potes,</w:t>
      </w:r>
    </w:p>
    <w:p w14:paraId="1F068BA5" w14:textId="77777777" w:rsidR="00057276" w:rsidRDefault="00057276" w:rsidP="00A17364">
      <w:pPr>
        <w:pStyle w:val="DraCorstandard"/>
        <w:spacing w:after="0"/>
        <w:rPr>
          <w:lang w:val="fr-FR"/>
        </w:rPr>
      </w:pPr>
      <w:r w:rsidRPr="00285CDB">
        <w:rPr>
          <w:lang w:val="fr-FR"/>
        </w:rPr>
        <w:t>Vitaeque honores carpe, quos offert Deus.</w:t>
      </w:r>
    </w:p>
    <w:p w14:paraId="1F068BA6" w14:textId="77777777" w:rsidR="00057276" w:rsidRDefault="00057276" w:rsidP="00A17364">
      <w:pPr>
        <w:pStyle w:val="DraCorstandard"/>
        <w:spacing w:after="0"/>
        <w:rPr>
          <w:lang w:val="fr-FR"/>
        </w:rPr>
      </w:pPr>
      <w:r w:rsidRPr="00285CDB">
        <w:rPr>
          <w:lang w:val="fr-FR"/>
        </w:rPr>
        <w:t>„</w:t>
      </w:r>
      <w:r w:rsidRPr="00350256">
        <w:rPr>
          <w:rStyle w:val="DraCorspeakerattribution"/>
        </w:rPr>
        <w:t>FEL.</w:t>
      </w:r>
      <w:r w:rsidRPr="00285CDB">
        <w:rPr>
          <w:lang w:val="fr-FR"/>
        </w:rPr>
        <w:t xml:space="preserve"> Est, Imperator, munus infidum decor,</w:t>
      </w:r>
    </w:p>
    <w:p w14:paraId="1F068BA7" w14:textId="77777777" w:rsidR="00057276" w:rsidRDefault="00057276" w:rsidP="00A17364">
      <w:pPr>
        <w:pStyle w:val="DraCorstandard"/>
        <w:spacing w:after="0"/>
        <w:rPr>
          <w:lang w:val="fr-FR"/>
        </w:rPr>
      </w:pPr>
      <w:r w:rsidRPr="00285CDB">
        <w:rPr>
          <w:lang w:val="fr-FR"/>
        </w:rPr>
        <w:t>„Et commodatum, non datum mortalibus.</w:t>
      </w:r>
    </w:p>
    <w:p w14:paraId="1F068BA8" w14:textId="77777777" w:rsidR="00057276" w:rsidRDefault="00057276" w:rsidP="00A17364">
      <w:pPr>
        <w:pStyle w:val="DraCorstandard"/>
        <w:spacing w:after="0"/>
        <w:rPr>
          <w:lang w:val="fr-FR"/>
        </w:rPr>
      </w:pPr>
      <w:r w:rsidRPr="00285CDB">
        <w:rPr>
          <w:lang w:val="fr-FR"/>
        </w:rPr>
        <w:t>„Non sic feracis hortuli pictum decus</w:t>
      </w:r>
    </w:p>
    <w:p w14:paraId="1F068BA9" w14:textId="77777777" w:rsidR="00057276" w:rsidRDefault="00057276" w:rsidP="00A17364">
      <w:pPr>
        <w:pStyle w:val="DraCorstandard"/>
        <w:spacing w:after="0"/>
        <w:rPr>
          <w:lang w:val="fr-FR"/>
        </w:rPr>
      </w:pPr>
      <w:r w:rsidRPr="00285CDB">
        <w:rPr>
          <w:lang w:val="fr-FR"/>
        </w:rPr>
        <w:t>„Saeuus diei fulgor extinguit, citâ</w:t>
      </w:r>
    </w:p>
    <w:p w14:paraId="1F068BAA" w14:textId="77777777" w:rsidR="00057276" w:rsidRDefault="00057276" w:rsidP="00A17364">
      <w:pPr>
        <w:pStyle w:val="DraCorstandard"/>
        <w:spacing w:after="0"/>
        <w:rPr>
          <w:lang w:val="fr-FR"/>
        </w:rPr>
      </w:pPr>
      <w:r w:rsidRPr="00285CDB">
        <w:rPr>
          <w:lang w:val="fr-FR"/>
        </w:rPr>
        <w:t>„Medio sub axe cùm furit Phoebus rotâ,</w:t>
      </w:r>
    </w:p>
    <w:p w14:paraId="1F068BAB" w14:textId="77777777" w:rsidR="00057276" w:rsidRDefault="00057276" w:rsidP="00A17364">
      <w:pPr>
        <w:pStyle w:val="DraCorstandard"/>
        <w:spacing w:after="0"/>
        <w:rPr>
          <w:lang w:val="fr-FR"/>
        </w:rPr>
      </w:pPr>
      <w:r w:rsidRPr="00285CDB">
        <w:rPr>
          <w:lang w:val="fr-FR"/>
        </w:rPr>
        <w:t>„Vt illa rapitur temporis spolium breue,</w:t>
      </w:r>
    </w:p>
    <w:p w14:paraId="1F068BAC" w14:textId="77777777" w:rsidR="00057276" w:rsidRDefault="00057276" w:rsidP="00A17364">
      <w:pPr>
        <w:pStyle w:val="DraCorstandard"/>
        <w:spacing w:after="0"/>
        <w:rPr>
          <w:lang w:val="fr-FR"/>
        </w:rPr>
      </w:pPr>
      <w:r w:rsidRPr="00285CDB">
        <w:rPr>
          <w:lang w:val="fr-FR"/>
        </w:rPr>
        <w:t>„Diesque veniens corpori demit diem.</w:t>
      </w:r>
    </w:p>
    <w:p w14:paraId="1F068BAD" w14:textId="77777777" w:rsidR="00057276" w:rsidRDefault="00057276" w:rsidP="00A17364">
      <w:pPr>
        <w:pStyle w:val="DraCorstandard"/>
        <w:spacing w:after="0"/>
      </w:pPr>
      <w:r>
        <w:t>„Sed forma mentis est decus verum, &amp; decor.</w:t>
      </w:r>
    </w:p>
    <w:p w14:paraId="1F068BAE" w14:textId="77777777" w:rsidR="00057276" w:rsidRDefault="00057276" w:rsidP="00A17364">
      <w:pPr>
        <w:pStyle w:val="DraCorstandard"/>
        <w:spacing w:after="0"/>
      </w:pPr>
      <w:r>
        <w:t>„</w:t>
      </w:r>
      <w:r w:rsidR="0015016F" w:rsidRPr="0015016F">
        <w:rPr>
          <w:rStyle w:val="DraCorspeakerattribution"/>
        </w:rPr>
        <w:t>AVR.</w:t>
      </w:r>
      <w:r>
        <w:t xml:space="preserve"> </w:t>
      </w:r>
      <w:r w:rsidR="008361A3" w:rsidRPr="008361A3">
        <w:rPr>
          <w:rStyle w:val="DraCormarkversepart"/>
          <w:lang w:val="fr-FR"/>
        </w:rPr>
        <w:t>@</w:t>
      </w:r>
      <w:r>
        <w:t xml:space="preserve">Quae forma? </w:t>
      </w:r>
      <w:r w:rsidR="0015016F" w:rsidRPr="0015016F">
        <w:rPr>
          <w:rStyle w:val="DraCorspeakerattribution"/>
        </w:rPr>
        <w:t>FEL.</w:t>
      </w:r>
      <w:r>
        <w:t xml:space="preserve"> </w:t>
      </w:r>
      <w:r w:rsidR="008361A3" w:rsidRPr="008361A3">
        <w:rPr>
          <w:rStyle w:val="DraCormarkversepart"/>
          <w:lang w:val="fr-FR"/>
        </w:rPr>
        <w:t>@</w:t>
      </w:r>
      <w:r>
        <w:t>Virtus est Dei viuus color.</w:t>
      </w:r>
    </w:p>
    <w:p w14:paraId="1F068BAF" w14:textId="77777777" w:rsidR="00057276" w:rsidRDefault="0015016F" w:rsidP="00A17364">
      <w:pPr>
        <w:pStyle w:val="DraCorstandard"/>
        <w:spacing w:after="0"/>
      </w:pPr>
      <w:r w:rsidRPr="0015016F">
        <w:rPr>
          <w:rStyle w:val="DraCorspeakerattribution"/>
        </w:rPr>
        <w:t>AVR.</w:t>
      </w:r>
      <w:r w:rsidR="00057276">
        <w:t xml:space="preserve"> Sed Christiani numen euertunt Dei.</w:t>
      </w:r>
    </w:p>
    <w:p w14:paraId="1F068BB0" w14:textId="77777777" w:rsidR="00057276" w:rsidRDefault="0015016F" w:rsidP="00A17364">
      <w:pPr>
        <w:pStyle w:val="DraCorstandard"/>
        <w:spacing w:after="0"/>
      </w:pPr>
      <w:r w:rsidRPr="0015016F">
        <w:rPr>
          <w:rStyle w:val="DraCorspeakerattribution"/>
        </w:rPr>
        <w:t>FEL.</w:t>
      </w:r>
      <w:r w:rsidR="00057276">
        <w:t xml:space="preserve"> Non fragile colimus daemonum excordes genus,</w:t>
      </w:r>
    </w:p>
    <w:p w14:paraId="1F068BB1" w14:textId="77777777" w:rsidR="00057276" w:rsidRDefault="00057276" w:rsidP="00A17364">
      <w:pPr>
        <w:pStyle w:val="DraCorstandard"/>
        <w:spacing w:after="0"/>
      </w:pPr>
      <w:r>
        <w:t>Quos stulta pingit, &amp; fabricat hominum manus.</w:t>
      </w:r>
    </w:p>
    <w:p w14:paraId="1F068BB2" w14:textId="77777777" w:rsidR="00057276" w:rsidRDefault="0015016F" w:rsidP="00A17364">
      <w:pPr>
        <w:pStyle w:val="DraCorstandard"/>
        <w:spacing w:after="0"/>
      </w:pPr>
      <w:r w:rsidRPr="0015016F">
        <w:rPr>
          <w:rStyle w:val="DraCorspeakerattribution"/>
        </w:rPr>
        <w:t>AVR.</w:t>
      </w:r>
      <w:r w:rsidR="00057276">
        <w:t xml:space="preserve"> Quid ergo colitis impium cruciarium?</w:t>
      </w:r>
    </w:p>
    <w:p w14:paraId="1F068BB3" w14:textId="77777777" w:rsidR="00057276" w:rsidRDefault="0015016F" w:rsidP="00A17364">
      <w:pPr>
        <w:pStyle w:val="DraCorstandard"/>
        <w:spacing w:after="0"/>
      </w:pPr>
      <w:r w:rsidRPr="0015016F">
        <w:rPr>
          <w:rStyle w:val="DraCorspeakerattribution"/>
        </w:rPr>
        <w:t>FEL.</w:t>
      </w:r>
      <w:r w:rsidR="00057276">
        <w:t xml:space="preserve"> Rerum parentem, cuncta qui nutu regit,</w:t>
      </w:r>
    </w:p>
    <w:p w14:paraId="1F068BB4" w14:textId="77777777" w:rsidR="00057276" w:rsidRDefault="00057276" w:rsidP="00A17364">
      <w:pPr>
        <w:pStyle w:val="DraCorstandard"/>
        <w:spacing w:after="0"/>
      </w:pPr>
      <w:r>
        <w:lastRenderedPageBreak/>
        <w:t>Patrisque summi filium supplex colo,</w:t>
      </w:r>
    </w:p>
    <w:p w14:paraId="1F068BB5" w14:textId="77777777" w:rsidR="00057276" w:rsidRDefault="00057276" w:rsidP="00A17364">
      <w:pPr>
        <w:pStyle w:val="DraCorstandard"/>
        <w:spacing w:after="0"/>
      </w:pPr>
      <w:r>
        <w:t>„Hunc, qui refringens nube corporea Deum,</w:t>
      </w:r>
    </w:p>
    <w:p w14:paraId="1F068BB6" w14:textId="77777777" w:rsidR="00057276" w:rsidRDefault="00057276" w:rsidP="00A17364">
      <w:pPr>
        <w:pStyle w:val="DraCorstandard"/>
        <w:spacing w:after="0"/>
      </w:pPr>
      <w:r>
        <w:t>„Paruosque in artus lapsus è patris sinu</w:t>
      </w:r>
    </w:p>
    <w:p w14:paraId="1F068BB7" w14:textId="77777777" w:rsidR="00057276" w:rsidRDefault="00057276" w:rsidP="00A17364">
      <w:pPr>
        <w:pStyle w:val="DraCorstandard"/>
        <w:spacing w:after="0"/>
      </w:pPr>
      <w:r>
        <w:t>„Attemperauit inditum terris polum:</w:t>
      </w:r>
    </w:p>
    <w:p w14:paraId="1F068BB8" w14:textId="77777777" w:rsidR="00057276" w:rsidRDefault="00057276" w:rsidP="00A17364">
      <w:pPr>
        <w:pStyle w:val="DraCorstandard"/>
        <w:spacing w:after="0"/>
      </w:pPr>
      <w:r>
        <w:t>Dein misertus numini insertum genus,</w:t>
      </w:r>
    </w:p>
    <w:p w14:paraId="1F068BB9" w14:textId="77777777" w:rsidR="00057276" w:rsidRDefault="00057276" w:rsidP="00A17364">
      <w:pPr>
        <w:pStyle w:val="DraCorstandard"/>
        <w:spacing w:after="0"/>
      </w:pPr>
      <w:r>
        <w:t>Suo expiauit sanguine humanam luem;</w:t>
      </w:r>
    </w:p>
    <w:p w14:paraId="1F068BBA" w14:textId="77777777" w:rsidR="00057276" w:rsidRDefault="00057276" w:rsidP="00A17364">
      <w:pPr>
        <w:pStyle w:val="DraCorstandard"/>
        <w:spacing w:after="0"/>
      </w:pPr>
      <w:r>
        <w:t>Piacularis victima, &amp; victor, Deus</w:t>
      </w:r>
    </w:p>
    <w:p w14:paraId="1F068BBB" w14:textId="77777777" w:rsidR="00057276" w:rsidRDefault="008361A3" w:rsidP="00A17364">
      <w:pPr>
        <w:pStyle w:val="DraCorstandard"/>
        <w:spacing w:after="0"/>
      </w:pPr>
      <w:r w:rsidRPr="008361A3">
        <w:rPr>
          <w:rStyle w:val="DraCormarkversepart"/>
          <w:lang w:val="fr-FR"/>
        </w:rPr>
        <w:t>@</w:t>
      </w:r>
      <w:r w:rsidR="00057276">
        <w:t xml:space="preserve">Impensus homini. </w:t>
      </w:r>
      <w:r w:rsidR="001138B7" w:rsidRPr="001138B7">
        <w:rPr>
          <w:rStyle w:val="DraCorspeakerattribution"/>
        </w:rPr>
        <w:t xml:space="preserve">AVREL. </w:t>
      </w:r>
      <w:r w:rsidR="00057276">
        <w:t>nempe compones Ioui</w:t>
      </w:r>
    </w:p>
    <w:p w14:paraId="1F068BBC" w14:textId="77777777" w:rsidR="00057276" w:rsidRDefault="00057276" w:rsidP="00A17364">
      <w:pPr>
        <w:pStyle w:val="DraCorstandard"/>
        <w:spacing w:after="0"/>
      </w:pPr>
      <w:r>
        <w:t>Illum parentis filium pauperculae?</w:t>
      </w:r>
    </w:p>
    <w:p w14:paraId="1F068BBD" w14:textId="77777777" w:rsidR="00057276" w:rsidRDefault="0015016F" w:rsidP="00A17364">
      <w:pPr>
        <w:pStyle w:val="DraCorstandard"/>
        <w:spacing w:after="0"/>
      </w:pPr>
      <w:r w:rsidRPr="0015016F">
        <w:rPr>
          <w:rStyle w:val="DraCorspeakerattribution"/>
        </w:rPr>
        <w:t>FEL.</w:t>
      </w:r>
      <w:r w:rsidR="00057276">
        <w:t xml:space="preserve"> Qui sceptra donat regibus regum potens.</w:t>
      </w:r>
    </w:p>
    <w:p w14:paraId="1F068BBE" w14:textId="77777777" w:rsidR="00057276" w:rsidRDefault="0015016F" w:rsidP="00A17364">
      <w:pPr>
        <w:pStyle w:val="DraCorstandard"/>
        <w:spacing w:after="0"/>
        <w:rPr>
          <w:lang w:val="fr-FR"/>
        </w:rPr>
      </w:pPr>
      <w:r w:rsidRPr="0015016F">
        <w:rPr>
          <w:rStyle w:val="DraCorspeakerattribution"/>
        </w:rPr>
        <w:t>AVR.</w:t>
      </w:r>
      <w:r w:rsidR="00057276" w:rsidRPr="00285CDB">
        <w:rPr>
          <w:lang w:val="fr-FR"/>
        </w:rPr>
        <w:t xml:space="preserve"> Qui sceptra donet? nil habet praetor crucos.</w:t>
      </w:r>
    </w:p>
    <w:p w14:paraId="1F068BBF" w14:textId="77777777" w:rsidR="00057276" w:rsidRDefault="0015016F" w:rsidP="00A17364">
      <w:pPr>
        <w:pStyle w:val="DraCorstandard"/>
        <w:spacing w:after="0"/>
        <w:rPr>
          <w:lang w:val="fr-FR"/>
        </w:rPr>
      </w:pPr>
      <w:r w:rsidRPr="0015016F">
        <w:rPr>
          <w:rStyle w:val="DraCorspeakerattribution"/>
        </w:rPr>
        <w:t>FEL.</w:t>
      </w:r>
      <w:r w:rsidR="00057276" w:rsidRPr="00285CDB">
        <w:rPr>
          <w:lang w:val="fr-FR"/>
        </w:rPr>
        <w:t xml:space="preserve"> Cruces amamus optimas scalas poli.</w:t>
      </w:r>
    </w:p>
    <w:p w14:paraId="1F068BC0" w14:textId="77777777" w:rsidR="00057276" w:rsidRDefault="0015016F" w:rsidP="00A17364">
      <w:pPr>
        <w:pStyle w:val="DraCorstandard"/>
        <w:spacing w:after="0"/>
      </w:pPr>
      <w:r w:rsidRPr="0015016F">
        <w:rPr>
          <w:rStyle w:val="DraCorspeakerattribution"/>
        </w:rPr>
        <w:t>AVR.</w:t>
      </w:r>
      <w:r w:rsidR="00057276">
        <w:t xml:space="preserve"> Haec stulta verpi somnia; &amp; nugas canunt,</w:t>
      </w:r>
    </w:p>
    <w:p w14:paraId="1F068BC1" w14:textId="77777777" w:rsidR="00057276" w:rsidRDefault="00057276" w:rsidP="00A17364">
      <w:pPr>
        <w:pStyle w:val="DraCorstandard"/>
        <w:spacing w:after="0"/>
      </w:pPr>
      <w:r>
        <w:t>Qui mente multos credula pingunt polos.</w:t>
      </w:r>
    </w:p>
    <w:p w14:paraId="1F068BC2" w14:textId="77777777" w:rsidR="00057276" w:rsidRDefault="00057276" w:rsidP="00A17364">
      <w:pPr>
        <w:pStyle w:val="DraCorstandard"/>
        <w:spacing w:after="0"/>
      </w:pPr>
      <w:r>
        <w:t>Et sefuturos autumant coelo loues,</w:t>
      </w:r>
    </w:p>
    <w:p w14:paraId="1F068BC3" w14:textId="77777777" w:rsidR="00057276" w:rsidRDefault="00057276" w:rsidP="00A17364">
      <w:pPr>
        <w:pStyle w:val="DraCorstandard"/>
        <w:spacing w:after="0"/>
      </w:pPr>
      <w:r>
        <w:t>Cùm iam miselli desinunt esse in viris.</w:t>
      </w:r>
    </w:p>
    <w:p w14:paraId="1F068BC4" w14:textId="77777777" w:rsidR="00057276" w:rsidRPr="0037560A" w:rsidRDefault="00057276" w:rsidP="00A17364">
      <w:pPr>
        <w:pStyle w:val="DraCorstandard"/>
        <w:spacing w:after="0"/>
      </w:pPr>
      <w:r w:rsidRPr="0037560A">
        <w:rPr>
          <w:rStyle w:val="DraCorspeakerattribution"/>
        </w:rPr>
        <w:t>FEL</w:t>
      </w:r>
      <w:r w:rsidR="0037560A" w:rsidRPr="0037560A">
        <w:rPr>
          <w:rStyle w:val="DraCorspeakerattribution"/>
          <w:lang w:val="cs-CZ"/>
        </w:rPr>
        <w:t>.</w:t>
      </w:r>
      <w:r w:rsidRPr="0037560A">
        <w:t xml:space="preserve"> Sunt sana verba, somnijs nulla est fides.</w:t>
      </w:r>
    </w:p>
    <w:p w14:paraId="1F068BC5" w14:textId="77777777" w:rsidR="00057276" w:rsidRPr="0037560A" w:rsidRDefault="00057276" w:rsidP="00A17364">
      <w:pPr>
        <w:pStyle w:val="DraCorstandard"/>
        <w:spacing w:after="0"/>
      </w:pPr>
      <w:r w:rsidRPr="0037560A">
        <w:rPr>
          <w:rStyle w:val="DraCorspeakerattribution"/>
        </w:rPr>
        <w:t>AVR</w:t>
      </w:r>
      <w:r w:rsidR="0037560A" w:rsidRPr="0037560A">
        <w:rPr>
          <w:rStyle w:val="DraCorspeakerattribution"/>
          <w:lang w:val="cs-CZ"/>
        </w:rPr>
        <w:t>.</w:t>
      </w:r>
      <w:r w:rsidRPr="0037560A">
        <w:t xml:space="preserve"> Vis alta sapere; desipis Felicitas.</w:t>
      </w:r>
    </w:p>
    <w:p w14:paraId="1F068BC6" w14:textId="77777777" w:rsidR="00057276" w:rsidRDefault="00057276" w:rsidP="00A17364">
      <w:pPr>
        <w:pStyle w:val="DraCorstandard"/>
        <w:spacing w:after="0"/>
      </w:pPr>
      <w:r w:rsidRPr="0037560A">
        <w:rPr>
          <w:rStyle w:val="DraCorspeakerattribution"/>
        </w:rPr>
        <w:t>F</w:t>
      </w:r>
      <w:r w:rsidR="0037560A" w:rsidRPr="0037560A">
        <w:rPr>
          <w:rStyle w:val="DraCorspeakerattribution"/>
          <w:lang w:val="cs-CZ"/>
        </w:rPr>
        <w:t>E</w:t>
      </w:r>
      <w:r w:rsidRPr="0037560A">
        <w:rPr>
          <w:rStyle w:val="DraCorspeakerattribution"/>
        </w:rPr>
        <w:t>L.</w:t>
      </w:r>
      <w:r w:rsidRPr="0037560A">
        <w:t xml:space="preserve"> Haec</w:t>
      </w:r>
      <w:r>
        <w:t xml:space="preserve"> Imperator sapio, quae sapere addecet.</w:t>
      </w:r>
    </w:p>
    <w:p w14:paraId="1F068BC7" w14:textId="77777777" w:rsidR="00057276" w:rsidRDefault="001138B7" w:rsidP="00A17364">
      <w:pPr>
        <w:pStyle w:val="DraCorstandard"/>
        <w:spacing w:after="0"/>
      </w:pPr>
      <w:r w:rsidRPr="001138B7">
        <w:rPr>
          <w:rStyle w:val="DraCorspeakerattribution"/>
        </w:rPr>
        <w:t>AVREL.</w:t>
      </w:r>
      <w:r w:rsidR="00057276">
        <w:t>Tu sola prudens corculum sancti Iouis.</w:t>
      </w:r>
    </w:p>
    <w:p w14:paraId="1F068BC8" w14:textId="77777777" w:rsidR="00057276" w:rsidRPr="0037560A" w:rsidRDefault="00057276" w:rsidP="00A17364">
      <w:pPr>
        <w:pStyle w:val="DraCorstandard"/>
        <w:spacing w:after="0"/>
      </w:pPr>
      <w:r w:rsidRPr="0037560A">
        <w:rPr>
          <w:rStyle w:val="DraCorspeakerattribution"/>
        </w:rPr>
        <w:t>F</w:t>
      </w:r>
      <w:r w:rsidR="0037560A" w:rsidRPr="0037560A">
        <w:rPr>
          <w:rStyle w:val="DraCorspeakerattribution"/>
          <w:lang w:val="cs-CZ"/>
        </w:rPr>
        <w:t>E</w:t>
      </w:r>
      <w:r w:rsidRPr="0037560A">
        <w:rPr>
          <w:rStyle w:val="DraCorspeakerattribution"/>
        </w:rPr>
        <w:t>L.</w:t>
      </w:r>
      <w:r w:rsidRPr="0037560A">
        <w:t xml:space="preserve"> Deo volente sapio, quod tu non sapis.</w:t>
      </w:r>
    </w:p>
    <w:p w14:paraId="1F068BC9" w14:textId="77777777" w:rsidR="00057276" w:rsidRDefault="0037560A" w:rsidP="00A17364">
      <w:pPr>
        <w:pStyle w:val="DraCorstandard"/>
        <w:spacing w:after="0"/>
      </w:pPr>
      <w:r w:rsidRPr="0037560A">
        <w:rPr>
          <w:rStyle w:val="DraCorspeakerattribution"/>
        </w:rPr>
        <w:t>AVR</w:t>
      </w:r>
      <w:r w:rsidR="00057276" w:rsidRPr="0037560A">
        <w:rPr>
          <w:rStyle w:val="DraCorspeakerattribution"/>
        </w:rPr>
        <w:t>E</w:t>
      </w:r>
      <w:r w:rsidRPr="0037560A">
        <w:rPr>
          <w:rStyle w:val="DraCorspeakerattribution"/>
          <w:lang w:val="cs-CZ"/>
        </w:rPr>
        <w:t>L</w:t>
      </w:r>
      <w:r w:rsidR="00057276" w:rsidRPr="0037560A">
        <w:rPr>
          <w:rStyle w:val="DraCorspeakerattribution"/>
        </w:rPr>
        <w:t>.</w:t>
      </w:r>
      <w:r w:rsidR="00057276">
        <w:t xml:space="preserve"> Hoc sapere dicunt foeminam stirpe inclytam,</w:t>
      </w:r>
    </w:p>
    <w:p w14:paraId="1F068BCA" w14:textId="77777777" w:rsidR="00057276" w:rsidRDefault="00057276" w:rsidP="00A17364">
      <w:pPr>
        <w:pStyle w:val="DraCorstandard"/>
        <w:spacing w:after="0"/>
      </w:pPr>
      <w:r>
        <w:t>Et iura diuùm spernere, &amp; regum forum,</w:t>
      </w:r>
    </w:p>
    <w:p w14:paraId="1F068BCB" w14:textId="77777777" w:rsidR="00057276" w:rsidRDefault="00057276" w:rsidP="00A17364">
      <w:pPr>
        <w:pStyle w:val="DraCorstandard"/>
        <w:spacing w:after="0"/>
      </w:pPr>
      <w:r>
        <w:t>Et clara auorum lumina, &amp; titulos domus,</w:t>
      </w:r>
    </w:p>
    <w:p w14:paraId="1F068BCC" w14:textId="77777777" w:rsidR="00057276" w:rsidRDefault="00057276" w:rsidP="00A17364">
      <w:pPr>
        <w:pStyle w:val="DraCorstandard"/>
        <w:spacing w:after="0"/>
      </w:pPr>
      <w:r>
        <w:t>Infanticidas percitos diris sequi.</w:t>
      </w:r>
    </w:p>
    <w:p w14:paraId="1F068BCD" w14:textId="77777777" w:rsidR="00057276" w:rsidRDefault="0015016F" w:rsidP="00A17364">
      <w:pPr>
        <w:pStyle w:val="DraCorstandard"/>
        <w:spacing w:after="0"/>
      </w:pPr>
      <w:r w:rsidRPr="0015016F">
        <w:rPr>
          <w:rStyle w:val="DraCorspeakerattribution"/>
        </w:rPr>
        <w:t>FEL.</w:t>
      </w:r>
      <w:r w:rsidR="00057276">
        <w:t xml:space="preserve"> Infanticidas non sequor, cultum tibi</w:t>
      </w:r>
    </w:p>
    <w:p w14:paraId="1F068BCE" w14:textId="77777777" w:rsidR="00057276" w:rsidRDefault="00057276" w:rsidP="00A17364">
      <w:pPr>
        <w:pStyle w:val="DraCorstandard"/>
        <w:spacing w:after="0"/>
      </w:pPr>
      <w:r>
        <w:t>Caesar rependi, sed supra reges colo</w:t>
      </w:r>
    </w:p>
    <w:p w14:paraId="1F068BCF" w14:textId="77777777" w:rsidR="00057276" w:rsidRDefault="00057276" w:rsidP="00A17364">
      <w:pPr>
        <w:pStyle w:val="DraCorstandard"/>
        <w:spacing w:after="0"/>
      </w:pPr>
      <w:r>
        <w:t>Summum parentem coelitum, cuius pauor</w:t>
      </w:r>
    </w:p>
    <w:p w14:paraId="1F068BD0" w14:textId="77777777" w:rsidR="00057276" w:rsidRDefault="00057276" w:rsidP="00A17364">
      <w:pPr>
        <w:pStyle w:val="DraCorstandard"/>
        <w:spacing w:after="0"/>
      </w:pPr>
      <w:r>
        <w:t>Coeli columnas numine immisso quatit.</w:t>
      </w:r>
    </w:p>
    <w:p w14:paraId="1F068BD1" w14:textId="77777777" w:rsidR="00057276" w:rsidRDefault="0015016F" w:rsidP="00A17364">
      <w:pPr>
        <w:pStyle w:val="DraCorstandard"/>
        <w:spacing w:after="0"/>
      </w:pPr>
      <w:r w:rsidRPr="0015016F">
        <w:rPr>
          <w:rStyle w:val="DraCorspeakerattribution"/>
        </w:rPr>
        <w:t>AVR.</w:t>
      </w:r>
      <w:r w:rsidR="00057276">
        <w:t xml:space="preserve"> Animosa loqueris, sed rota, &amp; forrum, &amp; faces</w:t>
      </w:r>
    </w:p>
    <w:p w14:paraId="1F068BD2" w14:textId="77777777" w:rsidR="00057276" w:rsidRDefault="00057276" w:rsidP="00A17364">
      <w:pPr>
        <w:pStyle w:val="DraCorstandard"/>
        <w:spacing w:after="0"/>
      </w:pPr>
      <w:r>
        <w:t>Istas retundent mentis elata minas.</w:t>
      </w:r>
    </w:p>
    <w:p w14:paraId="1F068BD3" w14:textId="77777777" w:rsidR="00057276" w:rsidRDefault="00057276" w:rsidP="00A17364">
      <w:pPr>
        <w:pStyle w:val="DraCorstandard"/>
        <w:spacing w:after="0"/>
      </w:pPr>
      <w:r>
        <w:t>FEL Propone ferrum, laminas, tela &amp; faces.</w:t>
      </w:r>
    </w:p>
    <w:p w14:paraId="1F068BD4" w14:textId="77777777" w:rsidR="00057276" w:rsidRDefault="00057276" w:rsidP="00A17364">
      <w:pPr>
        <w:pStyle w:val="DraCorstandard"/>
        <w:spacing w:after="0"/>
      </w:pPr>
      <w:r>
        <w:t>Non me mouebis, nam Dei fulcit manus.</w:t>
      </w:r>
    </w:p>
    <w:p w14:paraId="1F068BD5" w14:textId="77777777" w:rsidR="00057276" w:rsidRDefault="0015016F" w:rsidP="00A17364">
      <w:pPr>
        <w:pStyle w:val="DraCorstandard"/>
        <w:spacing w:after="0"/>
      </w:pPr>
      <w:r w:rsidRPr="0015016F">
        <w:rPr>
          <w:rStyle w:val="DraCorspeakerattribution"/>
        </w:rPr>
        <w:t>AVR.</w:t>
      </w:r>
      <w:r w:rsidR="00057276">
        <w:t xml:space="preserve"> O misera vita taedia! ô mentem efferam!</w:t>
      </w:r>
    </w:p>
    <w:p w14:paraId="1F068BD6" w14:textId="77777777" w:rsidR="00057276" w:rsidRDefault="00057276" w:rsidP="00A17364">
      <w:pPr>
        <w:pStyle w:val="DraCorstandard"/>
        <w:spacing w:after="0"/>
      </w:pPr>
      <w:r>
        <w:lastRenderedPageBreak/>
        <w:t>Est criminosus, quisquis hanc lucem fugit.</w:t>
      </w:r>
    </w:p>
    <w:p w14:paraId="1F068BD7" w14:textId="77777777" w:rsidR="00057276" w:rsidRDefault="00057276" w:rsidP="00A17364">
      <w:pPr>
        <w:pStyle w:val="DraCorstandard"/>
        <w:spacing w:after="0"/>
      </w:pPr>
      <w:r>
        <w:t>„</w:t>
      </w:r>
      <w:r w:rsidR="0015016F" w:rsidRPr="0015016F">
        <w:rPr>
          <w:rStyle w:val="DraCorspeakerattribution"/>
        </w:rPr>
        <w:t>FEL.</w:t>
      </w:r>
      <w:r>
        <w:t xml:space="preserve"> Qui morte crimen effugit, satis est pius.</w:t>
      </w:r>
    </w:p>
    <w:p w14:paraId="1F068BD8" w14:textId="77777777" w:rsidR="00057276" w:rsidRDefault="0015016F" w:rsidP="00A17364">
      <w:pPr>
        <w:pStyle w:val="DraCorstandard"/>
        <w:spacing w:after="0"/>
      </w:pPr>
      <w:r w:rsidRPr="0015016F">
        <w:rPr>
          <w:rStyle w:val="DraCorspeakerattribution"/>
        </w:rPr>
        <w:t>AVR.</w:t>
      </w:r>
      <w:r w:rsidR="00057276">
        <w:t xml:space="preserve"> Moriere vecors si cupis, sed non semel.</w:t>
      </w:r>
    </w:p>
    <w:p w14:paraId="1F068BD9" w14:textId="77777777" w:rsidR="00057276" w:rsidRDefault="00057276" w:rsidP="00A17364">
      <w:pPr>
        <w:pStyle w:val="DraCorstandard"/>
        <w:spacing w:after="0"/>
      </w:pPr>
      <w:r>
        <w:t>„</w:t>
      </w:r>
      <w:r w:rsidR="0015016F" w:rsidRPr="0015016F">
        <w:rPr>
          <w:rStyle w:val="DraCorspeakerattribution"/>
        </w:rPr>
        <w:t>FEL.</w:t>
      </w:r>
      <w:r>
        <w:t xml:space="preserve"> Lex vniuersi me semel iussit mori.</w:t>
      </w:r>
    </w:p>
    <w:p w14:paraId="1F068BDA" w14:textId="77777777" w:rsidR="00057276" w:rsidRDefault="0015016F" w:rsidP="00A17364">
      <w:pPr>
        <w:pStyle w:val="DraCorstandard"/>
        <w:spacing w:after="0"/>
      </w:pPr>
      <w:r w:rsidRPr="0015016F">
        <w:rPr>
          <w:rStyle w:val="DraCorspeakerattribution"/>
        </w:rPr>
        <w:t>AVR.</w:t>
      </w:r>
      <w:r w:rsidR="00057276" w:rsidRPr="00285CDB">
        <w:t xml:space="preserve"> Ego te necare mortibus septem queo,</w:t>
      </w:r>
    </w:p>
    <w:p w14:paraId="1F068BDB" w14:textId="77777777" w:rsidR="00057276" w:rsidRDefault="00057276" w:rsidP="00A17364">
      <w:pPr>
        <w:pStyle w:val="DraCorstandard"/>
        <w:spacing w:after="0"/>
      </w:pPr>
      <w:r w:rsidRPr="00285CDB">
        <w:t>Quas vniuersas cùm feres, viues tamen.</w:t>
      </w:r>
    </w:p>
    <w:p w14:paraId="1F068BDC" w14:textId="77777777" w:rsidR="00057276" w:rsidRDefault="0015016F" w:rsidP="00A17364">
      <w:pPr>
        <w:pStyle w:val="DraCorstandard"/>
        <w:spacing w:after="0"/>
      </w:pPr>
      <w:r w:rsidRPr="0015016F">
        <w:rPr>
          <w:rStyle w:val="DraCorspeakerattribution"/>
        </w:rPr>
        <w:t>FEL.</w:t>
      </w:r>
      <w:r w:rsidR="00057276">
        <w:t xml:space="preserve"> Meos necabis liberos peperi Deo.</w:t>
      </w:r>
    </w:p>
    <w:p w14:paraId="1F068BDD" w14:textId="77777777" w:rsidR="00057276" w:rsidRDefault="0015016F" w:rsidP="00A17364">
      <w:pPr>
        <w:pStyle w:val="DraCorstandard"/>
        <w:spacing w:after="0"/>
      </w:pPr>
      <w:r w:rsidRPr="0015016F">
        <w:rPr>
          <w:rStyle w:val="DraCorspeakerattribution"/>
        </w:rPr>
        <w:t>AVR.</w:t>
      </w:r>
      <w:r w:rsidR="00057276">
        <w:t xml:space="preserve"> Tuos necabo liberos, sed qua nece?</w:t>
      </w:r>
    </w:p>
    <w:p w14:paraId="1F068BDE" w14:textId="77777777" w:rsidR="00057276" w:rsidRDefault="00316365" w:rsidP="00A17364">
      <w:pPr>
        <w:pStyle w:val="DraCorstandard"/>
        <w:spacing w:after="0"/>
        <w:rPr>
          <w:lang w:val="fr-FR"/>
        </w:rPr>
      </w:pPr>
      <w:r w:rsidRPr="00316365">
        <w:rPr>
          <w:rStyle w:val="DraCorspeakerattribution"/>
        </w:rPr>
        <w:t>FE</w:t>
      </w:r>
      <w:r w:rsidRPr="00316365">
        <w:rPr>
          <w:rStyle w:val="DraCorspeakerattribution"/>
          <w:lang w:val="cs-CZ"/>
        </w:rPr>
        <w:t>L</w:t>
      </w:r>
      <w:r>
        <w:rPr>
          <w:rStyle w:val="DraCorspeakerattribution"/>
          <w:lang w:val="cs-CZ"/>
        </w:rPr>
        <w:t>.</w:t>
      </w:r>
      <w:r w:rsidR="00057276" w:rsidRPr="0015016F">
        <w:rPr>
          <w:rStyle w:val="DraCorspeakerattribution"/>
        </w:rPr>
        <w:t xml:space="preserve"> </w:t>
      </w:r>
      <w:r w:rsidR="00057276" w:rsidRPr="00285CDB">
        <w:rPr>
          <w:lang w:val="fr-FR"/>
        </w:rPr>
        <w:t>Tormenta Caesar perferent, si sint Dei.</w:t>
      </w:r>
    </w:p>
    <w:p w14:paraId="1F068BDF" w14:textId="77777777" w:rsidR="00057276" w:rsidRDefault="00057276" w:rsidP="00A17364">
      <w:pPr>
        <w:pStyle w:val="DraCorstandard"/>
        <w:spacing w:after="0"/>
        <w:rPr>
          <w:lang w:val="fr-FR"/>
        </w:rPr>
      </w:pPr>
      <w:r w:rsidRPr="00285CDB">
        <w:rPr>
          <w:lang w:val="fr-FR"/>
        </w:rPr>
        <w:t>Et si Dei iam non erunt, non sunt mei.</w:t>
      </w:r>
    </w:p>
    <w:p w14:paraId="1F068BE0" w14:textId="77777777" w:rsidR="00057276" w:rsidRDefault="0015016F" w:rsidP="00A17364">
      <w:pPr>
        <w:pStyle w:val="DraCorstandard"/>
        <w:spacing w:after="0"/>
        <w:rPr>
          <w:lang w:val="fr-FR"/>
        </w:rPr>
      </w:pPr>
      <w:r w:rsidRPr="0015016F">
        <w:rPr>
          <w:rStyle w:val="DraCorspeakerattribution"/>
        </w:rPr>
        <w:t>AVR.</w:t>
      </w:r>
      <w:r w:rsidR="00057276" w:rsidRPr="00285CDB">
        <w:rPr>
          <w:lang w:val="fr-FR"/>
        </w:rPr>
        <w:t xml:space="preserve"> Mandate tenebris carceris tantum scelus.</w:t>
      </w:r>
    </w:p>
    <w:p w14:paraId="1F068BE1" w14:textId="77777777" w:rsidR="00057276" w:rsidRDefault="00057276" w:rsidP="00A17364">
      <w:pPr>
        <w:pStyle w:val="DraCorstandard"/>
        <w:spacing w:after="0"/>
        <w:rPr>
          <w:lang w:val="fr-FR"/>
        </w:rPr>
      </w:pPr>
      <w:r w:rsidRPr="00285CDB">
        <w:rPr>
          <w:lang w:val="fr-FR"/>
        </w:rPr>
        <w:t>Insana, mox te compedes reddent tibi.</w:t>
      </w:r>
    </w:p>
    <w:p w14:paraId="1F068BE2" w14:textId="77777777" w:rsidR="00057276" w:rsidRPr="0015016F" w:rsidRDefault="00057276" w:rsidP="00A17364">
      <w:pPr>
        <w:pStyle w:val="DraCorstandard"/>
        <w:spacing w:after="0"/>
        <w:rPr>
          <w:rStyle w:val="DraCorstagedirectionsetc"/>
        </w:rPr>
      </w:pPr>
      <w:r w:rsidRPr="0015016F">
        <w:rPr>
          <w:rStyle w:val="DraCorstagedirectionsetc"/>
        </w:rPr>
        <w:t>FELICITAS, ALEXAND. VITALIS, MARTIALIS.</w:t>
      </w:r>
    </w:p>
    <w:p w14:paraId="1F068BE3" w14:textId="77777777" w:rsidR="0015016F" w:rsidRPr="0015016F" w:rsidRDefault="0015016F" w:rsidP="0015016F">
      <w:pPr>
        <w:pStyle w:val="DraCoradditions"/>
      </w:pPr>
      <w:r w:rsidRPr="0015016F">
        <w:t>/argument_start/</w:t>
      </w:r>
    </w:p>
    <w:p w14:paraId="1F068BE4" w14:textId="77777777" w:rsidR="00057276" w:rsidRPr="000E1EB7" w:rsidRDefault="00057276" w:rsidP="00A17364">
      <w:pPr>
        <w:pStyle w:val="DraCorstandard"/>
        <w:spacing w:after="0"/>
        <w:rPr>
          <w:iCs/>
          <w:lang w:val="fr-FR"/>
        </w:rPr>
      </w:pPr>
      <w:r w:rsidRPr="000E1EB7">
        <w:rPr>
          <w:iCs/>
          <w:lang w:val="fr-FR"/>
        </w:rPr>
        <w:t>Mater tres iuniores filios animat.</w:t>
      </w:r>
    </w:p>
    <w:p w14:paraId="1F068BE5" w14:textId="77777777" w:rsidR="0015016F" w:rsidRPr="0015016F" w:rsidRDefault="0015016F" w:rsidP="0015016F">
      <w:pPr>
        <w:pStyle w:val="DraCoradditions"/>
      </w:pPr>
      <w:r w:rsidRPr="0015016F">
        <w:t>/argument_</w:t>
      </w:r>
      <w:r>
        <w:t>end</w:t>
      </w:r>
      <w:r w:rsidRPr="0015016F">
        <w:t>/</w:t>
      </w:r>
    </w:p>
    <w:p w14:paraId="1F068BE6" w14:textId="77777777" w:rsidR="00057276" w:rsidRDefault="00057276" w:rsidP="00A17364">
      <w:pPr>
        <w:pStyle w:val="DraCorstandard"/>
        <w:spacing w:after="0"/>
        <w:rPr>
          <w:lang w:val="fr-FR"/>
        </w:rPr>
      </w:pPr>
      <w:r w:rsidRPr="00285CDB">
        <w:rPr>
          <w:lang w:val="fr-FR"/>
        </w:rPr>
        <w:t>CAsta parentis lumen, ac thalami vnicum</w:t>
      </w:r>
    </w:p>
    <w:p w14:paraId="1F068BE7" w14:textId="77777777" w:rsidR="00057276" w:rsidRDefault="00057276" w:rsidP="00A17364">
      <w:pPr>
        <w:pStyle w:val="DraCorstandard"/>
        <w:spacing w:after="0"/>
        <w:rPr>
          <w:lang w:val="fr-FR"/>
        </w:rPr>
      </w:pPr>
      <w:r w:rsidRPr="00285CDB">
        <w:rPr>
          <w:lang w:val="fr-FR"/>
        </w:rPr>
        <w:t>Vidui leuamen, pectori affusos date</w:t>
      </w:r>
    </w:p>
    <w:p w14:paraId="1F068BE8" w14:textId="77777777" w:rsidR="00057276" w:rsidRDefault="00057276" w:rsidP="00A17364">
      <w:pPr>
        <w:pStyle w:val="DraCorstandard"/>
        <w:spacing w:after="0"/>
        <w:rPr>
          <w:lang w:val="fr-FR"/>
        </w:rPr>
      </w:pPr>
      <w:r w:rsidRPr="00285CDB">
        <w:rPr>
          <w:lang w:val="fr-FR"/>
        </w:rPr>
        <w:t>Nostro lacertos, cingitè amplexu pio</w:t>
      </w:r>
    </w:p>
    <w:p w14:paraId="1F068BE9" w14:textId="77777777" w:rsidR="00057276" w:rsidRDefault="00057276" w:rsidP="00A17364">
      <w:pPr>
        <w:pStyle w:val="DraCorstandard"/>
        <w:spacing w:after="0"/>
        <w:rPr>
          <w:lang w:val="fr-FR"/>
        </w:rPr>
      </w:pPr>
      <w:r w:rsidRPr="00285CDB">
        <w:rPr>
          <w:lang w:val="fr-FR"/>
        </w:rPr>
        <w:t>Et hinc, &amp; illinc: sufficiet vna omnibus</w:t>
      </w:r>
    </w:p>
    <w:p w14:paraId="1F068BEA" w14:textId="77777777" w:rsidR="00057276" w:rsidRPr="00057276" w:rsidRDefault="00057276" w:rsidP="00A17364">
      <w:pPr>
        <w:pStyle w:val="DraCorstandard"/>
        <w:spacing w:after="0"/>
        <w:rPr>
          <w:lang w:val="en-GB"/>
        </w:rPr>
      </w:pPr>
      <w:r w:rsidRPr="00057276">
        <w:rPr>
          <w:lang w:val="en-GB"/>
        </w:rPr>
        <w:t>Materna ceruix, Sic iuuat coelum peti,</w:t>
      </w:r>
    </w:p>
    <w:p w14:paraId="1F068BEB" w14:textId="77777777" w:rsidR="00057276" w:rsidRPr="00057276" w:rsidRDefault="00057276" w:rsidP="00A17364">
      <w:pPr>
        <w:pStyle w:val="DraCorstandard"/>
        <w:spacing w:after="0"/>
        <w:rPr>
          <w:lang w:val="en-GB"/>
        </w:rPr>
      </w:pPr>
      <w:r w:rsidRPr="00057276">
        <w:rPr>
          <w:lang w:val="en-GB"/>
        </w:rPr>
        <w:t>Hoc onere leuius teritur ad Superos via.</w:t>
      </w:r>
    </w:p>
    <w:p w14:paraId="1F068BEC" w14:textId="77777777" w:rsidR="00057276" w:rsidRPr="00057276" w:rsidRDefault="00057276" w:rsidP="00A17364">
      <w:pPr>
        <w:pStyle w:val="DraCorstandard"/>
        <w:spacing w:after="0"/>
        <w:rPr>
          <w:lang w:val="en-GB"/>
        </w:rPr>
      </w:pPr>
      <w:r w:rsidRPr="00057276">
        <w:rPr>
          <w:lang w:val="en-GB"/>
        </w:rPr>
        <w:t>Vt vos lubens amplector, &amp; vestro in sinu</w:t>
      </w:r>
    </w:p>
    <w:p w14:paraId="1F068BED" w14:textId="77777777" w:rsidR="00057276" w:rsidRDefault="00057276" w:rsidP="00A17364">
      <w:pPr>
        <w:pStyle w:val="DraCorstandard"/>
        <w:spacing w:after="0"/>
        <w:rPr>
          <w:lang w:val="fr-FR"/>
        </w:rPr>
      </w:pPr>
      <w:r w:rsidRPr="00285CDB">
        <w:rPr>
          <w:lang w:val="fr-FR"/>
        </w:rPr>
        <w:t>Liquescit animus gaudio venit dies</w:t>
      </w:r>
    </w:p>
    <w:p w14:paraId="1F068BEE" w14:textId="77777777" w:rsidR="00057276" w:rsidRDefault="00057276" w:rsidP="00A17364">
      <w:pPr>
        <w:pStyle w:val="DraCorstandard"/>
        <w:spacing w:after="0"/>
        <w:rPr>
          <w:lang w:val="fr-FR"/>
        </w:rPr>
      </w:pPr>
      <w:r w:rsidRPr="00285CDB">
        <w:rPr>
          <w:lang w:val="fr-FR"/>
        </w:rPr>
        <w:t>Sancto petitus ambitu, &amp; longa prece</w:t>
      </w:r>
    </w:p>
    <w:p w14:paraId="1F068BEF" w14:textId="77777777" w:rsidR="00057276" w:rsidRDefault="00057276" w:rsidP="00A17364">
      <w:pPr>
        <w:pStyle w:val="DraCorstandard"/>
        <w:spacing w:after="0"/>
        <w:rPr>
          <w:lang w:val="fr-FR"/>
        </w:rPr>
      </w:pPr>
      <w:r w:rsidRPr="00285CDB">
        <w:rPr>
          <w:lang w:val="fr-FR"/>
        </w:rPr>
        <w:t>Expressus astris: venit innubis dies,</w:t>
      </w:r>
    </w:p>
    <w:p w14:paraId="1F068BF0" w14:textId="77777777" w:rsidR="00057276" w:rsidRDefault="00057276" w:rsidP="00A17364">
      <w:pPr>
        <w:pStyle w:val="DraCorstandard"/>
        <w:spacing w:after="0"/>
        <w:rPr>
          <w:lang w:val="fr-FR"/>
        </w:rPr>
      </w:pPr>
      <w:r w:rsidRPr="00285CDB">
        <w:rPr>
          <w:lang w:val="fr-FR"/>
        </w:rPr>
        <w:t>Qui vos beatos martyres sistat polo.</w:t>
      </w:r>
    </w:p>
    <w:p w14:paraId="1F068BF1" w14:textId="77777777" w:rsidR="00057276" w:rsidRDefault="00057276" w:rsidP="00A17364">
      <w:pPr>
        <w:pStyle w:val="DraCorstandard"/>
        <w:spacing w:after="0"/>
      </w:pPr>
      <w:r>
        <w:t>Quae vestra mens? an verear, an sperem? haud scio.</w:t>
      </w:r>
    </w:p>
    <w:p w14:paraId="1F068BF2" w14:textId="77777777" w:rsidR="00057276" w:rsidRDefault="00057276" w:rsidP="00A17364">
      <w:pPr>
        <w:pStyle w:val="DraCorstandard"/>
        <w:spacing w:after="0"/>
      </w:pPr>
      <w:r>
        <w:t>Si me Deumque proditis, quid vos moror?</w:t>
      </w:r>
    </w:p>
    <w:p w14:paraId="1F068BF3" w14:textId="77777777" w:rsidR="00057276" w:rsidRDefault="00057276" w:rsidP="00A17364">
      <w:pPr>
        <w:pStyle w:val="DraCorstandard"/>
        <w:spacing w:after="0"/>
      </w:pPr>
      <w:r>
        <w:t>Quò vota tendo credula, atque annos graues,</w:t>
      </w:r>
    </w:p>
    <w:p w14:paraId="1F068BF4" w14:textId="77777777" w:rsidR="00057276" w:rsidRDefault="00057276" w:rsidP="00A17364">
      <w:pPr>
        <w:pStyle w:val="DraCorstandard"/>
        <w:spacing w:after="0"/>
      </w:pPr>
      <w:r>
        <w:t>Vitae aestuantis mulceo blanda fide?</w:t>
      </w:r>
    </w:p>
    <w:p w14:paraId="1F068BF5" w14:textId="77777777" w:rsidR="00057276" w:rsidRDefault="00057276" w:rsidP="00A17364">
      <w:pPr>
        <w:pStyle w:val="DraCorstandard"/>
        <w:spacing w:after="0"/>
      </w:pPr>
      <w:r>
        <w:t>Descendam ad vmbras pura, castifica, integra,</w:t>
      </w:r>
    </w:p>
    <w:p w14:paraId="1F068BF6" w14:textId="77777777" w:rsidR="00057276" w:rsidRDefault="00057276" w:rsidP="00A17364">
      <w:pPr>
        <w:pStyle w:val="DraCorstandard"/>
        <w:spacing w:after="0"/>
      </w:pPr>
      <w:r>
        <w:t>Nec sol pudoris fiet hic testis mei.</w:t>
      </w:r>
    </w:p>
    <w:p w14:paraId="1F068BF7" w14:textId="77777777" w:rsidR="00057276" w:rsidRDefault="00057276" w:rsidP="00A17364">
      <w:pPr>
        <w:pStyle w:val="DraCorstandard"/>
        <w:spacing w:after="0"/>
      </w:pPr>
      <w:r>
        <w:lastRenderedPageBreak/>
        <w:t>At si per altum pulueris nimbum, &amp; notas</w:t>
      </w:r>
    </w:p>
    <w:p w14:paraId="1F068BF8" w14:textId="77777777" w:rsidR="00057276" w:rsidRDefault="00057276" w:rsidP="00A17364">
      <w:pPr>
        <w:pStyle w:val="DraCorstandard"/>
        <w:spacing w:after="0"/>
      </w:pPr>
      <w:r>
        <w:t>Audacis animae tenditis coelo viam,</w:t>
      </w:r>
    </w:p>
    <w:p w14:paraId="1F068BF9" w14:textId="77777777" w:rsidR="00057276" w:rsidRDefault="00057276" w:rsidP="00A17364">
      <w:pPr>
        <w:pStyle w:val="DraCorstandard"/>
        <w:spacing w:after="0"/>
      </w:pPr>
      <w:r>
        <w:t>Vestrasque lauros sanguine intinctas sacro</w:t>
      </w:r>
    </w:p>
    <w:p w14:paraId="1F068BFA" w14:textId="77777777" w:rsidR="00057276" w:rsidRDefault="00057276" w:rsidP="00A17364">
      <w:pPr>
        <w:pStyle w:val="DraCorstandard"/>
        <w:spacing w:after="0"/>
      </w:pPr>
      <w:r>
        <w:t>Prarfertis: ite, iungite vnanimem gradum,</w:t>
      </w:r>
    </w:p>
    <w:p w14:paraId="1F068BFB" w14:textId="77777777" w:rsidR="00057276" w:rsidRDefault="00057276" w:rsidP="00A17364">
      <w:pPr>
        <w:pStyle w:val="DraCorstandard"/>
        <w:spacing w:after="0"/>
      </w:pPr>
      <w:r>
        <w:t>Sequar &amp; praeibo: viuere hoc solo iuuat</w:t>
      </w:r>
    </w:p>
    <w:p w14:paraId="1F068BFC" w14:textId="77777777" w:rsidR="00057276" w:rsidRDefault="00057276" w:rsidP="00A17364">
      <w:pPr>
        <w:pStyle w:val="DraCorstandard"/>
        <w:spacing w:after="0"/>
      </w:pPr>
      <w:r>
        <w:t>Et esse matrem, martyrum vt fiam parens.</w:t>
      </w:r>
    </w:p>
    <w:p w14:paraId="1F068BFD" w14:textId="77777777" w:rsidR="00057276" w:rsidRDefault="00057276" w:rsidP="00A17364">
      <w:pPr>
        <w:pStyle w:val="DraCorstandard"/>
        <w:spacing w:after="0"/>
        <w:rPr>
          <w:lang w:val="fr-FR"/>
        </w:rPr>
      </w:pPr>
      <w:r w:rsidRPr="00285CDB">
        <w:rPr>
          <w:lang w:val="fr-FR"/>
        </w:rPr>
        <w:t>O Martialis pectoris quondam mei</w:t>
      </w:r>
    </w:p>
    <w:p w14:paraId="1F068BFE" w14:textId="77777777" w:rsidR="00057276" w:rsidRDefault="00057276" w:rsidP="00A17364">
      <w:pPr>
        <w:pStyle w:val="DraCorstandard"/>
        <w:spacing w:after="0"/>
        <w:rPr>
          <w:lang w:val="fr-FR"/>
        </w:rPr>
      </w:pPr>
      <w:r w:rsidRPr="00285CDB">
        <w:rPr>
          <w:lang w:val="fr-FR"/>
        </w:rPr>
        <w:t>Dulcis voluptas, mixtus &amp; curis amor.</w:t>
      </w:r>
    </w:p>
    <w:p w14:paraId="1F068BFF" w14:textId="77777777" w:rsidR="00057276" w:rsidRPr="00057276" w:rsidRDefault="00057276" w:rsidP="00A17364">
      <w:pPr>
        <w:pStyle w:val="DraCorstandard"/>
        <w:spacing w:after="0"/>
        <w:rPr>
          <w:lang w:val="en-GB"/>
        </w:rPr>
      </w:pPr>
      <w:r w:rsidRPr="00057276">
        <w:rPr>
          <w:lang w:val="en-GB"/>
        </w:rPr>
        <w:t>Effare; mortis socius ad matrem venis!</w:t>
      </w:r>
    </w:p>
    <w:p w14:paraId="1F068C00" w14:textId="77777777" w:rsidR="00057276" w:rsidRPr="00057276" w:rsidRDefault="00057276" w:rsidP="00A17364">
      <w:pPr>
        <w:pStyle w:val="DraCorstandard"/>
        <w:spacing w:after="0"/>
        <w:rPr>
          <w:lang w:val="en-GB"/>
        </w:rPr>
      </w:pPr>
      <w:r w:rsidRPr="00057276">
        <w:rPr>
          <w:lang w:val="en-GB"/>
        </w:rPr>
        <w:t>MAR. O luce, mater, aetheris iucundior,</w:t>
      </w:r>
    </w:p>
    <w:p w14:paraId="1F068C01" w14:textId="77777777" w:rsidR="00057276" w:rsidRPr="00057276" w:rsidRDefault="00057276" w:rsidP="00A17364">
      <w:pPr>
        <w:pStyle w:val="DraCorstandard"/>
        <w:spacing w:after="0"/>
        <w:rPr>
          <w:lang w:val="de-DE"/>
        </w:rPr>
      </w:pPr>
      <w:r w:rsidRPr="00057276">
        <w:rPr>
          <w:lang w:val="de-DE"/>
        </w:rPr>
        <w:t>Ibo lubenter, quò sator diuûm vocat,</w:t>
      </w:r>
    </w:p>
    <w:p w14:paraId="1F068C02" w14:textId="77777777" w:rsidR="00057276" w:rsidRPr="00057276" w:rsidRDefault="00057276" w:rsidP="00A17364">
      <w:pPr>
        <w:pStyle w:val="DraCorstandard"/>
        <w:spacing w:after="0"/>
        <w:rPr>
          <w:lang w:val="de-DE"/>
        </w:rPr>
      </w:pPr>
      <w:r w:rsidRPr="00057276">
        <w:rPr>
          <w:lang w:val="de-DE"/>
        </w:rPr>
        <w:t>Et nulla tellus, nulla degenerem dies</w:t>
      </w:r>
    </w:p>
    <w:p w14:paraId="1F068C03" w14:textId="77777777" w:rsidR="00057276" w:rsidRPr="00057276" w:rsidRDefault="00057276" w:rsidP="00A17364">
      <w:pPr>
        <w:pStyle w:val="DraCorstandard"/>
        <w:spacing w:after="0"/>
        <w:rPr>
          <w:lang w:val="de-DE"/>
        </w:rPr>
      </w:pPr>
      <w:r w:rsidRPr="00057276">
        <w:rPr>
          <w:lang w:val="de-DE"/>
        </w:rPr>
        <w:t xml:space="preserve">Tuum videbit filium </w:t>
      </w:r>
      <w:r w:rsidR="0015016F" w:rsidRPr="0015016F">
        <w:rPr>
          <w:rStyle w:val="DraCorspeakerattribution"/>
        </w:rPr>
        <w:t>FEL.</w:t>
      </w:r>
      <w:r w:rsidRPr="00057276">
        <w:rPr>
          <w:lang w:val="de-DE"/>
        </w:rPr>
        <w:t xml:space="preserve"> Macte ô puer</w:t>
      </w:r>
    </w:p>
    <w:p w14:paraId="1F068C04" w14:textId="77777777" w:rsidR="00057276" w:rsidRPr="00057276" w:rsidRDefault="00057276" w:rsidP="00A17364">
      <w:pPr>
        <w:pStyle w:val="DraCorstandard"/>
        <w:spacing w:after="0"/>
        <w:rPr>
          <w:lang w:val="en-GB"/>
        </w:rPr>
      </w:pPr>
      <w:r w:rsidRPr="00057276">
        <w:rPr>
          <w:lang w:val="en-GB"/>
        </w:rPr>
        <w:t>Sic augurabar mente, sed me aetas tua</w:t>
      </w:r>
    </w:p>
    <w:p w14:paraId="1F068C05" w14:textId="77777777" w:rsidR="00057276" w:rsidRDefault="00057276" w:rsidP="00A17364">
      <w:pPr>
        <w:pStyle w:val="DraCorstandard"/>
        <w:spacing w:after="0"/>
        <w:rPr>
          <w:lang w:val="fr-FR"/>
        </w:rPr>
      </w:pPr>
      <w:r w:rsidRPr="00285CDB">
        <w:rPr>
          <w:lang w:val="fr-FR"/>
        </w:rPr>
        <w:t>Mouet fatebor, nate quid possit, vides,</w:t>
      </w:r>
    </w:p>
    <w:p w14:paraId="1F068C06" w14:textId="77777777" w:rsidR="00057276" w:rsidRPr="00057276" w:rsidRDefault="00057276" w:rsidP="00A17364">
      <w:pPr>
        <w:pStyle w:val="DraCorstandard"/>
        <w:spacing w:after="0"/>
        <w:rPr>
          <w:lang w:val="en-GB"/>
        </w:rPr>
      </w:pPr>
      <w:r w:rsidRPr="00057276">
        <w:rPr>
          <w:lang w:val="en-GB"/>
        </w:rPr>
        <w:t>Poena pararis nescium poenae caput,</w:t>
      </w:r>
    </w:p>
    <w:p w14:paraId="1F068C07" w14:textId="77777777" w:rsidR="00057276" w:rsidRDefault="00057276" w:rsidP="00A17364">
      <w:pPr>
        <w:pStyle w:val="DraCorstandard"/>
        <w:spacing w:after="0"/>
        <w:rPr>
          <w:lang w:val="fr-FR"/>
        </w:rPr>
      </w:pPr>
      <w:r w:rsidRPr="00285CDB">
        <w:rPr>
          <w:lang w:val="fr-FR"/>
        </w:rPr>
        <w:t>Nondum per annos obtigit quidquam pati:</w:t>
      </w:r>
    </w:p>
    <w:p w14:paraId="1F068C08" w14:textId="77777777" w:rsidR="00057276" w:rsidRDefault="00057276" w:rsidP="00A17364">
      <w:pPr>
        <w:pStyle w:val="DraCorstandard"/>
        <w:spacing w:after="0"/>
        <w:rPr>
          <w:lang w:val="fr-FR"/>
        </w:rPr>
      </w:pPr>
      <w:r w:rsidRPr="00285CDB">
        <w:rPr>
          <w:lang w:val="fr-FR"/>
        </w:rPr>
        <w:t>At magna Christi debiles fulcit manus.</w:t>
      </w:r>
    </w:p>
    <w:p w14:paraId="1F068C09" w14:textId="77777777" w:rsidR="00057276" w:rsidRDefault="00057276" w:rsidP="00A17364">
      <w:pPr>
        <w:pStyle w:val="DraCorstandard"/>
        <w:spacing w:after="0"/>
      </w:pPr>
      <w:r w:rsidRPr="0015016F">
        <w:rPr>
          <w:rStyle w:val="DraCorspeakerattribution"/>
        </w:rPr>
        <w:t>MAR.</w:t>
      </w:r>
      <w:r>
        <w:t xml:space="preserve"> Si Marte nostro, mater, hoc nobis foret</w:t>
      </w:r>
    </w:p>
    <w:p w14:paraId="1F068C0A" w14:textId="77777777" w:rsidR="00057276" w:rsidRDefault="00057276" w:rsidP="00A17364">
      <w:pPr>
        <w:pStyle w:val="DraCorstandard"/>
        <w:spacing w:after="0"/>
      </w:pPr>
      <w:r>
        <w:t>Bellum gerendum; nonnihil certè mihi,</w:t>
      </w:r>
    </w:p>
    <w:p w14:paraId="1F068C0B" w14:textId="77777777" w:rsidR="00057276" w:rsidRDefault="00057276" w:rsidP="00A17364">
      <w:pPr>
        <w:pStyle w:val="DraCorstandard"/>
        <w:spacing w:after="0"/>
      </w:pPr>
      <w:r>
        <w:t>Et tibi timerem, sed nihil Christo auspice</w:t>
      </w:r>
    </w:p>
    <w:p w14:paraId="1F068C0C" w14:textId="77777777" w:rsidR="00057276" w:rsidRDefault="002E432E" w:rsidP="00A17364">
      <w:pPr>
        <w:pStyle w:val="DraCorstandard"/>
        <w:spacing w:after="0"/>
      </w:pPr>
      <w:r w:rsidRPr="008361A3">
        <w:rPr>
          <w:rStyle w:val="DraCormarkversepart"/>
        </w:rPr>
        <w:t>@</w:t>
      </w:r>
      <w:r w:rsidR="00057276" w:rsidRPr="00316365">
        <w:t xml:space="preserve">Video timendum. </w:t>
      </w:r>
      <w:r w:rsidR="00057276" w:rsidRPr="00316365">
        <w:rPr>
          <w:rStyle w:val="DraCorspeakerattribution"/>
        </w:rPr>
        <w:t>FE</w:t>
      </w:r>
      <w:r w:rsidR="00316365" w:rsidRPr="00316365">
        <w:rPr>
          <w:rStyle w:val="DraCorspeakerattribution"/>
          <w:lang w:val="cs-CZ"/>
        </w:rPr>
        <w:t>L</w:t>
      </w:r>
      <w:r w:rsidR="00057276" w:rsidRPr="00316365">
        <w:rPr>
          <w:rStyle w:val="DraCorspeakerattribution"/>
        </w:rPr>
        <w:t>.</w:t>
      </w:r>
      <w:r w:rsidR="00057276" w:rsidRPr="00316365">
        <w:t xml:space="preserve"> </w:t>
      </w:r>
      <w:r w:rsidRPr="008361A3">
        <w:rPr>
          <w:rStyle w:val="DraCormarkversepart"/>
        </w:rPr>
        <w:t>@</w:t>
      </w:r>
      <w:r w:rsidR="00057276" w:rsidRPr="00316365">
        <w:t>Tu sapis mi floscule.</w:t>
      </w:r>
    </w:p>
    <w:p w14:paraId="1F068C0D" w14:textId="77777777" w:rsidR="00057276" w:rsidRDefault="002E432E" w:rsidP="00A17364">
      <w:pPr>
        <w:pStyle w:val="DraCorstandard"/>
        <w:spacing w:after="0"/>
      </w:pPr>
      <w:r w:rsidRPr="008361A3">
        <w:rPr>
          <w:rStyle w:val="DraCormarkversepart"/>
        </w:rPr>
        <w:t>@</w:t>
      </w:r>
      <w:r w:rsidR="00057276">
        <w:t xml:space="preserve">Et tu sequeris? </w:t>
      </w:r>
      <w:r w:rsidR="00057276" w:rsidRPr="0015016F">
        <w:rPr>
          <w:rStyle w:val="DraCorspeakerattribution"/>
        </w:rPr>
        <w:t>ALEX.</w:t>
      </w:r>
      <w:r w:rsidR="00057276">
        <w:t xml:space="preserve"> </w:t>
      </w:r>
      <w:r w:rsidRPr="008361A3">
        <w:rPr>
          <w:rStyle w:val="DraCormarkversepart"/>
        </w:rPr>
        <w:t>@</w:t>
      </w:r>
      <w:r w:rsidR="00057276">
        <w:t>Animus ebullit suo</w:t>
      </w:r>
    </w:p>
    <w:p w14:paraId="1F068C0E" w14:textId="77777777" w:rsidR="00057276" w:rsidRDefault="00057276" w:rsidP="00A17364">
      <w:pPr>
        <w:pStyle w:val="DraCorstandard"/>
        <w:spacing w:after="0"/>
      </w:pPr>
      <w:r>
        <w:t>Ardore totus, sed tamen maior tuis?</w:t>
      </w:r>
    </w:p>
    <w:p w14:paraId="1F068C0F" w14:textId="77777777" w:rsidR="00057276" w:rsidRDefault="00057276" w:rsidP="00A17364">
      <w:pPr>
        <w:pStyle w:val="DraCorstandard"/>
        <w:spacing w:after="0"/>
      </w:pPr>
      <w:r>
        <w:t>Incensa flammis, martyrij gliscit sitis.</w:t>
      </w:r>
    </w:p>
    <w:p w14:paraId="1F068C10" w14:textId="77777777" w:rsidR="00057276" w:rsidRDefault="00057276" w:rsidP="00A17364">
      <w:pPr>
        <w:pStyle w:val="DraCorstandard"/>
        <w:spacing w:after="0"/>
      </w:pPr>
      <w:r>
        <w:t>Per tela &amp; enses, per rogos, perque vngulas</w:t>
      </w:r>
    </w:p>
    <w:p w14:paraId="1F068C11" w14:textId="77777777" w:rsidR="00057276" w:rsidRDefault="00057276" w:rsidP="00A17364">
      <w:pPr>
        <w:pStyle w:val="DraCorstandard"/>
        <w:spacing w:after="0"/>
      </w:pPr>
      <w:r>
        <w:t>Mortem subibo, nec tuum mater genus</w:t>
      </w:r>
    </w:p>
    <w:p w14:paraId="1F068C12" w14:textId="77777777" w:rsidR="00057276" w:rsidRDefault="002E432E" w:rsidP="00A17364">
      <w:pPr>
        <w:pStyle w:val="DraCorstandard"/>
        <w:spacing w:after="0"/>
      </w:pPr>
      <w:r w:rsidRPr="008361A3">
        <w:rPr>
          <w:rStyle w:val="DraCormarkversepart"/>
        </w:rPr>
        <w:t>@</w:t>
      </w:r>
      <w:r w:rsidR="00057276">
        <w:t xml:space="preserve">Vnquam negabo </w:t>
      </w:r>
      <w:r w:rsidR="0015016F" w:rsidRPr="0015016F">
        <w:rPr>
          <w:rStyle w:val="DraCorspeakerattribution"/>
        </w:rPr>
        <w:t>FEL.</w:t>
      </w:r>
      <w:r w:rsidR="00057276">
        <w:t xml:space="preserve"> </w:t>
      </w:r>
      <w:r w:rsidRPr="008361A3">
        <w:rPr>
          <w:rStyle w:val="DraCormarkversepart"/>
        </w:rPr>
        <w:t>@</w:t>
      </w:r>
      <w:r w:rsidR="00057276">
        <w:t>Fortis ad fortes venis.</w:t>
      </w:r>
    </w:p>
    <w:p w14:paraId="1F068C13" w14:textId="77777777" w:rsidR="00057276" w:rsidRDefault="00057276" w:rsidP="00A17364">
      <w:pPr>
        <w:pStyle w:val="DraCorstandard"/>
        <w:spacing w:after="0"/>
      </w:pPr>
      <w:r>
        <w:t>Vitalis, ibis fratribus consors tuis.</w:t>
      </w:r>
    </w:p>
    <w:p w14:paraId="1F068C14" w14:textId="77777777" w:rsidR="00057276" w:rsidRDefault="0015016F" w:rsidP="00A17364">
      <w:pPr>
        <w:pStyle w:val="DraCorstandard"/>
        <w:spacing w:after="0"/>
      </w:pPr>
      <w:r w:rsidRPr="0015016F">
        <w:rPr>
          <w:rStyle w:val="DraCorspeakerattribution"/>
        </w:rPr>
        <w:t>VITAL.</w:t>
      </w:r>
      <w:r w:rsidR="00057276">
        <w:t xml:space="preserve"> Ibo, ibo mater: nullus Acherontis! rigor</w:t>
      </w:r>
    </w:p>
    <w:p w14:paraId="1F068C15" w14:textId="77777777" w:rsidR="00057276" w:rsidRDefault="00057276" w:rsidP="00A17364">
      <w:pPr>
        <w:pStyle w:val="DraCorstandard"/>
        <w:spacing w:after="0"/>
      </w:pPr>
      <w:r>
        <w:t>Hac me parente faciet indignum, scio.</w:t>
      </w:r>
    </w:p>
    <w:p w14:paraId="1F068C16" w14:textId="77777777" w:rsidR="00057276" w:rsidRDefault="00057276" w:rsidP="00A17364">
      <w:pPr>
        <w:pStyle w:val="DraCorstandard"/>
        <w:spacing w:after="0"/>
      </w:pPr>
      <w:r>
        <w:t>Non si tyrannus misceat terram inferis.</w:t>
      </w:r>
    </w:p>
    <w:p w14:paraId="1F068C17" w14:textId="77777777" w:rsidR="00057276" w:rsidRDefault="00057276" w:rsidP="00A17364">
      <w:pPr>
        <w:pStyle w:val="DraCorstandard"/>
        <w:spacing w:after="0"/>
      </w:pPr>
      <w:r>
        <w:t>Et quidquid atrox, pestilens, tetrum, efferum,</w:t>
      </w:r>
    </w:p>
    <w:p w14:paraId="1F068C18" w14:textId="77777777" w:rsidR="00057276" w:rsidRDefault="00057276" w:rsidP="00A17364">
      <w:pPr>
        <w:pStyle w:val="DraCorstandard"/>
        <w:spacing w:after="0"/>
      </w:pPr>
      <w:r>
        <w:t>In corpus armet, sede diuulsam sua</w:t>
      </w:r>
    </w:p>
    <w:p w14:paraId="1F068C19" w14:textId="77777777" w:rsidR="00057276" w:rsidRDefault="00057276" w:rsidP="00A17364">
      <w:pPr>
        <w:pStyle w:val="DraCorstandard"/>
        <w:spacing w:after="0"/>
      </w:pPr>
      <w:r>
        <w:lastRenderedPageBreak/>
        <w:t>Hanc dissipabit, quam Deus mentem dedit.</w:t>
      </w:r>
    </w:p>
    <w:p w14:paraId="1F068C1A" w14:textId="77777777" w:rsidR="00057276" w:rsidRDefault="0015016F" w:rsidP="00A17364">
      <w:pPr>
        <w:pStyle w:val="DraCorstandard"/>
        <w:spacing w:after="0"/>
      </w:pPr>
      <w:r w:rsidRPr="0015016F">
        <w:rPr>
          <w:rStyle w:val="DraCorspeakerattribution"/>
        </w:rPr>
        <w:t>FEL.</w:t>
      </w:r>
      <w:r w:rsidR="00057276">
        <w:t xml:space="preserve"> O digna Christo pectora! ô Iuuenes probi!</w:t>
      </w:r>
    </w:p>
    <w:p w14:paraId="1F068C1B" w14:textId="77777777" w:rsidR="00057276" w:rsidRDefault="00057276" w:rsidP="00A17364">
      <w:pPr>
        <w:pStyle w:val="DraCorstandard"/>
        <w:spacing w:after="0"/>
        <w:rPr>
          <w:lang w:val="fr-FR"/>
        </w:rPr>
      </w:pPr>
      <w:r w:rsidRPr="00285CDB">
        <w:rPr>
          <w:lang w:val="fr-FR"/>
        </w:rPr>
        <w:t>„Vnum cauete, pessimum est fraudis genus,</w:t>
      </w:r>
    </w:p>
    <w:p w14:paraId="1F068C1C" w14:textId="77777777" w:rsidR="00057276" w:rsidRDefault="00057276" w:rsidP="00A17364">
      <w:pPr>
        <w:pStyle w:val="DraCorstandard"/>
        <w:spacing w:after="0"/>
        <w:rPr>
          <w:lang w:val="fr-FR"/>
        </w:rPr>
      </w:pPr>
      <w:r w:rsidRPr="00285CDB">
        <w:rPr>
          <w:lang w:val="fr-FR"/>
        </w:rPr>
        <w:t>„Cùm mansuetos induit vultus sibi.</w:t>
      </w:r>
    </w:p>
    <w:p w14:paraId="1F068C1D" w14:textId="77777777" w:rsidR="00057276" w:rsidRDefault="00057276" w:rsidP="00A17364">
      <w:pPr>
        <w:pStyle w:val="DraCorstandard"/>
        <w:spacing w:after="0"/>
        <w:rPr>
          <w:lang w:val="fr-FR"/>
        </w:rPr>
      </w:pPr>
      <w:r w:rsidRPr="00285CDB">
        <w:rPr>
          <w:lang w:val="fr-FR"/>
        </w:rPr>
        <w:t>Si blandiatur, melleis si verbulis</w:t>
      </w:r>
    </w:p>
    <w:p w14:paraId="1F068C1E" w14:textId="77777777" w:rsidR="00057276" w:rsidRDefault="00057276" w:rsidP="00A17364">
      <w:pPr>
        <w:pStyle w:val="DraCorstandard"/>
        <w:spacing w:after="0"/>
        <w:rPr>
          <w:lang w:val="fr-FR"/>
        </w:rPr>
      </w:pPr>
      <w:r w:rsidRPr="00285CDB">
        <w:rPr>
          <w:lang w:val="fr-FR"/>
        </w:rPr>
        <w:t>Mentes inescans Caesar oppugnet fidem,</w:t>
      </w:r>
    </w:p>
    <w:p w14:paraId="1F068C1F" w14:textId="77777777" w:rsidR="00057276" w:rsidRDefault="00057276" w:rsidP="00A17364">
      <w:pPr>
        <w:pStyle w:val="DraCorstandard"/>
        <w:spacing w:after="0"/>
        <w:rPr>
          <w:lang w:val="fr-FR"/>
        </w:rPr>
      </w:pPr>
      <w:r w:rsidRPr="00285CDB">
        <w:rPr>
          <w:lang w:val="fr-FR"/>
        </w:rPr>
        <w:t>Tunc est timendus, perfidas fraudes viri</w:t>
      </w:r>
    </w:p>
    <w:p w14:paraId="1F068C20" w14:textId="77777777" w:rsidR="00057276" w:rsidRDefault="00057276" w:rsidP="00A17364">
      <w:pPr>
        <w:pStyle w:val="DraCorstandard"/>
        <w:spacing w:after="0"/>
        <w:rPr>
          <w:lang w:val="fr-FR"/>
        </w:rPr>
      </w:pPr>
      <w:r w:rsidRPr="00285CDB">
        <w:rPr>
          <w:lang w:val="fr-FR"/>
        </w:rPr>
        <w:t>Respuite fortes, anguis in prato latet.</w:t>
      </w:r>
    </w:p>
    <w:p w14:paraId="1F068C21" w14:textId="77777777" w:rsidR="00057276" w:rsidRDefault="00057276" w:rsidP="00A17364">
      <w:pPr>
        <w:pStyle w:val="DraCorstandard"/>
        <w:spacing w:after="0"/>
        <w:rPr>
          <w:lang w:val="fr-FR"/>
        </w:rPr>
      </w:pPr>
      <w:r w:rsidRPr="00285CDB">
        <w:rPr>
          <w:lang w:val="fr-FR"/>
        </w:rPr>
        <w:t>Infracta vide pectora, &amp; surda ad minas,</w:t>
      </w:r>
    </w:p>
    <w:p w14:paraId="1F068C22" w14:textId="77777777" w:rsidR="00057276" w:rsidRDefault="00057276" w:rsidP="00A17364">
      <w:pPr>
        <w:pStyle w:val="DraCorstandard"/>
        <w:spacing w:after="0"/>
        <w:rPr>
          <w:lang w:val="fr-FR"/>
        </w:rPr>
      </w:pPr>
      <w:r w:rsidRPr="00285CDB">
        <w:rPr>
          <w:lang w:val="fr-FR"/>
        </w:rPr>
        <w:t>Quae molliori guttulâ sensim oblitâ</w:t>
      </w:r>
    </w:p>
    <w:p w14:paraId="1F068C23" w14:textId="77777777" w:rsidR="00057276" w:rsidRDefault="00057276" w:rsidP="00A17364">
      <w:pPr>
        <w:pStyle w:val="DraCorstandard"/>
        <w:spacing w:after="0"/>
        <w:rPr>
          <w:lang w:val="fr-FR"/>
        </w:rPr>
      </w:pPr>
      <w:r w:rsidRPr="00285CDB">
        <w:rPr>
          <w:lang w:val="fr-FR"/>
        </w:rPr>
        <w:t>Vires resoluunt, mentis &amp; celsae decus.</w:t>
      </w:r>
    </w:p>
    <w:p w14:paraId="1F068C24" w14:textId="77777777" w:rsidR="00057276" w:rsidRDefault="00057276" w:rsidP="00A17364">
      <w:pPr>
        <w:pStyle w:val="DraCorstandard"/>
        <w:spacing w:after="0"/>
        <w:rPr>
          <w:lang w:val="fr-FR"/>
        </w:rPr>
      </w:pPr>
      <w:r w:rsidRPr="00285CDB">
        <w:rPr>
          <w:lang w:val="fr-FR"/>
        </w:rPr>
        <w:t>Sed vos nec aurum, nec voluptatis doli,</w:t>
      </w:r>
    </w:p>
    <w:p w14:paraId="1F068C25" w14:textId="77777777" w:rsidR="00057276" w:rsidRPr="00057276" w:rsidRDefault="00057276" w:rsidP="00A17364">
      <w:pPr>
        <w:pStyle w:val="DraCorstandard"/>
        <w:spacing w:after="0"/>
        <w:rPr>
          <w:lang w:val="en-GB"/>
        </w:rPr>
      </w:pPr>
      <w:r w:rsidRPr="00057276">
        <w:rPr>
          <w:lang w:val="en-GB"/>
        </w:rPr>
        <w:t>Nec bracteatus purpurae insignis decor,</w:t>
      </w:r>
    </w:p>
    <w:p w14:paraId="1F068C26" w14:textId="77777777" w:rsidR="00057276" w:rsidRPr="000E1EB7" w:rsidRDefault="002E432E" w:rsidP="00A17364">
      <w:pPr>
        <w:pStyle w:val="DraCorstandard"/>
        <w:spacing w:after="0"/>
        <w:rPr>
          <w:lang w:val="fr-FR"/>
        </w:rPr>
      </w:pPr>
      <w:r w:rsidRPr="002E432E">
        <w:rPr>
          <w:rStyle w:val="DraCormarkversepart"/>
          <w:lang w:val="fr-FR"/>
        </w:rPr>
        <w:t>@</w:t>
      </w:r>
      <w:r w:rsidR="00057276" w:rsidRPr="00285CDB">
        <w:rPr>
          <w:lang w:val="fr-FR"/>
        </w:rPr>
        <w:t xml:space="preserve">De sede </w:t>
      </w:r>
      <w:r w:rsidR="00057276" w:rsidRPr="000E1EB7">
        <w:rPr>
          <w:lang w:val="fr-FR"/>
        </w:rPr>
        <w:t xml:space="preserve">moueat. </w:t>
      </w:r>
      <w:r w:rsidR="000E1EB7" w:rsidRPr="000E1EB7">
        <w:rPr>
          <w:rStyle w:val="DraCorspeakerattribution"/>
        </w:rPr>
        <w:t>VI</w:t>
      </w:r>
      <w:r w:rsidR="00057276" w:rsidRPr="000E1EB7">
        <w:rPr>
          <w:rStyle w:val="DraCorspeakerattribution"/>
        </w:rPr>
        <w:t>T.</w:t>
      </w:r>
      <w:r w:rsidR="00057276" w:rsidRPr="000E1EB7">
        <w:rPr>
          <w:lang w:val="fr-FR"/>
        </w:rPr>
        <w:t xml:space="preserve"> </w:t>
      </w:r>
      <w:r w:rsidRPr="008361A3">
        <w:rPr>
          <w:rStyle w:val="DraCormarkversepart"/>
        </w:rPr>
        <w:t>@</w:t>
      </w:r>
      <w:r w:rsidR="00057276" w:rsidRPr="000E1EB7">
        <w:rPr>
          <w:lang w:val="fr-FR"/>
        </w:rPr>
        <w:t>Fascium fumos leues,</w:t>
      </w:r>
    </w:p>
    <w:p w14:paraId="1F068C27" w14:textId="77777777" w:rsidR="00057276" w:rsidRPr="000E1EB7" w:rsidRDefault="00057276" w:rsidP="00A17364">
      <w:pPr>
        <w:pStyle w:val="DraCorstandard"/>
        <w:spacing w:after="0"/>
        <w:rPr>
          <w:lang w:val="fr-FR"/>
        </w:rPr>
      </w:pPr>
      <w:r w:rsidRPr="000E1EB7">
        <w:rPr>
          <w:lang w:val="fr-FR"/>
        </w:rPr>
        <w:t>Ostrumque fallax sub tuis signis, parens,</w:t>
      </w:r>
    </w:p>
    <w:p w14:paraId="1F068C28" w14:textId="77777777" w:rsidR="00057276" w:rsidRPr="000E1EB7" w:rsidRDefault="00057276" w:rsidP="00A17364">
      <w:pPr>
        <w:pStyle w:val="DraCorstandard"/>
        <w:spacing w:after="0"/>
        <w:rPr>
          <w:lang w:val="fr-FR"/>
        </w:rPr>
      </w:pPr>
      <w:r w:rsidRPr="000E1EB7">
        <w:rPr>
          <w:lang w:val="fr-FR"/>
        </w:rPr>
        <w:t>Temnere sueti, pergimus coeli viam</w:t>
      </w:r>
    </w:p>
    <w:p w14:paraId="1F068C29" w14:textId="77777777" w:rsidR="00057276" w:rsidRDefault="00057276" w:rsidP="00A17364">
      <w:pPr>
        <w:pStyle w:val="DraCorstandard"/>
        <w:spacing w:after="0"/>
        <w:rPr>
          <w:lang w:val="fr-FR"/>
        </w:rPr>
      </w:pPr>
      <w:r w:rsidRPr="000E1EB7">
        <w:rPr>
          <w:rStyle w:val="DraCorspeakerattribution"/>
        </w:rPr>
        <w:t>FEL</w:t>
      </w:r>
      <w:r w:rsidR="000E1EB7" w:rsidRPr="000E1EB7">
        <w:rPr>
          <w:rStyle w:val="DraCorspeakerattribution"/>
        </w:rPr>
        <w:t>.</w:t>
      </w:r>
      <w:r w:rsidR="000E1EB7" w:rsidRPr="000E1EB7">
        <w:rPr>
          <w:lang w:val="fr-FR"/>
        </w:rPr>
        <w:t xml:space="preserve"> </w:t>
      </w:r>
      <w:r w:rsidRPr="000E1EB7">
        <w:rPr>
          <w:lang w:val="fr-FR"/>
        </w:rPr>
        <w:t>Et vestra magnus</w:t>
      </w:r>
      <w:r w:rsidRPr="00285CDB">
        <w:rPr>
          <w:lang w:val="fr-FR"/>
        </w:rPr>
        <w:t xml:space="preserve"> arma fortunet: Deus.</w:t>
      </w:r>
    </w:p>
    <w:p w14:paraId="1F068C2A" w14:textId="77777777" w:rsidR="00057276" w:rsidRDefault="00057276" w:rsidP="00A17364">
      <w:pPr>
        <w:pStyle w:val="DraCorstandard"/>
        <w:spacing w:after="0"/>
        <w:rPr>
          <w:lang w:val="fr-FR"/>
        </w:rPr>
      </w:pPr>
      <w:r w:rsidRPr="00285CDB">
        <w:rPr>
          <w:lang w:val="fr-FR"/>
        </w:rPr>
        <w:t>Certate filij fortiter. grande est decus,</w:t>
      </w:r>
    </w:p>
    <w:p w14:paraId="1F068C2B" w14:textId="77777777" w:rsidR="00057276" w:rsidRDefault="00057276" w:rsidP="00A17364">
      <w:pPr>
        <w:pStyle w:val="DraCorstandard"/>
        <w:spacing w:after="0"/>
        <w:rPr>
          <w:lang w:val="fr-FR"/>
        </w:rPr>
      </w:pPr>
      <w:r w:rsidRPr="00285CDB">
        <w:rPr>
          <w:lang w:val="fr-FR"/>
        </w:rPr>
        <w:t>„Quod est parandum Sanguinis pretio facit</w:t>
      </w:r>
    </w:p>
    <w:p w14:paraId="1F068C2C" w14:textId="77777777" w:rsidR="00057276" w:rsidRDefault="00057276" w:rsidP="00A17364">
      <w:pPr>
        <w:pStyle w:val="DraCorstandard"/>
        <w:spacing w:after="0"/>
        <w:rPr>
          <w:lang w:val="fr-FR"/>
        </w:rPr>
      </w:pPr>
      <w:r w:rsidRPr="00285CDB">
        <w:rPr>
          <w:lang w:val="fr-FR"/>
        </w:rPr>
        <w:t>„Venale coelum Christus, hoc primus fores</w:t>
      </w:r>
    </w:p>
    <w:p w14:paraId="1F068C2D" w14:textId="77777777" w:rsidR="00057276" w:rsidRPr="00057276" w:rsidRDefault="00057276" w:rsidP="00A17364">
      <w:pPr>
        <w:pStyle w:val="DraCorstandard"/>
        <w:spacing w:after="0"/>
        <w:rPr>
          <w:lang w:val="en-GB"/>
        </w:rPr>
      </w:pPr>
      <w:r w:rsidRPr="00057276">
        <w:rPr>
          <w:lang w:val="en-GB"/>
        </w:rPr>
        <w:t>„Reclusit aethrae, signat hac nobis iter.</w:t>
      </w:r>
    </w:p>
    <w:p w14:paraId="1F068C2E" w14:textId="77777777" w:rsidR="00057276" w:rsidRPr="00057276" w:rsidRDefault="00057276" w:rsidP="00A17364">
      <w:pPr>
        <w:pStyle w:val="DraCorstandard"/>
        <w:spacing w:after="0"/>
        <w:rPr>
          <w:lang w:val="en-GB"/>
        </w:rPr>
      </w:pPr>
      <w:r w:rsidRPr="00057276">
        <w:rPr>
          <w:lang w:val="en-GB"/>
        </w:rPr>
        <w:t>Valete mentis dulce delicium meae.</w:t>
      </w:r>
    </w:p>
    <w:p w14:paraId="1F068C2F" w14:textId="77777777" w:rsidR="00057276" w:rsidRPr="00057276" w:rsidRDefault="00057276" w:rsidP="00A17364">
      <w:pPr>
        <w:pStyle w:val="DraCorstandard"/>
        <w:spacing w:after="0"/>
        <w:rPr>
          <w:lang w:val="en-GB"/>
        </w:rPr>
      </w:pPr>
      <w:r w:rsidRPr="00057276">
        <w:rPr>
          <w:lang w:val="en-GB"/>
        </w:rPr>
        <w:t>O sancta pubes, decora genialis thori.</w:t>
      </w:r>
    </w:p>
    <w:p w14:paraId="1F068C30" w14:textId="77777777" w:rsidR="00057276" w:rsidRPr="00057276" w:rsidRDefault="00057276" w:rsidP="00A17364">
      <w:pPr>
        <w:pStyle w:val="DraCorstandard"/>
        <w:spacing w:after="0"/>
        <w:rPr>
          <w:lang w:val="en-GB"/>
        </w:rPr>
      </w:pPr>
      <w:r w:rsidRPr="00057276">
        <w:rPr>
          <w:lang w:val="en-GB"/>
        </w:rPr>
        <w:t>Dissuauiari me iuuat sacras manus,</w:t>
      </w:r>
    </w:p>
    <w:p w14:paraId="1F068C31" w14:textId="77777777" w:rsidR="00057276" w:rsidRPr="00057276" w:rsidRDefault="00057276" w:rsidP="00A17364">
      <w:pPr>
        <w:pStyle w:val="DraCorstandard"/>
        <w:spacing w:after="0"/>
        <w:rPr>
          <w:lang w:val="en-GB"/>
        </w:rPr>
      </w:pPr>
      <w:r w:rsidRPr="00057276">
        <w:rPr>
          <w:lang w:val="en-GB"/>
        </w:rPr>
        <w:t>Quas laureatas coelitum praestet fauor</w:t>
      </w:r>
    </w:p>
    <w:p w14:paraId="1F068C32" w14:textId="77777777" w:rsidR="00057276" w:rsidRDefault="00057276" w:rsidP="00A17364">
      <w:pPr>
        <w:pStyle w:val="DraCorstandard"/>
        <w:spacing w:after="0"/>
      </w:pPr>
      <w:r w:rsidRPr="00285CDB">
        <w:rPr>
          <w:lang w:val="fr-FR"/>
        </w:rPr>
        <w:t xml:space="preserve">Ite, ite fortes. </w:t>
      </w:r>
      <w:r>
        <w:t>Christe tu rerum potens</w:t>
      </w:r>
    </w:p>
    <w:p w14:paraId="1F068C33" w14:textId="77777777" w:rsidR="00057276" w:rsidRDefault="00057276" w:rsidP="00A17364">
      <w:pPr>
        <w:pStyle w:val="DraCorstandard"/>
        <w:spacing w:after="0"/>
      </w:pPr>
      <w:r>
        <w:t>Cuncta intueris, accipe in gremio tuo,</w:t>
      </w:r>
    </w:p>
    <w:p w14:paraId="1F068C34" w14:textId="77777777" w:rsidR="00057276" w:rsidRDefault="00057276" w:rsidP="00A17364">
      <w:pPr>
        <w:pStyle w:val="DraCorstandard"/>
        <w:spacing w:after="0"/>
      </w:pPr>
      <w:r>
        <w:t xml:space="preserve">Quos tibi repono liberos, </w:t>
      </w:r>
      <w:r w:rsidR="001138B7">
        <w:rPr>
          <w:lang w:val="cs-CZ"/>
        </w:rPr>
        <w:t xml:space="preserve"> </w:t>
      </w:r>
      <w:r>
        <w:t>peperi tibi.</w:t>
      </w:r>
    </w:p>
    <w:p w14:paraId="1F068C35" w14:textId="77777777" w:rsidR="00057276" w:rsidRPr="0015016F" w:rsidRDefault="00057276" w:rsidP="00A17364">
      <w:pPr>
        <w:pStyle w:val="DraCorstandard"/>
        <w:spacing w:after="0"/>
        <w:rPr>
          <w:rStyle w:val="DraCorstagedirectionsetc"/>
        </w:rPr>
      </w:pPr>
      <w:r w:rsidRPr="0015016F">
        <w:rPr>
          <w:rStyle w:val="DraCorstagedirectionsetc"/>
        </w:rPr>
        <w:t>M.</w:t>
      </w:r>
      <w:r w:rsidR="001138B7" w:rsidRPr="0015016F">
        <w:rPr>
          <w:rStyle w:val="DraCorstagedirectionsetc"/>
        </w:rPr>
        <w:t xml:space="preserve">AVREL. </w:t>
      </w:r>
      <w:r w:rsidRPr="0015016F">
        <w:rPr>
          <w:rStyle w:val="DraCorstagedirectionsetc"/>
        </w:rPr>
        <w:t>ALEX. VITAL. MARTIALIS.</w:t>
      </w:r>
    </w:p>
    <w:p w14:paraId="1F068C36" w14:textId="77777777" w:rsidR="0015016F" w:rsidRPr="0015016F" w:rsidRDefault="0015016F" w:rsidP="0015016F">
      <w:pPr>
        <w:pStyle w:val="DraCoradditions"/>
      </w:pPr>
      <w:r w:rsidRPr="0015016F">
        <w:t>/argument_start/</w:t>
      </w:r>
    </w:p>
    <w:p w14:paraId="1F068C37" w14:textId="77777777" w:rsidR="00057276" w:rsidRPr="000E1EB7" w:rsidRDefault="00057276" w:rsidP="00A17364">
      <w:pPr>
        <w:pStyle w:val="DraCorstandard"/>
        <w:spacing w:after="0"/>
        <w:rPr>
          <w:iCs/>
          <w:lang w:val="en-GB"/>
        </w:rPr>
      </w:pPr>
      <w:r w:rsidRPr="000E1EB7">
        <w:rPr>
          <w:iCs/>
          <w:lang w:val="en-GB"/>
        </w:rPr>
        <w:t>Tres filij iuniores blanditijs tentantur ab Imperatore.</w:t>
      </w:r>
    </w:p>
    <w:p w14:paraId="1F068C38" w14:textId="77777777" w:rsidR="0015016F" w:rsidRPr="0015016F" w:rsidRDefault="0015016F" w:rsidP="0015016F">
      <w:pPr>
        <w:pStyle w:val="DraCoradditions"/>
      </w:pPr>
      <w:r w:rsidRPr="0015016F">
        <w:t>/argument_</w:t>
      </w:r>
      <w:r>
        <w:t>end</w:t>
      </w:r>
      <w:r w:rsidRPr="0015016F">
        <w:t>/</w:t>
      </w:r>
    </w:p>
    <w:p w14:paraId="1F068C39" w14:textId="77777777" w:rsidR="00057276" w:rsidRPr="001138B7" w:rsidRDefault="001138B7" w:rsidP="00A17364">
      <w:pPr>
        <w:pStyle w:val="DraCorstandard"/>
        <w:spacing w:after="0"/>
        <w:rPr>
          <w:lang w:val="fr-FR"/>
        </w:rPr>
      </w:pPr>
      <w:r w:rsidRPr="001138B7">
        <w:rPr>
          <w:rStyle w:val="DraCorspeakerattribution"/>
        </w:rPr>
        <w:t xml:space="preserve">AVREL. </w:t>
      </w:r>
      <w:r w:rsidR="00057276" w:rsidRPr="001138B7">
        <w:rPr>
          <w:lang w:val="fr-FR"/>
        </w:rPr>
        <w:t>VT vos in vlnis laetus amplector meis</w:t>
      </w:r>
    </w:p>
    <w:p w14:paraId="1F068C3A" w14:textId="77777777" w:rsidR="00057276" w:rsidRPr="00057276" w:rsidRDefault="00057276" w:rsidP="00A17364">
      <w:pPr>
        <w:pStyle w:val="DraCorstandard"/>
        <w:spacing w:after="0"/>
        <w:rPr>
          <w:lang w:val="en-GB"/>
        </w:rPr>
      </w:pPr>
      <w:r w:rsidRPr="00057276">
        <w:rPr>
          <w:lang w:val="en-GB"/>
        </w:rPr>
        <w:lastRenderedPageBreak/>
        <w:t>Generosa pubes, Martiae gentis decus.</w:t>
      </w:r>
    </w:p>
    <w:p w14:paraId="1F068C3B" w14:textId="77777777" w:rsidR="00057276" w:rsidRDefault="00057276" w:rsidP="00A17364">
      <w:pPr>
        <w:pStyle w:val="DraCorstandard"/>
        <w:spacing w:after="0"/>
        <w:rPr>
          <w:lang w:val="en-GB"/>
        </w:rPr>
      </w:pPr>
      <w:r>
        <w:rPr>
          <w:lang w:val="en-GB"/>
        </w:rPr>
        <w:t>O Martialis debitum Marti caput.</w:t>
      </w:r>
    </w:p>
    <w:p w14:paraId="1F068C3C" w14:textId="77777777" w:rsidR="00057276" w:rsidRDefault="00057276" w:rsidP="00A17364">
      <w:pPr>
        <w:pStyle w:val="DraCorstandard"/>
        <w:spacing w:after="0"/>
        <w:rPr>
          <w:lang w:val="en-GB"/>
        </w:rPr>
      </w:pPr>
      <w:r>
        <w:rPr>
          <w:lang w:val="en-GB"/>
        </w:rPr>
        <w:t>Germen pudica Cypriae eductum manu.</w:t>
      </w:r>
    </w:p>
    <w:p w14:paraId="1F068C3D" w14:textId="77777777" w:rsidR="00057276" w:rsidRDefault="00057276" w:rsidP="00A17364">
      <w:pPr>
        <w:pStyle w:val="DraCorstandard"/>
        <w:spacing w:after="0"/>
        <w:rPr>
          <w:lang w:val="fr-FR"/>
        </w:rPr>
      </w:pPr>
      <w:r w:rsidRPr="00285CDB">
        <w:rPr>
          <w:lang w:val="fr-FR"/>
        </w:rPr>
        <w:t>Ah! fugis vt agnus lacte depulsus recens,</w:t>
      </w:r>
    </w:p>
    <w:p w14:paraId="1F068C3E" w14:textId="77777777" w:rsidR="00057276" w:rsidRDefault="00057276" w:rsidP="00A17364">
      <w:pPr>
        <w:pStyle w:val="DraCorstandard"/>
        <w:spacing w:after="0"/>
        <w:rPr>
          <w:lang w:val="fr-FR"/>
        </w:rPr>
      </w:pPr>
      <w:r w:rsidRPr="00285CDB">
        <w:rPr>
          <w:lang w:val="fr-FR"/>
        </w:rPr>
        <w:t>Massyla saeuis quem minis terret iuba.</w:t>
      </w:r>
    </w:p>
    <w:p w14:paraId="1F068C3F" w14:textId="77777777" w:rsidR="00057276" w:rsidRDefault="00057276" w:rsidP="00A17364">
      <w:pPr>
        <w:pStyle w:val="DraCorstandard"/>
        <w:spacing w:after="0"/>
        <w:rPr>
          <w:lang w:val="fr-FR"/>
        </w:rPr>
      </w:pPr>
      <w:r w:rsidRPr="00285CDB">
        <w:rPr>
          <w:lang w:val="fr-FR"/>
        </w:rPr>
        <w:t>Quem me putatis? non ego tortor ferus</w:t>
      </w:r>
    </w:p>
    <w:p w14:paraId="1F068C40" w14:textId="77777777" w:rsidR="00057276" w:rsidRDefault="00057276" w:rsidP="00A17364">
      <w:pPr>
        <w:pStyle w:val="DraCorstandard"/>
        <w:spacing w:after="0"/>
        <w:rPr>
          <w:lang w:val="fr-FR"/>
        </w:rPr>
      </w:pPr>
      <w:r w:rsidRPr="00285CDB">
        <w:rPr>
          <w:lang w:val="fr-FR"/>
        </w:rPr>
        <w:t>Tristi flagello cinctus, &amp; ferro &amp; face.</w:t>
      </w:r>
    </w:p>
    <w:p w14:paraId="1F068C41" w14:textId="77777777" w:rsidR="00057276" w:rsidRDefault="001138B7" w:rsidP="00A17364">
      <w:pPr>
        <w:pStyle w:val="DraCorstandard"/>
        <w:spacing w:after="0"/>
        <w:rPr>
          <w:lang w:val="fr-FR"/>
        </w:rPr>
      </w:pPr>
      <w:r w:rsidRPr="001138B7">
        <w:rPr>
          <w:rStyle w:val="DraCorspeakerattribution"/>
        </w:rPr>
        <w:t>MART.</w:t>
      </w:r>
      <w:r w:rsidR="00057276" w:rsidRPr="00285CDB">
        <w:rPr>
          <w:lang w:val="fr-FR"/>
        </w:rPr>
        <w:t xml:space="preserve"> Ego te (Imperator) quod Deus iussit, colo,</w:t>
      </w:r>
    </w:p>
    <w:p w14:paraId="1F068C42" w14:textId="77777777" w:rsidR="00057276" w:rsidRDefault="00057276" w:rsidP="00A17364">
      <w:pPr>
        <w:pStyle w:val="DraCorstandard"/>
        <w:spacing w:after="0"/>
        <w:rPr>
          <w:lang w:val="fr-FR"/>
        </w:rPr>
      </w:pPr>
      <w:r w:rsidRPr="00285CDB">
        <w:rPr>
          <w:lang w:val="fr-FR"/>
        </w:rPr>
        <w:t>Longos per annos sceptra fortunet tibi,</w:t>
      </w:r>
    </w:p>
    <w:p w14:paraId="1F068C43" w14:textId="77777777" w:rsidR="00057276" w:rsidRDefault="00057276" w:rsidP="00A17364">
      <w:pPr>
        <w:pStyle w:val="DraCorstandard"/>
        <w:spacing w:after="0"/>
        <w:rPr>
          <w:lang w:val="fr-FR"/>
        </w:rPr>
      </w:pPr>
      <w:r w:rsidRPr="00285CDB">
        <w:rPr>
          <w:lang w:val="fr-FR"/>
        </w:rPr>
        <w:t>Lucemque mentis coelitum tribuat pater.</w:t>
      </w:r>
    </w:p>
    <w:p w14:paraId="1F068C44" w14:textId="77777777" w:rsidR="00057276" w:rsidRDefault="001138B7" w:rsidP="00A17364">
      <w:pPr>
        <w:pStyle w:val="DraCorstandard"/>
        <w:spacing w:after="0"/>
        <w:rPr>
          <w:lang w:val="fr-FR"/>
        </w:rPr>
      </w:pPr>
      <w:r w:rsidRPr="001138B7">
        <w:rPr>
          <w:rStyle w:val="DraCorspeakerattribution"/>
        </w:rPr>
        <w:t>AVREL.</w:t>
      </w:r>
      <w:r w:rsidR="00057276" w:rsidRPr="00285CDB">
        <w:rPr>
          <w:lang w:val="fr-FR"/>
        </w:rPr>
        <w:t>Et vos fideli pectore amplector lubens,</w:t>
      </w:r>
    </w:p>
    <w:p w14:paraId="1F068C45" w14:textId="77777777" w:rsidR="00057276" w:rsidRDefault="00057276" w:rsidP="00A17364">
      <w:pPr>
        <w:pStyle w:val="DraCorstandard"/>
        <w:spacing w:after="0"/>
        <w:rPr>
          <w:lang w:val="fr-FR"/>
        </w:rPr>
      </w:pPr>
      <w:r w:rsidRPr="00285CDB">
        <w:rPr>
          <w:lang w:val="fr-FR"/>
        </w:rPr>
        <w:t>Dignosque honores sanguine; &amp; meritis dabo.</w:t>
      </w:r>
    </w:p>
    <w:p w14:paraId="1F068C46" w14:textId="77777777" w:rsidR="00057276" w:rsidRDefault="00057276" w:rsidP="00A17364">
      <w:pPr>
        <w:pStyle w:val="DraCorstandard"/>
        <w:spacing w:after="0"/>
        <w:rPr>
          <w:lang w:val="fr-FR"/>
        </w:rPr>
      </w:pPr>
      <w:r w:rsidRPr="0015016F">
        <w:rPr>
          <w:rStyle w:val="DraCorspeakerattribution"/>
        </w:rPr>
        <w:t>ALEX.</w:t>
      </w:r>
      <w:r w:rsidRPr="00285CDB">
        <w:rPr>
          <w:lang w:val="fr-FR"/>
        </w:rPr>
        <w:t xml:space="preserve"> Tuos honores aulici captent canes,</w:t>
      </w:r>
    </w:p>
    <w:p w14:paraId="1F068C47" w14:textId="77777777" w:rsidR="00057276" w:rsidRDefault="00057276" w:rsidP="00A17364">
      <w:pPr>
        <w:pStyle w:val="DraCorstandard"/>
        <w:spacing w:after="0"/>
        <w:rPr>
          <w:lang w:val="fr-FR"/>
        </w:rPr>
      </w:pPr>
      <w:r w:rsidRPr="00285CDB">
        <w:rPr>
          <w:lang w:val="fr-FR"/>
        </w:rPr>
        <w:t>Quos versat atrox lubricae sortis rota.</w:t>
      </w:r>
    </w:p>
    <w:p w14:paraId="1F068C48" w14:textId="77777777" w:rsidR="00057276" w:rsidRDefault="00057276" w:rsidP="00A17364">
      <w:pPr>
        <w:pStyle w:val="DraCorstandard"/>
        <w:spacing w:after="0"/>
      </w:pPr>
      <w:r>
        <w:t>Turpes, egenos, desides, vacuos sui:</w:t>
      </w:r>
    </w:p>
    <w:p w14:paraId="1F068C49" w14:textId="77777777" w:rsidR="00057276" w:rsidRDefault="00057276" w:rsidP="00A17364">
      <w:pPr>
        <w:pStyle w:val="DraCorstandard"/>
        <w:spacing w:after="0"/>
      </w:pPr>
      <w:r>
        <w:t>Nos sorte vili viuimus, celsa tamen</w:t>
      </w:r>
    </w:p>
    <w:p w14:paraId="1F068C4A" w14:textId="77777777" w:rsidR="00057276" w:rsidRDefault="0015016F" w:rsidP="00A17364">
      <w:pPr>
        <w:pStyle w:val="DraCorstandard"/>
        <w:spacing w:after="0"/>
      </w:pPr>
      <w:r w:rsidRPr="0015016F">
        <w:rPr>
          <w:rStyle w:val="DraCorspeakerattribution"/>
        </w:rPr>
        <w:t>AVR.</w:t>
      </w:r>
      <w:r w:rsidR="00057276">
        <w:t xml:space="preserve"> Non sorte vestra viuitis, ves addecet</w:t>
      </w:r>
    </w:p>
    <w:p w14:paraId="1F068C4B" w14:textId="77777777" w:rsidR="00057276" w:rsidRDefault="00057276" w:rsidP="00A17364">
      <w:pPr>
        <w:pStyle w:val="DraCorstandard"/>
        <w:spacing w:after="0"/>
      </w:pPr>
      <w:r>
        <w:t>Pubem ferocem, Romulae gentis decus,</w:t>
      </w:r>
    </w:p>
    <w:p w14:paraId="1F068C4C" w14:textId="77777777" w:rsidR="00057276" w:rsidRDefault="00057276" w:rsidP="00A17364">
      <w:pPr>
        <w:pStyle w:val="DraCorstandard"/>
        <w:spacing w:after="0"/>
      </w:pPr>
      <w:r>
        <w:t>Spirare Martem, &amp; laureas dignas patrum.</w:t>
      </w:r>
    </w:p>
    <w:p w14:paraId="1F068C4D" w14:textId="77777777" w:rsidR="00057276" w:rsidRDefault="00057276" w:rsidP="00A17364">
      <w:pPr>
        <w:pStyle w:val="DraCorstandard"/>
        <w:spacing w:after="0"/>
      </w:pPr>
      <w:r w:rsidRPr="0015016F">
        <w:rPr>
          <w:rStyle w:val="DraCorspeakerattribution"/>
        </w:rPr>
        <w:t>VITAL.</w:t>
      </w:r>
      <w:r>
        <w:t xml:space="preserve"> Magni Imperator pectoris iuuenes sumus,</w:t>
      </w:r>
    </w:p>
    <w:p w14:paraId="1F068C4E" w14:textId="77777777" w:rsidR="00057276" w:rsidRDefault="00057276" w:rsidP="00A17364">
      <w:pPr>
        <w:pStyle w:val="DraCorstandard"/>
        <w:spacing w:after="0"/>
      </w:pPr>
      <w:r>
        <w:t>Et digna coelo sapimus, &amp; superum choro,</w:t>
      </w:r>
    </w:p>
    <w:p w14:paraId="1F068C4F" w14:textId="77777777" w:rsidR="00057276" w:rsidRDefault="00057276" w:rsidP="00A17364">
      <w:pPr>
        <w:pStyle w:val="DraCorstandard"/>
        <w:spacing w:after="0"/>
      </w:pPr>
      <w:r>
        <w:t>Hoc quicquid ambit Phoebus aeterna face,</w:t>
      </w:r>
    </w:p>
    <w:p w14:paraId="1F068C50" w14:textId="77777777" w:rsidR="00057276" w:rsidRDefault="00057276" w:rsidP="00A17364">
      <w:pPr>
        <w:pStyle w:val="DraCorstandard"/>
        <w:spacing w:after="0"/>
      </w:pPr>
      <w:r>
        <w:t>Illustre flammis Nereo promens caput,</w:t>
      </w:r>
    </w:p>
    <w:p w14:paraId="1F068C51" w14:textId="77777777" w:rsidR="00057276" w:rsidRDefault="00057276" w:rsidP="00A17364">
      <w:pPr>
        <w:pStyle w:val="DraCorstandard"/>
        <w:spacing w:after="0"/>
      </w:pPr>
      <w:r>
        <w:t>Non implet altos mentis excelsae sinus.</w:t>
      </w:r>
    </w:p>
    <w:p w14:paraId="1F068C52" w14:textId="77777777" w:rsidR="00057276" w:rsidRDefault="0015016F" w:rsidP="00A17364">
      <w:pPr>
        <w:pStyle w:val="DraCorstandard"/>
        <w:spacing w:after="0"/>
      </w:pPr>
      <w:r w:rsidRPr="0015016F">
        <w:rPr>
          <w:rStyle w:val="DraCorspeakerattribution"/>
        </w:rPr>
        <w:t>AVR.</w:t>
      </w:r>
      <w:r w:rsidR="00057276">
        <w:t xml:space="preserve"> Vnde ergo cordis marcuit grandis vigor:</w:t>
      </w:r>
    </w:p>
    <w:p w14:paraId="1F068C53" w14:textId="77777777" w:rsidR="00057276" w:rsidRDefault="00057276" w:rsidP="00A17364">
      <w:pPr>
        <w:pStyle w:val="DraCorstandard"/>
        <w:spacing w:after="0"/>
      </w:pPr>
      <w:r>
        <w:t>Non vos in armis Bistones portant equi,</w:t>
      </w:r>
    </w:p>
    <w:p w14:paraId="1F068C54" w14:textId="77777777" w:rsidR="00057276" w:rsidRDefault="00057276" w:rsidP="00A17364">
      <w:pPr>
        <w:pStyle w:val="DraCorstandard"/>
        <w:spacing w:after="0"/>
      </w:pPr>
      <w:r>
        <w:t>Non emicantes stellulis fraeni iuuant,</w:t>
      </w:r>
    </w:p>
    <w:p w14:paraId="1F068C55" w14:textId="77777777" w:rsidR="00057276" w:rsidRDefault="00057276" w:rsidP="00A17364">
      <w:pPr>
        <w:pStyle w:val="DraCorstandard"/>
        <w:spacing w:after="0"/>
      </w:pPr>
      <w:r>
        <w:t>Nec laena dulci murice ardens, nec decor</w:t>
      </w:r>
    </w:p>
    <w:p w14:paraId="1F068C56" w14:textId="77777777" w:rsidR="00057276" w:rsidRDefault="00057276" w:rsidP="00A17364">
      <w:pPr>
        <w:pStyle w:val="DraCorstandard"/>
        <w:spacing w:after="0"/>
      </w:pPr>
      <w:r>
        <w:t>Tot gemmularum, quas ferax Ganges vomit.</w:t>
      </w:r>
    </w:p>
    <w:p w14:paraId="1F068C57" w14:textId="77777777" w:rsidR="00057276" w:rsidRDefault="00057276" w:rsidP="00A17364">
      <w:pPr>
        <w:pStyle w:val="DraCorstandard"/>
        <w:spacing w:after="0"/>
      </w:pPr>
      <w:r>
        <w:t>„</w:t>
      </w:r>
      <w:r w:rsidRPr="0015016F">
        <w:rPr>
          <w:rStyle w:val="DraCorspeakerattribution"/>
        </w:rPr>
        <w:t>ALEX.</w:t>
      </w:r>
      <w:r>
        <w:t xml:space="preserve"> Haec sparsa fuco congerit regum manus,</w:t>
      </w:r>
    </w:p>
    <w:p w14:paraId="1F068C58" w14:textId="77777777" w:rsidR="00057276" w:rsidRDefault="00057276" w:rsidP="00A17364">
      <w:pPr>
        <w:pStyle w:val="DraCorstandard"/>
        <w:spacing w:after="0"/>
      </w:pPr>
      <w:r>
        <w:t>„Sortisque raptant volucris, incertae vices.</w:t>
      </w:r>
    </w:p>
    <w:p w14:paraId="1F068C59" w14:textId="77777777" w:rsidR="00057276" w:rsidRDefault="00057276" w:rsidP="00A17364">
      <w:pPr>
        <w:pStyle w:val="DraCorstandard"/>
        <w:spacing w:after="0"/>
      </w:pPr>
      <w:r>
        <w:t>„Nos coelo honores quaerimus dignos Deo.</w:t>
      </w:r>
    </w:p>
    <w:p w14:paraId="1F068C5A" w14:textId="77777777" w:rsidR="00057276" w:rsidRDefault="0015016F" w:rsidP="00A17364">
      <w:pPr>
        <w:pStyle w:val="DraCorstandard"/>
        <w:spacing w:after="0"/>
      </w:pPr>
      <w:r w:rsidRPr="0015016F">
        <w:rPr>
          <w:rStyle w:val="DraCorspeakerattribution"/>
        </w:rPr>
        <w:t>AVR.</w:t>
      </w:r>
      <w:r w:rsidR="00057276">
        <w:t xml:space="preserve"> Vos desidetis inter impuros canes,</w:t>
      </w:r>
    </w:p>
    <w:p w14:paraId="1F068C5B" w14:textId="77777777" w:rsidR="00057276" w:rsidRDefault="00057276" w:rsidP="00A17364">
      <w:pPr>
        <w:pStyle w:val="DraCorstandard"/>
        <w:spacing w:after="0"/>
      </w:pPr>
      <w:r>
        <w:t>Qui sorditati, sordidia tetri, impij</w:t>
      </w:r>
    </w:p>
    <w:p w14:paraId="1F068C5C" w14:textId="77777777" w:rsidR="00057276" w:rsidRDefault="00057276" w:rsidP="00A17364">
      <w:pPr>
        <w:pStyle w:val="DraCorstandard"/>
        <w:spacing w:after="0"/>
      </w:pPr>
      <w:r>
        <w:lastRenderedPageBreak/>
        <w:t>Quaerunt latebras, nec iubar solis ferunt.</w:t>
      </w:r>
    </w:p>
    <w:p w14:paraId="1F068C5D" w14:textId="77777777" w:rsidR="00057276" w:rsidRDefault="00057276" w:rsidP="00A17364">
      <w:pPr>
        <w:pStyle w:val="DraCorstandard"/>
        <w:spacing w:after="0"/>
      </w:pPr>
      <w:r>
        <w:t>„</w:t>
      </w:r>
      <w:r w:rsidRPr="0015016F">
        <w:rPr>
          <w:rStyle w:val="DraCorspeakerattribution"/>
        </w:rPr>
        <w:t>VITAL.</w:t>
      </w:r>
      <w:r>
        <w:t xml:space="preserve"> Non otiosa fertur in coelum via.</w:t>
      </w:r>
    </w:p>
    <w:p w14:paraId="1F068C5E" w14:textId="77777777" w:rsidR="00057276" w:rsidRDefault="00057276" w:rsidP="00A17364">
      <w:pPr>
        <w:pStyle w:val="DraCorstandard"/>
        <w:spacing w:after="0"/>
      </w:pPr>
      <w:r>
        <w:t>„Animosa virtus, si iubes ferrum exeri,</w:t>
      </w:r>
    </w:p>
    <w:p w14:paraId="1F068C5F" w14:textId="77777777" w:rsidR="00057276" w:rsidRDefault="00057276" w:rsidP="00A17364">
      <w:pPr>
        <w:pStyle w:val="DraCorstandard"/>
        <w:spacing w:after="0"/>
      </w:pPr>
      <w:r>
        <w:t>Age verte in hostes numinis. Quale vuida</w:t>
      </w:r>
    </w:p>
    <w:p w14:paraId="1F068C60" w14:textId="77777777" w:rsidR="00057276" w:rsidRDefault="00057276" w:rsidP="00A17364">
      <w:pPr>
        <w:pStyle w:val="DraCorstandard"/>
        <w:spacing w:after="0"/>
      </w:pPr>
      <w:r>
        <w:t>Nube irretortum fulgur in terras ruit,</w:t>
      </w:r>
    </w:p>
    <w:p w14:paraId="1F068C61" w14:textId="77777777" w:rsidR="00057276" w:rsidRDefault="00057276" w:rsidP="00A17364">
      <w:pPr>
        <w:pStyle w:val="DraCorstandard"/>
        <w:spacing w:after="0"/>
      </w:pPr>
      <w:r>
        <w:t>Per tela, &amp; ignes obuium pectus feram</w:t>
      </w:r>
    </w:p>
    <w:p w14:paraId="1F068C62" w14:textId="77777777" w:rsidR="00057276" w:rsidRDefault="00475F40" w:rsidP="00A17364">
      <w:pPr>
        <w:pStyle w:val="DraCorstandard"/>
        <w:spacing w:after="0"/>
      </w:pPr>
      <w:r w:rsidRPr="00CB4487">
        <w:rPr>
          <w:rStyle w:val="DraCormarkversepart"/>
          <w:lang w:val="fr-FR"/>
        </w:rPr>
        <w:t>@</w:t>
      </w:r>
      <w:r w:rsidR="00057276">
        <w:t xml:space="preserve">Capacis animae. </w:t>
      </w:r>
      <w:r w:rsidR="0015016F" w:rsidRPr="0015016F">
        <w:rPr>
          <w:rStyle w:val="DraCorspeakerattribution"/>
        </w:rPr>
        <w:t>AVR.</w:t>
      </w:r>
      <w:r w:rsidR="00057276">
        <w:t xml:space="preserve"> </w:t>
      </w:r>
      <w:r w:rsidRPr="00CB4487">
        <w:rPr>
          <w:rStyle w:val="DraCormarkversepart"/>
          <w:lang w:val="fr-FR"/>
        </w:rPr>
        <w:t>@</w:t>
      </w:r>
      <w:r w:rsidR="00057276">
        <w:t>Pergite vt fortes decet.</w:t>
      </w:r>
    </w:p>
    <w:p w14:paraId="1F068C63" w14:textId="77777777" w:rsidR="00057276" w:rsidRDefault="001138B7" w:rsidP="00A17364">
      <w:pPr>
        <w:pStyle w:val="DraCorstandard"/>
        <w:spacing w:after="0"/>
      </w:pPr>
      <w:r w:rsidRPr="001138B7">
        <w:rPr>
          <w:rStyle w:val="DraCorspeakerattribution"/>
        </w:rPr>
        <w:t>MART.</w:t>
      </w:r>
      <w:r w:rsidR="00057276">
        <w:t xml:space="preserve"> Nos militamus maximo regi.</w:t>
      </w:r>
    </w:p>
    <w:p w14:paraId="1F068C64" w14:textId="77777777" w:rsidR="00057276" w:rsidRDefault="001138B7" w:rsidP="00A17364">
      <w:pPr>
        <w:pStyle w:val="DraCorstandard"/>
        <w:spacing w:after="0"/>
      </w:pPr>
      <w:r w:rsidRPr="001138B7">
        <w:rPr>
          <w:rStyle w:val="DraCorspeakerattribution"/>
        </w:rPr>
        <w:t xml:space="preserve">AVREL. </w:t>
      </w:r>
      <w:r w:rsidR="00057276">
        <w:t>O pudor!</w:t>
      </w:r>
    </w:p>
    <w:p w14:paraId="1F068C65" w14:textId="77777777" w:rsidR="00057276" w:rsidRDefault="00057276" w:rsidP="00A17364">
      <w:pPr>
        <w:pStyle w:val="DraCorstandard"/>
        <w:spacing w:after="0"/>
      </w:pPr>
      <w:r>
        <w:t>Vos militatis impio cruciario.</w:t>
      </w:r>
    </w:p>
    <w:p w14:paraId="1F068C66" w14:textId="77777777" w:rsidR="00057276" w:rsidRDefault="0015016F" w:rsidP="00A17364">
      <w:pPr>
        <w:pStyle w:val="DraCorstandard"/>
        <w:spacing w:after="0"/>
      </w:pPr>
      <w:r w:rsidRPr="0015016F">
        <w:rPr>
          <w:rStyle w:val="DraCorspeakerattribution"/>
        </w:rPr>
        <w:t>VITAL.</w:t>
      </w:r>
      <w:r w:rsidR="00057276">
        <w:t xml:space="preserve"> Hic sceptra coeli temperat cruciarius.</w:t>
      </w:r>
    </w:p>
    <w:p w14:paraId="1F068C67" w14:textId="77777777" w:rsidR="00057276" w:rsidRDefault="001138B7" w:rsidP="00A17364">
      <w:pPr>
        <w:pStyle w:val="DraCorstandard"/>
        <w:spacing w:after="0"/>
      </w:pPr>
      <w:r w:rsidRPr="001138B7">
        <w:rPr>
          <w:rStyle w:val="DraCorspeakerattribution"/>
        </w:rPr>
        <w:t xml:space="preserve">AVREL. </w:t>
      </w:r>
      <w:r w:rsidR="00057276">
        <w:t>Hoc te erudiuit mater insana ad scelus.</w:t>
      </w:r>
    </w:p>
    <w:p w14:paraId="1F068C68" w14:textId="77777777" w:rsidR="00057276" w:rsidRDefault="00057276" w:rsidP="00A17364">
      <w:pPr>
        <w:pStyle w:val="DraCorstandard"/>
        <w:spacing w:after="0"/>
      </w:pPr>
      <w:r w:rsidRPr="00BC301A">
        <w:rPr>
          <w:rStyle w:val="DraCorspeakerattribution"/>
        </w:rPr>
        <w:t>ALEX.</w:t>
      </w:r>
      <w:r>
        <w:t xml:space="preserve"> Scelus hoc videtur tibi, mihi sapientia.</w:t>
      </w:r>
    </w:p>
    <w:p w14:paraId="1F068C69" w14:textId="77777777" w:rsidR="00057276" w:rsidRDefault="0015016F" w:rsidP="00A17364">
      <w:pPr>
        <w:pStyle w:val="DraCorstandard"/>
        <w:spacing w:after="0"/>
      </w:pPr>
      <w:r w:rsidRPr="0015016F">
        <w:rPr>
          <w:rStyle w:val="DraCorspeakerattribution"/>
        </w:rPr>
        <w:t>AVR.</w:t>
      </w:r>
      <w:r w:rsidR="00057276">
        <w:t xml:space="preserve"> Atqui videtur omnibus stultum, impium.</w:t>
      </w:r>
    </w:p>
    <w:p w14:paraId="1F068C6A" w14:textId="77777777" w:rsidR="00057276" w:rsidRDefault="0015016F" w:rsidP="00A17364">
      <w:pPr>
        <w:pStyle w:val="DraCorstandard"/>
        <w:spacing w:after="0"/>
      </w:pPr>
      <w:r w:rsidRPr="0015016F">
        <w:rPr>
          <w:rStyle w:val="DraCorspeakerattribution"/>
        </w:rPr>
        <w:t>VITAL.</w:t>
      </w:r>
      <w:r w:rsidR="00057276">
        <w:t xml:space="preserve"> Sed queis videtur impijs, stultis, feris?</w:t>
      </w:r>
    </w:p>
    <w:p w14:paraId="1F068C6B" w14:textId="77777777" w:rsidR="00057276" w:rsidRDefault="001138B7" w:rsidP="00A17364">
      <w:pPr>
        <w:pStyle w:val="DraCorstandard"/>
        <w:spacing w:after="0"/>
      </w:pPr>
      <w:r w:rsidRPr="001138B7">
        <w:rPr>
          <w:rStyle w:val="DraCorspeakerattribution"/>
        </w:rPr>
        <w:t xml:space="preserve">AVREL. </w:t>
      </w:r>
      <w:r w:rsidR="00057276">
        <w:t>O stulta capita, quas ego vobis cruces?</w:t>
      </w:r>
    </w:p>
    <w:p w14:paraId="1F068C6C" w14:textId="77777777" w:rsidR="00057276" w:rsidRDefault="001138B7" w:rsidP="00A17364">
      <w:pPr>
        <w:pStyle w:val="DraCorstandard"/>
        <w:spacing w:after="0"/>
      </w:pPr>
      <w:r w:rsidRPr="001138B7">
        <w:rPr>
          <w:rStyle w:val="DraCorspeakerattribution"/>
        </w:rPr>
        <w:t>MART.</w:t>
      </w:r>
      <w:r w:rsidR="00057276">
        <w:t xml:space="preserve"> Stulti videmur, sed tamen sapimus Deo.</w:t>
      </w:r>
    </w:p>
    <w:p w14:paraId="1F068C6D" w14:textId="77777777" w:rsidR="00057276" w:rsidRDefault="001138B7" w:rsidP="00A17364">
      <w:pPr>
        <w:pStyle w:val="DraCorstandard"/>
        <w:spacing w:after="0"/>
      </w:pPr>
      <w:r w:rsidRPr="001138B7">
        <w:rPr>
          <w:rStyle w:val="DraCorspeakerattribution"/>
        </w:rPr>
        <w:t xml:space="preserve">AVREL. </w:t>
      </w:r>
      <w:r w:rsidR="00057276">
        <w:t>Audite iuuenes, mittite hoc stolidum nefas,</w:t>
      </w:r>
    </w:p>
    <w:p w14:paraId="1F068C6E" w14:textId="77777777" w:rsidR="00057276" w:rsidRDefault="00057276" w:rsidP="00A17364">
      <w:pPr>
        <w:pStyle w:val="DraCorstandard"/>
        <w:spacing w:after="0"/>
      </w:pPr>
      <w:r>
        <w:t>Per sceptra iuro per decus summum imperij,</w:t>
      </w:r>
    </w:p>
    <w:p w14:paraId="1F068C6F" w14:textId="77777777" w:rsidR="00057276" w:rsidRDefault="00057276" w:rsidP="00A17364">
      <w:pPr>
        <w:pStyle w:val="DraCorstandard"/>
        <w:spacing w:after="0"/>
      </w:pPr>
      <w:r>
        <w:t>Et vos amabo vt filios partem mei,</w:t>
      </w:r>
    </w:p>
    <w:p w14:paraId="1F068C70" w14:textId="77777777" w:rsidR="00057276" w:rsidRDefault="00057276" w:rsidP="00A17364">
      <w:pPr>
        <w:pStyle w:val="DraCorstandard"/>
        <w:spacing w:after="0"/>
      </w:pPr>
      <w:r>
        <w:t>Fasces, curules, laureas impertiar;</w:t>
      </w:r>
    </w:p>
    <w:p w14:paraId="1F068C71" w14:textId="77777777" w:rsidR="00057276" w:rsidRDefault="00057276" w:rsidP="00A17364">
      <w:pPr>
        <w:pStyle w:val="DraCorstandard"/>
        <w:spacing w:after="0"/>
      </w:pPr>
      <w:r>
        <w:t>Exuite tantum saxeam mentem precor:</w:t>
      </w:r>
    </w:p>
    <w:p w14:paraId="1F068C72" w14:textId="77777777" w:rsidR="00057276" w:rsidRDefault="00057276" w:rsidP="00A17364">
      <w:pPr>
        <w:pStyle w:val="DraCorstandard"/>
        <w:spacing w:after="0"/>
      </w:pPr>
      <w:r>
        <w:t>Qui pollicetur, Caesar est, Caesar dabit.</w:t>
      </w:r>
    </w:p>
    <w:p w14:paraId="1F068C73" w14:textId="77777777" w:rsidR="00057276" w:rsidRDefault="00057276" w:rsidP="00A17364">
      <w:pPr>
        <w:pStyle w:val="DraCorstandard"/>
        <w:spacing w:after="0"/>
      </w:pPr>
      <w:r>
        <w:t>„</w:t>
      </w:r>
      <w:r w:rsidRPr="0015016F">
        <w:rPr>
          <w:rStyle w:val="DraCorspeakerattribution"/>
        </w:rPr>
        <w:t>ALEX.</w:t>
      </w:r>
      <w:r>
        <w:t xml:space="preserve"> Simulachra sunt hac leuia gloriolae leuis,</w:t>
      </w:r>
    </w:p>
    <w:p w14:paraId="1F068C74" w14:textId="77777777" w:rsidR="00057276" w:rsidRDefault="00057276" w:rsidP="00A17364">
      <w:pPr>
        <w:pStyle w:val="DraCorstandard"/>
        <w:spacing w:after="0"/>
      </w:pPr>
      <w:r>
        <w:t>„Pretiosa mundi retia, aurata cruces.</w:t>
      </w:r>
    </w:p>
    <w:p w14:paraId="1F068C75" w14:textId="77777777" w:rsidR="00057276" w:rsidRDefault="00057276" w:rsidP="00A17364">
      <w:pPr>
        <w:pStyle w:val="DraCorstandard"/>
        <w:spacing w:after="0"/>
      </w:pPr>
      <w:r>
        <w:t>„Aeterna sed nos praemia in coelo manent:</w:t>
      </w:r>
    </w:p>
    <w:p w14:paraId="1F068C76" w14:textId="77777777" w:rsidR="00057276" w:rsidRDefault="00057276" w:rsidP="00A17364">
      <w:pPr>
        <w:pStyle w:val="DraCorstandard"/>
        <w:spacing w:after="0"/>
      </w:pPr>
      <w:r>
        <w:t>„Qui pollicetur, Christus est, Christus dabit.</w:t>
      </w:r>
    </w:p>
    <w:p w14:paraId="1F068C77" w14:textId="77777777" w:rsidR="00057276" w:rsidRDefault="001138B7" w:rsidP="00A17364">
      <w:pPr>
        <w:pStyle w:val="DraCorstandard"/>
        <w:spacing w:after="0"/>
      </w:pPr>
      <w:r w:rsidRPr="001138B7">
        <w:rPr>
          <w:rStyle w:val="DraCorspeakerattribution"/>
        </w:rPr>
        <w:t xml:space="preserve">AVREL. </w:t>
      </w:r>
      <w:r w:rsidR="00057276">
        <w:t>Vt fascinauit perditos verpi furor?</w:t>
      </w:r>
    </w:p>
    <w:p w14:paraId="1F068C78" w14:textId="77777777" w:rsidR="00057276" w:rsidRDefault="001138B7" w:rsidP="00A17364">
      <w:pPr>
        <w:pStyle w:val="DraCorstandard"/>
        <w:spacing w:after="0"/>
      </w:pPr>
      <w:r w:rsidRPr="001138B7">
        <w:rPr>
          <w:rStyle w:val="DraCorspeakerattribution"/>
        </w:rPr>
        <w:t>MART.</w:t>
      </w:r>
      <w:r w:rsidR="00057276">
        <w:t xml:space="preserve"> Non fascinauit, sed bonam mentem dedit.</w:t>
      </w:r>
    </w:p>
    <w:p w14:paraId="1F068C79" w14:textId="77777777" w:rsidR="00057276" w:rsidRDefault="0015016F" w:rsidP="00A17364">
      <w:pPr>
        <w:pStyle w:val="DraCorstandard"/>
        <w:spacing w:after="0"/>
      </w:pPr>
      <w:r w:rsidRPr="0015016F">
        <w:rPr>
          <w:rStyle w:val="DraCorspeakerattribution"/>
        </w:rPr>
        <w:t>AVR.</w:t>
      </w:r>
      <w:r w:rsidR="00057276">
        <w:t xml:space="preserve"> Quàm stulta stultos opprimet sapientia?</w:t>
      </w:r>
    </w:p>
    <w:p w14:paraId="1F068C7A" w14:textId="77777777" w:rsidR="00057276" w:rsidRDefault="00057276" w:rsidP="00A17364">
      <w:pPr>
        <w:pStyle w:val="DraCorstandard"/>
        <w:spacing w:after="0"/>
      </w:pPr>
      <w:r w:rsidRPr="0015016F">
        <w:rPr>
          <w:rStyle w:val="DraCorspeakerattribution"/>
        </w:rPr>
        <w:t>VIT.</w:t>
      </w:r>
      <w:r>
        <w:t xml:space="preserve"> Propone mortes, vnicum votum est mori.</w:t>
      </w:r>
    </w:p>
    <w:p w14:paraId="1F068C7B" w14:textId="77777777" w:rsidR="00057276" w:rsidRDefault="0015016F" w:rsidP="00A17364">
      <w:pPr>
        <w:pStyle w:val="DraCorstandard"/>
        <w:spacing w:after="0"/>
      </w:pPr>
      <w:r w:rsidRPr="0015016F">
        <w:rPr>
          <w:rStyle w:val="DraCorspeakerattribution"/>
        </w:rPr>
        <w:t>AVR.</w:t>
      </w:r>
      <w:r w:rsidR="00057276">
        <w:t xml:space="preserve"> Sed lenta mortis taedia, atque artus graues,</w:t>
      </w:r>
    </w:p>
    <w:p w14:paraId="1F068C7C" w14:textId="77777777" w:rsidR="00057276" w:rsidRDefault="00057276" w:rsidP="00A17364">
      <w:pPr>
        <w:pStyle w:val="DraCorstandard"/>
        <w:spacing w:after="0"/>
      </w:pPr>
      <w:r>
        <w:t>Et membra membris dissita, extendent necem.</w:t>
      </w:r>
    </w:p>
    <w:p w14:paraId="1F068C7D" w14:textId="77777777" w:rsidR="00057276" w:rsidRDefault="00057276" w:rsidP="00A17364">
      <w:pPr>
        <w:pStyle w:val="DraCorstandard"/>
        <w:spacing w:after="0"/>
      </w:pPr>
      <w:r>
        <w:t>Tollite scelesta capita, in aulam abducite.</w:t>
      </w:r>
    </w:p>
    <w:p w14:paraId="1F068C7E" w14:textId="77777777" w:rsidR="00057276" w:rsidRPr="001138B7" w:rsidRDefault="00057276" w:rsidP="00A17364">
      <w:pPr>
        <w:pStyle w:val="DraCorstandard"/>
        <w:spacing w:after="0"/>
        <w:rPr>
          <w:rStyle w:val="DraCorstagedirectionsetc"/>
        </w:rPr>
      </w:pPr>
      <w:r w:rsidRPr="001138B7">
        <w:rPr>
          <w:rStyle w:val="DraCorstagedirectionsetc"/>
        </w:rPr>
        <w:lastRenderedPageBreak/>
        <w:t xml:space="preserve">M. </w:t>
      </w:r>
      <w:r w:rsidR="001138B7" w:rsidRPr="001138B7">
        <w:rPr>
          <w:rStyle w:val="DraCorstagedirectionsetc"/>
        </w:rPr>
        <w:t xml:space="preserve">AVREL. </w:t>
      </w:r>
      <w:r w:rsidRPr="001138B7">
        <w:rPr>
          <w:rStyle w:val="DraCorstagedirectionsetc"/>
        </w:rPr>
        <w:t>IANVA. FELIX, PHILIPPVS, SYLVANVS,</w:t>
      </w:r>
    </w:p>
    <w:p w14:paraId="1F068C7F" w14:textId="77777777" w:rsidR="0015016F" w:rsidRPr="0015016F" w:rsidRDefault="0015016F" w:rsidP="0015016F">
      <w:pPr>
        <w:pStyle w:val="DraCoradditions"/>
      </w:pPr>
      <w:r w:rsidRPr="0015016F">
        <w:t>/argument_start/</w:t>
      </w:r>
    </w:p>
    <w:p w14:paraId="1F068C80" w14:textId="77777777" w:rsidR="00057276" w:rsidRPr="00BC301A" w:rsidRDefault="00057276" w:rsidP="00A17364">
      <w:pPr>
        <w:pStyle w:val="DraCorstandard"/>
        <w:spacing w:after="0"/>
        <w:rPr>
          <w:iCs/>
        </w:rPr>
      </w:pPr>
      <w:r w:rsidRPr="00BC301A">
        <w:rPr>
          <w:iCs/>
        </w:rPr>
        <w:t>Quatuor natu maiores frustrà ab Imperatore muneribus pelliciuntur.</w:t>
      </w:r>
    </w:p>
    <w:p w14:paraId="1F068C81" w14:textId="77777777" w:rsidR="0015016F" w:rsidRPr="0015016F" w:rsidRDefault="0015016F" w:rsidP="0015016F">
      <w:pPr>
        <w:pStyle w:val="DraCoradditions"/>
      </w:pPr>
      <w:r w:rsidRPr="0015016F">
        <w:t>/argument_</w:t>
      </w:r>
      <w:r>
        <w:t>end</w:t>
      </w:r>
      <w:r w:rsidRPr="0015016F">
        <w:t>/</w:t>
      </w:r>
    </w:p>
    <w:p w14:paraId="1F068C82" w14:textId="77777777" w:rsidR="00057276" w:rsidRDefault="001138B7" w:rsidP="00A17364">
      <w:pPr>
        <w:pStyle w:val="DraCorstandard"/>
        <w:spacing w:after="0"/>
      </w:pPr>
      <w:r w:rsidRPr="001138B7">
        <w:rPr>
          <w:rStyle w:val="DraCorspeakerattribution"/>
        </w:rPr>
        <w:t xml:space="preserve">AVREL. </w:t>
      </w:r>
      <w:r w:rsidR="00057276">
        <w:t>ADeste, lecta Martiae gentis manus</w:t>
      </w:r>
    </w:p>
    <w:p w14:paraId="1F068C83" w14:textId="77777777" w:rsidR="00057276" w:rsidRDefault="00057276" w:rsidP="00A17364">
      <w:pPr>
        <w:pStyle w:val="DraCorstandard"/>
        <w:spacing w:after="0"/>
      </w:pPr>
      <w:r>
        <w:t>Albis nitentem Phosphorum bigis colit;</w:t>
      </w:r>
    </w:p>
    <w:p w14:paraId="1F068C84" w14:textId="77777777" w:rsidR="00057276" w:rsidRDefault="00057276" w:rsidP="00A17364">
      <w:pPr>
        <w:pStyle w:val="DraCorstandard"/>
        <w:spacing w:after="0"/>
      </w:pPr>
      <w:r>
        <w:t>Gemma beatus candida currit dies,</w:t>
      </w:r>
    </w:p>
    <w:p w14:paraId="1F068C85" w14:textId="77777777" w:rsidR="00057276" w:rsidRDefault="00057276" w:rsidP="00A17364">
      <w:pPr>
        <w:pStyle w:val="DraCorstandard"/>
        <w:spacing w:after="0"/>
      </w:pPr>
      <w:r>
        <w:t>Quo me iugales gemmeo tollent iugo,</w:t>
      </w:r>
    </w:p>
    <w:p w14:paraId="1F068C86" w14:textId="77777777" w:rsidR="00057276" w:rsidRDefault="00057276" w:rsidP="00A17364">
      <w:pPr>
        <w:pStyle w:val="DraCorstandard"/>
        <w:spacing w:after="0"/>
      </w:pPr>
      <w:r>
        <w:t>Mecumque paribus ibitis vecti rotis</w:t>
      </w:r>
    </w:p>
    <w:p w14:paraId="1F068C87" w14:textId="77777777" w:rsidR="00057276" w:rsidRDefault="00057276" w:rsidP="00A17364">
      <w:pPr>
        <w:pStyle w:val="DraCorstandard"/>
        <w:spacing w:after="0"/>
      </w:pPr>
      <w:r>
        <w:t>Dum carpit altum fama per lauros iter.</w:t>
      </w:r>
    </w:p>
    <w:p w14:paraId="1F068C88" w14:textId="77777777" w:rsidR="00057276" w:rsidRPr="00093460" w:rsidRDefault="00057276" w:rsidP="00A17364">
      <w:pPr>
        <w:pStyle w:val="DraCorstandard"/>
        <w:spacing w:after="0"/>
      </w:pPr>
      <w:r w:rsidRPr="00093460">
        <w:rPr>
          <w:rStyle w:val="DraCorspeakerattribution"/>
        </w:rPr>
        <w:t>IANV</w:t>
      </w:r>
      <w:r w:rsidR="00093460" w:rsidRPr="00093460">
        <w:rPr>
          <w:rStyle w:val="DraCorspeakerattribution"/>
          <w:lang w:val="cs-CZ"/>
        </w:rPr>
        <w:t>.</w:t>
      </w:r>
      <w:r w:rsidRPr="00093460">
        <w:t xml:space="preserve"> Si sacra Caesar praeparas festo die,</w:t>
      </w:r>
    </w:p>
    <w:p w14:paraId="1F068C89" w14:textId="77777777" w:rsidR="00057276" w:rsidRPr="00093460" w:rsidRDefault="00057276" w:rsidP="00A17364">
      <w:pPr>
        <w:pStyle w:val="DraCorstandard"/>
        <w:spacing w:after="0"/>
      </w:pPr>
      <w:r w:rsidRPr="00093460">
        <w:t>Vides opinor victimas, quas ocyus</w:t>
      </w:r>
    </w:p>
    <w:p w14:paraId="1F068C8A" w14:textId="77777777" w:rsidR="00057276" w:rsidRPr="00093460" w:rsidRDefault="00057276" w:rsidP="00A17364">
      <w:pPr>
        <w:pStyle w:val="DraCorstandard"/>
        <w:spacing w:after="0"/>
      </w:pPr>
      <w:r w:rsidRPr="00093460">
        <w:t>Aris nefandis mucro mactabit Popae.</w:t>
      </w:r>
    </w:p>
    <w:p w14:paraId="1F068C8B" w14:textId="77777777" w:rsidR="00057276" w:rsidRPr="00093460" w:rsidRDefault="0015016F" w:rsidP="00A17364">
      <w:pPr>
        <w:pStyle w:val="DraCorstandard"/>
        <w:spacing w:after="0"/>
      </w:pPr>
      <w:r w:rsidRPr="0015016F">
        <w:rPr>
          <w:rStyle w:val="DraCorspeakerattribution"/>
        </w:rPr>
        <w:t>AVR.</w:t>
      </w:r>
      <w:r w:rsidR="00057276" w:rsidRPr="00093460">
        <w:t xml:space="preserve"> Bona verba quaeso, quid fodis pectus meum?</w:t>
      </w:r>
    </w:p>
    <w:p w14:paraId="1F068C8C" w14:textId="77777777" w:rsidR="00057276" w:rsidRDefault="0015016F" w:rsidP="00A17364">
      <w:pPr>
        <w:pStyle w:val="DraCorstandard"/>
        <w:spacing w:after="0"/>
        <w:rPr>
          <w:lang w:val="fr-FR"/>
        </w:rPr>
      </w:pPr>
      <w:r w:rsidRPr="0015016F">
        <w:rPr>
          <w:rStyle w:val="DraCorspeakerattribution"/>
        </w:rPr>
        <w:t>FEL.</w:t>
      </w:r>
      <w:r w:rsidR="00057276" w:rsidRPr="00093460">
        <w:t xml:space="preserve"> Tes</w:t>
      </w:r>
      <w:r w:rsidR="00057276" w:rsidRPr="00285CDB">
        <w:rPr>
          <w:lang w:val="fr-FR"/>
        </w:rPr>
        <w:t>tor pudicas solis aeterni faces,</w:t>
      </w:r>
    </w:p>
    <w:p w14:paraId="1F068C8D" w14:textId="77777777" w:rsidR="00057276" w:rsidRDefault="00057276" w:rsidP="00A17364">
      <w:pPr>
        <w:pStyle w:val="DraCorstandard"/>
        <w:spacing w:after="0"/>
        <w:rPr>
          <w:lang w:val="fr-FR"/>
        </w:rPr>
      </w:pPr>
      <w:r w:rsidRPr="00285CDB">
        <w:rPr>
          <w:lang w:val="fr-FR"/>
        </w:rPr>
        <w:t>Qui celsa puris templa perstringit rotis,</w:t>
      </w:r>
    </w:p>
    <w:p w14:paraId="1F068C8E" w14:textId="77777777" w:rsidR="00057276" w:rsidRDefault="00057276" w:rsidP="00A17364">
      <w:pPr>
        <w:pStyle w:val="DraCorstandard"/>
        <w:spacing w:after="0"/>
        <w:rPr>
          <w:lang w:val="fr-FR"/>
        </w:rPr>
      </w:pPr>
      <w:r w:rsidRPr="00285CDB">
        <w:rPr>
          <w:lang w:val="fr-FR"/>
        </w:rPr>
        <w:t>Tuas ad aras fortiter caesus cadam.</w:t>
      </w:r>
    </w:p>
    <w:p w14:paraId="1F068C8F" w14:textId="77777777" w:rsidR="00057276" w:rsidRDefault="00057276" w:rsidP="00A17364">
      <w:pPr>
        <w:pStyle w:val="DraCorstandard"/>
        <w:spacing w:after="0"/>
        <w:rPr>
          <w:lang w:val="fr-FR"/>
        </w:rPr>
      </w:pPr>
      <w:r w:rsidRPr="00285CDB">
        <w:rPr>
          <w:lang w:val="fr-FR"/>
        </w:rPr>
        <w:t>Ne me profanem thure Romulei Iouis.</w:t>
      </w:r>
    </w:p>
    <w:p w14:paraId="1F068C90" w14:textId="77777777" w:rsidR="00057276" w:rsidRDefault="00057276" w:rsidP="00A17364">
      <w:pPr>
        <w:pStyle w:val="DraCorstandard"/>
        <w:spacing w:after="0"/>
        <w:rPr>
          <w:lang w:val="fr-FR"/>
        </w:rPr>
      </w:pPr>
      <w:r w:rsidRPr="00285CDB">
        <w:rPr>
          <w:lang w:val="fr-FR"/>
        </w:rPr>
        <w:t>Eant stigosi quòo volent Lemures eant,</w:t>
      </w:r>
    </w:p>
    <w:p w14:paraId="1F068C91" w14:textId="77777777" w:rsidR="00057276" w:rsidRDefault="00057276" w:rsidP="00A17364">
      <w:pPr>
        <w:pStyle w:val="DraCorstandard"/>
        <w:spacing w:after="0"/>
        <w:rPr>
          <w:lang w:val="fr-FR"/>
        </w:rPr>
      </w:pPr>
      <w:r w:rsidRPr="00285CDB">
        <w:rPr>
          <w:lang w:val="fr-FR"/>
        </w:rPr>
        <w:t>Perpluta strigibus capita nocturnis dij,</w:t>
      </w:r>
    </w:p>
    <w:p w14:paraId="1F068C92" w14:textId="77777777" w:rsidR="00057276" w:rsidRDefault="00057276" w:rsidP="00A17364">
      <w:pPr>
        <w:pStyle w:val="DraCorstandard"/>
        <w:spacing w:after="0"/>
        <w:rPr>
          <w:lang w:val="fr-FR"/>
        </w:rPr>
      </w:pPr>
      <w:r w:rsidRPr="00285CDB">
        <w:rPr>
          <w:lang w:val="fr-FR"/>
        </w:rPr>
        <w:t>Ego parenti coelitum obstrinxi fidem</w:t>
      </w:r>
    </w:p>
    <w:p w14:paraId="1F068C93" w14:textId="77777777" w:rsidR="00057276" w:rsidRDefault="0015016F" w:rsidP="00A17364">
      <w:pPr>
        <w:pStyle w:val="DraCorstandard"/>
        <w:spacing w:after="0"/>
        <w:rPr>
          <w:lang w:val="fr-FR"/>
        </w:rPr>
      </w:pPr>
      <w:r w:rsidRPr="0015016F">
        <w:rPr>
          <w:rStyle w:val="DraCorspeakerattribution"/>
        </w:rPr>
        <w:t>AVR.</w:t>
      </w:r>
      <w:r w:rsidR="00057276" w:rsidRPr="00285CDB">
        <w:rPr>
          <w:lang w:val="fr-FR"/>
        </w:rPr>
        <w:t xml:space="preserve"> Cùm laeta floret aula vernanti die,</w:t>
      </w:r>
    </w:p>
    <w:p w14:paraId="1F068C94" w14:textId="77777777" w:rsidR="00057276" w:rsidRDefault="00057276" w:rsidP="00A17364">
      <w:pPr>
        <w:pStyle w:val="DraCorstandard"/>
        <w:spacing w:after="0"/>
        <w:rPr>
          <w:lang w:val="fr-FR"/>
        </w:rPr>
      </w:pPr>
      <w:r w:rsidRPr="00285CDB">
        <w:rPr>
          <w:lang w:val="fr-FR"/>
        </w:rPr>
        <w:t>Vos cogitatis funera, &amp; laeuas striges.</w:t>
      </w:r>
    </w:p>
    <w:p w14:paraId="1F068C95" w14:textId="77777777" w:rsidR="00057276" w:rsidRDefault="00057276" w:rsidP="00A17364">
      <w:pPr>
        <w:pStyle w:val="DraCorstandard"/>
        <w:spacing w:after="0"/>
        <w:rPr>
          <w:lang w:val="fr-FR"/>
        </w:rPr>
      </w:pPr>
      <w:r w:rsidRPr="0015016F">
        <w:rPr>
          <w:rStyle w:val="DraCorspeakerattribution"/>
        </w:rPr>
        <w:t>PHIL.</w:t>
      </w:r>
      <w:r w:rsidRPr="00285CDB">
        <w:rPr>
          <w:lang w:val="fr-FR"/>
        </w:rPr>
        <w:t xml:space="preserve"> Tu laeta censes gaudia &amp; dulces iocos</w:t>
      </w:r>
    </w:p>
    <w:p w14:paraId="1F068C96" w14:textId="77777777" w:rsidR="00057276" w:rsidRDefault="00057276" w:rsidP="00A17364">
      <w:pPr>
        <w:pStyle w:val="DraCorstandard"/>
        <w:spacing w:after="0"/>
        <w:rPr>
          <w:lang w:val="fr-FR"/>
        </w:rPr>
      </w:pPr>
      <w:r w:rsidRPr="00285CDB">
        <w:rPr>
          <w:lang w:val="fr-FR"/>
        </w:rPr>
        <w:t>Tot victimarum, queis coronatus decor</w:t>
      </w:r>
    </w:p>
    <w:p w14:paraId="1F068C97" w14:textId="77777777" w:rsidR="00057276" w:rsidRDefault="00057276" w:rsidP="00A17364">
      <w:pPr>
        <w:pStyle w:val="DraCorstandard"/>
        <w:spacing w:after="0"/>
        <w:rPr>
          <w:lang w:val="fr-FR"/>
        </w:rPr>
      </w:pPr>
      <w:r w:rsidRPr="00285CDB">
        <w:rPr>
          <w:lang w:val="fr-FR"/>
        </w:rPr>
        <w:t>„Proludit orco, &amp; funeris pompa sui</w:t>
      </w:r>
    </w:p>
    <w:p w14:paraId="1F068C98" w14:textId="77777777" w:rsidR="00057276" w:rsidRDefault="00057276" w:rsidP="00A17364">
      <w:pPr>
        <w:pStyle w:val="DraCorstandard"/>
        <w:spacing w:after="0"/>
        <w:rPr>
          <w:lang w:val="fr-FR"/>
        </w:rPr>
      </w:pPr>
      <w:r w:rsidRPr="00285CDB">
        <w:rPr>
          <w:lang w:val="fr-FR"/>
        </w:rPr>
        <w:t>„De Veneris igne mortis incendit rogos.</w:t>
      </w:r>
    </w:p>
    <w:p w14:paraId="1F068C99" w14:textId="77777777" w:rsidR="00057276" w:rsidRDefault="00057276" w:rsidP="00A17364">
      <w:pPr>
        <w:pStyle w:val="DraCorstandard"/>
        <w:spacing w:after="0"/>
      </w:pPr>
      <w:r>
        <w:t>„Heu laeta laeta quàm cito volitant gradu!</w:t>
      </w:r>
    </w:p>
    <w:p w14:paraId="1F068C9A" w14:textId="77777777" w:rsidR="00057276" w:rsidRDefault="00057276" w:rsidP="00A17364">
      <w:pPr>
        <w:pStyle w:val="DraCorstandard"/>
        <w:spacing w:after="0"/>
      </w:pPr>
      <w:r>
        <w:t>„Haec laeta mors est, mortis expertem mori.</w:t>
      </w:r>
    </w:p>
    <w:p w14:paraId="1F068C9B" w14:textId="77777777" w:rsidR="00057276" w:rsidRDefault="0015016F" w:rsidP="00A17364">
      <w:pPr>
        <w:pStyle w:val="DraCorstandard"/>
        <w:spacing w:after="0"/>
      </w:pPr>
      <w:r w:rsidRPr="0015016F">
        <w:rPr>
          <w:rStyle w:val="DraCorspeakerattribution"/>
        </w:rPr>
        <w:t>AVR.</w:t>
      </w:r>
      <w:r w:rsidR="00057276">
        <w:t xml:space="preserve"> Malè ominaris.</w:t>
      </w:r>
    </w:p>
    <w:p w14:paraId="1F068C9C" w14:textId="77777777" w:rsidR="00057276" w:rsidRDefault="00057276" w:rsidP="00A17364">
      <w:pPr>
        <w:pStyle w:val="DraCorstandard"/>
        <w:spacing w:after="0"/>
      </w:pPr>
      <w:r w:rsidRPr="0015016F">
        <w:rPr>
          <w:rStyle w:val="DraCorspeakerattribution"/>
        </w:rPr>
        <w:t>S</w:t>
      </w:r>
      <w:r w:rsidR="00093460">
        <w:rPr>
          <w:rStyle w:val="DraCorspeakerattribution"/>
          <w:lang w:val="cs-CZ"/>
        </w:rPr>
        <w:t>Y</w:t>
      </w:r>
      <w:r w:rsidRPr="0015016F">
        <w:rPr>
          <w:rStyle w:val="DraCorspeakerattribution"/>
        </w:rPr>
        <w:t>L.</w:t>
      </w:r>
      <w:r>
        <w:t xml:space="preserve"> Omen hoc maneat meos.</w:t>
      </w:r>
    </w:p>
    <w:p w14:paraId="1F068C9D" w14:textId="77777777" w:rsidR="00057276" w:rsidRDefault="00057276" w:rsidP="00A17364">
      <w:pPr>
        <w:pStyle w:val="DraCorstandard"/>
        <w:spacing w:after="0"/>
      </w:pPr>
      <w:r>
        <w:t>Saeuire ferro Ca</w:t>
      </w:r>
      <w:r w:rsidR="00CB0626">
        <w:rPr>
          <w:lang w:val="cs-CZ"/>
        </w:rPr>
        <w:t>e</w:t>
      </w:r>
      <w:r>
        <w:t>sar, haud verbis decet.</w:t>
      </w:r>
    </w:p>
    <w:p w14:paraId="1F068C9E" w14:textId="77777777" w:rsidR="00057276" w:rsidRDefault="00057276" w:rsidP="00A17364">
      <w:pPr>
        <w:pStyle w:val="DraCorstandard"/>
        <w:spacing w:after="0"/>
      </w:pPr>
      <w:r>
        <w:t>En nudo pectus vulneris magni capax,</w:t>
      </w:r>
    </w:p>
    <w:p w14:paraId="1F068C9F" w14:textId="77777777" w:rsidR="00057276" w:rsidRDefault="00057276" w:rsidP="00A17364">
      <w:pPr>
        <w:pStyle w:val="DraCorstandard"/>
        <w:spacing w:after="0"/>
      </w:pPr>
      <w:r>
        <w:lastRenderedPageBreak/>
        <w:t>Exprome ferrum, parte qua posci; feri.</w:t>
      </w:r>
    </w:p>
    <w:p w14:paraId="1F068CA0" w14:textId="77777777" w:rsidR="00057276" w:rsidRDefault="00057276" w:rsidP="00A17364">
      <w:pPr>
        <w:pStyle w:val="DraCorstandard"/>
        <w:spacing w:after="0"/>
      </w:pPr>
      <w:r>
        <w:t>„Sic est agendum, verba diripiunt noti:</w:t>
      </w:r>
    </w:p>
    <w:p w14:paraId="1F068CA1" w14:textId="77777777" w:rsidR="00057276" w:rsidRDefault="00057276" w:rsidP="00A17364">
      <w:pPr>
        <w:pStyle w:val="DraCorstandard"/>
        <w:spacing w:after="0"/>
      </w:pPr>
      <w:r>
        <w:t>„Melius cruoris riuulo pingam fidem.</w:t>
      </w:r>
    </w:p>
    <w:p w14:paraId="1F068CA2" w14:textId="77777777" w:rsidR="00057276" w:rsidRDefault="0015016F" w:rsidP="00A17364">
      <w:pPr>
        <w:pStyle w:val="DraCorstandard"/>
        <w:spacing w:after="0"/>
      </w:pPr>
      <w:r w:rsidRPr="0015016F">
        <w:rPr>
          <w:rStyle w:val="DraCorspeakerattribution"/>
        </w:rPr>
        <w:t>AVR.</w:t>
      </w:r>
      <w:r w:rsidR="00057276">
        <w:t xml:space="preserve"> Quod vos miselli taedium lucis tenet?</w:t>
      </w:r>
    </w:p>
    <w:p w14:paraId="1F068CA3" w14:textId="77777777" w:rsidR="00057276" w:rsidRDefault="00057276" w:rsidP="00A17364">
      <w:pPr>
        <w:pStyle w:val="DraCorstandard"/>
        <w:spacing w:after="0"/>
      </w:pPr>
      <w:r>
        <w:t>Dum currit aetas feruido velox pede,</w:t>
      </w:r>
    </w:p>
    <w:p w14:paraId="1F068CA4" w14:textId="77777777" w:rsidR="00057276" w:rsidRDefault="00057276" w:rsidP="00A17364">
      <w:pPr>
        <w:pStyle w:val="DraCorstandard"/>
        <w:spacing w:after="0"/>
      </w:pPr>
      <w:r>
        <w:t>Viretque pubes flore purpureo decens,</w:t>
      </w:r>
    </w:p>
    <w:p w14:paraId="1F068CA5" w14:textId="77777777" w:rsidR="00057276" w:rsidRDefault="00057276" w:rsidP="00A17364">
      <w:pPr>
        <w:pStyle w:val="DraCorstandard"/>
        <w:spacing w:after="0"/>
      </w:pPr>
      <w:r>
        <w:t>Carpite deorum munera, &amp; genio sacros</w:t>
      </w:r>
    </w:p>
    <w:p w14:paraId="1F068CA6" w14:textId="77777777" w:rsidR="00057276" w:rsidRDefault="00057276" w:rsidP="00A17364">
      <w:pPr>
        <w:pStyle w:val="DraCorstandard"/>
        <w:spacing w:after="0"/>
      </w:pPr>
      <w:r>
        <w:t>Mactate honores, mentis incussa metus.</w:t>
      </w:r>
    </w:p>
    <w:p w14:paraId="1F068CA7" w14:textId="77777777" w:rsidR="00057276" w:rsidRDefault="00057276" w:rsidP="00A17364">
      <w:pPr>
        <w:pStyle w:val="DraCorstandard"/>
        <w:spacing w:after="0"/>
      </w:pPr>
      <w:r>
        <w:t>Obliuioso mergite obtusos mero.</w:t>
      </w:r>
    </w:p>
    <w:p w14:paraId="1F068CA8" w14:textId="77777777" w:rsidR="00057276" w:rsidRDefault="00057276" w:rsidP="00A17364">
      <w:pPr>
        <w:pStyle w:val="DraCorstandard"/>
        <w:spacing w:after="0"/>
      </w:pPr>
      <w:r w:rsidRPr="0015016F">
        <w:rPr>
          <w:rStyle w:val="DraCorspeakerattribution"/>
        </w:rPr>
        <w:t>IANV.</w:t>
      </w:r>
      <w:r>
        <w:t xml:space="preserve"> Haec, Imperator, filio suade tuo,</w:t>
      </w:r>
    </w:p>
    <w:p w14:paraId="1F068CA9" w14:textId="77777777" w:rsidR="00057276" w:rsidRDefault="00057276" w:rsidP="00A17364">
      <w:pPr>
        <w:pStyle w:val="DraCorstandard"/>
        <w:spacing w:after="0"/>
      </w:pPr>
      <w:r>
        <w:t>Sed Christianis non licent.</w:t>
      </w:r>
    </w:p>
    <w:p w14:paraId="1F068CAA" w14:textId="77777777" w:rsidR="00057276" w:rsidRDefault="0015016F" w:rsidP="00A17364">
      <w:pPr>
        <w:pStyle w:val="DraCorstandard"/>
        <w:spacing w:after="0"/>
      </w:pPr>
      <w:r w:rsidRPr="0015016F">
        <w:rPr>
          <w:rStyle w:val="DraCorspeakerattribution"/>
        </w:rPr>
        <w:t>AVR.</w:t>
      </w:r>
      <w:r w:rsidR="00057276">
        <w:t xml:space="preserve"> Cur non licent?</w:t>
      </w:r>
    </w:p>
    <w:p w14:paraId="1F068CAB" w14:textId="77777777" w:rsidR="00057276" w:rsidRDefault="00057276" w:rsidP="00A17364">
      <w:pPr>
        <w:pStyle w:val="DraCorstandard"/>
        <w:spacing w:after="0"/>
      </w:pPr>
      <w:r w:rsidRPr="0015016F">
        <w:rPr>
          <w:rStyle w:val="DraCorspeakerattribution"/>
        </w:rPr>
        <w:t>FELIX.</w:t>
      </w:r>
      <w:r>
        <w:t xml:space="preserve"> Hoc belluarum viuere est more, &amp; modo.</w:t>
      </w:r>
    </w:p>
    <w:p w14:paraId="1F068CAC" w14:textId="77777777" w:rsidR="00057276" w:rsidRDefault="001138B7" w:rsidP="00A17364">
      <w:pPr>
        <w:pStyle w:val="DraCorstandard"/>
        <w:spacing w:after="0"/>
      </w:pPr>
      <w:r w:rsidRPr="001138B7">
        <w:rPr>
          <w:rStyle w:val="DraCorspeakerattribution"/>
        </w:rPr>
        <w:t xml:space="preserve">AVREL. </w:t>
      </w:r>
      <w:r w:rsidR="00057276">
        <w:t>Hanc belluarum nescius vitam vocas.</w:t>
      </w:r>
    </w:p>
    <w:p w14:paraId="1F068CAD" w14:textId="77777777" w:rsidR="00057276" w:rsidRDefault="00093460" w:rsidP="00A17364">
      <w:pPr>
        <w:pStyle w:val="DraCorstandard"/>
        <w:spacing w:after="0"/>
      </w:pPr>
      <w:r w:rsidRPr="00093460">
        <w:rPr>
          <w:rStyle w:val="DraCorspeakerattribution"/>
        </w:rPr>
        <w:t>P</w:t>
      </w:r>
      <w:r w:rsidRPr="00093460">
        <w:rPr>
          <w:rStyle w:val="DraCorspeakerattribution"/>
          <w:lang w:val="cs-CZ"/>
        </w:rPr>
        <w:t>H</w:t>
      </w:r>
      <w:r w:rsidR="00057276" w:rsidRPr="00093460">
        <w:rPr>
          <w:rStyle w:val="DraCorspeakerattribution"/>
        </w:rPr>
        <w:t>IL</w:t>
      </w:r>
      <w:r w:rsidRPr="00093460">
        <w:rPr>
          <w:rStyle w:val="DraCorspeakerattribution"/>
          <w:lang w:val="cs-CZ"/>
        </w:rPr>
        <w:t>.</w:t>
      </w:r>
      <w:r w:rsidR="00057276" w:rsidRPr="00093460">
        <w:rPr>
          <w:rStyle w:val="DraCorspeakerattribution"/>
        </w:rPr>
        <w:t xml:space="preserve"> </w:t>
      </w:r>
      <w:r w:rsidR="00057276" w:rsidRPr="00093460">
        <w:t>Seruire ventri, bellua numen voco.</w:t>
      </w:r>
    </w:p>
    <w:p w14:paraId="1F068CAE" w14:textId="77777777" w:rsidR="00057276" w:rsidRDefault="0015016F" w:rsidP="00A17364">
      <w:pPr>
        <w:pStyle w:val="DraCorstandard"/>
        <w:spacing w:after="0"/>
      </w:pPr>
      <w:r w:rsidRPr="0015016F">
        <w:rPr>
          <w:rStyle w:val="DraCorspeakerattribution"/>
        </w:rPr>
        <w:t>AVR.</w:t>
      </w:r>
      <w:r w:rsidR="00057276">
        <w:t xml:space="preserve"> Vos saltem amoris sumite hoc pignus mei.</w:t>
      </w:r>
    </w:p>
    <w:p w14:paraId="1F068CAF" w14:textId="77777777" w:rsidR="00057276" w:rsidRDefault="00057276" w:rsidP="00A17364">
      <w:pPr>
        <w:pStyle w:val="DraCorstandard"/>
        <w:spacing w:after="0"/>
      </w:pPr>
      <w:r>
        <w:t>En militaris baltheus diuûm labor,</w:t>
      </w:r>
    </w:p>
    <w:p w14:paraId="1F068CB0" w14:textId="77777777" w:rsidR="00057276" w:rsidRDefault="00057276" w:rsidP="00A17364">
      <w:pPr>
        <w:pStyle w:val="DraCorstandard"/>
        <w:spacing w:after="0"/>
      </w:pPr>
      <w:r>
        <w:t>Quem nuper auro docta discreuit manus,</w:t>
      </w:r>
    </w:p>
    <w:p w14:paraId="1F068CB1" w14:textId="77777777" w:rsidR="00057276" w:rsidRDefault="00057276" w:rsidP="00A17364">
      <w:pPr>
        <w:pStyle w:val="DraCorstandard"/>
        <w:spacing w:after="0"/>
      </w:pPr>
      <w:r>
        <w:t>Et per retortos flexa maeandros acus</w:t>
      </w:r>
    </w:p>
    <w:p w14:paraId="1F068CB2" w14:textId="77777777" w:rsidR="00057276" w:rsidRDefault="00057276" w:rsidP="00A17364">
      <w:pPr>
        <w:pStyle w:val="DraCorstandard"/>
        <w:spacing w:after="0"/>
      </w:pPr>
      <w:r>
        <w:t>Excelsa pinxit facta Romani louis.</w:t>
      </w:r>
    </w:p>
    <w:p w14:paraId="1F068CB3" w14:textId="77777777" w:rsidR="00057276" w:rsidRDefault="00057276" w:rsidP="00A17364">
      <w:pPr>
        <w:pStyle w:val="DraCorstandard"/>
        <w:spacing w:after="0"/>
      </w:pPr>
      <w:r>
        <w:t>En &amp; monile coelitum flammis rubens</w:t>
      </w:r>
    </w:p>
    <w:p w14:paraId="1F068CB4" w14:textId="77777777" w:rsidR="00057276" w:rsidRDefault="00057276" w:rsidP="00A17364">
      <w:pPr>
        <w:pStyle w:val="DraCorstandard"/>
        <w:spacing w:after="0"/>
      </w:pPr>
      <w:r>
        <w:t>Stellata promit decora, &amp; auriseris diem</w:t>
      </w:r>
    </w:p>
    <w:p w14:paraId="1F068CB5" w14:textId="77777777" w:rsidR="00057276" w:rsidRDefault="00057276" w:rsidP="00A17364">
      <w:pPr>
        <w:pStyle w:val="DraCorstandard"/>
        <w:spacing w:after="0"/>
      </w:pPr>
      <w:r>
        <w:t>Facibus lacessit, talis Harmeniam decor</w:t>
      </w:r>
    </w:p>
    <w:p w14:paraId="1F068CB6" w14:textId="77777777" w:rsidR="00057276" w:rsidRDefault="00057276" w:rsidP="00A17364">
      <w:pPr>
        <w:pStyle w:val="DraCorstandard"/>
        <w:spacing w:after="0"/>
      </w:pPr>
      <w:r>
        <w:t>Ambiuit, altos virgo cùm pressit thoros</w:t>
      </w:r>
    </w:p>
    <w:p w14:paraId="1F068CB7" w14:textId="77777777" w:rsidR="00057276" w:rsidRDefault="00057276" w:rsidP="00A17364">
      <w:pPr>
        <w:pStyle w:val="DraCorstandard"/>
        <w:spacing w:after="0"/>
      </w:pPr>
      <w:r>
        <w:t>Cadmi potentis: talis Atridae domus,</w:t>
      </w:r>
    </w:p>
    <w:p w14:paraId="1F068CB8" w14:textId="77777777" w:rsidR="00057276" w:rsidRDefault="00057276" w:rsidP="00A17364">
      <w:pPr>
        <w:pStyle w:val="DraCorstandard"/>
        <w:spacing w:after="0"/>
      </w:pPr>
      <w:r>
        <w:t>Tali reluxit annulus Gygis face.</w:t>
      </w:r>
    </w:p>
    <w:p w14:paraId="1F068CB9" w14:textId="77777777" w:rsidR="00057276" w:rsidRDefault="0015016F" w:rsidP="00A17364">
      <w:pPr>
        <w:pStyle w:val="DraCorstandard"/>
        <w:spacing w:after="0"/>
        <w:rPr>
          <w:lang w:val="fr-FR"/>
        </w:rPr>
      </w:pPr>
      <w:r w:rsidRPr="0015016F">
        <w:rPr>
          <w:rStyle w:val="DraCorspeakerattribution"/>
        </w:rPr>
        <w:t>FEL.</w:t>
      </w:r>
      <w:r w:rsidR="00057276" w:rsidRPr="00285CDB">
        <w:rPr>
          <w:lang w:val="fr-FR"/>
        </w:rPr>
        <w:t xml:space="preserve"> Tu nos inescus, hamas est donum impium.</w:t>
      </w:r>
    </w:p>
    <w:p w14:paraId="1F068CBA" w14:textId="77777777" w:rsidR="00057276" w:rsidRDefault="00057276" w:rsidP="00A17364">
      <w:pPr>
        <w:pStyle w:val="DraCorstandard"/>
        <w:spacing w:after="0"/>
        <w:rPr>
          <w:lang w:val="fr-FR"/>
        </w:rPr>
      </w:pPr>
      <w:r w:rsidRPr="00285CDB">
        <w:rPr>
          <w:lang w:val="fr-FR"/>
        </w:rPr>
        <w:t>Vis experiri Christianus quid potest?</w:t>
      </w:r>
    </w:p>
    <w:p w14:paraId="1F068CBB" w14:textId="77777777" w:rsidR="00057276" w:rsidRDefault="00057276" w:rsidP="00A17364">
      <w:pPr>
        <w:pStyle w:val="DraCorstandard"/>
        <w:spacing w:after="0"/>
      </w:pPr>
      <w:r>
        <w:t>Distringe ferrum, ludicris nil est opus.</w:t>
      </w:r>
    </w:p>
    <w:p w14:paraId="1F068CBC" w14:textId="77777777" w:rsidR="00057276" w:rsidRDefault="0015016F" w:rsidP="00A17364">
      <w:pPr>
        <w:pStyle w:val="DraCorstandard"/>
        <w:spacing w:after="0"/>
      </w:pPr>
      <w:r w:rsidRPr="0015016F">
        <w:rPr>
          <w:rStyle w:val="DraCorspeakerattribution"/>
        </w:rPr>
        <w:t>AVR.</w:t>
      </w:r>
      <w:r w:rsidR="00057276">
        <w:t xml:space="preserve"> Emolliêre, fronte non casta furis.</w:t>
      </w:r>
    </w:p>
    <w:p w14:paraId="1F068CBD" w14:textId="77777777" w:rsidR="00057276" w:rsidRDefault="00057276" w:rsidP="00A17364">
      <w:pPr>
        <w:pStyle w:val="DraCorstandard"/>
        <w:spacing w:after="0"/>
        <w:rPr>
          <w:lang w:val="fr-FR"/>
        </w:rPr>
      </w:pPr>
      <w:r w:rsidRPr="00285CDB">
        <w:rPr>
          <w:lang w:val="fr-FR"/>
        </w:rPr>
        <w:t>Sed iam dederunt conscij fratres manus,</w:t>
      </w:r>
    </w:p>
    <w:p w14:paraId="1F068CBE" w14:textId="77777777" w:rsidR="00057276" w:rsidRDefault="00057276" w:rsidP="00A17364">
      <w:pPr>
        <w:pStyle w:val="DraCorstandard"/>
        <w:spacing w:after="0"/>
        <w:rPr>
          <w:lang w:val="fr-FR"/>
        </w:rPr>
      </w:pPr>
      <w:r w:rsidRPr="00285CDB">
        <w:rPr>
          <w:lang w:val="fr-FR"/>
        </w:rPr>
        <w:t>Luduntque in aula, proximi epulantur Ioui.</w:t>
      </w:r>
    </w:p>
    <w:p w14:paraId="1F068CBF" w14:textId="77777777" w:rsidR="00057276" w:rsidRDefault="00057276" w:rsidP="00A17364">
      <w:pPr>
        <w:pStyle w:val="DraCorstandard"/>
        <w:spacing w:after="0"/>
        <w:rPr>
          <w:lang w:val="fr-FR"/>
        </w:rPr>
      </w:pPr>
      <w:r w:rsidRPr="00285CDB">
        <w:rPr>
          <w:lang w:val="fr-FR"/>
        </w:rPr>
        <w:t>Et vos feroci spernitis collo iugum.</w:t>
      </w:r>
    </w:p>
    <w:p w14:paraId="1F068CC0" w14:textId="77777777" w:rsidR="00057276" w:rsidRDefault="00057276" w:rsidP="00A17364">
      <w:pPr>
        <w:pStyle w:val="DraCorstandard"/>
        <w:spacing w:after="0"/>
        <w:rPr>
          <w:lang w:val="fr-FR"/>
        </w:rPr>
      </w:pPr>
      <w:r w:rsidRPr="0015016F">
        <w:rPr>
          <w:rStyle w:val="DraCorspeakerattribution"/>
        </w:rPr>
        <w:t>IANV.</w:t>
      </w:r>
      <w:r w:rsidRPr="00285CDB">
        <w:rPr>
          <w:lang w:val="fr-FR"/>
        </w:rPr>
        <w:t xml:space="preserve"> O si dederunt, vindicem norint Deum</w:t>
      </w:r>
    </w:p>
    <w:p w14:paraId="1F068CC1" w14:textId="77777777" w:rsidR="00057276" w:rsidRDefault="00057276" w:rsidP="00A17364">
      <w:pPr>
        <w:pStyle w:val="DraCorstandard"/>
        <w:spacing w:after="0"/>
        <w:rPr>
          <w:lang w:val="fr-FR"/>
        </w:rPr>
      </w:pPr>
      <w:r w:rsidRPr="00285CDB">
        <w:rPr>
          <w:lang w:val="fr-FR"/>
        </w:rPr>
        <w:lastRenderedPageBreak/>
        <w:t>Matrisque diras optimae, &amp; furias truces.</w:t>
      </w:r>
    </w:p>
    <w:p w14:paraId="1F068CC2" w14:textId="77777777" w:rsidR="00057276" w:rsidRDefault="00057276" w:rsidP="00A17364">
      <w:pPr>
        <w:pStyle w:val="DraCorstandard"/>
        <w:spacing w:after="0"/>
      </w:pPr>
      <w:r>
        <w:t>O Martialis! lumen afflictae domus,</w:t>
      </w:r>
    </w:p>
    <w:p w14:paraId="1F068CC3" w14:textId="77777777" w:rsidR="00057276" w:rsidRDefault="00057276" w:rsidP="00A17364">
      <w:pPr>
        <w:pStyle w:val="DraCorstandard"/>
        <w:spacing w:after="0"/>
      </w:pPr>
      <w:r>
        <w:t>Hoc te impiasti scelere: vbi mentis vigor?</w:t>
      </w:r>
    </w:p>
    <w:p w14:paraId="1F068CC4" w14:textId="77777777" w:rsidR="00057276" w:rsidRDefault="00057276" w:rsidP="00A17364">
      <w:pPr>
        <w:pStyle w:val="DraCorstandard"/>
        <w:spacing w:after="0"/>
      </w:pPr>
      <w:r>
        <w:t>Vbi prisca virtus: indoles vbinam aurea?</w:t>
      </w:r>
    </w:p>
    <w:p w14:paraId="1F068CC5" w14:textId="77777777" w:rsidR="00057276" w:rsidRDefault="00057276" w:rsidP="00A17364">
      <w:pPr>
        <w:pStyle w:val="DraCorstandard"/>
        <w:spacing w:after="0"/>
      </w:pPr>
      <w:r w:rsidRPr="0015016F">
        <w:rPr>
          <w:rStyle w:val="DraCorspeakerattribution"/>
        </w:rPr>
        <w:t>FELIX.</w:t>
      </w:r>
      <w:r>
        <w:t xml:space="preserve"> Infausta capita proditis sanctum decus,</w:t>
      </w:r>
    </w:p>
    <w:p w14:paraId="1F068CC6" w14:textId="77777777" w:rsidR="00057276" w:rsidRDefault="00057276" w:rsidP="00A17364">
      <w:pPr>
        <w:pStyle w:val="DraCorstandard"/>
        <w:spacing w:after="0"/>
      </w:pPr>
      <w:r>
        <w:t>Christi cruorem proditis, Christi fidem,</w:t>
      </w:r>
    </w:p>
    <w:p w14:paraId="1F068CC7" w14:textId="77777777" w:rsidR="00057276" w:rsidRDefault="00057276" w:rsidP="00A17364">
      <w:pPr>
        <w:pStyle w:val="DraCorstandard"/>
        <w:spacing w:after="0"/>
      </w:pPr>
      <w:r>
        <w:t>Felicitatis filij &amp; fratres mei!</w:t>
      </w:r>
    </w:p>
    <w:p w14:paraId="1F068CC8" w14:textId="77777777" w:rsidR="00057276" w:rsidRDefault="00057276" w:rsidP="00A17364">
      <w:pPr>
        <w:pStyle w:val="DraCorstandard"/>
        <w:spacing w:after="0"/>
      </w:pPr>
      <w:r>
        <w:t>I, verte iura, verte natura omnia,</w:t>
      </w:r>
    </w:p>
    <w:p w14:paraId="1F068CC9" w14:textId="77777777" w:rsidR="00057276" w:rsidRDefault="00057276" w:rsidP="00A17364">
      <w:pPr>
        <w:pStyle w:val="DraCorstandard"/>
        <w:spacing w:after="0"/>
      </w:pPr>
      <w:r>
        <w:t>Exuito fratres, exuunt fratres Deum.</w:t>
      </w:r>
    </w:p>
    <w:p w14:paraId="1F068CCA" w14:textId="77777777" w:rsidR="00057276" w:rsidRDefault="001138B7" w:rsidP="00A17364">
      <w:pPr>
        <w:pStyle w:val="DraCorstandard"/>
        <w:spacing w:after="0"/>
      </w:pPr>
      <w:r w:rsidRPr="001138B7">
        <w:rPr>
          <w:rStyle w:val="DraCorspeakerattribution"/>
        </w:rPr>
        <w:t>MART.</w:t>
      </w:r>
      <w:r w:rsidR="00057276">
        <w:t xml:space="preserve"> Fugi vt procella taenaro afflatam luem,</w:t>
      </w:r>
    </w:p>
    <w:p w14:paraId="1F068CCB" w14:textId="77777777" w:rsidR="00057276" w:rsidRDefault="00057276" w:rsidP="00A17364">
      <w:pPr>
        <w:pStyle w:val="DraCorstandard"/>
        <w:spacing w:after="0"/>
      </w:pPr>
      <w:r>
        <w:t>Ego execrandi facinoris culpa vaco.</w:t>
      </w:r>
    </w:p>
    <w:p w14:paraId="1F068CCC" w14:textId="77777777" w:rsidR="00057276" w:rsidRDefault="00057276" w:rsidP="00A17364">
      <w:pPr>
        <w:pStyle w:val="DraCorstandard"/>
        <w:spacing w:after="0"/>
      </w:pPr>
      <w:r>
        <w:t>Testor nitentis aureos vultus poli,</w:t>
      </w:r>
    </w:p>
    <w:p w14:paraId="1F068CCD" w14:textId="77777777" w:rsidR="00057276" w:rsidRDefault="00057276" w:rsidP="00A17364">
      <w:pPr>
        <w:pStyle w:val="DraCorstandard"/>
        <w:spacing w:after="0"/>
      </w:pPr>
      <w:r>
        <w:t>O Ianuari, iunge complexus pios.</w:t>
      </w:r>
    </w:p>
    <w:p w14:paraId="1F068CCE" w14:textId="77777777" w:rsidR="00057276" w:rsidRDefault="00057276" w:rsidP="00A17364">
      <w:pPr>
        <w:pStyle w:val="DraCorstandard"/>
        <w:spacing w:after="0"/>
      </w:pPr>
      <w:r w:rsidRPr="0015016F">
        <w:rPr>
          <w:rStyle w:val="DraCorspeakerattribution"/>
        </w:rPr>
        <w:t>IANV.</w:t>
      </w:r>
      <w:r>
        <w:t xml:space="preserve"> O dulce pondus: matris ô misera salus,</w:t>
      </w:r>
    </w:p>
    <w:p w14:paraId="1F068CCF" w14:textId="77777777" w:rsidR="00057276" w:rsidRDefault="00057276" w:rsidP="00A17364">
      <w:pPr>
        <w:pStyle w:val="DraCorstandard"/>
        <w:spacing w:after="0"/>
      </w:pPr>
      <w:r>
        <w:t>Lumenque fratrum Martialis, sanus es.</w:t>
      </w:r>
    </w:p>
    <w:p w14:paraId="1F068CD0" w14:textId="77777777" w:rsidR="00057276" w:rsidRDefault="001138B7" w:rsidP="00A17364">
      <w:pPr>
        <w:pStyle w:val="DraCorstandard"/>
        <w:spacing w:after="0"/>
      </w:pPr>
      <w:r w:rsidRPr="001138B7">
        <w:rPr>
          <w:rStyle w:val="DraCorspeakerattribution"/>
        </w:rPr>
        <w:t>MART.</w:t>
      </w:r>
      <w:r w:rsidR="00057276">
        <w:t xml:space="preserve"> At tu tyranne, quando per summum nefas:</w:t>
      </w:r>
    </w:p>
    <w:p w14:paraId="1F068CD1" w14:textId="77777777" w:rsidR="00057276" w:rsidRDefault="00057276" w:rsidP="00A17364">
      <w:pPr>
        <w:pStyle w:val="DraCorstandard"/>
        <w:spacing w:after="0"/>
      </w:pPr>
      <w:r>
        <w:t>Intaminatum rapere moliris decus,</w:t>
      </w:r>
    </w:p>
    <w:p w14:paraId="1F068CD2" w14:textId="77777777" w:rsidR="00057276" w:rsidRDefault="00057276" w:rsidP="00A17364">
      <w:pPr>
        <w:pStyle w:val="DraCorstandard"/>
        <w:spacing w:after="0"/>
      </w:pPr>
      <w:r>
        <w:t>Et me sacrato dirimere è fratrum choro,</w:t>
      </w:r>
    </w:p>
    <w:p w14:paraId="1F068CD3" w14:textId="77777777" w:rsidR="00057276" w:rsidRDefault="00057276" w:rsidP="00A17364">
      <w:pPr>
        <w:pStyle w:val="DraCorstandard"/>
        <w:spacing w:after="0"/>
      </w:pPr>
      <w:r>
        <w:t>Poenas supremo iudici meritas dabis.</w:t>
      </w:r>
    </w:p>
    <w:p w14:paraId="1F068CD4" w14:textId="77777777" w:rsidR="00057276" w:rsidRDefault="0015016F" w:rsidP="00A17364">
      <w:pPr>
        <w:pStyle w:val="DraCorstandard"/>
        <w:spacing w:after="0"/>
      </w:pPr>
      <w:r w:rsidRPr="0015016F">
        <w:rPr>
          <w:rStyle w:val="DraCorspeakerattribution"/>
        </w:rPr>
        <w:t>AVR.</w:t>
      </w:r>
      <w:r w:rsidR="00057276">
        <w:t xml:space="preserve"> Scelerata capita, monstra tartareae domus.</w:t>
      </w:r>
    </w:p>
    <w:p w14:paraId="1F068CD5" w14:textId="77777777" w:rsidR="00057276" w:rsidRDefault="00057276" w:rsidP="00A17364">
      <w:pPr>
        <w:pStyle w:val="DraCorstandard"/>
        <w:spacing w:after="0"/>
      </w:pPr>
      <w:r>
        <w:t>Vobis scelestas comprimam linguae minas.</w:t>
      </w:r>
    </w:p>
    <w:p w14:paraId="1F068CD6" w14:textId="77777777" w:rsidR="00A57C84" w:rsidRDefault="00057276" w:rsidP="00A17364">
      <w:pPr>
        <w:pStyle w:val="DraCorstandard"/>
        <w:spacing w:after="0"/>
      </w:pPr>
      <w:r>
        <w:t>Onerate ferro, in carcerem compingite.</w:t>
      </w:r>
    </w:p>
    <w:p w14:paraId="1F068CD7" w14:textId="77777777" w:rsidR="0015016F" w:rsidRPr="0015016F" w:rsidRDefault="0015016F" w:rsidP="0015016F">
      <w:pPr>
        <w:pStyle w:val="DraCoradditions"/>
        <w:rPr>
          <w:lang w:val="fr-FR"/>
        </w:rPr>
      </w:pPr>
      <w:r w:rsidRPr="0015016F">
        <w:rPr>
          <w:lang w:val="fr-FR"/>
        </w:rPr>
        <w:t>/chorus/</w:t>
      </w:r>
    </w:p>
    <w:p w14:paraId="1F068CD8" w14:textId="77777777" w:rsidR="00057276" w:rsidRDefault="00057276" w:rsidP="0015016F">
      <w:pPr>
        <w:pStyle w:val="DraCorhead"/>
      </w:pPr>
      <w:r>
        <w:t>CHORVS.</w:t>
      </w:r>
    </w:p>
    <w:p w14:paraId="1F068CD9" w14:textId="77777777" w:rsidR="0015016F" w:rsidRPr="0015016F" w:rsidRDefault="0015016F" w:rsidP="0015016F">
      <w:pPr>
        <w:pStyle w:val="DraCoradditions"/>
        <w:rPr>
          <w:lang w:val="fr-FR"/>
        </w:rPr>
      </w:pPr>
      <w:r w:rsidRPr="0015016F">
        <w:rPr>
          <w:lang w:val="fr-FR"/>
        </w:rPr>
        <w:t>/argument_start/</w:t>
      </w:r>
    </w:p>
    <w:p w14:paraId="1F068CDA" w14:textId="77777777" w:rsidR="00057276" w:rsidRDefault="00057276" w:rsidP="00A17364">
      <w:pPr>
        <w:pStyle w:val="DraCorstandard"/>
        <w:spacing w:after="0"/>
        <w:rPr>
          <w:i/>
          <w:iCs/>
        </w:rPr>
      </w:pPr>
      <w:r>
        <w:rPr>
          <w:i/>
          <w:iCs/>
        </w:rPr>
        <w:t>Questus Ecclesi</w:t>
      </w:r>
      <w:r w:rsidR="0044355F">
        <w:rPr>
          <w:i/>
          <w:iCs/>
          <w:lang w:val="cs-CZ"/>
        </w:rPr>
        <w:t>ae</w:t>
      </w:r>
      <w:r>
        <w:rPr>
          <w:i/>
          <w:iCs/>
        </w:rPr>
        <w:t xml:space="preserve"> militantis, quam coelestis chorus blandissimè consolatur.</w:t>
      </w:r>
    </w:p>
    <w:p w14:paraId="1F068CDB" w14:textId="77777777" w:rsidR="0015016F" w:rsidRPr="0015016F" w:rsidRDefault="0015016F" w:rsidP="0015016F">
      <w:pPr>
        <w:pStyle w:val="DraCoradditions"/>
        <w:rPr>
          <w:lang w:val="fr-FR"/>
        </w:rPr>
      </w:pPr>
      <w:r w:rsidRPr="0015016F">
        <w:rPr>
          <w:lang w:val="fr-FR"/>
        </w:rPr>
        <w:t>/argument_</w:t>
      </w:r>
      <w:r>
        <w:rPr>
          <w:lang w:val="fr-FR"/>
        </w:rPr>
        <w:t>end</w:t>
      </w:r>
      <w:r w:rsidRPr="0015016F">
        <w:rPr>
          <w:lang w:val="fr-FR"/>
        </w:rPr>
        <w:t>/</w:t>
      </w:r>
    </w:p>
    <w:p w14:paraId="1F068CDC" w14:textId="77777777" w:rsidR="00057276" w:rsidRDefault="00057276" w:rsidP="00A17364">
      <w:pPr>
        <w:pStyle w:val="DraCorstandard"/>
        <w:spacing w:after="0"/>
      </w:pPr>
      <w:r>
        <w:t>Eu fero nondum satiata ludo,</w:t>
      </w:r>
    </w:p>
    <w:p w14:paraId="1F068CDD" w14:textId="77777777" w:rsidR="00057276" w:rsidRDefault="00057276" w:rsidP="00A17364">
      <w:pPr>
        <w:pStyle w:val="DraCorstandard"/>
        <w:spacing w:after="0"/>
      </w:pPr>
      <w:r>
        <w:t>Semper &amp; casti sitiens cruoris,</w:t>
      </w:r>
    </w:p>
    <w:p w14:paraId="1F068CDE" w14:textId="77777777" w:rsidR="00057276" w:rsidRDefault="00057276" w:rsidP="00A17364">
      <w:pPr>
        <w:pStyle w:val="DraCorstandard"/>
        <w:spacing w:after="0"/>
      </w:pPr>
      <w:r>
        <w:t>In meum saeuit caput impiata</w:t>
      </w:r>
    </w:p>
    <w:p w14:paraId="1F068CDF" w14:textId="77777777" w:rsidR="00057276" w:rsidRDefault="00057276" w:rsidP="00A17364">
      <w:pPr>
        <w:pStyle w:val="DraCorstandard"/>
        <w:spacing w:after="0"/>
      </w:pPr>
      <w:r>
        <w:t>Bellua Lerna.</w:t>
      </w:r>
    </w:p>
    <w:p w14:paraId="1F068CE0" w14:textId="77777777" w:rsidR="00057276" w:rsidRDefault="00057276" w:rsidP="00A17364">
      <w:pPr>
        <w:pStyle w:val="DraCorstandard"/>
        <w:spacing w:after="0"/>
      </w:pPr>
      <w:r>
        <w:t>Et meum temnit decus, &amp; minaci</w:t>
      </w:r>
    </w:p>
    <w:p w14:paraId="1F068CE1" w14:textId="77777777" w:rsidR="00057276" w:rsidRDefault="00057276" w:rsidP="00A17364">
      <w:pPr>
        <w:pStyle w:val="DraCorstandard"/>
        <w:spacing w:after="0"/>
      </w:pPr>
      <w:r>
        <w:lastRenderedPageBreak/>
        <w:t>Semper insultat petulans flagello:</w:t>
      </w:r>
    </w:p>
    <w:p w14:paraId="1F068CE2" w14:textId="77777777" w:rsidR="00057276" w:rsidRDefault="00057276" w:rsidP="00A17364">
      <w:pPr>
        <w:pStyle w:val="DraCorstandard"/>
        <w:spacing w:after="0"/>
      </w:pPr>
      <w:r>
        <w:t>Exul in terris agor, &amp; beatas</w:t>
      </w:r>
    </w:p>
    <w:p w14:paraId="1F068CE3" w14:textId="77777777" w:rsidR="00057276" w:rsidRDefault="00057276" w:rsidP="00A17364">
      <w:pPr>
        <w:pStyle w:val="DraCorstandard"/>
        <w:spacing w:after="0"/>
      </w:pPr>
      <w:r>
        <w:t>Postulo sedes.</w:t>
      </w:r>
    </w:p>
    <w:p w14:paraId="1F068CE4" w14:textId="77777777" w:rsidR="00057276" w:rsidRDefault="00057276" w:rsidP="00A17364">
      <w:pPr>
        <w:pStyle w:val="DraCorstandard"/>
        <w:spacing w:after="0"/>
      </w:pPr>
      <w:r>
        <w:t>Quis mihi pennas dabit, &amp; volatù</w:t>
      </w:r>
    </w:p>
    <w:p w14:paraId="1F068CE5" w14:textId="77777777" w:rsidR="00057276" w:rsidRDefault="00057276" w:rsidP="00A17364">
      <w:pPr>
        <w:pStyle w:val="DraCorstandard"/>
        <w:spacing w:after="0"/>
      </w:pPr>
      <w:r>
        <w:t>Praepeti scindam grauidata nimbis</w:t>
      </w:r>
    </w:p>
    <w:p w14:paraId="1F068CE6" w14:textId="77777777" w:rsidR="00057276" w:rsidRDefault="00057276" w:rsidP="00A17364">
      <w:pPr>
        <w:pStyle w:val="DraCorstandard"/>
        <w:spacing w:after="0"/>
      </w:pPr>
      <w:r>
        <w:t>Templa, mortales fugiamque visus</w:t>
      </w:r>
    </w:p>
    <w:p w14:paraId="1F068CE7" w14:textId="77777777" w:rsidR="00057276" w:rsidRDefault="00057276" w:rsidP="00A17364">
      <w:pPr>
        <w:pStyle w:val="DraCorstandard"/>
        <w:spacing w:after="0"/>
      </w:pPr>
      <w:r>
        <w:t>Ocyor Euris?</w:t>
      </w:r>
    </w:p>
    <w:p w14:paraId="1F068CE8" w14:textId="77777777" w:rsidR="00057276" w:rsidRDefault="00057276" w:rsidP="00A17364">
      <w:pPr>
        <w:pStyle w:val="DraCorstandard"/>
        <w:spacing w:after="0"/>
      </w:pPr>
      <w:r>
        <w:t>Non peto Rhesi celeres quadrigas,</w:t>
      </w:r>
    </w:p>
    <w:p w14:paraId="1F068CE9" w14:textId="77777777" w:rsidR="00057276" w:rsidRDefault="00057276" w:rsidP="00A17364">
      <w:pPr>
        <w:pStyle w:val="DraCorstandard"/>
        <w:spacing w:after="0"/>
      </w:pPr>
      <w:r>
        <w:t>Tu iube tantùm Sator alme mundi.</w:t>
      </w:r>
    </w:p>
    <w:p w14:paraId="1F068CEA" w14:textId="77777777" w:rsidR="00057276" w:rsidRDefault="00057276" w:rsidP="00A17364">
      <w:pPr>
        <w:pStyle w:val="DraCorstandard"/>
        <w:spacing w:after="0"/>
      </w:pPr>
      <w:r>
        <w:t>Deseram terras, liquidoque pinguam</w:t>
      </w:r>
    </w:p>
    <w:p w14:paraId="1F068CEB" w14:textId="77777777" w:rsidR="00057276" w:rsidRDefault="00057276" w:rsidP="00A17364">
      <w:pPr>
        <w:pStyle w:val="DraCorstandard"/>
        <w:spacing w:after="0"/>
      </w:pPr>
      <w:r>
        <w:t>Aera tractu.</w:t>
      </w:r>
    </w:p>
    <w:p w14:paraId="1F068CEC" w14:textId="77777777" w:rsidR="00057276" w:rsidRDefault="00057276" w:rsidP="00A17364">
      <w:pPr>
        <w:pStyle w:val="DraCorstandard"/>
        <w:spacing w:after="0"/>
      </w:pPr>
      <w:r>
        <w:t>Heu dolor totis furit in medullis,</w:t>
      </w:r>
    </w:p>
    <w:p w14:paraId="1F068CED" w14:textId="77777777" w:rsidR="00057276" w:rsidRDefault="00057276" w:rsidP="00A17364">
      <w:pPr>
        <w:pStyle w:val="DraCorstandard"/>
        <w:spacing w:after="0"/>
      </w:pPr>
      <w:r>
        <w:t>Imbre manantes oculi liquescunt,</w:t>
      </w:r>
    </w:p>
    <w:p w14:paraId="1F068CEE" w14:textId="77777777" w:rsidR="00057276" w:rsidRDefault="00057276" w:rsidP="00A17364">
      <w:pPr>
        <w:pStyle w:val="DraCorstandard"/>
        <w:spacing w:after="0"/>
      </w:pPr>
      <w:r>
        <w:t>Cùm patrem rerum, superosque rides</w:t>
      </w:r>
    </w:p>
    <w:p w14:paraId="1F068CEF" w14:textId="77777777" w:rsidR="00057276" w:rsidRDefault="00057276" w:rsidP="00A17364">
      <w:pPr>
        <w:pStyle w:val="DraCorstandard"/>
        <w:spacing w:after="0"/>
      </w:pPr>
      <w:r>
        <w:t>Ferrea proles.</w:t>
      </w:r>
    </w:p>
    <w:p w14:paraId="1F068CF0" w14:textId="77777777" w:rsidR="00057276" w:rsidRDefault="00057276" w:rsidP="00A17364">
      <w:pPr>
        <w:pStyle w:val="DraCorstandard"/>
        <w:spacing w:after="0"/>
      </w:pPr>
      <w:r>
        <w:t>Dum profanato crepat ore probra,</w:t>
      </w:r>
    </w:p>
    <w:p w14:paraId="1F068CF1" w14:textId="77777777" w:rsidR="00057276" w:rsidRDefault="00057276" w:rsidP="00A17364">
      <w:pPr>
        <w:pStyle w:val="DraCorstandard"/>
        <w:spacing w:after="0"/>
      </w:pPr>
      <w:r>
        <w:t>Impius tendo vigiles ocellos</w:t>
      </w:r>
    </w:p>
    <w:p w14:paraId="1F068CF2" w14:textId="77777777" w:rsidR="00057276" w:rsidRDefault="00057276" w:rsidP="00A17364">
      <w:pPr>
        <w:pStyle w:val="DraCorstandard"/>
        <w:spacing w:after="0"/>
      </w:pPr>
      <w:r>
        <w:t>Ad polum, spero, nec auara mentem</w:t>
      </w:r>
    </w:p>
    <w:p w14:paraId="1F068CF3" w14:textId="77777777" w:rsidR="00057276" w:rsidRDefault="00057276" w:rsidP="00A17364">
      <w:pPr>
        <w:pStyle w:val="DraCorstandard"/>
        <w:spacing w:after="0"/>
      </w:pPr>
      <w:r>
        <w:t>Somnia ludunt</w:t>
      </w:r>
    </w:p>
    <w:p w14:paraId="1F068CF4" w14:textId="77777777" w:rsidR="00057276" w:rsidRDefault="00057276" w:rsidP="00A17364">
      <w:pPr>
        <w:pStyle w:val="DraCorstandard"/>
        <w:spacing w:after="0"/>
      </w:pPr>
      <w:r>
        <w:t>Et mihi lenes vaga per medullas</w:t>
      </w:r>
    </w:p>
    <w:p w14:paraId="1F068CF5" w14:textId="77777777" w:rsidR="00057276" w:rsidRDefault="00057276" w:rsidP="00A17364">
      <w:pPr>
        <w:pStyle w:val="DraCorstandard"/>
        <w:spacing w:after="0"/>
      </w:pPr>
      <w:r>
        <w:t>Flamma desaeuit, fluit igne pectus,</w:t>
      </w:r>
    </w:p>
    <w:p w14:paraId="1F068CF6" w14:textId="77777777" w:rsidR="00057276" w:rsidRDefault="00057276" w:rsidP="00A17364">
      <w:pPr>
        <w:pStyle w:val="DraCorstandard"/>
        <w:spacing w:after="0"/>
      </w:pPr>
      <w:r>
        <w:t>Talis egestos glomerat vapores</w:t>
      </w:r>
    </w:p>
    <w:p w14:paraId="1F068CF7" w14:textId="77777777" w:rsidR="00057276" w:rsidRDefault="00057276" w:rsidP="00A17364">
      <w:pPr>
        <w:pStyle w:val="DraCorstandard"/>
        <w:spacing w:after="0"/>
      </w:pPr>
      <w:r>
        <w:t>Lemnia fornax.</w:t>
      </w:r>
    </w:p>
    <w:p w14:paraId="1F068CF8" w14:textId="77777777" w:rsidR="00057276" w:rsidRPr="0044355F" w:rsidRDefault="00057276" w:rsidP="00A17364">
      <w:pPr>
        <w:pStyle w:val="DraCorstandard"/>
        <w:spacing w:after="0"/>
        <w:rPr>
          <w:rStyle w:val="DraCorspeakerattribution"/>
        </w:rPr>
      </w:pPr>
      <w:r w:rsidRPr="0044355F">
        <w:rPr>
          <w:rStyle w:val="DraCorspeakerattribution"/>
        </w:rPr>
        <w:t>Chorus coelestis.</w:t>
      </w:r>
    </w:p>
    <w:p w14:paraId="1F068CF9" w14:textId="77777777" w:rsidR="00057276" w:rsidRDefault="00057276" w:rsidP="00A17364">
      <w:pPr>
        <w:pStyle w:val="DraCorstandard"/>
        <w:spacing w:after="0"/>
      </w:pPr>
      <w:r>
        <w:t>O stelliferi sydus amoris,</w:t>
      </w:r>
    </w:p>
    <w:p w14:paraId="1F068CFA" w14:textId="77777777" w:rsidR="00057276" w:rsidRDefault="00057276" w:rsidP="00A17364">
      <w:pPr>
        <w:pStyle w:val="DraCorstandard"/>
        <w:spacing w:after="0"/>
      </w:pPr>
      <w:r>
        <w:t>O digna cohors axe beato,</w:t>
      </w:r>
    </w:p>
    <w:p w14:paraId="1F068CFB" w14:textId="77777777" w:rsidR="00057276" w:rsidRDefault="00057276" w:rsidP="00A17364">
      <w:pPr>
        <w:pStyle w:val="DraCorstandard"/>
        <w:spacing w:after="0"/>
      </w:pPr>
      <w:r>
        <w:t>Viuite terris, viuite laeti,</w:t>
      </w:r>
    </w:p>
    <w:p w14:paraId="1F068CFC" w14:textId="77777777" w:rsidR="00057276" w:rsidRDefault="00057276" w:rsidP="00A17364">
      <w:pPr>
        <w:pStyle w:val="DraCorstandard"/>
        <w:spacing w:after="0"/>
      </w:pPr>
      <w:r>
        <w:t>Oraque fletu madidata pio</w:t>
      </w:r>
    </w:p>
    <w:p w14:paraId="1F068CFD" w14:textId="77777777" w:rsidR="00057276" w:rsidRDefault="00057276" w:rsidP="00A17364">
      <w:pPr>
        <w:pStyle w:val="DraCorstandard"/>
        <w:spacing w:after="0"/>
      </w:pPr>
      <w:r>
        <w:t>Lucis purior aura serenet.</w:t>
      </w:r>
    </w:p>
    <w:p w14:paraId="1F068CFE" w14:textId="77777777" w:rsidR="00057276" w:rsidRDefault="00057276" w:rsidP="00A17364">
      <w:pPr>
        <w:pStyle w:val="DraCorstandard"/>
        <w:spacing w:after="0"/>
      </w:pPr>
      <w:r>
        <w:t>Optata dies veniet breuibus</w:t>
      </w:r>
    </w:p>
    <w:p w14:paraId="1F068CFF" w14:textId="77777777" w:rsidR="00057276" w:rsidRDefault="00057276" w:rsidP="00A17364">
      <w:pPr>
        <w:pStyle w:val="DraCorstandard"/>
        <w:spacing w:after="0"/>
      </w:pPr>
      <w:r>
        <w:t>Emissa rotis, viuite laeti.</w:t>
      </w:r>
    </w:p>
    <w:p w14:paraId="1F068D00" w14:textId="77777777" w:rsidR="00057276" w:rsidRDefault="00057276" w:rsidP="00A17364">
      <w:pPr>
        <w:pStyle w:val="DraCorstandard"/>
        <w:spacing w:after="0"/>
      </w:pPr>
      <w:r>
        <w:t>Vestros cernunt astra labores,</w:t>
      </w:r>
    </w:p>
    <w:p w14:paraId="1F068D01" w14:textId="77777777" w:rsidR="00057276" w:rsidRDefault="00057276" w:rsidP="00A17364">
      <w:pPr>
        <w:pStyle w:val="DraCorstandard"/>
        <w:spacing w:after="0"/>
      </w:pPr>
      <w:r>
        <w:t>Vestris reddent praemia curis.</w:t>
      </w:r>
    </w:p>
    <w:p w14:paraId="1F068D02" w14:textId="77777777" w:rsidR="00057276" w:rsidRDefault="00057276" w:rsidP="00A17364">
      <w:pPr>
        <w:pStyle w:val="DraCorstandard"/>
        <w:spacing w:after="0"/>
      </w:pPr>
      <w:r>
        <w:t>Viuite terris, viuite laeti.</w:t>
      </w:r>
    </w:p>
    <w:p w14:paraId="1F068D03" w14:textId="77777777" w:rsidR="00057276" w:rsidRDefault="00057276" w:rsidP="00A17364">
      <w:pPr>
        <w:pStyle w:val="DraCorstandard"/>
        <w:spacing w:after="0"/>
      </w:pPr>
      <w:r>
        <w:lastRenderedPageBreak/>
        <w:t>Vos templa manent aeterna polo.</w:t>
      </w:r>
    </w:p>
    <w:p w14:paraId="1F068D04" w14:textId="77777777" w:rsidR="00057276" w:rsidRDefault="00057276" w:rsidP="00A17364">
      <w:pPr>
        <w:pStyle w:val="DraCorstandard"/>
        <w:spacing w:after="0"/>
      </w:pPr>
      <w:r>
        <w:t>Vbi pura rotis crystalla secat</w:t>
      </w:r>
    </w:p>
    <w:p w14:paraId="1F068D05" w14:textId="77777777" w:rsidR="00057276" w:rsidRDefault="00057276" w:rsidP="00A17364">
      <w:pPr>
        <w:pStyle w:val="DraCorstandard"/>
        <w:spacing w:after="0"/>
      </w:pPr>
      <w:r>
        <w:t>Sel flammiferis pulcher habenis.</w:t>
      </w:r>
    </w:p>
    <w:p w14:paraId="1F068D06" w14:textId="77777777" w:rsidR="00057276" w:rsidRDefault="00057276" w:rsidP="00A17364">
      <w:pPr>
        <w:pStyle w:val="DraCorstandard"/>
        <w:spacing w:after="0"/>
      </w:pPr>
      <w:r>
        <w:t>Coelique nitet lucidus ordo.</w:t>
      </w:r>
    </w:p>
    <w:p w14:paraId="1F068D07" w14:textId="77777777" w:rsidR="00057276" w:rsidRPr="0044355F" w:rsidRDefault="00057276" w:rsidP="00A17364">
      <w:pPr>
        <w:pStyle w:val="DraCorstandard"/>
        <w:spacing w:after="0"/>
        <w:rPr>
          <w:rStyle w:val="DraCorspeakerattribution"/>
        </w:rPr>
      </w:pPr>
      <w:r w:rsidRPr="0044355F">
        <w:rPr>
          <w:rStyle w:val="DraCorspeakerattribution"/>
        </w:rPr>
        <w:t>Ecclesia militans.</w:t>
      </w:r>
    </w:p>
    <w:p w14:paraId="1F068D08" w14:textId="77777777" w:rsidR="00057276" w:rsidRPr="009A2E8A" w:rsidRDefault="00057276" w:rsidP="00A17364">
      <w:pPr>
        <w:pStyle w:val="DraCorstandard"/>
        <w:spacing w:after="0"/>
      </w:pPr>
      <w:r>
        <w:t>Ecce coelestis mihi vox per auras</w:t>
      </w:r>
    </w:p>
    <w:p w14:paraId="1F068D09" w14:textId="77777777" w:rsidR="00057276" w:rsidRDefault="00057276" w:rsidP="00A17364">
      <w:pPr>
        <w:pStyle w:val="DraCorstandard"/>
        <w:spacing w:after="0"/>
      </w:pPr>
      <w:r>
        <w:t>Aduolat lenti pretium doloris,</w:t>
      </w:r>
    </w:p>
    <w:p w14:paraId="1F068D0A" w14:textId="77777777" w:rsidR="00057276" w:rsidRDefault="00057276" w:rsidP="00A17364">
      <w:pPr>
        <w:pStyle w:val="DraCorstandard"/>
        <w:spacing w:after="0"/>
      </w:pPr>
      <w:r>
        <w:t>Gaudio pectus micat, &amp; serenant</w:t>
      </w:r>
    </w:p>
    <w:p w14:paraId="1F068D0B" w14:textId="77777777" w:rsidR="00057276" w:rsidRDefault="00057276" w:rsidP="00A17364">
      <w:pPr>
        <w:pStyle w:val="DraCorstandard"/>
        <w:spacing w:after="0"/>
      </w:pPr>
      <w:r>
        <w:t>Lumina frontem.</w:t>
      </w:r>
    </w:p>
    <w:p w14:paraId="1F068D0C" w14:textId="77777777" w:rsidR="00057276" w:rsidRDefault="00057276" w:rsidP="00A17364">
      <w:pPr>
        <w:pStyle w:val="DraCorstandard"/>
        <w:spacing w:after="0"/>
      </w:pPr>
      <w:r>
        <w:t>O Dei proles, amor, &amp; voluptas,</w:t>
      </w:r>
    </w:p>
    <w:p w14:paraId="1F068D0D" w14:textId="77777777" w:rsidR="00057276" w:rsidRDefault="00057276" w:rsidP="00A17364">
      <w:pPr>
        <w:pStyle w:val="DraCorstandard"/>
        <w:spacing w:after="0"/>
      </w:pPr>
      <w:r>
        <w:t>Tu potes nostrum satiare pectus,</w:t>
      </w:r>
    </w:p>
    <w:p w14:paraId="1F068D0E" w14:textId="77777777" w:rsidR="00057276" w:rsidRDefault="00057276" w:rsidP="00A17364">
      <w:pPr>
        <w:pStyle w:val="DraCorstandard"/>
        <w:spacing w:after="0"/>
      </w:pPr>
      <w:r>
        <w:t>Corculum coeli, mea diua vultus</w:t>
      </w:r>
    </w:p>
    <w:p w14:paraId="1F068D0F" w14:textId="77777777" w:rsidR="00057276" w:rsidRDefault="00057276" w:rsidP="00A17364">
      <w:pPr>
        <w:pStyle w:val="DraCorstandard"/>
        <w:spacing w:after="0"/>
      </w:pPr>
      <w:r>
        <w:t>Pande serenos.</w:t>
      </w:r>
    </w:p>
    <w:p w14:paraId="1F068D10" w14:textId="77777777" w:rsidR="00057276" w:rsidRDefault="00057276" w:rsidP="00A17364">
      <w:pPr>
        <w:pStyle w:val="DraCorstandard"/>
        <w:spacing w:after="0"/>
      </w:pPr>
      <w:r>
        <w:t>Lucidum coeli decus, ô beata,</w:t>
      </w:r>
    </w:p>
    <w:p w14:paraId="1F068D11" w14:textId="77777777" w:rsidR="00057276" w:rsidRDefault="00057276" w:rsidP="00A17364">
      <w:pPr>
        <w:pStyle w:val="DraCorstandard"/>
        <w:spacing w:after="0"/>
      </w:pPr>
      <w:r>
        <w:t>Quam decor vestit radiatus auro,</w:t>
      </w:r>
    </w:p>
    <w:p w14:paraId="1F068D12" w14:textId="77777777" w:rsidR="00057276" w:rsidRDefault="00057276" w:rsidP="00A17364">
      <w:pPr>
        <w:pStyle w:val="DraCorstandard"/>
        <w:spacing w:after="0"/>
      </w:pPr>
      <w:r>
        <w:t>Huc ades longis toties petita</w:t>
      </w:r>
    </w:p>
    <w:p w14:paraId="1F068D13" w14:textId="77777777" w:rsidR="00057276" w:rsidRDefault="00057276" w:rsidP="00A17364">
      <w:pPr>
        <w:pStyle w:val="DraCorstandard"/>
        <w:spacing w:after="0"/>
      </w:pPr>
      <w:r>
        <w:t>Gloria votis.</w:t>
      </w:r>
    </w:p>
    <w:p w14:paraId="1F068D14" w14:textId="77777777" w:rsidR="00057276" w:rsidRDefault="00057276" w:rsidP="00A17364">
      <w:pPr>
        <w:pStyle w:val="DraCorstandard"/>
        <w:spacing w:after="0"/>
      </w:pPr>
      <w:r>
        <w:t>Diua quid vultus tegis, &amp; micantes</w:t>
      </w:r>
    </w:p>
    <w:p w14:paraId="1F068D15" w14:textId="77777777" w:rsidR="00057276" w:rsidRDefault="00057276" w:rsidP="00A17364">
      <w:pPr>
        <w:pStyle w:val="DraCorstandard"/>
        <w:spacing w:after="0"/>
      </w:pPr>
      <w:r>
        <w:t>Syderum flammas inimica condis?</w:t>
      </w:r>
    </w:p>
    <w:p w14:paraId="1F068D16" w14:textId="77777777" w:rsidR="00057276" w:rsidRDefault="00057276" w:rsidP="00A17364">
      <w:pPr>
        <w:pStyle w:val="DraCorstandard"/>
        <w:spacing w:after="0"/>
      </w:pPr>
      <w:r>
        <w:t>Te Deus nobis genuit sororem</w:t>
      </w:r>
    </w:p>
    <w:p w14:paraId="1F068D17" w14:textId="77777777" w:rsidR="00057276" w:rsidRDefault="00057276" w:rsidP="00A17364">
      <w:pPr>
        <w:pStyle w:val="DraCorstandard"/>
        <w:spacing w:after="0"/>
      </w:pPr>
      <w:r>
        <w:t>Ne tege vultus.</w:t>
      </w:r>
    </w:p>
    <w:p w14:paraId="1F068D18" w14:textId="77777777" w:rsidR="00057276" w:rsidRDefault="00057276" w:rsidP="00A17364">
      <w:pPr>
        <w:pStyle w:val="DraCorstandard"/>
        <w:spacing w:after="0"/>
      </w:pPr>
      <w:r>
        <w:t>Ah! fugit denso volucris rotatu,</w:t>
      </w:r>
    </w:p>
    <w:p w14:paraId="1F068D19" w14:textId="77777777" w:rsidR="00057276" w:rsidRDefault="00057276" w:rsidP="00A17364">
      <w:pPr>
        <w:pStyle w:val="DraCorstandard"/>
        <w:spacing w:after="0"/>
      </w:pPr>
      <w:r>
        <w:t>Et volat torta similis sagitta,</w:t>
      </w:r>
    </w:p>
    <w:p w14:paraId="1F068D1A" w14:textId="77777777" w:rsidR="00057276" w:rsidRDefault="00057276" w:rsidP="00A17364">
      <w:pPr>
        <w:pStyle w:val="DraCorstandard"/>
        <w:spacing w:after="0"/>
      </w:pPr>
      <w:r>
        <w:t>Quam celer Maurus comitem ruenti</w:t>
      </w:r>
    </w:p>
    <w:p w14:paraId="1F068D1B" w14:textId="77777777" w:rsidR="00057276" w:rsidRDefault="00057276" w:rsidP="00A17364">
      <w:pPr>
        <w:pStyle w:val="DraCorstandard"/>
        <w:spacing w:after="0"/>
      </w:pPr>
      <w:r>
        <w:t>Addidit aura.</w:t>
      </w:r>
    </w:p>
    <w:p w14:paraId="1F068D1C" w14:textId="77777777" w:rsidR="00057276" w:rsidRDefault="00057276" w:rsidP="00A17364">
      <w:pPr>
        <w:pStyle w:val="DraCorstandard"/>
        <w:spacing w:after="0"/>
      </w:pPr>
      <w:r>
        <w:t>Non licet diuae radijs potiri,</w:t>
      </w:r>
    </w:p>
    <w:p w14:paraId="1F068D1D" w14:textId="77777777" w:rsidR="00057276" w:rsidRDefault="00057276" w:rsidP="00A17364">
      <w:pPr>
        <w:pStyle w:val="DraCorstandard"/>
        <w:spacing w:after="0"/>
      </w:pPr>
      <w:r>
        <w:t>Sparsa dum nubes oculos oberrat:</w:t>
      </w:r>
    </w:p>
    <w:p w14:paraId="1F068D1E" w14:textId="77777777" w:rsidR="00057276" w:rsidRDefault="00057276" w:rsidP="00A17364">
      <w:pPr>
        <w:pStyle w:val="DraCorstandard"/>
        <w:spacing w:after="0"/>
      </w:pPr>
      <w:r>
        <w:t>Mentis obtutu video, nec vmbrâ</w:t>
      </w:r>
    </w:p>
    <w:p w14:paraId="1F068D1F" w14:textId="77777777" w:rsidR="00057276" w:rsidRDefault="00057276" w:rsidP="00A17364">
      <w:pPr>
        <w:pStyle w:val="DraCorstandard"/>
        <w:spacing w:after="0"/>
      </w:pPr>
      <w:r>
        <w:t>Fallor inani.</w:t>
      </w:r>
    </w:p>
    <w:p w14:paraId="1F068D20" w14:textId="77777777" w:rsidR="00057276" w:rsidRDefault="00057276" w:rsidP="00A17364">
      <w:pPr>
        <w:pStyle w:val="DraCorstandard"/>
        <w:spacing w:after="0"/>
      </w:pPr>
      <w:r>
        <w:t>I, dolor, ventis equita proteruis,</w:t>
      </w:r>
    </w:p>
    <w:p w14:paraId="1F068D21" w14:textId="77777777" w:rsidR="00057276" w:rsidRDefault="00057276" w:rsidP="00A17364">
      <w:pPr>
        <w:pStyle w:val="DraCorstandard"/>
        <w:spacing w:after="0"/>
      </w:pPr>
      <w:r>
        <w:t>Non ego coeli genus hîc manobo:</w:t>
      </w:r>
    </w:p>
    <w:p w14:paraId="1F068D22" w14:textId="77777777" w:rsidR="00057276" w:rsidRDefault="00057276" w:rsidP="00A17364">
      <w:pPr>
        <w:pStyle w:val="DraCorstandard"/>
        <w:spacing w:after="0"/>
      </w:pPr>
      <w:r>
        <w:t>Altior terris ego sum, polosque.</w:t>
      </w:r>
    </w:p>
    <w:p w14:paraId="1F068D23" w14:textId="77777777" w:rsidR="00057276" w:rsidRDefault="00057276" w:rsidP="00A17364">
      <w:pPr>
        <w:pStyle w:val="DraCorstandard"/>
        <w:spacing w:after="0"/>
      </w:pPr>
      <w:r>
        <w:t>Pectore claudo.</w:t>
      </w:r>
    </w:p>
    <w:p w14:paraId="1F068D24" w14:textId="77777777" w:rsidR="0015016F" w:rsidRDefault="0015016F" w:rsidP="0015016F">
      <w:pPr>
        <w:pStyle w:val="DraCoradditions"/>
      </w:pPr>
      <w:r>
        <w:t>/act=3/</w:t>
      </w:r>
    </w:p>
    <w:p w14:paraId="1F068D25" w14:textId="77777777" w:rsidR="0015016F" w:rsidRPr="0015016F" w:rsidRDefault="0015016F" w:rsidP="0015016F">
      <w:pPr>
        <w:pStyle w:val="DraCoradditions"/>
      </w:pPr>
      <w:r w:rsidRPr="0015016F">
        <w:lastRenderedPageBreak/>
        <w:t>/argument_start/</w:t>
      </w:r>
    </w:p>
    <w:p w14:paraId="1F068D26" w14:textId="77777777" w:rsidR="00057276" w:rsidRDefault="00057276" w:rsidP="0015016F">
      <w:pPr>
        <w:pStyle w:val="DraCorhead"/>
      </w:pPr>
      <w:r>
        <w:t>ACTVS TERTII SYNOPSIS.</w:t>
      </w:r>
    </w:p>
    <w:p w14:paraId="1F068D27" w14:textId="77777777" w:rsidR="00057276" w:rsidRDefault="00057276" w:rsidP="00A17364">
      <w:pPr>
        <w:pStyle w:val="DraCorstandard"/>
        <w:spacing w:after="0"/>
      </w:pPr>
      <w:r>
        <w:t>CArnificum horrendas acies, &amp; tristia caedis</w:t>
      </w:r>
    </w:p>
    <w:p w14:paraId="1F068D28" w14:textId="77777777" w:rsidR="00057276" w:rsidRDefault="00057276" w:rsidP="00A17364">
      <w:pPr>
        <w:pStyle w:val="DraCorstandard"/>
        <w:spacing w:after="0"/>
      </w:pPr>
      <w:r>
        <w:t>Vulnera, &amp; informes riuis stillantibus artus</w:t>
      </w:r>
    </w:p>
    <w:p w14:paraId="1F068D29" w14:textId="77777777" w:rsidR="00057276" w:rsidRDefault="00057276" w:rsidP="00A17364">
      <w:pPr>
        <w:pStyle w:val="DraCorstandard"/>
        <w:spacing w:after="0"/>
      </w:pPr>
      <w:r>
        <w:t>Mens incussa pauet. Proh Romae dedecus ingens!</w:t>
      </w:r>
    </w:p>
    <w:p w14:paraId="1F068D2A" w14:textId="77777777" w:rsidR="00057276" w:rsidRDefault="00057276" w:rsidP="00A17364">
      <w:pPr>
        <w:pStyle w:val="DraCorstandard"/>
        <w:spacing w:after="0"/>
      </w:pPr>
      <w:r>
        <w:t>Proh! scelerum labes, nostrique imfamia saecli!</w:t>
      </w:r>
    </w:p>
    <w:p w14:paraId="1F068D2B" w14:textId="77777777" w:rsidR="00057276" w:rsidRDefault="00057276" w:rsidP="00A17364">
      <w:pPr>
        <w:pStyle w:val="DraCorstandard"/>
        <w:spacing w:after="0"/>
      </w:pPr>
      <w:r>
        <w:t>Sistitur ad palum infamem clarissima mater,</w:t>
      </w:r>
    </w:p>
    <w:p w14:paraId="1F068D2C" w14:textId="77777777" w:rsidR="00057276" w:rsidRDefault="00057276" w:rsidP="00A17364">
      <w:pPr>
        <w:pStyle w:val="DraCorstandard"/>
        <w:spacing w:after="0"/>
      </w:pPr>
      <w:r>
        <w:t>Sistitur infelix, manibus post terga reuinctis,</w:t>
      </w:r>
    </w:p>
    <w:p w14:paraId="1F068D2D" w14:textId="77777777" w:rsidR="00057276" w:rsidRDefault="00057276" w:rsidP="00A17364">
      <w:pPr>
        <w:pStyle w:val="DraCorstandard"/>
        <w:spacing w:after="0"/>
      </w:pPr>
      <w:r>
        <w:t>Verberaque inter carnificum, &amp; ludibria turbae!</w:t>
      </w:r>
    </w:p>
    <w:p w14:paraId="1F068D2E" w14:textId="77777777" w:rsidR="00057276" w:rsidRDefault="00057276" w:rsidP="00A17364">
      <w:pPr>
        <w:pStyle w:val="DraCorstandard"/>
        <w:spacing w:after="0"/>
      </w:pPr>
      <w:r>
        <w:t>Mox casti subeunt luuenes ante ora parentis,</w:t>
      </w:r>
    </w:p>
    <w:p w14:paraId="1F068D2F" w14:textId="77777777" w:rsidR="00057276" w:rsidRDefault="00057276" w:rsidP="00A17364">
      <w:pPr>
        <w:pStyle w:val="DraCorstandard"/>
        <w:spacing w:after="0"/>
      </w:pPr>
      <w:r>
        <w:t>Nudantur costae virgis, it grandine saeua</w:t>
      </w:r>
    </w:p>
    <w:p w14:paraId="1F068D30" w14:textId="77777777" w:rsidR="00057276" w:rsidRDefault="00057276" w:rsidP="00A17364">
      <w:pPr>
        <w:pStyle w:val="DraCorstandard"/>
        <w:spacing w:after="0"/>
      </w:pPr>
      <w:r>
        <w:t>Plagarum nimbûs, lauit ater corpora sanguis.</w:t>
      </w:r>
    </w:p>
    <w:p w14:paraId="1F068D31" w14:textId="77777777" w:rsidR="00057276" w:rsidRDefault="00057276" w:rsidP="00A17364">
      <w:pPr>
        <w:pStyle w:val="DraCorstandard"/>
        <w:spacing w:after="0"/>
      </w:pPr>
      <w:r>
        <w:t>Mens tamen inconcussa manet, perque ardua surgit</w:t>
      </w:r>
    </w:p>
    <w:p w14:paraId="1F068D32" w14:textId="77777777" w:rsidR="00057276" w:rsidRDefault="00057276" w:rsidP="00A17364">
      <w:pPr>
        <w:pStyle w:val="DraCorstandard"/>
        <w:spacing w:after="0"/>
      </w:pPr>
      <w:r>
        <w:t>Ad superos grandi virtus interrita cliuo.</w:t>
      </w:r>
    </w:p>
    <w:p w14:paraId="1F068D33" w14:textId="77777777" w:rsidR="00057276" w:rsidRDefault="00057276" w:rsidP="00A17364">
      <w:pPr>
        <w:pStyle w:val="DraCorstandard"/>
        <w:spacing w:after="0"/>
      </w:pPr>
      <w:r>
        <w:t>Quales cum vastis nudi Cyclopes in antris</w:t>
      </w:r>
    </w:p>
    <w:p w14:paraId="1F068D34" w14:textId="77777777" w:rsidR="00057276" w:rsidRDefault="00057276" w:rsidP="00A17364">
      <w:pPr>
        <w:pStyle w:val="DraCorstandard"/>
        <w:spacing w:after="0"/>
      </w:pPr>
      <w:r>
        <w:t>Exercent crudum chalybem fornacis anhelae:</w:t>
      </w:r>
    </w:p>
    <w:p w14:paraId="1F068D35" w14:textId="77777777" w:rsidR="00057276" w:rsidRDefault="00057276" w:rsidP="00A17364">
      <w:pPr>
        <w:pStyle w:val="DraCorstandard"/>
        <w:spacing w:after="0"/>
      </w:pPr>
      <w:r>
        <w:t>Illi inter sese magnis conatibus vrgent</w:t>
      </w:r>
    </w:p>
    <w:p w14:paraId="1F068D36" w14:textId="77777777" w:rsidR="00057276" w:rsidRDefault="00057276" w:rsidP="00A17364">
      <w:pPr>
        <w:pStyle w:val="DraCorstandard"/>
        <w:spacing w:after="0"/>
      </w:pPr>
      <w:r>
        <w:t>Enixi: tundunt, versantque per omnia massam</w:t>
      </w:r>
    </w:p>
    <w:p w14:paraId="1F068D37" w14:textId="77777777" w:rsidR="00057276" w:rsidRDefault="00057276" w:rsidP="00A17364">
      <w:pPr>
        <w:pStyle w:val="DraCorstandard"/>
        <w:spacing w:after="0"/>
      </w:pPr>
      <w:r>
        <w:t>Ardentem absistit scintillis acribus ignis.</w:t>
      </w:r>
    </w:p>
    <w:p w14:paraId="1F068D38" w14:textId="77777777" w:rsidR="00057276" w:rsidRDefault="00057276" w:rsidP="00A17364">
      <w:pPr>
        <w:pStyle w:val="DraCorstandard"/>
        <w:spacing w:after="0"/>
      </w:pPr>
      <w:r>
        <w:t>Immugit specus, &amp; responsant omnia syluae.</w:t>
      </w:r>
    </w:p>
    <w:p w14:paraId="1F068D39" w14:textId="77777777" w:rsidR="00057276" w:rsidRDefault="00057276" w:rsidP="00A17364">
      <w:pPr>
        <w:pStyle w:val="DraCorstandard"/>
        <w:spacing w:after="0"/>
      </w:pPr>
      <w:r>
        <w:t>Sic illi exagitant sanctorum corpora crebris</w:t>
      </w:r>
    </w:p>
    <w:p w14:paraId="1F068D3A" w14:textId="77777777" w:rsidR="00057276" w:rsidRDefault="00057276" w:rsidP="00A17364">
      <w:pPr>
        <w:pStyle w:val="DraCorstandard"/>
        <w:spacing w:after="0"/>
      </w:pPr>
      <w:r>
        <w:t>Verberibus, diri resonant clangoribus ictus,</w:t>
      </w:r>
    </w:p>
    <w:p w14:paraId="1F068D3B" w14:textId="77777777" w:rsidR="00057276" w:rsidRDefault="00057276" w:rsidP="00A17364">
      <w:pPr>
        <w:pStyle w:val="DraCorstandard"/>
        <w:spacing w:after="0"/>
      </w:pPr>
      <w:r>
        <w:t>Vix laceros artus tabo tegit horrida pellis.</w:t>
      </w:r>
    </w:p>
    <w:p w14:paraId="1F068D3C" w14:textId="77777777" w:rsidR="00057276" w:rsidRDefault="00057276" w:rsidP="00A17364">
      <w:pPr>
        <w:pStyle w:val="DraCorstandard"/>
        <w:spacing w:after="0"/>
      </w:pPr>
      <w:r>
        <w:t>Quaeritur heu miseris tam pulchro in corpore corpus.</w:t>
      </w:r>
    </w:p>
    <w:p w14:paraId="1F068D3D" w14:textId="77777777" w:rsidR="00057276" w:rsidRDefault="00057276" w:rsidP="00A17364">
      <w:pPr>
        <w:pStyle w:val="DraCorstandard"/>
        <w:spacing w:after="0"/>
      </w:pPr>
      <w:r>
        <w:t>Sed virtus atrox per mortua viscera regnat,</w:t>
      </w:r>
    </w:p>
    <w:p w14:paraId="1F068D3E" w14:textId="77777777" w:rsidR="00057276" w:rsidRDefault="00057276" w:rsidP="00A17364">
      <w:pPr>
        <w:pStyle w:val="DraCorstandard"/>
        <w:spacing w:after="0"/>
      </w:pPr>
      <w:r>
        <w:t>Et toto exiliunt coelestes corpore flammae,</w:t>
      </w:r>
    </w:p>
    <w:p w14:paraId="1F068D3F" w14:textId="77777777" w:rsidR="00057276" w:rsidRDefault="00057276" w:rsidP="00A17364">
      <w:pPr>
        <w:pStyle w:val="DraCorstandard"/>
        <w:spacing w:after="0"/>
      </w:pPr>
      <w:r>
        <w:t>Queis Deus, vt viuant, de coelo alimenta ministrat.</w:t>
      </w:r>
    </w:p>
    <w:p w14:paraId="1F068D40" w14:textId="77777777" w:rsidR="0015016F" w:rsidRDefault="0015016F" w:rsidP="0015016F">
      <w:pPr>
        <w:pStyle w:val="DraCoradditions"/>
      </w:pPr>
      <w:r w:rsidRPr="0015016F">
        <w:t>/argument_</w:t>
      </w:r>
      <w:r>
        <w:t>end</w:t>
      </w:r>
      <w:r w:rsidRPr="0015016F">
        <w:t>/</w:t>
      </w:r>
    </w:p>
    <w:p w14:paraId="1F068D41" w14:textId="77777777" w:rsidR="00057276" w:rsidRDefault="00057276" w:rsidP="0015016F">
      <w:pPr>
        <w:pStyle w:val="DraCorhead"/>
      </w:pPr>
      <w:r>
        <w:t>ACTVS TERTIVS.</w:t>
      </w:r>
    </w:p>
    <w:p w14:paraId="1F068D42" w14:textId="77777777" w:rsidR="00057276" w:rsidRPr="0015016F" w:rsidRDefault="00057276" w:rsidP="00A17364">
      <w:pPr>
        <w:pStyle w:val="DraCorstandard"/>
        <w:spacing w:after="0"/>
        <w:rPr>
          <w:rStyle w:val="DraCorstagedirectionsetc"/>
        </w:rPr>
      </w:pPr>
      <w:r w:rsidRPr="0015016F">
        <w:rPr>
          <w:rStyle w:val="DraCorstagedirectionsetc"/>
        </w:rPr>
        <w:t>MARCVS AVRELIVS, APOLLONIVS, PONTIFEX Idolorum, Publius Praefectus,</w:t>
      </w:r>
    </w:p>
    <w:p w14:paraId="1F068D43" w14:textId="77777777" w:rsidR="0015016F" w:rsidRPr="0015016F" w:rsidRDefault="0015016F" w:rsidP="0015016F">
      <w:pPr>
        <w:pStyle w:val="DraCoradditions"/>
      </w:pPr>
      <w:r w:rsidRPr="0015016F">
        <w:t>/argument_start/</w:t>
      </w:r>
    </w:p>
    <w:p w14:paraId="1F068D44" w14:textId="77777777" w:rsidR="00057276" w:rsidRPr="00240050" w:rsidRDefault="00057276" w:rsidP="00A17364">
      <w:pPr>
        <w:pStyle w:val="DraCorstandard"/>
        <w:spacing w:after="0"/>
        <w:rPr>
          <w:iCs/>
        </w:rPr>
      </w:pPr>
      <w:r w:rsidRPr="00240050">
        <w:rPr>
          <w:iCs/>
        </w:rPr>
        <w:t>Consilium ineunt de tormentis martyrum.</w:t>
      </w:r>
    </w:p>
    <w:p w14:paraId="1F068D45" w14:textId="77777777" w:rsidR="0015016F" w:rsidRPr="0015016F" w:rsidRDefault="0015016F" w:rsidP="0015016F">
      <w:pPr>
        <w:pStyle w:val="DraCoradditions"/>
      </w:pPr>
      <w:r w:rsidRPr="0015016F">
        <w:lastRenderedPageBreak/>
        <w:t>/argument_</w:t>
      </w:r>
      <w:r>
        <w:t>end</w:t>
      </w:r>
      <w:r w:rsidRPr="0015016F">
        <w:t>/</w:t>
      </w:r>
    </w:p>
    <w:p w14:paraId="1F068D46" w14:textId="77777777" w:rsidR="00057276" w:rsidRDefault="00057276" w:rsidP="00A17364">
      <w:pPr>
        <w:pStyle w:val="DraCorstandard"/>
        <w:spacing w:after="0"/>
      </w:pPr>
      <w:r w:rsidRPr="001138B7">
        <w:rPr>
          <w:rStyle w:val="DraCorspeakerattribution"/>
        </w:rPr>
        <w:t xml:space="preserve">M. </w:t>
      </w:r>
      <w:r w:rsidR="001138B7" w:rsidRPr="001138B7">
        <w:rPr>
          <w:rStyle w:val="DraCorspeakerattribution"/>
        </w:rPr>
        <w:t xml:space="preserve">AVREL. </w:t>
      </w:r>
      <w:r>
        <w:t>O Dura gentis pectora! ô summum nefas!</w:t>
      </w:r>
    </w:p>
    <w:p w14:paraId="1F068D47" w14:textId="77777777" w:rsidR="00057276" w:rsidRDefault="00057276" w:rsidP="00A17364">
      <w:pPr>
        <w:pStyle w:val="DraCorstandard"/>
        <w:spacing w:after="0"/>
      </w:pPr>
      <w:r>
        <w:t>Mallem aestuosas prosequi syrtes prece,</w:t>
      </w:r>
    </w:p>
    <w:p w14:paraId="1F068D48" w14:textId="77777777" w:rsidR="00057276" w:rsidRDefault="00057276" w:rsidP="00A17364">
      <w:pPr>
        <w:pStyle w:val="DraCorstandard"/>
        <w:spacing w:after="0"/>
      </w:pPr>
      <w:r>
        <w:t>Cùm saeuit ater fluctus, &amp; nigra Aeoli</w:t>
      </w:r>
    </w:p>
    <w:p w14:paraId="1F068D49" w14:textId="77777777" w:rsidR="00057276" w:rsidRDefault="00057276" w:rsidP="00A17364">
      <w:pPr>
        <w:pStyle w:val="DraCorstandard"/>
        <w:spacing w:after="0"/>
      </w:pPr>
      <w:r>
        <w:t>Rupêre claustra colla iactantes Noti:</w:t>
      </w:r>
    </w:p>
    <w:p w14:paraId="1F068D4A" w14:textId="77777777" w:rsidR="00057276" w:rsidRDefault="00057276" w:rsidP="00A17364">
      <w:pPr>
        <w:pStyle w:val="DraCorstandard"/>
        <w:spacing w:after="0"/>
      </w:pPr>
      <w:r>
        <w:t>Mallem sonora Thracijs fidibus lyra</w:t>
      </w:r>
    </w:p>
    <w:p w14:paraId="1F068D4B" w14:textId="77777777" w:rsidR="00057276" w:rsidRDefault="00057276" w:rsidP="00A17364">
      <w:pPr>
        <w:pStyle w:val="DraCorstandard"/>
        <w:spacing w:after="0"/>
      </w:pPr>
      <w:r>
        <w:t>Mulcere sensus acris indociles ferae,</w:t>
      </w:r>
    </w:p>
    <w:p w14:paraId="1F068D4C" w14:textId="77777777" w:rsidR="00057276" w:rsidRDefault="0044355F" w:rsidP="00A17364">
      <w:pPr>
        <w:pStyle w:val="DraCorstandard"/>
        <w:spacing w:after="0"/>
      </w:pPr>
      <w:r w:rsidRPr="0044355F">
        <w:rPr>
          <w:rStyle w:val="DraCormarkversepart"/>
          <w:lang w:val="fr-FR"/>
        </w:rPr>
        <w:t>@</w:t>
      </w:r>
      <w:r w:rsidR="00057276">
        <w:t xml:space="preserve">Quàm Christianos. </w:t>
      </w:r>
      <w:r w:rsidR="0015016F" w:rsidRPr="0015016F">
        <w:rPr>
          <w:rStyle w:val="DraCorspeakerattribution"/>
        </w:rPr>
        <w:t>PONT.</w:t>
      </w:r>
      <w:r w:rsidR="00057276" w:rsidRPr="00285CDB">
        <w:t xml:space="preserve"> </w:t>
      </w:r>
      <w:r w:rsidRPr="0044355F">
        <w:rPr>
          <w:rStyle w:val="DraCormarkversepart"/>
          <w:lang w:val="fr-FR"/>
        </w:rPr>
        <w:t>@</w:t>
      </w:r>
      <w:r w:rsidR="00057276" w:rsidRPr="00285CDB">
        <w:t>Nempe sic rabie fera</w:t>
      </w:r>
    </w:p>
    <w:p w14:paraId="1F068D4D" w14:textId="77777777" w:rsidR="00057276" w:rsidRDefault="00057276" w:rsidP="00A17364">
      <w:pPr>
        <w:pStyle w:val="DraCorstandard"/>
        <w:spacing w:after="0"/>
      </w:pPr>
      <w:r w:rsidRPr="00285CDB">
        <w:t>Instincta molles Tigris in citharas furit.</w:t>
      </w:r>
    </w:p>
    <w:p w14:paraId="1F068D4E" w14:textId="77777777" w:rsidR="00057276" w:rsidRDefault="00057276" w:rsidP="00A17364">
      <w:pPr>
        <w:pStyle w:val="DraCorstandard"/>
        <w:spacing w:after="0"/>
      </w:pPr>
      <w:r w:rsidRPr="00285CDB">
        <w:t>„Ad facinus itur per gradus, sed qui Deos</w:t>
      </w:r>
    </w:p>
    <w:p w14:paraId="1F068D4F" w14:textId="77777777" w:rsidR="00057276" w:rsidRDefault="00057276" w:rsidP="00A17364">
      <w:pPr>
        <w:pStyle w:val="DraCorstandard"/>
        <w:spacing w:after="0"/>
      </w:pPr>
      <w:r w:rsidRPr="00285CDB">
        <w:t>„Libauit ausu, iam tenet summum gradum.</w:t>
      </w:r>
    </w:p>
    <w:p w14:paraId="1F068D50" w14:textId="77777777" w:rsidR="00057276" w:rsidRDefault="00057276" w:rsidP="00A17364">
      <w:pPr>
        <w:pStyle w:val="DraCorstandard"/>
        <w:spacing w:after="0"/>
      </w:pPr>
      <w:r w:rsidRPr="00285CDB">
        <w:t>„Fidem, pudorem, numen, &amp; mentem bonam</w:t>
      </w:r>
    </w:p>
    <w:p w14:paraId="1F068D51" w14:textId="77777777" w:rsidR="00057276" w:rsidRDefault="00057276" w:rsidP="00A17364">
      <w:pPr>
        <w:pStyle w:val="DraCorstandard"/>
        <w:spacing w:after="0"/>
      </w:pPr>
      <w:r w:rsidRPr="00285CDB">
        <w:t>„Demersit, ac vix naufragae superest rati.</w:t>
      </w:r>
    </w:p>
    <w:p w14:paraId="1F068D52" w14:textId="77777777" w:rsidR="00057276" w:rsidRDefault="001138B7" w:rsidP="00A17364">
      <w:pPr>
        <w:pStyle w:val="DraCorstandard"/>
        <w:spacing w:after="0"/>
      </w:pPr>
      <w:r w:rsidRPr="001138B7">
        <w:rPr>
          <w:rStyle w:val="DraCorspeakerattribution"/>
        </w:rPr>
        <w:t>APOL.</w:t>
      </w:r>
      <w:r w:rsidR="00057276" w:rsidRPr="00285CDB">
        <w:t xml:space="preserve"> At praesecanda est, antequam lernae nigris</w:t>
      </w:r>
    </w:p>
    <w:p w14:paraId="1F068D53" w14:textId="77777777" w:rsidR="00057276" w:rsidRDefault="00057276" w:rsidP="00A17364">
      <w:pPr>
        <w:pStyle w:val="DraCorstandard"/>
        <w:spacing w:after="0"/>
      </w:pPr>
      <w:r w:rsidRPr="00285CDB">
        <w:t>Emissa ab antris latius serpat lues.</w:t>
      </w:r>
    </w:p>
    <w:p w14:paraId="1F068D54" w14:textId="77777777" w:rsidR="00057276" w:rsidRDefault="00057276" w:rsidP="00A17364">
      <w:pPr>
        <w:pStyle w:val="DraCorstandard"/>
        <w:spacing w:after="0"/>
      </w:pPr>
      <w:r w:rsidRPr="00285CDB">
        <w:t>„Dum flamma tenui gliscit accrescens pede,</w:t>
      </w:r>
    </w:p>
    <w:p w14:paraId="1F068D55" w14:textId="77777777" w:rsidR="00057276" w:rsidRDefault="00057276" w:rsidP="00A17364">
      <w:pPr>
        <w:pStyle w:val="DraCorstandard"/>
        <w:spacing w:after="0"/>
      </w:pPr>
      <w:r w:rsidRPr="00285CDB">
        <w:t>„Mersare quisquis negligit lymphis malum,</w:t>
      </w:r>
    </w:p>
    <w:p w14:paraId="1F068D56" w14:textId="77777777" w:rsidR="00057276" w:rsidRDefault="00057276" w:rsidP="00A17364">
      <w:pPr>
        <w:pStyle w:val="DraCorstandard"/>
        <w:spacing w:after="0"/>
      </w:pPr>
      <w:r w:rsidRPr="00285CDB">
        <w:t>„Quàm frustrà adultas luget in tectum faces,</w:t>
      </w:r>
    </w:p>
    <w:p w14:paraId="1F068D57" w14:textId="77777777" w:rsidR="00057276" w:rsidRDefault="00057276" w:rsidP="00A17364">
      <w:pPr>
        <w:pStyle w:val="DraCorstandard"/>
        <w:spacing w:after="0"/>
      </w:pPr>
      <w:r w:rsidRPr="00285CDB">
        <w:t>Tentare morbum remedijs olim pijs</w:t>
      </w:r>
    </w:p>
    <w:p w14:paraId="1F068D58" w14:textId="77777777" w:rsidR="00057276" w:rsidRDefault="00057276" w:rsidP="00A17364">
      <w:pPr>
        <w:pStyle w:val="DraCorstandard"/>
        <w:spacing w:after="0"/>
      </w:pPr>
      <w:r w:rsidRPr="00285CDB">
        <w:t>Erat necesse, nil diaeta profuit,</w:t>
      </w:r>
    </w:p>
    <w:p w14:paraId="1F068D59" w14:textId="77777777" w:rsidR="00057276" w:rsidRDefault="00057276" w:rsidP="00A17364">
      <w:pPr>
        <w:pStyle w:val="DraCorstandard"/>
        <w:spacing w:after="0"/>
      </w:pPr>
      <w:r w:rsidRPr="00285CDB">
        <w:t>Exprome cultros oppido &amp; cauteria.</w:t>
      </w:r>
    </w:p>
    <w:p w14:paraId="1F068D5A" w14:textId="77777777" w:rsidR="00057276" w:rsidRDefault="0015016F" w:rsidP="00A17364">
      <w:pPr>
        <w:pStyle w:val="DraCorstandard"/>
        <w:spacing w:after="0"/>
      </w:pPr>
      <w:r w:rsidRPr="0015016F">
        <w:rPr>
          <w:rStyle w:val="DraCorspeakerattribution"/>
        </w:rPr>
        <w:t>PONT.</w:t>
      </w:r>
      <w:r w:rsidR="00057276" w:rsidRPr="00285CDB">
        <w:t xml:space="preserve"> Si colere cunctis expedit cruciarium,</w:t>
      </w:r>
    </w:p>
    <w:p w14:paraId="1F068D5B" w14:textId="77777777" w:rsidR="00057276" w:rsidRDefault="00057276" w:rsidP="00A17364">
      <w:pPr>
        <w:pStyle w:val="DraCorstandard"/>
        <w:spacing w:after="0"/>
      </w:pPr>
      <w:r w:rsidRPr="00285CDB">
        <w:t>Sunt diruenda fana supremi Iouis,</w:t>
      </w:r>
    </w:p>
    <w:p w14:paraId="1F068D5C" w14:textId="77777777" w:rsidR="00057276" w:rsidRDefault="00057276" w:rsidP="00A17364">
      <w:pPr>
        <w:pStyle w:val="DraCorstandard"/>
        <w:spacing w:after="0"/>
      </w:pPr>
      <w:r w:rsidRPr="00285CDB">
        <w:t>Demolienda funditus Vestae sacra,</w:t>
      </w:r>
    </w:p>
    <w:p w14:paraId="1F068D5D" w14:textId="77777777" w:rsidR="00057276" w:rsidRDefault="00057276" w:rsidP="00A17364">
      <w:pPr>
        <w:pStyle w:val="DraCorstandard"/>
        <w:spacing w:after="0"/>
      </w:pPr>
      <w:r w:rsidRPr="00285CDB">
        <w:t>Ponemus alta templa Verporum gregi,</w:t>
      </w:r>
    </w:p>
    <w:p w14:paraId="1F068D5E" w14:textId="77777777" w:rsidR="00057276" w:rsidRDefault="00057276" w:rsidP="00A17364">
      <w:pPr>
        <w:pStyle w:val="DraCorstandard"/>
        <w:spacing w:after="0"/>
      </w:pPr>
      <w:r w:rsidRPr="00285CDB">
        <w:t>Thura offeremus, &amp; Quirinorum chori</w:t>
      </w:r>
    </w:p>
    <w:p w14:paraId="1F068D5F" w14:textId="77777777" w:rsidR="00057276" w:rsidRDefault="00057276" w:rsidP="00A17364">
      <w:pPr>
        <w:pStyle w:val="DraCorstandard"/>
        <w:spacing w:after="0"/>
      </w:pPr>
      <w:r w:rsidRPr="00285CDB">
        <w:t>Recutita discent sabbata &amp; nugas leues.</w:t>
      </w:r>
    </w:p>
    <w:p w14:paraId="1F068D60" w14:textId="77777777" w:rsidR="00057276" w:rsidRDefault="0015016F" w:rsidP="00A17364">
      <w:pPr>
        <w:pStyle w:val="DraCorstandard"/>
        <w:spacing w:after="0"/>
        <w:rPr>
          <w:lang w:val="fr-FR"/>
        </w:rPr>
      </w:pPr>
      <w:r w:rsidRPr="0015016F">
        <w:rPr>
          <w:rStyle w:val="DraCorspeakerattribution"/>
        </w:rPr>
        <w:t>AVR.</w:t>
      </w:r>
      <w:r w:rsidR="00057276" w:rsidRPr="00285CDB">
        <w:rPr>
          <w:lang w:val="fr-FR"/>
        </w:rPr>
        <w:t xml:space="preserve"> Malè ominaris, omen auertat Deus,</w:t>
      </w:r>
    </w:p>
    <w:p w14:paraId="1F068D61" w14:textId="77777777" w:rsidR="00057276" w:rsidRDefault="00057276" w:rsidP="00A17364">
      <w:pPr>
        <w:pStyle w:val="DraCorstandard"/>
        <w:spacing w:after="0"/>
        <w:rPr>
          <w:lang w:val="fr-FR"/>
        </w:rPr>
      </w:pPr>
      <w:r w:rsidRPr="00285CDB">
        <w:rPr>
          <w:lang w:val="fr-FR"/>
        </w:rPr>
        <w:t>Ego furentis sopiam flammas mali.</w:t>
      </w:r>
    </w:p>
    <w:p w14:paraId="1F068D62" w14:textId="77777777" w:rsidR="00057276" w:rsidRDefault="001138B7" w:rsidP="00A17364">
      <w:pPr>
        <w:pStyle w:val="DraCorstandard"/>
        <w:spacing w:after="0"/>
      </w:pPr>
      <w:r w:rsidRPr="001138B7">
        <w:rPr>
          <w:rStyle w:val="DraCorspeakerattribution"/>
        </w:rPr>
        <w:t>APOL.</w:t>
      </w:r>
      <w:r w:rsidR="00057276" w:rsidRPr="00285CDB">
        <w:rPr>
          <w:lang w:val="fr-FR"/>
        </w:rPr>
        <w:t xml:space="preserve"> </w:t>
      </w:r>
      <w:r w:rsidR="00057276">
        <w:t>Ni praedometur, in dies crescet scelus,</w:t>
      </w:r>
    </w:p>
    <w:p w14:paraId="1F068D63" w14:textId="77777777" w:rsidR="00057276" w:rsidRDefault="00057276" w:rsidP="00A17364">
      <w:pPr>
        <w:pStyle w:val="DraCorstandard"/>
        <w:spacing w:after="0"/>
      </w:pPr>
      <w:r>
        <w:t>Quis non libenter huic Deo se mancipet,</w:t>
      </w:r>
    </w:p>
    <w:p w14:paraId="1F068D64" w14:textId="77777777" w:rsidR="00057276" w:rsidRDefault="00057276" w:rsidP="00A17364">
      <w:pPr>
        <w:pStyle w:val="DraCorstandard"/>
        <w:spacing w:after="0"/>
      </w:pPr>
      <w:r>
        <w:t>Qui foeda nebulonum capita sistat polo?</w:t>
      </w:r>
    </w:p>
    <w:p w14:paraId="1F068D65" w14:textId="77777777" w:rsidR="00057276" w:rsidRDefault="00057276" w:rsidP="00A17364">
      <w:pPr>
        <w:pStyle w:val="DraCorstandard"/>
        <w:spacing w:after="0"/>
      </w:pPr>
      <w:r>
        <w:t>Si spes dolosi fulserit nummi, obuium</w:t>
      </w:r>
    </w:p>
    <w:p w14:paraId="1F068D66" w14:textId="77777777" w:rsidR="00057276" w:rsidRDefault="00057276" w:rsidP="00A17364">
      <w:pPr>
        <w:pStyle w:val="DraCorstandard"/>
        <w:spacing w:after="0"/>
      </w:pPr>
      <w:r>
        <w:lastRenderedPageBreak/>
        <w:t>Per ferrum, &amp; ignes impotens penetrat sitis.</w:t>
      </w:r>
    </w:p>
    <w:p w14:paraId="1F068D67" w14:textId="77777777" w:rsidR="00057276" w:rsidRDefault="00057276" w:rsidP="00A17364">
      <w:pPr>
        <w:pStyle w:val="DraCorstandard"/>
        <w:spacing w:after="0"/>
      </w:pPr>
      <w:r>
        <w:t>Promissa quid non templa suadebunt poli?</w:t>
      </w:r>
    </w:p>
    <w:p w14:paraId="1F068D68" w14:textId="77777777" w:rsidR="00057276" w:rsidRDefault="00057276" w:rsidP="00A17364">
      <w:pPr>
        <w:pStyle w:val="DraCorstandard"/>
        <w:spacing w:after="0"/>
      </w:pPr>
      <w:r>
        <w:t>„Diuinitatis auida gens mortalium,</w:t>
      </w:r>
    </w:p>
    <w:p w14:paraId="1F068D69" w14:textId="77777777" w:rsidR="00057276" w:rsidRDefault="00057276" w:rsidP="00A17364">
      <w:pPr>
        <w:pStyle w:val="DraCorstandard"/>
        <w:spacing w:after="0"/>
      </w:pPr>
      <w:r>
        <w:t>Proinde adultis pestibus ferrum incute.</w:t>
      </w:r>
    </w:p>
    <w:p w14:paraId="1F068D6A" w14:textId="77777777" w:rsidR="00057276" w:rsidRDefault="0015016F" w:rsidP="00A17364">
      <w:pPr>
        <w:pStyle w:val="DraCorstandard"/>
        <w:spacing w:after="0"/>
      </w:pPr>
      <w:r w:rsidRPr="0015016F">
        <w:rPr>
          <w:rStyle w:val="DraCorspeakerattribution"/>
        </w:rPr>
        <w:t>AVR.</w:t>
      </w:r>
      <w:r w:rsidR="00057276">
        <w:t xml:space="preserve"> Felicitatem destino immiti foro.</w:t>
      </w:r>
    </w:p>
    <w:p w14:paraId="1F068D6B" w14:textId="77777777" w:rsidR="00057276" w:rsidRDefault="00057276" w:rsidP="00A17364">
      <w:pPr>
        <w:pStyle w:val="DraCorstandard"/>
        <w:spacing w:after="0"/>
      </w:pPr>
      <w:r>
        <w:t>Sed timeo, ne mox plebis ignescat furor,</w:t>
      </w:r>
    </w:p>
    <w:p w14:paraId="1F068D6C" w14:textId="77777777" w:rsidR="00057276" w:rsidRDefault="00057276" w:rsidP="00A17364">
      <w:pPr>
        <w:pStyle w:val="DraCorstandard"/>
        <w:spacing w:after="0"/>
      </w:pPr>
      <w:r>
        <w:t>Si fors videbit foeminam genere inclytam</w:t>
      </w:r>
    </w:p>
    <w:p w14:paraId="1F068D6D" w14:textId="77777777" w:rsidR="00057276" w:rsidRDefault="00057276" w:rsidP="00A17364">
      <w:pPr>
        <w:pStyle w:val="DraCorstandard"/>
        <w:spacing w:after="0"/>
      </w:pPr>
      <w:r>
        <w:t>Palo alligari, victimam infausta necis.</w:t>
      </w:r>
    </w:p>
    <w:p w14:paraId="1F068D6E" w14:textId="77777777" w:rsidR="00057276" w:rsidRDefault="001138B7" w:rsidP="00A17364">
      <w:pPr>
        <w:pStyle w:val="DraCorstandard"/>
        <w:spacing w:after="0"/>
      </w:pPr>
      <w:r w:rsidRPr="001138B7">
        <w:rPr>
          <w:rStyle w:val="DraCorspeakerattribution"/>
        </w:rPr>
        <w:t>APOL.</w:t>
      </w:r>
      <w:r w:rsidR="00057276">
        <w:t xml:space="preserve"> Tu si ferocem comprimi populum cupis,</w:t>
      </w:r>
    </w:p>
    <w:p w14:paraId="1F068D6F" w14:textId="77777777" w:rsidR="00057276" w:rsidRDefault="00057276" w:rsidP="00A17364">
      <w:pPr>
        <w:pStyle w:val="DraCorstandard"/>
        <w:spacing w:after="0"/>
      </w:pPr>
      <w:r>
        <w:t>Procera ferro capita prudenii mete</w:t>
      </w:r>
    </w:p>
    <w:p w14:paraId="1F068D70" w14:textId="77777777" w:rsidR="00A57C84" w:rsidRPr="00285CDB" w:rsidRDefault="001138B7" w:rsidP="00A17364">
      <w:pPr>
        <w:pStyle w:val="DraCorstandard"/>
        <w:spacing w:after="0"/>
        <w:rPr>
          <w:lang w:val="fr-FR"/>
        </w:rPr>
      </w:pPr>
      <w:r w:rsidRPr="001138B7">
        <w:rPr>
          <w:rStyle w:val="DraCorspeakerattribution"/>
        </w:rPr>
        <w:t xml:space="preserve">AVREL. </w:t>
      </w:r>
      <w:r w:rsidR="00057276" w:rsidRPr="00285CDB">
        <w:rPr>
          <w:lang w:val="fr-FR"/>
        </w:rPr>
        <w:t>Satis est monere: Publius partes agat.</w:t>
      </w:r>
    </w:p>
    <w:p w14:paraId="1F068D71" w14:textId="77777777" w:rsidR="00057276" w:rsidRPr="007633C8" w:rsidRDefault="00057276" w:rsidP="00A17364">
      <w:pPr>
        <w:pStyle w:val="DraCorstandard"/>
        <w:spacing w:after="0"/>
        <w:rPr>
          <w:rStyle w:val="DraCorstagedirectionsetc"/>
        </w:rPr>
      </w:pPr>
      <w:r w:rsidRPr="007633C8">
        <w:rPr>
          <w:rStyle w:val="DraCorstagedirectionsetc"/>
        </w:rPr>
        <w:t>PVBLIVS TRIBVNVS, FELICITAS.</w:t>
      </w:r>
    </w:p>
    <w:p w14:paraId="1F068D72" w14:textId="77777777" w:rsidR="007633C8" w:rsidRDefault="007633C8" w:rsidP="007633C8">
      <w:pPr>
        <w:pStyle w:val="DraCoradditions"/>
      </w:pPr>
      <w:r>
        <w:t>/argument_start/</w:t>
      </w:r>
    </w:p>
    <w:p w14:paraId="1F068D73" w14:textId="77777777" w:rsidR="00057276" w:rsidRDefault="00057276" w:rsidP="00A17364">
      <w:pPr>
        <w:pStyle w:val="DraCorstandard"/>
        <w:spacing w:after="0"/>
        <w:rPr>
          <w:iCs/>
          <w:lang w:val="en-GB"/>
        </w:rPr>
      </w:pPr>
      <w:r w:rsidRPr="007633C8">
        <w:rPr>
          <w:iCs/>
          <w:lang w:val="en-GB"/>
        </w:rPr>
        <w:t>Felicitas deiectis coelitùs idolis, ad palum alligata torquetur.</w:t>
      </w:r>
    </w:p>
    <w:p w14:paraId="1F068D74" w14:textId="77777777" w:rsidR="007633C8" w:rsidRDefault="007633C8" w:rsidP="007633C8">
      <w:pPr>
        <w:pStyle w:val="DraCoradditions"/>
      </w:pPr>
      <w:r>
        <w:t>/argument_end/</w:t>
      </w:r>
    </w:p>
    <w:p w14:paraId="1F068D75" w14:textId="77777777" w:rsidR="00057276" w:rsidRPr="00057276" w:rsidRDefault="00057276" w:rsidP="00A17364">
      <w:pPr>
        <w:pStyle w:val="DraCorstandard"/>
        <w:spacing w:after="0"/>
        <w:rPr>
          <w:lang w:val="en-GB"/>
        </w:rPr>
      </w:pPr>
      <w:r w:rsidRPr="00057276">
        <w:rPr>
          <w:lang w:val="en-GB"/>
        </w:rPr>
        <w:t>PEr sceptra iuro Caesaris, per dexteram</w:t>
      </w:r>
    </w:p>
    <w:p w14:paraId="1F068D76" w14:textId="77777777" w:rsidR="00057276" w:rsidRPr="00057276" w:rsidRDefault="00057276" w:rsidP="00A17364">
      <w:pPr>
        <w:pStyle w:val="DraCorstandard"/>
        <w:spacing w:after="0"/>
        <w:rPr>
          <w:lang w:val="en-GB"/>
        </w:rPr>
      </w:pPr>
      <w:r w:rsidRPr="00057276">
        <w:rPr>
          <w:lang w:val="en-GB"/>
        </w:rPr>
        <w:t>Istam timendam barbaris, &amp; per caput,</w:t>
      </w:r>
    </w:p>
    <w:p w14:paraId="1F068D77" w14:textId="77777777" w:rsidR="00057276" w:rsidRDefault="00057276" w:rsidP="00A17364">
      <w:pPr>
        <w:pStyle w:val="DraCorstandard"/>
        <w:spacing w:after="0"/>
        <w:rPr>
          <w:lang w:val="fr-FR"/>
        </w:rPr>
      </w:pPr>
      <w:r w:rsidRPr="00285CDB">
        <w:rPr>
          <w:lang w:val="fr-FR"/>
        </w:rPr>
        <w:t>Geniumque Diui: sanguinis fluctu ebrius</w:t>
      </w:r>
    </w:p>
    <w:p w14:paraId="1F068D78" w14:textId="77777777" w:rsidR="00057276" w:rsidRDefault="00057276" w:rsidP="00A17364">
      <w:pPr>
        <w:pStyle w:val="DraCorstandard"/>
        <w:spacing w:after="0"/>
        <w:rPr>
          <w:lang w:val="fr-FR"/>
        </w:rPr>
      </w:pPr>
      <w:r w:rsidRPr="00285CDB">
        <w:rPr>
          <w:lang w:val="fr-FR"/>
        </w:rPr>
        <w:t>Voluetur hodie languida Phoebus rota,</w:t>
      </w:r>
    </w:p>
    <w:p w14:paraId="1F068D79" w14:textId="77777777" w:rsidR="00057276" w:rsidRDefault="00057276" w:rsidP="00A17364">
      <w:pPr>
        <w:pStyle w:val="DraCorstandard"/>
        <w:spacing w:after="0"/>
        <w:rPr>
          <w:lang w:val="fr-FR"/>
        </w:rPr>
      </w:pPr>
      <w:r w:rsidRPr="00285CDB">
        <w:rPr>
          <w:lang w:val="fr-FR"/>
        </w:rPr>
        <w:t>Ipsae pauebunt noctis auersae faces.</w:t>
      </w:r>
    </w:p>
    <w:p w14:paraId="1F068D7A" w14:textId="77777777" w:rsidR="00057276" w:rsidRDefault="00057276" w:rsidP="00A17364">
      <w:pPr>
        <w:pStyle w:val="DraCorstandard"/>
        <w:spacing w:after="0"/>
        <w:rPr>
          <w:lang w:val="fr-FR"/>
        </w:rPr>
      </w:pPr>
      <w:r w:rsidRPr="00285CDB">
        <w:rPr>
          <w:lang w:val="fr-FR"/>
        </w:rPr>
        <w:t>Nimis tonamus, stringimus scopulos nimis,</w:t>
      </w:r>
    </w:p>
    <w:p w14:paraId="1F068D7B" w14:textId="77777777" w:rsidR="00057276" w:rsidRPr="00057276" w:rsidRDefault="00057276" w:rsidP="00A17364">
      <w:pPr>
        <w:pStyle w:val="DraCorstandard"/>
        <w:spacing w:after="0"/>
        <w:rPr>
          <w:lang w:val="en-GB"/>
        </w:rPr>
      </w:pPr>
      <w:r w:rsidRPr="00057276">
        <w:rPr>
          <w:lang w:val="en-GB"/>
        </w:rPr>
        <w:t>In capita scelerum fulmen excussum ruat.</w:t>
      </w:r>
    </w:p>
    <w:p w14:paraId="1F068D7C" w14:textId="77777777" w:rsidR="00057276" w:rsidRDefault="00057276" w:rsidP="00A17364">
      <w:pPr>
        <w:pStyle w:val="DraCorstandard"/>
        <w:spacing w:after="0"/>
        <w:rPr>
          <w:lang w:val="fr-FR"/>
        </w:rPr>
      </w:pPr>
      <w:r w:rsidRPr="00285CDB">
        <w:rPr>
          <w:lang w:val="fr-FR"/>
        </w:rPr>
        <w:t>Actum est, peribunt, triste lucifugûm scelus.</w:t>
      </w:r>
    </w:p>
    <w:p w14:paraId="1F068D7D" w14:textId="77777777" w:rsidR="00057276" w:rsidRDefault="00057276" w:rsidP="00A17364">
      <w:pPr>
        <w:pStyle w:val="DraCorstandard"/>
        <w:spacing w:after="0"/>
        <w:rPr>
          <w:lang w:val="fr-FR"/>
        </w:rPr>
      </w:pPr>
      <w:r w:rsidRPr="00285CDB">
        <w:rPr>
          <w:lang w:val="fr-FR"/>
        </w:rPr>
        <w:t>Ferro amputabo, laeua si serpit lues</w:t>
      </w:r>
    </w:p>
    <w:p w14:paraId="1F068D7E" w14:textId="77777777" w:rsidR="00057276" w:rsidRPr="00057276" w:rsidRDefault="00057276" w:rsidP="00A17364">
      <w:pPr>
        <w:pStyle w:val="DraCorstandard"/>
        <w:spacing w:after="0"/>
        <w:rPr>
          <w:lang w:val="en-GB"/>
        </w:rPr>
      </w:pPr>
      <w:r w:rsidRPr="00057276">
        <w:rPr>
          <w:lang w:val="en-GB"/>
        </w:rPr>
        <w:t>Latius in astra per suas viuax neces</w:t>
      </w:r>
    </w:p>
    <w:p w14:paraId="1F068D7F" w14:textId="77777777" w:rsidR="00057276" w:rsidRPr="00057276" w:rsidRDefault="00057276" w:rsidP="00A17364">
      <w:pPr>
        <w:pStyle w:val="DraCorstandard"/>
        <w:spacing w:after="0"/>
        <w:rPr>
          <w:lang w:val="de-DE"/>
        </w:rPr>
      </w:pPr>
      <w:r w:rsidRPr="00057276">
        <w:rPr>
          <w:lang w:val="de-DE"/>
        </w:rPr>
        <w:t>Ardente lapsu syderum oppressam tegam.</w:t>
      </w:r>
    </w:p>
    <w:p w14:paraId="1F068D80" w14:textId="77777777" w:rsidR="00057276" w:rsidRDefault="00057276" w:rsidP="00A17364">
      <w:pPr>
        <w:pStyle w:val="DraCorstandard"/>
        <w:spacing w:after="0"/>
        <w:rPr>
          <w:lang w:val="fr-FR"/>
        </w:rPr>
      </w:pPr>
      <w:r w:rsidRPr="00285CDB">
        <w:rPr>
          <w:lang w:val="fr-FR"/>
        </w:rPr>
        <w:t>Proferte palum forcipes, gladios, rotas,</w:t>
      </w:r>
    </w:p>
    <w:p w14:paraId="1F068D81" w14:textId="77777777" w:rsidR="00057276" w:rsidRPr="00057276" w:rsidRDefault="00057276" w:rsidP="00A17364">
      <w:pPr>
        <w:pStyle w:val="DraCorstandard"/>
        <w:spacing w:after="0"/>
        <w:rPr>
          <w:lang w:val="en-GB"/>
        </w:rPr>
      </w:pPr>
      <w:r w:rsidRPr="00057276">
        <w:rPr>
          <w:lang w:val="en-GB"/>
        </w:rPr>
        <w:t>Ahena, flammas, scarpiones, taureas,</w:t>
      </w:r>
    </w:p>
    <w:p w14:paraId="1F068D82" w14:textId="77777777" w:rsidR="00057276" w:rsidRPr="00057276" w:rsidRDefault="00057276" w:rsidP="00A17364">
      <w:pPr>
        <w:pStyle w:val="DraCorstandard"/>
        <w:spacing w:after="0"/>
        <w:rPr>
          <w:lang w:val="en-GB"/>
        </w:rPr>
      </w:pPr>
      <w:r w:rsidRPr="00057276">
        <w:rPr>
          <w:lang w:val="en-GB"/>
        </w:rPr>
        <w:t>Experiar an sint ferrei, an silice editi:</w:t>
      </w:r>
    </w:p>
    <w:p w14:paraId="1F068D83" w14:textId="77777777" w:rsidR="00057276" w:rsidRDefault="00057276" w:rsidP="00A17364">
      <w:pPr>
        <w:pStyle w:val="DraCorstandard"/>
        <w:spacing w:after="0"/>
        <w:rPr>
          <w:lang w:val="fr-FR"/>
        </w:rPr>
      </w:pPr>
      <w:r w:rsidRPr="00285CDB">
        <w:rPr>
          <w:lang w:val="fr-FR"/>
        </w:rPr>
        <w:t>Proiecta ditis victima, nefastum caput,</w:t>
      </w:r>
    </w:p>
    <w:p w14:paraId="1F068D84" w14:textId="77777777" w:rsidR="00057276" w:rsidRDefault="00057276" w:rsidP="00A17364">
      <w:pPr>
        <w:pStyle w:val="DraCorstandard"/>
        <w:spacing w:after="0"/>
        <w:rPr>
          <w:lang w:val="fr-FR"/>
        </w:rPr>
      </w:pPr>
      <w:r w:rsidRPr="00285CDB">
        <w:rPr>
          <w:lang w:val="fr-FR"/>
        </w:rPr>
        <w:t>Quas tibi Megaera ventilat cordi faces</w:t>
      </w:r>
    </w:p>
    <w:p w14:paraId="1F068D85" w14:textId="77777777" w:rsidR="00057276" w:rsidRDefault="00057276" w:rsidP="00A17364">
      <w:pPr>
        <w:pStyle w:val="DraCorstandard"/>
        <w:spacing w:after="0"/>
        <w:rPr>
          <w:lang w:val="fr-FR"/>
        </w:rPr>
      </w:pPr>
      <w:r w:rsidRPr="00285CDB">
        <w:rPr>
          <w:lang w:val="fr-FR"/>
        </w:rPr>
        <w:t>Perque odia casta lucis auersam trahit?</w:t>
      </w:r>
    </w:p>
    <w:p w14:paraId="1F068D86" w14:textId="77777777" w:rsidR="00057276" w:rsidRDefault="00057276" w:rsidP="00A17364">
      <w:pPr>
        <w:pStyle w:val="DraCorstandard"/>
        <w:spacing w:after="0"/>
      </w:pPr>
      <w:r>
        <w:t xml:space="preserve">Adeo obseratum credis infernum </w:t>
      </w:r>
      <w:r w:rsidR="007633C8">
        <w:rPr>
          <w:lang w:val="cs-CZ"/>
        </w:rPr>
        <w:t>I</w:t>
      </w:r>
      <w:r>
        <w:t>ouem,</w:t>
      </w:r>
    </w:p>
    <w:p w14:paraId="1F068D87" w14:textId="77777777" w:rsidR="00057276" w:rsidRDefault="00057276" w:rsidP="00A17364">
      <w:pPr>
        <w:pStyle w:val="DraCorstandard"/>
        <w:spacing w:after="0"/>
      </w:pPr>
      <w:r>
        <w:lastRenderedPageBreak/>
        <w:t>Vt vi reuellas prona te ad Orcum via,</w:t>
      </w:r>
    </w:p>
    <w:p w14:paraId="1F068D88" w14:textId="77777777" w:rsidR="00057276" w:rsidRDefault="00057276" w:rsidP="00A17364">
      <w:pPr>
        <w:pStyle w:val="DraCorstandard"/>
        <w:spacing w:after="0"/>
      </w:pPr>
      <w:r>
        <w:t>Ne metue, rapiet, fortè cùm noles mori.</w:t>
      </w:r>
    </w:p>
    <w:p w14:paraId="1F068D89" w14:textId="77777777" w:rsidR="00057276" w:rsidRDefault="00057276" w:rsidP="00A17364">
      <w:pPr>
        <w:pStyle w:val="DraCorstandard"/>
        <w:spacing w:after="0"/>
      </w:pPr>
      <w:r>
        <w:t>Tu respuisti Caesaris dona &amp; minas:</w:t>
      </w:r>
    </w:p>
    <w:p w14:paraId="1F068D8A" w14:textId="77777777" w:rsidR="00057276" w:rsidRDefault="00057276" w:rsidP="00A17364">
      <w:pPr>
        <w:pStyle w:val="DraCorstandard"/>
        <w:spacing w:after="0"/>
      </w:pPr>
      <w:r>
        <w:t>Iam non minari, non placet donis agi,</w:t>
      </w:r>
    </w:p>
    <w:p w14:paraId="1F068D8B" w14:textId="77777777" w:rsidR="00057276" w:rsidRDefault="00057276" w:rsidP="00A17364">
      <w:pPr>
        <w:pStyle w:val="DraCorstandard"/>
        <w:spacing w:after="0"/>
      </w:pPr>
      <w:r>
        <w:t>In te parantur monstra supplicij noua.</w:t>
      </w:r>
    </w:p>
    <w:p w14:paraId="1F068D8C" w14:textId="77777777" w:rsidR="00057276" w:rsidRDefault="00057276" w:rsidP="00A17364">
      <w:pPr>
        <w:pStyle w:val="DraCorstandard"/>
        <w:spacing w:after="0"/>
      </w:pPr>
      <w:r w:rsidRPr="007633C8">
        <w:rPr>
          <w:rStyle w:val="DraCorspeakerattribution"/>
        </w:rPr>
        <w:t>FELIC</w:t>
      </w:r>
      <w:r w:rsidR="007633C8" w:rsidRPr="007633C8">
        <w:rPr>
          <w:rStyle w:val="DraCorspeakerattribution"/>
        </w:rPr>
        <w:t>.</w:t>
      </w:r>
      <w:r>
        <w:t xml:space="preserve"> Etiam minaris.</w:t>
      </w:r>
    </w:p>
    <w:p w14:paraId="1F068D8D" w14:textId="77777777" w:rsidR="00057276" w:rsidRDefault="00057276" w:rsidP="00A17364">
      <w:pPr>
        <w:pStyle w:val="DraCorstandard"/>
        <w:spacing w:after="0"/>
      </w:pPr>
      <w:r>
        <w:t>Non tamen frustra minor.</w:t>
      </w:r>
    </w:p>
    <w:p w14:paraId="1F068D8E" w14:textId="77777777" w:rsidR="00057276" w:rsidRDefault="00057276" w:rsidP="00A17364">
      <w:pPr>
        <w:pStyle w:val="DraCorstandard"/>
        <w:spacing w:after="0"/>
      </w:pPr>
      <w:r w:rsidRPr="007633C8">
        <w:rPr>
          <w:rStyle w:val="DraCorspeakerattribution"/>
        </w:rPr>
        <w:t>PVB.</w:t>
      </w:r>
      <w:r>
        <w:t xml:space="preserve"> Iam latera fodiam, thura ni dederis Ioui,</w:t>
      </w:r>
    </w:p>
    <w:p w14:paraId="1F068D8F" w14:textId="77777777" w:rsidR="00057276" w:rsidRDefault="00057276" w:rsidP="00A17364">
      <w:pPr>
        <w:pStyle w:val="DraCorstandard"/>
        <w:spacing w:after="0"/>
      </w:pPr>
      <w:r>
        <w:t>Et expiaris criminis labem tui.</w:t>
      </w:r>
    </w:p>
    <w:p w14:paraId="1F068D90" w14:textId="77777777" w:rsidR="00057276" w:rsidRDefault="00057276" w:rsidP="00A17364">
      <w:pPr>
        <w:pStyle w:val="DraCorstandard"/>
        <w:spacing w:after="0"/>
      </w:pPr>
      <w:r w:rsidRPr="006E5367">
        <w:rPr>
          <w:rStyle w:val="DraCorspeakerattribution"/>
        </w:rPr>
        <w:t>F</w:t>
      </w:r>
      <w:r w:rsidR="006E5367" w:rsidRPr="006E5367">
        <w:rPr>
          <w:rStyle w:val="DraCorspeakerattribution"/>
        </w:rPr>
        <w:t>E</w:t>
      </w:r>
      <w:r w:rsidRPr="006E5367">
        <w:rPr>
          <w:rStyle w:val="DraCorspeakerattribution"/>
        </w:rPr>
        <w:t>L.</w:t>
      </w:r>
      <w:r>
        <w:t xml:space="preserve"> At me impiarem, thura si ferrem Ioui.</w:t>
      </w:r>
    </w:p>
    <w:p w14:paraId="1F068D91" w14:textId="77777777" w:rsidR="00057276" w:rsidRDefault="00057276" w:rsidP="00A17364">
      <w:pPr>
        <w:pStyle w:val="DraCorstandard"/>
        <w:spacing w:after="0"/>
      </w:pPr>
      <w:r w:rsidRPr="006E5367">
        <w:rPr>
          <w:rStyle w:val="DraCorspeakerattribution"/>
        </w:rPr>
        <w:t>PVB.</w:t>
      </w:r>
      <w:r>
        <w:t xml:space="preserve"> Et peruicaces foeminas vici, ocyus.</w:t>
      </w:r>
    </w:p>
    <w:p w14:paraId="1F068D92" w14:textId="77777777" w:rsidR="00057276" w:rsidRDefault="0044355F" w:rsidP="00A17364">
      <w:pPr>
        <w:pStyle w:val="DraCorstandard"/>
        <w:spacing w:after="0"/>
      </w:pPr>
      <w:r w:rsidRPr="008361A3">
        <w:rPr>
          <w:rStyle w:val="DraCormarkversepart"/>
        </w:rPr>
        <w:t>@</w:t>
      </w:r>
      <w:r w:rsidR="00057276">
        <w:t xml:space="preserve">Da thura, vel te. </w:t>
      </w:r>
      <w:r w:rsidR="0015016F" w:rsidRPr="0015016F">
        <w:rPr>
          <w:rStyle w:val="DraCorspeakerattribution"/>
        </w:rPr>
        <w:t>FEL.</w:t>
      </w:r>
      <w:r w:rsidR="00057276">
        <w:t xml:space="preserve"> </w:t>
      </w:r>
      <w:r w:rsidRPr="008361A3">
        <w:rPr>
          <w:rStyle w:val="DraCormarkversepart"/>
        </w:rPr>
        <w:t>@</w:t>
      </w:r>
      <w:r w:rsidR="00057276">
        <w:t>iamdiu excessit timor.</w:t>
      </w:r>
    </w:p>
    <w:p w14:paraId="1F068D93" w14:textId="77777777" w:rsidR="00057276" w:rsidRDefault="0015016F" w:rsidP="00A17364">
      <w:pPr>
        <w:pStyle w:val="DraCorstandard"/>
        <w:spacing w:after="0"/>
      </w:pPr>
      <w:r w:rsidRPr="0015016F">
        <w:rPr>
          <w:rStyle w:val="DraCorspeakerattribution"/>
        </w:rPr>
        <w:t>FEL.</w:t>
      </w:r>
      <w:r w:rsidR="00057276">
        <w:t xml:space="preserve"> Exequere, quid me territas iterum minis?</w:t>
      </w:r>
    </w:p>
    <w:p w14:paraId="1F068D94" w14:textId="77777777" w:rsidR="00057276" w:rsidRDefault="00057276" w:rsidP="00A17364">
      <w:pPr>
        <w:pStyle w:val="DraCorstandard"/>
        <w:spacing w:after="0"/>
      </w:pPr>
      <w:r>
        <w:t>Te fulminantis magna de coelo manus,</w:t>
      </w:r>
    </w:p>
    <w:p w14:paraId="1F068D95" w14:textId="77777777" w:rsidR="00057276" w:rsidRDefault="00057276" w:rsidP="00A17364">
      <w:pPr>
        <w:pStyle w:val="DraCorstandard"/>
        <w:spacing w:after="0"/>
      </w:pPr>
      <w:r>
        <w:t>Tuumque diuum fictilem merget rogo.</w:t>
      </w:r>
    </w:p>
    <w:p w14:paraId="1F068D96" w14:textId="77777777" w:rsidR="00057276" w:rsidRDefault="00057276" w:rsidP="00A17364">
      <w:pPr>
        <w:pStyle w:val="DraCorstandard"/>
        <w:spacing w:after="0"/>
      </w:pPr>
      <w:r>
        <w:t>Vides vt ille cecidit illisus solo.</w:t>
      </w:r>
    </w:p>
    <w:p w14:paraId="1F068D97" w14:textId="77777777" w:rsidR="00057276" w:rsidRDefault="00057276" w:rsidP="00A17364">
      <w:pPr>
        <w:pStyle w:val="DraCorstandard"/>
        <w:spacing w:after="0"/>
      </w:pPr>
      <w:r w:rsidRPr="006E5367">
        <w:rPr>
          <w:rStyle w:val="DraCorspeakerattribution"/>
        </w:rPr>
        <w:t>PVB.</w:t>
      </w:r>
      <w:r>
        <w:t xml:space="preserve"> O nigra Cocyti vada, &amp; noctes pigrae,</w:t>
      </w:r>
    </w:p>
    <w:p w14:paraId="1F068D98" w14:textId="77777777" w:rsidR="00057276" w:rsidRDefault="00057276" w:rsidP="00A17364">
      <w:pPr>
        <w:pStyle w:val="DraCorstandard"/>
        <w:spacing w:after="0"/>
      </w:pPr>
      <w:r>
        <w:t>Et cùm Cerastis atra furiarum cohors,</w:t>
      </w:r>
    </w:p>
    <w:p w14:paraId="1F068D99" w14:textId="77777777" w:rsidR="00057276" w:rsidRDefault="00057276" w:rsidP="00A17364">
      <w:pPr>
        <w:pStyle w:val="DraCorstandard"/>
        <w:spacing w:after="0"/>
      </w:pPr>
      <w:r>
        <w:t>Rupistis alto clausa tenebrarum situ</w:t>
      </w:r>
    </w:p>
    <w:p w14:paraId="1F068D9A" w14:textId="77777777" w:rsidR="00057276" w:rsidRDefault="00057276" w:rsidP="00A17364">
      <w:pPr>
        <w:pStyle w:val="DraCorstandard"/>
        <w:spacing w:after="0"/>
      </w:pPr>
      <w:r>
        <w:t>Antra impotenti carmine, &amp; technis strigis.</w:t>
      </w:r>
    </w:p>
    <w:p w14:paraId="1F068D9B" w14:textId="77777777" w:rsidR="00057276" w:rsidRDefault="00057276" w:rsidP="00A17364">
      <w:pPr>
        <w:pStyle w:val="DraCorstandard"/>
        <w:spacing w:after="0"/>
      </w:pPr>
      <w:r>
        <w:t>O saga saga daemoni addictum caput,</w:t>
      </w:r>
    </w:p>
    <w:p w14:paraId="1F068D9C" w14:textId="77777777" w:rsidR="00057276" w:rsidRDefault="00057276" w:rsidP="00A17364">
      <w:pPr>
        <w:pStyle w:val="DraCorstandard"/>
        <w:spacing w:after="0"/>
      </w:pPr>
      <w:r>
        <w:t>Grassaris, vt soles, nefandis artibus.</w:t>
      </w:r>
    </w:p>
    <w:p w14:paraId="1F068D9D" w14:textId="77777777" w:rsidR="00057276" w:rsidRDefault="00057276" w:rsidP="00A17364">
      <w:pPr>
        <w:pStyle w:val="DraCorstandard"/>
        <w:spacing w:after="0"/>
      </w:pPr>
      <w:r w:rsidRPr="006E5367">
        <w:rPr>
          <w:rStyle w:val="DraCorspeakerattribution"/>
        </w:rPr>
        <w:t>FELIC.</w:t>
      </w:r>
      <w:r>
        <w:t xml:space="preserve"> Sum famula Christi principis, non sum maga.</w:t>
      </w:r>
    </w:p>
    <w:p w14:paraId="1F068D9E" w14:textId="77777777" w:rsidR="00057276" w:rsidRDefault="00057276" w:rsidP="00A17364">
      <w:pPr>
        <w:pStyle w:val="DraCorstandard"/>
        <w:spacing w:after="0"/>
      </w:pPr>
      <w:r w:rsidRPr="006E5367">
        <w:rPr>
          <w:rStyle w:val="DraCorspeakerattribution"/>
        </w:rPr>
        <w:t>PVB.</w:t>
      </w:r>
      <w:r>
        <w:t xml:space="preserve"> Nudate colla sericis, &amp; tundite.</w:t>
      </w:r>
    </w:p>
    <w:p w14:paraId="1F068D9F" w14:textId="77777777" w:rsidR="00057276" w:rsidRDefault="00057276" w:rsidP="00A17364">
      <w:pPr>
        <w:pStyle w:val="DraCorstandard"/>
        <w:spacing w:after="0"/>
      </w:pPr>
      <w:r w:rsidRPr="006E5367">
        <w:rPr>
          <w:rStyle w:val="DraCorspeakerattribution"/>
        </w:rPr>
        <w:t>FELIC.</w:t>
      </w:r>
      <w:r>
        <w:t xml:space="preserve"> Nudate; at olim vestiet radijs Deus.</w:t>
      </w:r>
    </w:p>
    <w:p w14:paraId="1F068DA0" w14:textId="77777777" w:rsidR="00057276" w:rsidRDefault="00057276" w:rsidP="00A17364">
      <w:pPr>
        <w:pStyle w:val="DraCorstandard"/>
        <w:spacing w:after="0"/>
      </w:pPr>
      <w:r w:rsidRPr="006E5367">
        <w:rPr>
          <w:rStyle w:val="DraCorspeakerattribution"/>
        </w:rPr>
        <w:t>PV</w:t>
      </w:r>
      <w:r w:rsidR="006E5367" w:rsidRPr="006E5367">
        <w:rPr>
          <w:rStyle w:val="DraCorspeakerattribution"/>
        </w:rPr>
        <w:t>B</w:t>
      </w:r>
      <w:r w:rsidRPr="006E5367">
        <w:rPr>
          <w:rStyle w:val="DraCorspeakerattribution"/>
        </w:rPr>
        <w:t>.</w:t>
      </w:r>
      <w:r>
        <w:t xml:space="preserve"> Vincite palo contumacem foeminam.</w:t>
      </w:r>
    </w:p>
    <w:p w14:paraId="1F068DA1" w14:textId="77777777" w:rsidR="00057276" w:rsidRDefault="00057276" w:rsidP="00A17364">
      <w:pPr>
        <w:pStyle w:val="DraCorstandard"/>
        <w:spacing w:after="0"/>
      </w:pPr>
      <w:r>
        <w:t>Emollietur, fortiter contundite.</w:t>
      </w:r>
    </w:p>
    <w:p w14:paraId="1F068DA2" w14:textId="77777777" w:rsidR="00057276" w:rsidRDefault="0015016F" w:rsidP="00A17364">
      <w:pPr>
        <w:pStyle w:val="DraCorstandard"/>
        <w:spacing w:after="0"/>
      </w:pPr>
      <w:r w:rsidRPr="0015016F">
        <w:rPr>
          <w:rStyle w:val="DraCorspeakerattribution"/>
        </w:rPr>
        <w:t>FEL.</w:t>
      </w:r>
      <w:r w:rsidR="00057276">
        <w:t xml:space="preserve"> Et verba spreui, &amp; fortiter plagas feram</w:t>
      </w:r>
    </w:p>
    <w:p w14:paraId="1F068DA3" w14:textId="77777777" w:rsidR="00057276" w:rsidRDefault="00057276" w:rsidP="00A17364">
      <w:pPr>
        <w:pStyle w:val="DraCorstandard"/>
        <w:spacing w:after="0"/>
      </w:pPr>
      <w:r w:rsidRPr="006E5367">
        <w:rPr>
          <w:rStyle w:val="DraCorspeakerattribution"/>
        </w:rPr>
        <w:t>PVBL.</w:t>
      </w:r>
      <w:r>
        <w:t xml:space="preserve"> Te mansuetam verbera efficient fera.</w:t>
      </w:r>
    </w:p>
    <w:p w14:paraId="1F068DA4" w14:textId="77777777" w:rsidR="00057276" w:rsidRDefault="0015016F" w:rsidP="00A17364">
      <w:pPr>
        <w:pStyle w:val="DraCorstandard"/>
        <w:spacing w:after="0"/>
      </w:pPr>
      <w:r w:rsidRPr="0015016F">
        <w:rPr>
          <w:rStyle w:val="DraCorspeakerattribution"/>
        </w:rPr>
        <w:t>FEL.</w:t>
      </w:r>
      <w:r w:rsidR="00057276">
        <w:t xml:space="preserve"> O Christe, Christe.</w:t>
      </w:r>
    </w:p>
    <w:p w14:paraId="1F068DA5" w14:textId="77777777" w:rsidR="00057276" w:rsidRDefault="00057276" w:rsidP="00A17364">
      <w:pPr>
        <w:pStyle w:val="DraCorstandard"/>
        <w:spacing w:after="0"/>
      </w:pPr>
      <w:r w:rsidRPr="006E5367">
        <w:rPr>
          <w:rStyle w:val="DraCorspeakerattribution"/>
        </w:rPr>
        <w:t>PV</w:t>
      </w:r>
      <w:r w:rsidR="006E5367" w:rsidRPr="006E5367">
        <w:rPr>
          <w:rStyle w:val="DraCorspeakerattribution"/>
        </w:rPr>
        <w:t>B</w:t>
      </w:r>
      <w:r w:rsidRPr="006E5367">
        <w:rPr>
          <w:rStyle w:val="DraCorspeakerattribution"/>
        </w:rPr>
        <w:t>.</w:t>
      </w:r>
      <w:r>
        <w:t xml:space="preserve"> --- Liberet te furcifer.</w:t>
      </w:r>
    </w:p>
    <w:p w14:paraId="1F068DA6" w14:textId="77777777" w:rsidR="00057276" w:rsidRDefault="0015016F" w:rsidP="00A17364">
      <w:pPr>
        <w:pStyle w:val="DraCorstandard"/>
        <w:spacing w:after="0"/>
      </w:pPr>
      <w:r w:rsidRPr="0015016F">
        <w:rPr>
          <w:rStyle w:val="DraCorspeakerattribution"/>
        </w:rPr>
        <w:t>FEL.</w:t>
      </w:r>
      <w:r w:rsidR="00057276">
        <w:t xml:space="preserve"> </w:t>
      </w:r>
      <w:r w:rsidR="00240050" w:rsidRPr="00240050">
        <w:rPr>
          <w:rStyle w:val="DraCorstagedirectionsetc"/>
        </w:rPr>
        <w:t xml:space="preserve">Haec ad palum. </w:t>
      </w:r>
      <w:r w:rsidR="00057276">
        <w:t>O qui nitenti gemmeam lucem rota</w:t>
      </w:r>
    </w:p>
    <w:p w14:paraId="1F068DA7" w14:textId="77777777" w:rsidR="00057276" w:rsidRDefault="00057276" w:rsidP="00A17364">
      <w:pPr>
        <w:pStyle w:val="DraCorstandard"/>
        <w:spacing w:after="0"/>
      </w:pPr>
      <w:r>
        <w:t>Signas, &amp; auctus exeris radijs comas,</w:t>
      </w:r>
    </w:p>
    <w:p w14:paraId="1F068DA8" w14:textId="77777777" w:rsidR="00057276" w:rsidRDefault="00057276" w:rsidP="00A17364">
      <w:pPr>
        <w:pStyle w:val="DraCorstandard"/>
        <w:spacing w:after="0"/>
      </w:pPr>
      <w:r>
        <w:t>Ocelle mundi respice in clades meas.</w:t>
      </w:r>
    </w:p>
    <w:p w14:paraId="1F068DA9" w14:textId="77777777" w:rsidR="00057276" w:rsidRDefault="00057276" w:rsidP="00A17364">
      <w:pPr>
        <w:pStyle w:val="DraCorstandard"/>
        <w:spacing w:after="0"/>
      </w:pPr>
      <w:r>
        <w:lastRenderedPageBreak/>
        <w:t>Supreme regum Christe spes Coeii, &amp; soli,</w:t>
      </w:r>
    </w:p>
    <w:p w14:paraId="1F068DAA" w14:textId="77777777" w:rsidR="00057276" w:rsidRDefault="00057276" w:rsidP="00A17364">
      <w:pPr>
        <w:pStyle w:val="DraCorstandard"/>
        <w:spacing w:after="0"/>
      </w:pPr>
      <w:r>
        <w:t>Quò decoloris tessit aetatis rigor</w:t>
      </w:r>
    </w:p>
    <w:p w14:paraId="1F068DAB" w14:textId="77777777" w:rsidR="00057276" w:rsidRDefault="00057276" w:rsidP="00A17364">
      <w:pPr>
        <w:pStyle w:val="DraCorstandard"/>
        <w:spacing w:after="0"/>
      </w:pPr>
      <w:r>
        <w:t>Et saecla meliùs aureo currunt pede.</w:t>
      </w:r>
    </w:p>
    <w:p w14:paraId="1F068DAC" w14:textId="77777777" w:rsidR="00057276" w:rsidRDefault="00057276" w:rsidP="00A17364">
      <w:pPr>
        <w:pStyle w:val="DraCorstandard"/>
        <w:spacing w:after="0"/>
      </w:pPr>
      <w:r>
        <w:t>Miserere nostri frange conatus truces.</w:t>
      </w:r>
    </w:p>
    <w:p w14:paraId="1F068DAD" w14:textId="77777777" w:rsidR="00057276" w:rsidRDefault="00057276" w:rsidP="00A17364">
      <w:pPr>
        <w:pStyle w:val="DraCorstandard"/>
        <w:spacing w:after="0"/>
      </w:pPr>
      <w:r>
        <w:t>Testor beatos coelites, testor viros</w:t>
      </w:r>
    </w:p>
    <w:p w14:paraId="1F068DAE" w14:textId="77777777" w:rsidR="00057276" w:rsidRDefault="00057276" w:rsidP="00A17364">
      <w:pPr>
        <w:pStyle w:val="DraCorstandard"/>
        <w:spacing w:after="0"/>
      </w:pPr>
      <w:r>
        <w:t>Non probra vitae, non decora gentis meae</w:t>
      </w:r>
    </w:p>
    <w:p w14:paraId="1F068DAF" w14:textId="77777777" w:rsidR="00057276" w:rsidRDefault="00057276" w:rsidP="00A17364">
      <w:pPr>
        <w:pStyle w:val="DraCorstandard"/>
        <w:spacing w:after="0"/>
      </w:pPr>
      <w:r>
        <w:t>Per me inquinata Praesidi sistunt ream.</w:t>
      </w:r>
    </w:p>
    <w:p w14:paraId="1F068DB0" w14:textId="77777777" w:rsidR="00057276" w:rsidRDefault="00057276" w:rsidP="00A17364">
      <w:pPr>
        <w:pStyle w:val="DraCorstandard"/>
        <w:spacing w:after="0"/>
      </w:pPr>
      <w:r>
        <w:t>Romana mater, stirpe, famâ nobilis,</w:t>
      </w:r>
    </w:p>
    <w:p w14:paraId="1F068DB1" w14:textId="77777777" w:rsidR="00057276" w:rsidRDefault="00057276" w:rsidP="00A17364">
      <w:pPr>
        <w:pStyle w:val="DraCorstandard"/>
        <w:spacing w:after="0"/>
      </w:pPr>
      <w:r>
        <w:t>Palo alligata, pereo, quòd Christum colo</w:t>
      </w:r>
    </w:p>
    <w:p w14:paraId="1F068DB2" w14:textId="77777777" w:rsidR="00057276" w:rsidRDefault="00057276" w:rsidP="00A17364">
      <w:pPr>
        <w:pStyle w:val="DraCorstandard"/>
        <w:spacing w:after="0"/>
      </w:pPr>
      <w:r w:rsidRPr="006E5367">
        <w:rPr>
          <w:rStyle w:val="DraCorspeakerattribution"/>
        </w:rPr>
        <w:t>PVB.</w:t>
      </w:r>
      <w:r>
        <w:t xml:space="preserve"> Insana capita, gentis Ausoniae probrum,</w:t>
      </w:r>
    </w:p>
    <w:p w14:paraId="1F068DB3" w14:textId="77777777" w:rsidR="00057276" w:rsidRDefault="00057276" w:rsidP="00A17364">
      <w:pPr>
        <w:pStyle w:val="DraCorstandard"/>
        <w:spacing w:after="0"/>
      </w:pPr>
      <w:r>
        <w:t>Calcatis etiam Caesarem, &amp; numen Iouis?</w:t>
      </w:r>
    </w:p>
    <w:p w14:paraId="1F068DB4" w14:textId="77777777" w:rsidR="00057276" w:rsidRDefault="00057276" w:rsidP="00A17364">
      <w:pPr>
        <w:pStyle w:val="DraCorstandard"/>
        <w:spacing w:after="0"/>
      </w:pPr>
      <w:r>
        <w:t>Tergo luetis, vos ego, nulla est mora.</w:t>
      </w:r>
    </w:p>
    <w:p w14:paraId="1F068DB5" w14:textId="77777777" w:rsidR="00057276" w:rsidRPr="006E5367" w:rsidRDefault="00057276" w:rsidP="00A17364">
      <w:pPr>
        <w:pStyle w:val="DraCorstandard"/>
        <w:spacing w:after="0"/>
        <w:rPr>
          <w:rStyle w:val="DraCorstagedirectionsetc"/>
        </w:rPr>
      </w:pPr>
      <w:r w:rsidRPr="006E5367">
        <w:rPr>
          <w:rStyle w:val="DraCorstagedirectionsetc"/>
        </w:rPr>
        <w:t>PVBLIVS, FELICITAS, cum quatuor ex filijs maioribus</w:t>
      </w:r>
    </w:p>
    <w:p w14:paraId="1F068DB6" w14:textId="77777777" w:rsidR="006E5367" w:rsidRDefault="006E5367" w:rsidP="006E5367">
      <w:pPr>
        <w:pStyle w:val="DraCoradditions"/>
      </w:pPr>
      <w:r>
        <w:t>/argument_start/</w:t>
      </w:r>
    </w:p>
    <w:p w14:paraId="1F068DB7" w14:textId="77777777" w:rsidR="00057276" w:rsidRPr="006E5367" w:rsidRDefault="00057276" w:rsidP="00A17364">
      <w:pPr>
        <w:pStyle w:val="DraCorstandard"/>
        <w:spacing w:after="0"/>
        <w:rPr>
          <w:iCs/>
        </w:rPr>
      </w:pPr>
      <w:r w:rsidRPr="006E5367">
        <w:rPr>
          <w:iCs/>
        </w:rPr>
        <w:t>In conspectu matris palo alligatae sollicitantur minis ad impietatem.</w:t>
      </w:r>
    </w:p>
    <w:p w14:paraId="1F068DB8" w14:textId="77777777" w:rsidR="006E5367" w:rsidRDefault="006E5367" w:rsidP="006E5367">
      <w:pPr>
        <w:pStyle w:val="DraCoradditions"/>
      </w:pPr>
      <w:r>
        <w:t>/argument_end/</w:t>
      </w:r>
    </w:p>
    <w:p w14:paraId="1F068DB9" w14:textId="77777777" w:rsidR="00057276" w:rsidRPr="00057276" w:rsidRDefault="00057276" w:rsidP="00A17364">
      <w:pPr>
        <w:pStyle w:val="DraCorstandard"/>
        <w:spacing w:after="0"/>
      </w:pPr>
      <w:r w:rsidRPr="006E5367">
        <w:rPr>
          <w:rStyle w:val="DraCorspeakerattribution"/>
        </w:rPr>
        <w:t>IANVAR.</w:t>
      </w:r>
      <w:r w:rsidRPr="00057276">
        <w:t xml:space="preserve"> CRudele facinus! Haeccine est clementia?</w:t>
      </w:r>
    </w:p>
    <w:p w14:paraId="1F068DBA" w14:textId="77777777" w:rsidR="00057276" w:rsidRPr="00057276" w:rsidRDefault="00057276" w:rsidP="00A17364">
      <w:pPr>
        <w:pStyle w:val="DraCorstandard"/>
        <w:spacing w:after="0"/>
      </w:pPr>
      <w:r w:rsidRPr="00057276">
        <w:t>Hac mansueti principis leges iubent?</w:t>
      </w:r>
    </w:p>
    <w:p w14:paraId="1F068DBB" w14:textId="77777777" w:rsidR="00057276" w:rsidRDefault="00057276" w:rsidP="00A17364">
      <w:pPr>
        <w:pStyle w:val="DraCorstandard"/>
        <w:spacing w:after="0"/>
      </w:pPr>
      <w:r>
        <w:t>O dira facta! saeculi crimen nouum.</w:t>
      </w:r>
    </w:p>
    <w:p w14:paraId="1F068DBC" w14:textId="77777777" w:rsidR="00057276" w:rsidRDefault="00057276" w:rsidP="00A17364">
      <w:pPr>
        <w:pStyle w:val="DraCorstandard"/>
        <w:spacing w:after="0"/>
      </w:pPr>
      <w:r>
        <w:t>Cur impiasti filios matris cruce?</w:t>
      </w:r>
    </w:p>
    <w:p w14:paraId="1F068DBD" w14:textId="77777777" w:rsidR="00057276" w:rsidRDefault="00057276" w:rsidP="00A17364">
      <w:pPr>
        <w:pStyle w:val="DraCorstandard"/>
        <w:spacing w:after="0"/>
      </w:pPr>
      <w:r>
        <w:t>Cur verberasti ferreo aspectu impie?</w:t>
      </w:r>
    </w:p>
    <w:p w14:paraId="1F068DBE" w14:textId="77777777" w:rsidR="00057276" w:rsidRDefault="00057276" w:rsidP="00A17364">
      <w:pPr>
        <w:pStyle w:val="DraCorstandard"/>
        <w:spacing w:after="0"/>
      </w:pPr>
      <w:r>
        <w:t>O sancta genitrix, liberos complectere,</w:t>
      </w:r>
    </w:p>
    <w:p w14:paraId="1F068DBF" w14:textId="77777777" w:rsidR="00057276" w:rsidRDefault="00057276" w:rsidP="00A17364">
      <w:pPr>
        <w:pStyle w:val="DraCorstandard"/>
        <w:spacing w:after="0"/>
      </w:pPr>
      <w:r>
        <w:t>Frustrà catenae liuidos artus premunt</w:t>
      </w:r>
    </w:p>
    <w:p w14:paraId="1F068DC0" w14:textId="77777777" w:rsidR="00057276" w:rsidRDefault="00057276" w:rsidP="00A17364">
      <w:pPr>
        <w:pStyle w:val="DraCorstandard"/>
        <w:spacing w:after="0"/>
      </w:pPr>
      <w:r>
        <w:t>Nescit teneri, regnat in vinclis amor.</w:t>
      </w:r>
    </w:p>
    <w:p w14:paraId="1F068DC1" w14:textId="77777777" w:rsidR="00057276" w:rsidRDefault="00057276" w:rsidP="00A17364">
      <w:pPr>
        <w:pStyle w:val="DraCorstandard"/>
        <w:spacing w:after="0"/>
      </w:pPr>
      <w:r>
        <w:t>Complectere animo, brachijs quos non potes.</w:t>
      </w:r>
    </w:p>
    <w:p w14:paraId="1F068DC2" w14:textId="77777777" w:rsidR="00057276" w:rsidRDefault="00057276" w:rsidP="00A17364">
      <w:pPr>
        <w:pStyle w:val="DraCorstandard"/>
        <w:spacing w:after="0"/>
      </w:pPr>
      <w:r>
        <w:t>Socios coronae martyres ne respue.</w:t>
      </w:r>
    </w:p>
    <w:p w14:paraId="1F068DC3" w14:textId="77777777" w:rsidR="00057276" w:rsidRDefault="00057276" w:rsidP="00A17364">
      <w:pPr>
        <w:pStyle w:val="DraCorstandard"/>
        <w:spacing w:after="0"/>
      </w:pPr>
      <w:r w:rsidRPr="006E5367">
        <w:rPr>
          <w:rStyle w:val="DraCorspeakerattribution"/>
        </w:rPr>
        <w:t>FEL</w:t>
      </w:r>
      <w:r w:rsidR="006E5367" w:rsidRPr="006E5367">
        <w:rPr>
          <w:rStyle w:val="DraCorspeakerattribution"/>
        </w:rPr>
        <w:t>.</w:t>
      </w:r>
      <w:r>
        <w:t xml:space="preserve"> Adeste filij, dure genitricis labor.</w:t>
      </w:r>
    </w:p>
    <w:p w14:paraId="1F068DC4" w14:textId="77777777" w:rsidR="00057276" w:rsidRDefault="00057276" w:rsidP="00A17364">
      <w:pPr>
        <w:pStyle w:val="DraCorstandard"/>
        <w:spacing w:after="0"/>
      </w:pPr>
      <w:r>
        <w:t>„Quos in catenis parturio, tanti est Deo</w:t>
      </w:r>
    </w:p>
    <w:p w14:paraId="1F068DC5" w14:textId="77777777" w:rsidR="00057276" w:rsidRDefault="00057276" w:rsidP="00A17364">
      <w:pPr>
        <w:pStyle w:val="DraCorstandard"/>
        <w:spacing w:after="0"/>
      </w:pPr>
      <w:r>
        <w:t>„Sacrare natos, vincula haec clamant fidem.</w:t>
      </w:r>
    </w:p>
    <w:p w14:paraId="1F068DC6" w14:textId="77777777" w:rsidR="00057276" w:rsidRDefault="00057276" w:rsidP="00A17364">
      <w:pPr>
        <w:pStyle w:val="DraCorstandard"/>
        <w:spacing w:after="0"/>
      </w:pPr>
      <w:r>
        <w:t>„Estote fortes, regium est Christo pati.</w:t>
      </w:r>
    </w:p>
    <w:p w14:paraId="1F068DC7" w14:textId="77777777" w:rsidR="00057276" w:rsidRDefault="006E5367" w:rsidP="00A17364">
      <w:pPr>
        <w:pStyle w:val="DraCorstandard"/>
        <w:spacing w:after="0"/>
      </w:pPr>
      <w:r w:rsidRPr="006E5367">
        <w:rPr>
          <w:rStyle w:val="DraCorspeakerattribution"/>
        </w:rPr>
        <w:t>PVB</w:t>
      </w:r>
      <w:r w:rsidR="00057276">
        <w:t>. Exolue matrem compede, infelix puer,</w:t>
      </w:r>
    </w:p>
    <w:p w14:paraId="1F068DC8" w14:textId="77777777" w:rsidR="00057276" w:rsidRDefault="00057276" w:rsidP="00A17364">
      <w:pPr>
        <w:pStyle w:val="DraCorstandard"/>
        <w:spacing w:after="0"/>
      </w:pPr>
      <w:r>
        <w:t>Da thura diuis, ni facis, frustra es pius.</w:t>
      </w:r>
    </w:p>
    <w:p w14:paraId="1F068DC9" w14:textId="77777777" w:rsidR="00057276" w:rsidRDefault="00057276" w:rsidP="00A17364">
      <w:pPr>
        <w:pStyle w:val="DraCorstandard"/>
        <w:spacing w:after="0"/>
        <w:rPr>
          <w:lang w:val="fr-FR"/>
        </w:rPr>
      </w:pPr>
      <w:r w:rsidRPr="006E5367">
        <w:rPr>
          <w:rStyle w:val="DraCorspeakerattribution"/>
        </w:rPr>
        <w:t>IANV.</w:t>
      </w:r>
      <w:r w:rsidRPr="00285CDB">
        <w:rPr>
          <w:lang w:val="fr-FR"/>
        </w:rPr>
        <w:t xml:space="preserve"> Vt me nefandis taminem sacris iubes.</w:t>
      </w:r>
    </w:p>
    <w:p w14:paraId="1F068DCA" w14:textId="77777777" w:rsidR="00057276" w:rsidRDefault="00057276" w:rsidP="00A17364">
      <w:pPr>
        <w:pStyle w:val="DraCorstandard"/>
        <w:spacing w:after="0"/>
        <w:rPr>
          <w:lang w:val="fr-FR"/>
        </w:rPr>
      </w:pPr>
      <w:r w:rsidRPr="00285CDB">
        <w:rPr>
          <w:lang w:val="fr-FR"/>
        </w:rPr>
        <w:lastRenderedPageBreak/>
        <w:t>Et igne ditis polluam incestas manus?</w:t>
      </w:r>
    </w:p>
    <w:p w14:paraId="1F068DCB" w14:textId="77777777" w:rsidR="00057276" w:rsidRDefault="00057276" w:rsidP="00A17364">
      <w:pPr>
        <w:pStyle w:val="DraCorstandard"/>
        <w:spacing w:after="0"/>
        <w:rPr>
          <w:lang w:val="fr-FR"/>
        </w:rPr>
      </w:pPr>
      <w:r w:rsidRPr="00285CDB">
        <w:rPr>
          <w:lang w:val="fr-FR"/>
        </w:rPr>
        <w:t>Age, scinde potius pectus exitijs graue.</w:t>
      </w:r>
    </w:p>
    <w:p w14:paraId="1F068DCC" w14:textId="77777777" w:rsidR="00057276" w:rsidRDefault="00057276" w:rsidP="00A17364">
      <w:pPr>
        <w:pStyle w:val="DraCorstandard"/>
        <w:spacing w:after="0"/>
        <w:rPr>
          <w:lang w:val="fr-FR"/>
        </w:rPr>
      </w:pPr>
      <w:r w:rsidRPr="006E5367">
        <w:rPr>
          <w:rStyle w:val="DraCorspeakerattribution"/>
        </w:rPr>
        <w:t>PVB.</w:t>
      </w:r>
      <w:r w:rsidRPr="00285CDB">
        <w:rPr>
          <w:lang w:val="fr-FR"/>
        </w:rPr>
        <w:t xml:space="preserve"> Morieris vna morte, sed lentè tamen.</w:t>
      </w:r>
    </w:p>
    <w:p w14:paraId="1F068DCD" w14:textId="77777777" w:rsidR="00057276" w:rsidRDefault="00057276" w:rsidP="00A17364">
      <w:pPr>
        <w:pStyle w:val="DraCorstandard"/>
        <w:spacing w:after="0"/>
        <w:rPr>
          <w:lang w:val="fr-FR"/>
        </w:rPr>
      </w:pPr>
      <w:r w:rsidRPr="00285CDB">
        <w:rPr>
          <w:lang w:val="fr-FR"/>
        </w:rPr>
        <w:t>Felix beati nominis serua decus,</w:t>
      </w:r>
    </w:p>
    <w:p w14:paraId="1F068DCE" w14:textId="77777777" w:rsidR="00057276" w:rsidRDefault="00057276" w:rsidP="00A17364">
      <w:pPr>
        <w:pStyle w:val="DraCorstandard"/>
        <w:spacing w:after="0"/>
        <w:rPr>
          <w:lang w:val="fr-FR"/>
        </w:rPr>
      </w:pPr>
      <w:r w:rsidRPr="00285CDB">
        <w:rPr>
          <w:lang w:val="fr-FR"/>
        </w:rPr>
        <w:t>Da thura paruo thure felices litant.</w:t>
      </w:r>
    </w:p>
    <w:p w14:paraId="1F068DCF" w14:textId="77777777" w:rsidR="00057276" w:rsidRDefault="00057276" w:rsidP="00A17364">
      <w:pPr>
        <w:pStyle w:val="DraCorstandard"/>
        <w:spacing w:after="0"/>
      </w:pPr>
      <w:r w:rsidRPr="006E5367">
        <w:rPr>
          <w:rStyle w:val="DraCorspeakerattribution"/>
        </w:rPr>
        <w:t>FELIX</w:t>
      </w:r>
      <w:r w:rsidR="006E5367" w:rsidRPr="006E5367">
        <w:rPr>
          <w:rStyle w:val="DraCorspeakerattribution"/>
        </w:rPr>
        <w:t>.</w:t>
      </w:r>
      <w:r>
        <w:t xml:space="preserve"> Mitis tyranne mel veneno diluis.</w:t>
      </w:r>
    </w:p>
    <w:p w14:paraId="1F068DD0" w14:textId="77777777" w:rsidR="00057276" w:rsidRDefault="00057276" w:rsidP="00A17364">
      <w:pPr>
        <w:pStyle w:val="DraCorstandard"/>
        <w:spacing w:after="0"/>
      </w:pPr>
      <w:r>
        <w:t>Iubesne matrem temnere, &amp; castam fidem,</w:t>
      </w:r>
    </w:p>
    <w:p w14:paraId="1F068DD1" w14:textId="77777777" w:rsidR="00057276" w:rsidRDefault="00057276" w:rsidP="00A17364">
      <w:pPr>
        <w:pStyle w:val="DraCorstandard"/>
        <w:spacing w:after="0"/>
      </w:pPr>
      <w:r>
        <w:t>Scelerare dextram victimis feralibus?</w:t>
      </w:r>
    </w:p>
    <w:p w14:paraId="1F068DD2" w14:textId="77777777" w:rsidR="00057276" w:rsidRDefault="00057276" w:rsidP="00A17364">
      <w:pPr>
        <w:pStyle w:val="DraCorstandard"/>
        <w:spacing w:after="0"/>
      </w:pPr>
      <w:r>
        <w:t>Haec dextra soli militat fidens Deo,</w:t>
      </w:r>
    </w:p>
    <w:p w14:paraId="1F068DD3" w14:textId="77777777" w:rsidR="00057276" w:rsidRDefault="00057276" w:rsidP="00A17364">
      <w:pPr>
        <w:pStyle w:val="DraCorstandard"/>
        <w:spacing w:after="0"/>
      </w:pPr>
      <w:r>
        <w:t>Si foeda digitis thura libarit Iouis,</w:t>
      </w:r>
    </w:p>
    <w:p w14:paraId="1F068DD4" w14:textId="77777777" w:rsidR="00057276" w:rsidRDefault="00057276" w:rsidP="00A17364">
      <w:pPr>
        <w:pStyle w:val="DraCorstandard"/>
        <w:spacing w:after="0"/>
      </w:pPr>
      <w:r>
        <w:t>Ardente tostam protinus mergam rogo:</w:t>
      </w:r>
    </w:p>
    <w:p w14:paraId="1F068DD5" w14:textId="77777777" w:rsidR="00057276" w:rsidRDefault="00057276" w:rsidP="00A17364">
      <w:pPr>
        <w:pStyle w:val="DraCorstandard"/>
        <w:spacing w:after="0"/>
      </w:pPr>
      <w:r>
        <w:t>Interque prunas funere attonitas nouo,</w:t>
      </w:r>
    </w:p>
    <w:p w14:paraId="1F068DD6" w14:textId="77777777" w:rsidR="00057276" w:rsidRDefault="00057276" w:rsidP="00A17364">
      <w:pPr>
        <w:pStyle w:val="DraCorstandard"/>
        <w:spacing w:after="0"/>
      </w:pPr>
      <w:r>
        <w:t>Suis fruetur laeta supplicijs manus.</w:t>
      </w:r>
    </w:p>
    <w:p w14:paraId="1F068DD7" w14:textId="77777777" w:rsidR="00057276" w:rsidRDefault="00057276" w:rsidP="00A17364">
      <w:pPr>
        <w:pStyle w:val="DraCorstandard"/>
        <w:spacing w:after="0"/>
      </w:pPr>
      <w:r w:rsidRPr="006E5367">
        <w:rPr>
          <w:rStyle w:val="DraCorspeakerattribution"/>
        </w:rPr>
        <w:t>PHIL.</w:t>
      </w:r>
      <w:r>
        <w:t xml:space="preserve"> Impure cultor daemonis, dirum caput</w:t>
      </w:r>
    </w:p>
    <w:p w14:paraId="1F068DD8" w14:textId="77777777" w:rsidR="00057276" w:rsidRDefault="00057276" w:rsidP="00A17364">
      <w:pPr>
        <w:pStyle w:val="DraCorstandard"/>
        <w:spacing w:after="0"/>
      </w:pPr>
      <w:r>
        <w:t>Etiamne palmam frangere in manibus paras?</w:t>
      </w:r>
    </w:p>
    <w:p w14:paraId="1F068DD9" w14:textId="77777777" w:rsidR="00057276" w:rsidRDefault="00057276" w:rsidP="00A17364">
      <w:pPr>
        <w:pStyle w:val="DraCorstandard"/>
        <w:spacing w:after="0"/>
      </w:pPr>
      <w:r>
        <w:t>Etiamne serpis? qualis in prato rubens</w:t>
      </w:r>
    </w:p>
    <w:p w14:paraId="1F068DDA" w14:textId="77777777" w:rsidR="00057276" w:rsidRDefault="00057276" w:rsidP="00A17364">
      <w:pPr>
        <w:pStyle w:val="DraCorstandard"/>
        <w:spacing w:after="0"/>
      </w:pPr>
      <w:r>
        <w:t>Crudele frontis gloria, gyros agit</w:t>
      </w:r>
    </w:p>
    <w:p w14:paraId="1F068DDB" w14:textId="77777777" w:rsidR="00057276" w:rsidRDefault="00057276" w:rsidP="00A17364">
      <w:pPr>
        <w:pStyle w:val="DraCorstandard"/>
        <w:spacing w:after="0"/>
      </w:pPr>
      <w:r>
        <w:t>Anguis retortos, perque florentes toros</w:t>
      </w:r>
    </w:p>
    <w:p w14:paraId="1F068DDC" w14:textId="77777777" w:rsidR="00057276" w:rsidRDefault="00057276" w:rsidP="00A17364">
      <w:pPr>
        <w:pStyle w:val="DraCorstandard"/>
        <w:spacing w:after="0"/>
      </w:pPr>
      <w:r>
        <w:t>Herbarum atroci virus eructat dolo.</w:t>
      </w:r>
    </w:p>
    <w:p w14:paraId="1F068DDD" w14:textId="77777777" w:rsidR="00057276" w:rsidRDefault="00057276" w:rsidP="00A17364">
      <w:pPr>
        <w:pStyle w:val="DraCorstandard"/>
        <w:spacing w:after="0"/>
      </w:pPr>
      <w:r>
        <w:t>Ego parentis socius, &amp; fratrum, tuos</w:t>
      </w:r>
    </w:p>
    <w:p w14:paraId="1F068DDE" w14:textId="77777777" w:rsidR="00057276" w:rsidRDefault="00057276" w:rsidP="00A17364">
      <w:pPr>
        <w:pStyle w:val="DraCorstandard"/>
        <w:spacing w:after="0"/>
      </w:pPr>
      <w:r>
        <w:t>Detestor vsque fictiles diuos.</w:t>
      </w:r>
    </w:p>
    <w:p w14:paraId="1F068DDF" w14:textId="77777777" w:rsidR="00057276" w:rsidRDefault="00057276" w:rsidP="00A17364">
      <w:pPr>
        <w:pStyle w:val="DraCorstandard"/>
        <w:spacing w:after="0"/>
      </w:pPr>
      <w:r w:rsidRPr="006E5367">
        <w:rPr>
          <w:rStyle w:val="DraCorspeakerattribution"/>
        </w:rPr>
        <w:t>PVB</w:t>
      </w:r>
      <w:r w:rsidR="006E5367" w:rsidRPr="006E5367">
        <w:rPr>
          <w:rStyle w:val="DraCorspeakerattribution"/>
        </w:rPr>
        <w:t>.</w:t>
      </w:r>
      <w:r>
        <w:t xml:space="preserve"> Furor</w:t>
      </w:r>
    </w:p>
    <w:p w14:paraId="1F068DE0" w14:textId="77777777" w:rsidR="00057276" w:rsidRDefault="00057276" w:rsidP="00A17364">
      <w:pPr>
        <w:pStyle w:val="DraCorstandard"/>
        <w:spacing w:after="0"/>
      </w:pPr>
      <w:r>
        <w:t>Rapit vnus omnes, obuij letho, ruunt</w:t>
      </w:r>
    </w:p>
    <w:p w14:paraId="1F068DE1" w14:textId="77777777" w:rsidR="00057276" w:rsidRDefault="00057276" w:rsidP="00A17364">
      <w:pPr>
        <w:pStyle w:val="DraCorstandard"/>
        <w:spacing w:after="0"/>
      </w:pPr>
      <w:r>
        <w:t>In flammam &amp; enses, peruicax Orci genus!</w:t>
      </w:r>
    </w:p>
    <w:p w14:paraId="1F068DE2" w14:textId="77777777" w:rsidR="00057276" w:rsidRDefault="00057276" w:rsidP="00A17364">
      <w:pPr>
        <w:pStyle w:val="DraCorstandard"/>
        <w:spacing w:after="0"/>
      </w:pPr>
      <w:r w:rsidRPr="006E5367">
        <w:rPr>
          <w:rStyle w:val="DraCorspeakerattribution"/>
        </w:rPr>
        <w:t>SYL.</w:t>
      </w:r>
      <w:r>
        <w:t xml:space="preserve"> I, sparge thure, sparge sceleratos lares,</w:t>
      </w:r>
    </w:p>
    <w:p w14:paraId="1F068DE3" w14:textId="77777777" w:rsidR="00057276" w:rsidRDefault="00057276" w:rsidP="00A17364">
      <w:pPr>
        <w:pStyle w:val="DraCorstandard"/>
        <w:spacing w:after="0"/>
      </w:pPr>
      <w:r>
        <w:t>Liba cruorem liberum casto loui.</w:t>
      </w:r>
    </w:p>
    <w:p w14:paraId="1F068DE4" w14:textId="77777777" w:rsidR="00057276" w:rsidRDefault="00057276" w:rsidP="00A17364">
      <w:pPr>
        <w:pStyle w:val="DraCorstandard"/>
        <w:spacing w:after="0"/>
      </w:pPr>
      <w:r>
        <w:t>Adure prunis corporum impuras dapes,</w:t>
      </w:r>
    </w:p>
    <w:p w14:paraId="1F068DE5" w14:textId="77777777" w:rsidR="00057276" w:rsidRDefault="00057276" w:rsidP="00A17364">
      <w:pPr>
        <w:pStyle w:val="DraCorstandard"/>
        <w:spacing w:after="0"/>
      </w:pPr>
      <w:r>
        <w:t>Et taminata nare nidorem ebibe.</w:t>
      </w:r>
    </w:p>
    <w:p w14:paraId="1F068DE6" w14:textId="77777777" w:rsidR="00057276" w:rsidRDefault="00057276" w:rsidP="00A17364">
      <w:pPr>
        <w:pStyle w:val="DraCorstandard"/>
        <w:spacing w:after="0"/>
      </w:pPr>
      <w:r>
        <w:t>Me mensa Christi, templa me Christi manent.</w:t>
      </w:r>
    </w:p>
    <w:p w14:paraId="1F068DE7" w14:textId="77777777" w:rsidR="00057276" w:rsidRDefault="006E5367" w:rsidP="00A17364">
      <w:pPr>
        <w:pStyle w:val="DraCorstandard"/>
        <w:spacing w:after="0"/>
      </w:pPr>
      <w:r w:rsidRPr="006E5367">
        <w:rPr>
          <w:rStyle w:val="DraCorspeakerattribution"/>
        </w:rPr>
        <w:t>FE</w:t>
      </w:r>
      <w:r w:rsidR="00057276" w:rsidRPr="006E5367">
        <w:rPr>
          <w:rStyle w:val="DraCorspeakerattribution"/>
        </w:rPr>
        <w:t>L.</w:t>
      </w:r>
      <w:r w:rsidR="00057276">
        <w:t xml:space="preserve"> O sancta Iuuenum pectora, ò fortes viri.</w:t>
      </w:r>
    </w:p>
    <w:p w14:paraId="1F068DE8" w14:textId="77777777" w:rsidR="00057276" w:rsidRDefault="00057276" w:rsidP="00A17364">
      <w:pPr>
        <w:pStyle w:val="DraCorstandard"/>
        <w:spacing w:after="0"/>
      </w:pPr>
      <w:r>
        <w:t>Vos esse matris filios constans fides</w:t>
      </w:r>
    </w:p>
    <w:p w14:paraId="1F068DE9" w14:textId="77777777" w:rsidR="00057276" w:rsidRDefault="00057276" w:rsidP="00A17364">
      <w:pPr>
        <w:pStyle w:val="DraCorstandard"/>
        <w:spacing w:after="0"/>
      </w:pPr>
      <w:r>
        <w:t>Probat.</w:t>
      </w:r>
    </w:p>
    <w:p w14:paraId="1F068DEA" w14:textId="77777777" w:rsidR="00057276" w:rsidRDefault="00057276" w:rsidP="00A17364">
      <w:pPr>
        <w:pStyle w:val="DraCorstandard"/>
        <w:spacing w:after="0"/>
      </w:pPr>
      <w:r w:rsidRPr="006E5367">
        <w:rPr>
          <w:rStyle w:val="DraCorspeakerattribution"/>
        </w:rPr>
        <w:t>PVB.</w:t>
      </w:r>
      <w:r>
        <w:t xml:space="preserve"> Scelesta, incendis etiam liberos?</w:t>
      </w:r>
    </w:p>
    <w:p w14:paraId="1F068DEB" w14:textId="77777777" w:rsidR="00057276" w:rsidRDefault="00057276" w:rsidP="00A17364">
      <w:pPr>
        <w:pStyle w:val="DraCorstandard"/>
        <w:spacing w:after="0"/>
      </w:pPr>
      <w:r>
        <w:t>Excipite plagis strenuè ingratum caput,</w:t>
      </w:r>
    </w:p>
    <w:p w14:paraId="1F068DEC" w14:textId="77777777" w:rsidR="00057276" w:rsidRDefault="00057276" w:rsidP="00A17364">
      <w:pPr>
        <w:pStyle w:val="DraCorstandard"/>
        <w:spacing w:after="0"/>
      </w:pPr>
      <w:r>
        <w:lastRenderedPageBreak/>
        <w:t>Exerite gladios, latera fodite, occidite.</w:t>
      </w:r>
    </w:p>
    <w:p w14:paraId="1F068DED" w14:textId="77777777" w:rsidR="00057276" w:rsidRDefault="00057276" w:rsidP="00A17364">
      <w:pPr>
        <w:pStyle w:val="DraCorstandard"/>
        <w:spacing w:after="0"/>
      </w:pPr>
      <w:r>
        <w:t>Diuulsa membris membra canibus spargitt.</w:t>
      </w:r>
    </w:p>
    <w:p w14:paraId="1F068DEE" w14:textId="77777777" w:rsidR="00057276" w:rsidRDefault="0015016F" w:rsidP="00A17364">
      <w:pPr>
        <w:pStyle w:val="DraCorstandard"/>
        <w:spacing w:after="0"/>
      </w:pPr>
      <w:r w:rsidRPr="0015016F">
        <w:rPr>
          <w:rStyle w:val="DraCorspeakerattribution"/>
        </w:rPr>
        <w:t>FEL.</w:t>
      </w:r>
      <w:r w:rsidR="00057276">
        <w:t xml:space="preserve"> Vtinam ferires, praestò sum.</w:t>
      </w:r>
    </w:p>
    <w:p w14:paraId="1F068DEF" w14:textId="77777777" w:rsidR="00057276" w:rsidRDefault="00057276" w:rsidP="00A17364">
      <w:pPr>
        <w:pStyle w:val="DraCorstandard"/>
        <w:spacing w:after="0"/>
      </w:pPr>
      <w:r w:rsidRPr="006E5367">
        <w:rPr>
          <w:rStyle w:val="DraCorspeakerattribution"/>
        </w:rPr>
        <w:t>PVB.</w:t>
      </w:r>
      <w:r>
        <w:t xml:space="preserve"> Crudi impij</w:t>
      </w:r>
    </w:p>
    <w:p w14:paraId="1F068DF0" w14:textId="77777777" w:rsidR="00057276" w:rsidRDefault="00057276" w:rsidP="00A17364">
      <w:pPr>
        <w:pStyle w:val="DraCorstandard"/>
        <w:spacing w:after="0"/>
      </w:pPr>
      <w:r>
        <w:t>Nil vos parentis miseret, estis liberi?</w:t>
      </w:r>
    </w:p>
    <w:p w14:paraId="1F068DF1" w14:textId="77777777" w:rsidR="00057276" w:rsidRDefault="00057276" w:rsidP="00A17364">
      <w:pPr>
        <w:pStyle w:val="DraCorstandard"/>
        <w:spacing w:after="0"/>
      </w:pPr>
      <w:r>
        <w:t>Non iste tigres acer exercet furor.</w:t>
      </w:r>
    </w:p>
    <w:p w14:paraId="1F068DF2" w14:textId="77777777" w:rsidR="00057276" w:rsidRDefault="00057276" w:rsidP="00A17364">
      <w:pPr>
        <w:pStyle w:val="DraCorstandard"/>
        <w:spacing w:after="0"/>
      </w:pPr>
      <w:r>
        <w:t>Norunt Leones dulce spelaeum patris,</w:t>
      </w:r>
    </w:p>
    <w:p w14:paraId="1F068DF3" w14:textId="77777777" w:rsidR="00057276" w:rsidRDefault="00057276" w:rsidP="00A17364">
      <w:pPr>
        <w:pStyle w:val="DraCorstandard"/>
        <w:spacing w:after="0"/>
      </w:pPr>
      <w:r>
        <w:t>Et cùm supremum cardinem vitae premit</w:t>
      </w:r>
    </w:p>
    <w:p w14:paraId="1F068DF4" w14:textId="77777777" w:rsidR="00057276" w:rsidRDefault="00057276" w:rsidP="00A17364">
      <w:pPr>
        <w:pStyle w:val="DraCorstandard"/>
        <w:spacing w:after="0"/>
      </w:pPr>
      <w:r>
        <w:t>Decliuis aetas, apparant victum seni.</w:t>
      </w:r>
    </w:p>
    <w:p w14:paraId="1F068DF5" w14:textId="77777777" w:rsidR="00057276" w:rsidRDefault="00057276" w:rsidP="00A17364">
      <w:pPr>
        <w:pStyle w:val="DraCorstandard"/>
        <w:spacing w:after="0"/>
        <w:rPr>
          <w:lang w:val="fr-FR"/>
        </w:rPr>
      </w:pPr>
      <w:r w:rsidRPr="00285CDB">
        <w:rPr>
          <w:lang w:val="fr-FR"/>
        </w:rPr>
        <w:t>Quemcumque syluis dexter asportat labor.</w:t>
      </w:r>
    </w:p>
    <w:p w14:paraId="1F068DF6" w14:textId="77777777" w:rsidR="00057276" w:rsidRDefault="00057276" w:rsidP="00A17364">
      <w:pPr>
        <w:pStyle w:val="DraCorstandard"/>
        <w:spacing w:after="0"/>
        <w:rPr>
          <w:lang w:val="fr-FR"/>
        </w:rPr>
      </w:pPr>
      <w:r w:rsidRPr="00285CDB">
        <w:rPr>
          <w:lang w:val="fr-FR"/>
        </w:rPr>
        <w:t>Vos impiat: vulnera haud matris mouent?</w:t>
      </w:r>
    </w:p>
    <w:p w14:paraId="1F068DF7" w14:textId="77777777" w:rsidR="00057276" w:rsidRDefault="0015016F" w:rsidP="00A17364">
      <w:pPr>
        <w:pStyle w:val="DraCorstandard"/>
        <w:spacing w:after="0"/>
      </w:pPr>
      <w:r w:rsidRPr="0015016F">
        <w:rPr>
          <w:rStyle w:val="DraCorspeakerattribution"/>
        </w:rPr>
        <w:t>FEL.</w:t>
      </w:r>
      <w:r w:rsidR="00057276">
        <w:t xml:space="preserve"> Frustra es misericors bone vir, esto quod decet</w:t>
      </w:r>
    </w:p>
    <w:p w14:paraId="1F068DF8" w14:textId="77777777" w:rsidR="00057276" w:rsidRDefault="00057276" w:rsidP="00A17364">
      <w:pPr>
        <w:pStyle w:val="DraCorstandard"/>
        <w:spacing w:after="0"/>
      </w:pPr>
      <w:r>
        <w:t>Adeste nati. lachrymis nil est opus.</w:t>
      </w:r>
    </w:p>
    <w:p w14:paraId="1F068DF9" w14:textId="77777777" w:rsidR="00057276" w:rsidRDefault="00057276" w:rsidP="00A17364">
      <w:pPr>
        <w:pStyle w:val="DraCorstandard"/>
        <w:spacing w:after="0"/>
      </w:pPr>
      <w:r>
        <w:t>Desideratum matris hoc corpusculum</w:t>
      </w:r>
    </w:p>
    <w:p w14:paraId="1F068DFA" w14:textId="77777777" w:rsidR="00057276" w:rsidRDefault="00057276" w:rsidP="00A17364">
      <w:pPr>
        <w:pStyle w:val="DraCorstandard"/>
        <w:spacing w:after="0"/>
      </w:pPr>
      <w:r>
        <w:t>Pijs lacertis cingite, ô pugiles Dei,</w:t>
      </w:r>
    </w:p>
    <w:p w14:paraId="1F068DFB" w14:textId="77777777" w:rsidR="00057276" w:rsidRDefault="00057276" w:rsidP="00A17364">
      <w:pPr>
        <w:pStyle w:val="DraCorstandard"/>
        <w:spacing w:after="0"/>
      </w:pPr>
      <w:r>
        <w:t>Cur ora lauit fletus? obtestor polos,</w:t>
      </w:r>
    </w:p>
    <w:p w14:paraId="1F068DFC" w14:textId="77777777" w:rsidR="00057276" w:rsidRDefault="00057276" w:rsidP="00A17364">
      <w:pPr>
        <w:pStyle w:val="DraCorstandard"/>
        <w:spacing w:after="0"/>
      </w:pPr>
      <w:r>
        <w:t>Non vos relictos patiar: at si quid cinis</w:t>
      </w:r>
    </w:p>
    <w:p w14:paraId="1F068DFD" w14:textId="77777777" w:rsidR="00057276" w:rsidRDefault="00057276" w:rsidP="00A17364">
      <w:pPr>
        <w:pStyle w:val="DraCorstandard"/>
        <w:spacing w:after="0"/>
      </w:pPr>
      <w:r>
        <w:t>Clausus sepulchro spirat &amp; manes amant.</w:t>
      </w:r>
    </w:p>
    <w:p w14:paraId="1F068DFE" w14:textId="77777777" w:rsidR="00057276" w:rsidRDefault="00057276" w:rsidP="00A17364">
      <w:pPr>
        <w:pStyle w:val="DraCorstandard"/>
        <w:spacing w:after="0"/>
      </w:pPr>
      <w:r>
        <w:t>Quos vita fouit: assa vitali die</w:t>
      </w:r>
    </w:p>
    <w:p w14:paraId="1F068DFF" w14:textId="77777777" w:rsidR="00057276" w:rsidRDefault="00057276" w:rsidP="00A17364">
      <w:pPr>
        <w:pStyle w:val="DraCorstandard"/>
        <w:spacing w:after="0"/>
      </w:pPr>
      <w:r>
        <w:t>Fouebo natos semper effusos sinu.</w:t>
      </w:r>
    </w:p>
    <w:p w14:paraId="1F068E00" w14:textId="77777777" w:rsidR="00057276" w:rsidRDefault="00057276" w:rsidP="00A17364">
      <w:pPr>
        <w:pStyle w:val="DraCorstandard"/>
        <w:spacing w:after="0"/>
      </w:pPr>
      <w:r>
        <w:t>Adero praeibo, coelitum monstrans iter</w:t>
      </w:r>
    </w:p>
    <w:p w14:paraId="1F068E01" w14:textId="77777777" w:rsidR="00057276" w:rsidRDefault="00057276" w:rsidP="00A17364">
      <w:pPr>
        <w:pStyle w:val="DraCorstandard"/>
        <w:spacing w:after="0"/>
      </w:pPr>
      <w:r>
        <w:t>Qualis loquacem peruolat hirundo domum,</w:t>
      </w:r>
    </w:p>
    <w:p w14:paraId="1F068E02" w14:textId="77777777" w:rsidR="00057276" w:rsidRDefault="00057276" w:rsidP="00A17364">
      <w:pPr>
        <w:pStyle w:val="DraCorstandard"/>
        <w:spacing w:after="0"/>
      </w:pPr>
      <w:r>
        <w:t>Paruoque dulces diuidit praedas lari:</w:t>
      </w:r>
    </w:p>
    <w:p w14:paraId="1F068E03" w14:textId="77777777" w:rsidR="00057276" w:rsidRDefault="00057276" w:rsidP="00A17364">
      <w:pPr>
        <w:pStyle w:val="DraCorstandard"/>
        <w:spacing w:after="0"/>
      </w:pPr>
      <w:r>
        <w:t>Mox &amp; volatu gestiens agmen nouo</w:t>
      </w:r>
    </w:p>
    <w:p w14:paraId="1F068E04" w14:textId="77777777" w:rsidR="00057276" w:rsidRDefault="00057276" w:rsidP="00A17364">
      <w:pPr>
        <w:pStyle w:val="DraCorstandard"/>
        <w:spacing w:after="0"/>
      </w:pPr>
      <w:r>
        <w:t>Educit astris timida, &amp; in cunctis volat.</w:t>
      </w:r>
    </w:p>
    <w:p w14:paraId="1F068E05" w14:textId="77777777" w:rsidR="00057276" w:rsidRDefault="00057276" w:rsidP="00A17364">
      <w:pPr>
        <w:pStyle w:val="DraCorstandard"/>
        <w:spacing w:after="0"/>
      </w:pPr>
      <w:r>
        <w:t>Sic vos reuisam, nutriam, cernam, alloquar.</w:t>
      </w:r>
    </w:p>
    <w:p w14:paraId="1F068E06" w14:textId="77777777" w:rsidR="00057276" w:rsidRDefault="00057276" w:rsidP="00A17364">
      <w:pPr>
        <w:pStyle w:val="DraCorstandard"/>
        <w:spacing w:after="0"/>
      </w:pPr>
      <w:r>
        <w:t>Solabor aegrae mentis insomnes metus,</w:t>
      </w:r>
    </w:p>
    <w:p w14:paraId="1F068E07" w14:textId="77777777" w:rsidR="00057276" w:rsidRDefault="00057276" w:rsidP="00A17364">
      <w:pPr>
        <w:pStyle w:val="DraCorstandard"/>
        <w:spacing w:after="0"/>
      </w:pPr>
      <w:r>
        <w:t>Viuoque vultu noctis implebo vices,</w:t>
      </w:r>
    </w:p>
    <w:p w14:paraId="1F068E08" w14:textId="77777777" w:rsidR="00057276" w:rsidRDefault="00057276" w:rsidP="00A17364">
      <w:pPr>
        <w:pStyle w:val="DraCorstandard"/>
        <w:spacing w:after="0"/>
      </w:pPr>
      <w:r>
        <w:t>Donec beatos inferam mecum polo.</w:t>
      </w:r>
    </w:p>
    <w:p w14:paraId="1F068E09" w14:textId="77777777" w:rsidR="00057276" w:rsidRDefault="00057276" w:rsidP="00A17364">
      <w:pPr>
        <w:pStyle w:val="DraCorstandard"/>
        <w:spacing w:after="0"/>
      </w:pPr>
      <w:r w:rsidRPr="006E5367">
        <w:rPr>
          <w:rStyle w:val="DraCorspeakerattribution"/>
        </w:rPr>
        <w:t>PVB.</w:t>
      </w:r>
      <w:r>
        <w:t xml:space="preserve"> Insana mortem cogitas? sed longè abest.</w:t>
      </w:r>
    </w:p>
    <w:p w14:paraId="1F068E0A" w14:textId="77777777" w:rsidR="00057276" w:rsidRDefault="00057276" w:rsidP="00A17364">
      <w:pPr>
        <w:pStyle w:val="DraCorstandard"/>
        <w:spacing w:after="0"/>
      </w:pPr>
      <w:r>
        <w:t>Vocata fugiet, quam fugis vitam, dabo.</w:t>
      </w:r>
    </w:p>
    <w:p w14:paraId="1F068E0B" w14:textId="77777777" w:rsidR="00057276" w:rsidRDefault="00057276" w:rsidP="00A17364">
      <w:pPr>
        <w:pStyle w:val="DraCorstandard"/>
        <w:spacing w:after="0"/>
      </w:pPr>
      <w:r>
        <w:t>Si grata fuerit vita, tum cogam mori.</w:t>
      </w:r>
    </w:p>
    <w:p w14:paraId="1F068E0C" w14:textId="77777777" w:rsidR="00057276" w:rsidRDefault="00057276" w:rsidP="00A17364">
      <w:pPr>
        <w:pStyle w:val="DraCorstandard"/>
        <w:spacing w:after="0"/>
      </w:pPr>
      <w:r>
        <w:t>An sis leaena, an mater, experiar. Citò</w:t>
      </w:r>
    </w:p>
    <w:p w14:paraId="1F068E0D" w14:textId="77777777" w:rsidR="00057276" w:rsidRDefault="00057276" w:rsidP="00A17364">
      <w:pPr>
        <w:pStyle w:val="DraCorstandard"/>
        <w:spacing w:after="0"/>
      </w:pPr>
      <w:r>
        <w:t>Nudate corpus liberûm, virgas date,</w:t>
      </w:r>
    </w:p>
    <w:p w14:paraId="1F068E0E" w14:textId="77777777" w:rsidR="00057276" w:rsidRDefault="00057276" w:rsidP="00A17364">
      <w:pPr>
        <w:pStyle w:val="DraCorstandard"/>
        <w:spacing w:after="0"/>
      </w:pPr>
      <w:r>
        <w:lastRenderedPageBreak/>
        <w:t>Laniate plagis fodite, caedite, vellite,</w:t>
      </w:r>
    </w:p>
    <w:p w14:paraId="1F068E0F" w14:textId="77777777" w:rsidR="00057276" w:rsidRDefault="00057276" w:rsidP="00A17364">
      <w:pPr>
        <w:pStyle w:val="DraCorstandard"/>
        <w:spacing w:after="0"/>
      </w:pPr>
      <w:r>
        <w:t>Carnisque frusta &amp; virulentum sanguinem</w:t>
      </w:r>
    </w:p>
    <w:p w14:paraId="1F068E10" w14:textId="77777777" w:rsidR="00057276" w:rsidRDefault="00057276" w:rsidP="00A17364">
      <w:pPr>
        <w:pStyle w:val="DraCorstandard"/>
        <w:spacing w:after="0"/>
      </w:pPr>
      <w:r>
        <w:t>Porrigite matri, si cupit; nam ista dape</w:t>
      </w:r>
    </w:p>
    <w:p w14:paraId="1F068E11" w14:textId="77777777" w:rsidR="00057276" w:rsidRDefault="00057276" w:rsidP="00A17364">
      <w:pPr>
        <w:pStyle w:val="DraCorstandard"/>
        <w:spacing w:after="0"/>
      </w:pPr>
      <w:r>
        <w:t>Explere statui, quae dapes spernit Iouis.</w:t>
      </w:r>
    </w:p>
    <w:p w14:paraId="1F068E12" w14:textId="77777777" w:rsidR="00057276" w:rsidRDefault="00057276" w:rsidP="00A17364">
      <w:pPr>
        <w:pStyle w:val="DraCorstandard"/>
        <w:spacing w:after="0"/>
      </w:pPr>
      <w:r w:rsidRPr="006E5367">
        <w:rPr>
          <w:rStyle w:val="DraCorspeakerattribution"/>
        </w:rPr>
        <w:t>FEL</w:t>
      </w:r>
      <w:r w:rsidR="007633C8" w:rsidRPr="006E5367">
        <w:rPr>
          <w:rStyle w:val="DraCorspeakerattribution"/>
        </w:rPr>
        <w:t>.</w:t>
      </w:r>
      <w:r w:rsidR="006E5367">
        <w:rPr>
          <w:lang w:val="cs-CZ"/>
        </w:rPr>
        <w:t xml:space="preserve"> </w:t>
      </w:r>
      <w:r>
        <w:t>Euisceratae matris ô pia viscera,</w:t>
      </w:r>
    </w:p>
    <w:p w14:paraId="1F068E13" w14:textId="77777777" w:rsidR="00057276" w:rsidRDefault="00057276" w:rsidP="00A17364">
      <w:pPr>
        <w:pStyle w:val="DraCorstandard"/>
        <w:spacing w:after="0"/>
      </w:pPr>
      <w:r>
        <w:t>Nati, pudici gloria &amp; lumen sinus,</w:t>
      </w:r>
    </w:p>
    <w:p w14:paraId="1F068E14" w14:textId="77777777" w:rsidR="00057276" w:rsidRDefault="00057276" w:rsidP="00A17364">
      <w:pPr>
        <w:pStyle w:val="DraCorstandard"/>
        <w:spacing w:after="0"/>
      </w:pPr>
      <w:r>
        <w:t>Estote fortes, per meus taedas rogo,</w:t>
      </w:r>
    </w:p>
    <w:p w14:paraId="1F068E15" w14:textId="77777777" w:rsidR="00057276" w:rsidRDefault="00057276" w:rsidP="00A17364">
      <w:pPr>
        <w:pStyle w:val="DraCorstandard"/>
        <w:spacing w:after="0"/>
      </w:pPr>
      <w:r>
        <w:t>Per &amp; catenas, per patris manes rogo,</w:t>
      </w:r>
    </w:p>
    <w:p w14:paraId="1F068E16" w14:textId="77777777" w:rsidR="00057276" w:rsidRDefault="00057276" w:rsidP="00A17364">
      <w:pPr>
        <w:pStyle w:val="DraCorstandard"/>
        <w:spacing w:after="0"/>
      </w:pPr>
      <w:r>
        <w:t>„Estote fortes: arduum virtus iter</w:t>
      </w:r>
    </w:p>
    <w:p w14:paraId="1F068E17" w14:textId="77777777" w:rsidR="00057276" w:rsidRDefault="00057276" w:rsidP="00A17364">
      <w:pPr>
        <w:pStyle w:val="DraCorstandard"/>
        <w:spacing w:after="0"/>
      </w:pPr>
      <w:r>
        <w:t>„Per dura tendit, vincere &amp; tundi solet.</w:t>
      </w:r>
    </w:p>
    <w:p w14:paraId="1F068E18" w14:textId="77777777" w:rsidR="00057276" w:rsidRDefault="00057276" w:rsidP="00A17364">
      <w:pPr>
        <w:pStyle w:val="DraCorstandard"/>
        <w:spacing w:after="0"/>
      </w:pPr>
      <w:r>
        <w:t>Quicquid minarum nunc tonat, totum est leue.</w:t>
      </w:r>
    </w:p>
    <w:p w14:paraId="1F068E19" w14:textId="77777777" w:rsidR="00057276" w:rsidRDefault="00057276" w:rsidP="00A17364">
      <w:pPr>
        <w:pStyle w:val="DraCorstandard"/>
        <w:spacing w:after="0"/>
      </w:pPr>
      <w:r>
        <w:t>„Parat coronas, dum parat vobis cruces,</w:t>
      </w:r>
    </w:p>
    <w:p w14:paraId="1F068E1A" w14:textId="77777777" w:rsidR="00057276" w:rsidRDefault="00057276" w:rsidP="00A17364">
      <w:pPr>
        <w:pStyle w:val="DraCorstandard"/>
        <w:spacing w:after="0"/>
      </w:pPr>
      <w:r>
        <w:t>„In astra fusus ducit heroes cruor.</w:t>
      </w:r>
    </w:p>
    <w:p w14:paraId="1F068E1B" w14:textId="77777777" w:rsidR="00057276" w:rsidRDefault="00BC301A" w:rsidP="00A17364">
      <w:pPr>
        <w:pStyle w:val="DraCorstandard"/>
        <w:spacing w:after="0"/>
        <w:rPr>
          <w:lang w:val="fr-FR"/>
        </w:rPr>
      </w:pPr>
      <w:r w:rsidRPr="00BC301A">
        <w:rPr>
          <w:rStyle w:val="DraCorspeakerattribution"/>
        </w:rPr>
        <w:t>SY</w:t>
      </w:r>
      <w:r w:rsidR="00057276" w:rsidRPr="00BC301A">
        <w:rPr>
          <w:rStyle w:val="DraCorspeakerattribution"/>
        </w:rPr>
        <w:t>L.</w:t>
      </w:r>
      <w:r w:rsidR="00057276" w:rsidRPr="00285CDB">
        <w:rPr>
          <w:lang w:val="fr-FR"/>
        </w:rPr>
        <w:t xml:space="preserve"> Confide mater, liberos fortes habes.</w:t>
      </w:r>
    </w:p>
    <w:p w14:paraId="1F068E1C" w14:textId="77777777" w:rsidR="00057276" w:rsidRDefault="00057276" w:rsidP="00A17364">
      <w:pPr>
        <w:pStyle w:val="DraCorstandard"/>
        <w:spacing w:after="0"/>
        <w:rPr>
          <w:lang w:val="fr-FR"/>
        </w:rPr>
      </w:pPr>
      <w:r w:rsidRPr="00285CDB">
        <w:rPr>
          <w:lang w:val="fr-FR"/>
        </w:rPr>
        <w:t>Sulcare virgis latera carnifices parant:</w:t>
      </w:r>
    </w:p>
    <w:p w14:paraId="1F068E1D" w14:textId="77777777" w:rsidR="00057276" w:rsidRDefault="00057276" w:rsidP="00A17364">
      <w:pPr>
        <w:pStyle w:val="DraCorstandard"/>
        <w:spacing w:after="0"/>
        <w:rPr>
          <w:lang w:val="fr-FR"/>
        </w:rPr>
      </w:pPr>
      <w:r w:rsidRPr="00285CDB">
        <w:rPr>
          <w:lang w:val="fr-FR"/>
        </w:rPr>
        <w:t>En latera. pectus fodere discerptum volunt?</w:t>
      </w:r>
    </w:p>
    <w:p w14:paraId="1F068E1E" w14:textId="77777777" w:rsidR="00057276" w:rsidRDefault="00057276" w:rsidP="00A17364">
      <w:pPr>
        <w:pStyle w:val="DraCorstandard"/>
        <w:spacing w:after="0"/>
      </w:pPr>
      <w:r>
        <w:t>En pectus &amp; si colla poscunt: offero.</w:t>
      </w:r>
    </w:p>
    <w:p w14:paraId="1F068E1F" w14:textId="77777777" w:rsidR="00057276" w:rsidRDefault="0015016F" w:rsidP="00A17364">
      <w:pPr>
        <w:pStyle w:val="DraCorstandard"/>
        <w:spacing w:after="0"/>
      </w:pPr>
      <w:r w:rsidRPr="0015016F">
        <w:rPr>
          <w:rStyle w:val="DraCorspeakerattribution"/>
        </w:rPr>
        <w:t>FEL.</w:t>
      </w:r>
      <w:r w:rsidR="00057276">
        <w:t xml:space="preserve"> Syluane macte, crede te, fili, Deo.</w:t>
      </w:r>
    </w:p>
    <w:p w14:paraId="1F068E20" w14:textId="77777777" w:rsidR="00057276" w:rsidRDefault="00057276" w:rsidP="00A17364">
      <w:pPr>
        <w:pStyle w:val="DraCorstandard"/>
        <w:spacing w:after="0"/>
      </w:pPr>
      <w:r w:rsidRPr="006E5367">
        <w:rPr>
          <w:rStyle w:val="DraCorspeakerattribution"/>
        </w:rPr>
        <w:t>PVB.</w:t>
      </w:r>
      <w:r>
        <w:t xml:space="preserve"> Si liberarit surcifer pueros cruce.</w:t>
      </w:r>
    </w:p>
    <w:p w14:paraId="1F068E21" w14:textId="77777777" w:rsidR="00057276" w:rsidRDefault="00057276" w:rsidP="00A17364">
      <w:pPr>
        <w:pStyle w:val="DraCorstandard"/>
        <w:spacing w:after="0"/>
      </w:pPr>
      <w:r w:rsidRPr="006E5367">
        <w:rPr>
          <w:rStyle w:val="DraCorspeakerattribution"/>
        </w:rPr>
        <w:t>PHIL.</w:t>
      </w:r>
      <w:r>
        <w:t xml:space="preserve"> An te te amoris conscium nostri caput</w:t>
      </w:r>
    </w:p>
    <w:p w14:paraId="1F068E22" w14:textId="77777777" w:rsidR="00057276" w:rsidRDefault="00057276" w:rsidP="00A17364">
      <w:pPr>
        <w:pStyle w:val="DraCorstandard"/>
        <w:spacing w:after="0"/>
      </w:pPr>
      <w:r>
        <w:t>Frater relinquam? qui manent casus meos,</w:t>
      </w:r>
    </w:p>
    <w:p w14:paraId="1F068E23" w14:textId="77777777" w:rsidR="00057276" w:rsidRDefault="00057276" w:rsidP="00A17364">
      <w:pPr>
        <w:pStyle w:val="DraCorstandard"/>
        <w:spacing w:after="0"/>
      </w:pPr>
      <w:r>
        <w:t>Et me manebunt, quidquid est atrox ego</w:t>
      </w:r>
    </w:p>
    <w:p w14:paraId="1F068E24" w14:textId="77777777" w:rsidR="00057276" w:rsidRDefault="00057276" w:rsidP="00A17364">
      <w:pPr>
        <w:pStyle w:val="DraCorstandard"/>
        <w:spacing w:after="0"/>
      </w:pPr>
      <w:r>
        <w:t>Subibo, sancti dum comes fiam gregis.</w:t>
      </w:r>
    </w:p>
    <w:p w14:paraId="1F068E25" w14:textId="77777777" w:rsidR="00057276" w:rsidRDefault="0015016F" w:rsidP="00A17364">
      <w:pPr>
        <w:pStyle w:val="DraCorstandard"/>
        <w:spacing w:after="0"/>
      </w:pPr>
      <w:r w:rsidRPr="0015016F">
        <w:rPr>
          <w:rStyle w:val="DraCorspeakerattribution"/>
        </w:rPr>
        <w:t>FEL.</w:t>
      </w:r>
      <w:r w:rsidR="00057276">
        <w:t xml:space="preserve"> Generose Iuuenis loqueris vt nostros decet.</w:t>
      </w:r>
    </w:p>
    <w:p w14:paraId="1F068E26" w14:textId="77777777" w:rsidR="00057276" w:rsidRDefault="00057276" w:rsidP="00A17364">
      <w:pPr>
        <w:pStyle w:val="DraCorstandard"/>
        <w:spacing w:after="0"/>
      </w:pPr>
      <w:r w:rsidRPr="006E5367">
        <w:rPr>
          <w:rStyle w:val="DraCorspeakerattribution"/>
        </w:rPr>
        <w:t>PVB.</w:t>
      </w:r>
      <w:r>
        <w:t xml:space="preserve"> Insana mulier loquitur vt stultos decet.</w:t>
      </w:r>
    </w:p>
    <w:p w14:paraId="1F068E27" w14:textId="77777777" w:rsidR="00057276" w:rsidRDefault="00057276" w:rsidP="00A17364">
      <w:pPr>
        <w:pStyle w:val="DraCorstandard"/>
        <w:spacing w:after="0"/>
      </w:pPr>
      <w:r w:rsidRPr="006E5367">
        <w:rPr>
          <w:rStyle w:val="DraCorspeakerattribution"/>
        </w:rPr>
        <w:t>FELIX</w:t>
      </w:r>
      <w:r>
        <w:t xml:space="preserve"> Ahena flammis si paras vndantia,</w:t>
      </w:r>
    </w:p>
    <w:p w14:paraId="1F068E28" w14:textId="77777777" w:rsidR="00057276" w:rsidRDefault="00057276" w:rsidP="00A17364">
      <w:pPr>
        <w:pStyle w:val="DraCorstandard"/>
        <w:spacing w:after="0"/>
      </w:pPr>
      <w:r>
        <w:t>Si scorpiones, si rapaces vngulus,</w:t>
      </w:r>
    </w:p>
    <w:p w14:paraId="1F068E29" w14:textId="77777777" w:rsidR="00057276" w:rsidRDefault="00057276" w:rsidP="00A17364">
      <w:pPr>
        <w:pStyle w:val="DraCorstandard"/>
        <w:spacing w:after="0"/>
      </w:pPr>
      <w:r>
        <w:t>Si quidquid atrox, asperum, tristi, efferum,</w:t>
      </w:r>
    </w:p>
    <w:p w14:paraId="1F068E2A" w14:textId="77777777" w:rsidR="00057276" w:rsidRDefault="00057276" w:rsidP="00A17364">
      <w:pPr>
        <w:pStyle w:val="DraCorstandard"/>
        <w:spacing w:after="0"/>
      </w:pPr>
      <w:r>
        <w:t>Molire, Felix corpore excipiet suo</w:t>
      </w:r>
    </w:p>
    <w:p w14:paraId="1F068E2B" w14:textId="77777777" w:rsidR="00057276" w:rsidRDefault="0015016F" w:rsidP="00A17364">
      <w:pPr>
        <w:pStyle w:val="DraCorstandard"/>
        <w:spacing w:after="0"/>
      </w:pPr>
      <w:r w:rsidRPr="0015016F">
        <w:rPr>
          <w:rStyle w:val="DraCorspeakerattribution"/>
        </w:rPr>
        <w:t>FEL.</w:t>
      </w:r>
      <w:r w:rsidR="00057276">
        <w:t xml:space="preserve"> O macte Felix, macte mi Felix precor.</w:t>
      </w:r>
    </w:p>
    <w:p w14:paraId="1F068E2C" w14:textId="77777777" w:rsidR="00057276" w:rsidRDefault="00057276" w:rsidP="00A17364">
      <w:pPr>
        <w:pStyle w:val="DraCorstandard"/>
        <w:spacing w:after="0"/>
      </w:pPr>
      <w:r w:rsidRPr="006E5367">
        <w:rPr>
          <w:rStyle w:val="DraCorspeakerattribution"/>
        </w:rPr>
        <w:t>PVB.</w:t>
      </w:r>
      <w:r>
        <w:t xml:space="preserve"> O macte poenis furcifer, macte, impero.</w:t>
      </w:r>
    </w:p>
    <w:p w14:paraId="1F068E2D" w14:textId="77777777" w:rsidR="00057276" w:rsidRDefault="00057276" w:rsidP="00A17364">
      <w:pPr>
        <w:pStyle w:val="DraCorstandard"/>
        <w:spacing w:after="0"/>
      </w:pPr>
      <w:r w:rsidRPr="006E5367">
        <w:rPr>
          <w:rStyle w:val="DraCorspeakerattribution"/>
        </w:rPr>
        <w:t>IANV.</w:t>
      </w:r>
      <w:r>
        <w:t xml:space="preserve"> Animosa fratrum turba primùm me addecet</w:t>
      </w:r>
    </w:p>
    <w:p w14:paraId="1F068E2E" w14:textId="77777777" w:rsidR="00057276" w:rsidRDefault="00057276" w:rsidP="00A17364">
      <w:pPr>
        <w:pStyle w:val="DraCorstandard"/>
        <w:spacing w:after="0"/>
      </w:pPr>
      <w:r>
        <w:t>Subire quidquid dira portendit manus.</w:t>
      </w:r>
    </w:p>
    <w:p w14:paraId="1F068E2F" w14:textId="77777777" w:rsidR="00057276" w:rsidRDefault="00057276" w:rsidP="00A17364">
      <w:pPr>
        <w:pStyle w:val="DraCorstandard"/>
        <w:spacing w:after="0"/>
      </w:pPr>
      <w:r>
        <w:t>O si ferirent fulmina hoc vnum caput,</w:t>
      </w:r>
    </w:p>
    <w:p w14:paraId="1F068E30" w14:textId="77777777" w:rsidR="00057276" w:rsidRDefault="00057276" w:rsidP="00A17364">
      <w:pPr>
        <w:pStyle w:val="DraCorstandard"/>
        <w:spacing w:after="0"/>
      </w:pPr>
      <w:r>
        <w:lastRenderedPageBreak/>
        <w:t>Meisque plagis vestra constaret salus!</w:t>
      </w:r>
    </w:p>
    <w:p w14:paraId="1F068E31" w14:textId="77777777" w:rsidR="00057276" w:rsidRDefault="00057276" w:rsidP="00A17364">
      <w:pPr>
        <w:pStyle w:val="DraCorstandard"/>
        <w:spacing w:after="0"/>
      </w:pPr>
      <w:r w:rsidRPr="00285CDB">
        <w:t>Sed cur coronas fortibus dulces negem?</w:t>
      </w:r>
    </w:p>
    <w:p w14:paraId="1F068E32" w14:textId="77777777" w:rsidR="00057276" w:rsidRDefault="00057276" w:rsidP="00A17364">
      <w:pPr>
        <w:pStyle w:val="DraCorstandard"/>
        <w:spacing w:after="0"/>
      </w:pPr>
      <w:r w:rsidRPr="00285CDB">
        <w:t>Taceo, ruamus, quà Dei numen vocat.</w:t>
      </w:r>
    </w:p>
    <w:p w14:paraId="1F068E33" w14:textId="77777777" w:rsidR="00057276" w:rsidRPr="006E5367" w:rsidRDefault="00057276" w:rsidP="00A17364">
      <w:pPr>
        <w:pStyle w:val="DraCorstandard"/>
        <w:spacing w:after="0"/>
        <w:rPr>
          <w:rStyle w:val="DraCorstagedirectionsetc"/>
        </w:rPr>
      </w:pPr>
      <w:r w:rsidRPr="006E5367">
        <w:rPr>
          <w:rStyle w:val="DraCorstagedirectionsetc"/>
        </w:rPr>
        <w:t>ALEXANDER, VITALIS, MARTIALIS,</w:t>
      </w:r>
    </w:p>
    <w:p w14:paraId="1F068E34" w14:textId="77777777" w:rsidR="006E5367" w:rsidRPr="006E5367" w:rsidRDefault="006E5367" w:rsidP="006E5367">
      <w:pPr>
        <w:pStyle w:val="DraCoradditions"/>
        <w:rPr>
          <w:lang w:val="fr-FR"/>
        </w:rPr>
      </w:pPr>
      <w:r w:rsidRPr="006E5367">
        <w:rPr>
          <w:lang w:val="fr-FR"/>
        </w:rPr>
        <w:t>/argument_start/</w:t>
      </w:r>
    </w:p>
    <w:p w14:paraId="1F068E35" w14:textId="77777777" w:rsidR="00057276" w:rsidRDefault="00057276" w:rsidP="00A17364">
      <w:pPr>
        <w:pStyle w:val="DraCorstandard"/>
        <w:spacing w:after="0"/>
        <w:rPr>
          <w:iCs/>
        </w:rPr>
      </w:pPr>
      <w:r w:rsidRPr="006E5367">
        <w:rPr>
          <w:iCs/>
        </w:rPr>
        <w:t>Iuniores matrem alligatam, fratresque verberibus contusos intuentur, &amp; simile certamen ineunt.</w:t>
      </w:r>
    </w:p>
    <w:p w14:paraId="1F068E36" w14:textId="77777777" w:rsidR="006E5367" w:rsidRDefault="006E5367" w:rsidP="006E5367">
      <w:pPr>
        <w:pStyle w:val="DraCoradditions"/>
      </w:pPr>
      <w:r>
        <w:t>/argument_end/</w:t>
      </w:r>
    </w:p>
    <w:p w14:paraId="1F068E37" w14:textId="77777777" w:rsidR="00057276" w:rsidRDefault="00057276" w:rsidP="00A17364">
      <w:pPr>
        <w:pStyle w:val="DraCorstandard"/>
        <w:spacing w:after="0"/>
        <w:rPr>
          <w:lang w:val="fr-FR"/>
        </w:rPr>
      </w:pPr>
      <w:r w:rsidRPr="00285CDB">
        <w:rPr>
          <w:lang w:val="fr-FR"/>
        </w:rPr>
        <w:t>O Cruda facta, dire carnificum furor</w:t>
      </w:r>
    </w:p>
    <w:p w14:paraId="1F068E38" w14:textId="77777777" w:rsidR="00057276" w:rsidRDefault="00057276" w:rsidP="00A17364">
      <w:pPr>
        <w:pStyle w:val="DraCorstandard"/>
        <w:spacing w:after="0"/>
        <w:rPr>
          <w:lang w:val="fr-FR"/>
        </w:rPr>
      </w:pPr>
      <w:r w:rsidRPr="00285CDB">
        <w:rPr>
          <w:lang w:val="fr-FR"/>
        </w:rPr>
        <w:t>Quis innocentis sanguinem totum ebibit?</w:t>
      </w:r>
    </w:p>
    <w:p w14:paraId="1F068E39" w14:textId="77777777" w:rsidR="00057276" w:rsidRDefault="00057276" w:rsidP="00A17364">
      <w:pPr>
        <w:pStyle w:val="DraCorstandard"/>
        <w:spacing w:after="0"/>
        <w:rPr>
          <w:lang w:val="fr-FR"/>
        </w:rPr>
      </w:pPr>
      <w:r w:rsidRPr="00285CDB">
        <w:rPr>
          <w:lang w:val="fr-FR"/>
        </w:rPr>
        <w:t>O chara genitrix, scilicet mortis fore</w:t>
      </w:r>
    </w:p>
    <w:p w14:paraId="1F068E3A" w14:textId="77777777" w:rsidR="00057276" w:rsidRDefault="00057276" w:rsidP="00A17364">
      <w:pPr>
        <w:pStyle w:val="DraCorstandard"/>
        <w:spacing w:after="0"/>
        <w:rPr>
          <w:lang w:val="fr-FR"/>
        </w:rPr>
      </w:pPr>
      <w:r w:rsidRPr="00285CDB">
        <w:rPr>
          <w:lang w:val="fr-FR"/>
        </w:rPr>
        <w:t>Tu Martialem dixeras socium tua.</w:t>
      </w:r>
    </w:p>
    <w:p w14:paraId="1F068E3B" w14:textId="77777777" w:rsidR="00057276" w:rsidRDefault="00057276" w:rsidP="00A17364">
      <w:pPr>
        <w:pStyle w:val="DraCorstandard"/>
        <w:spacing w:after="0"/>
        <w:rPr>
          <w:lang w:val="fr-FR"/>
        </w:rPr>
      </w:pPr>
      <w:r w:rsidRPr="00285CDB">
        <w:rPr>
          <w:lang w:val="fr-FR"/>
        </w:rPr>
        <w:t>Et ecce spretus viuit, immunis tuos</w:t>
      </w:r>
    </w:p>
    <w:p w14:paraId="1F068E3C" w14:textId="77777777" w:rsidR="00057276" w:rsidRDefault="00057276" w:rsidP="00A17364">
      <w:pPr>
        <w:pStyle w:val="DraCorstandard"/>
        <w:spacing w:after="0"/>
        <w:rPr>
          <w:lang w:val="fr-FR"/>
        </w:rPr>
      </w:pPr>
      <w:r w:rsidRPr="00285CDB">
        <w:rPr>
          <w:lang w:val="fr-FR"/>
        </w:rPr>
        <w:t>Cernit dolores, cernit, &amp; fruitur polo.</w:t>
      </w:r>
    </w:p>
    <w:p w14:paraId="1F068E3D" w14:textId="77777777" w:rsidR="00057276" w:rsidRPr="00057276" w:rsidRDefault="00057276" w:rsidP="00A17364">
      <w:pPr>
        <w:pStyle w:val="DraCorstandard"/>
        <w:spacing w:after="0"/>
        <w:rPr>
          <w:lang w:val="fr-FR"/>
        </w:rPr>
      </w:pPr>
      <w:r w:rsidRPr="00057276">
        <w:rPr>
          <w:lang w:val="fr-FR"/>
        </w:rPr>
        <w:t>Mitis tyranne sic truces cessant rotat</w:t>
      </w:r>
    </w:p>
    <w:p w14:paraId="1F068E3E" w14:textId="77777777" w:rsidR="00057276" w:rsidRDefault="0015016F" w:rsidP="00A17364">
      <w:pPr>
        <w:pStyle w:val="DraCorstandard"/>
        <w:spacing w:after="0"/>
        <w:rPr>
          <w:lang w:val="en-GB"/>
        </w:rPr>
      </w:pPr>
      <w:r w:rsidRPr="0015016F">
        <w:rPr>
          <w:rStyle w:val="DraCorspeakerattribution"/>
        </w:rPr>
        <w:t>FEL.</w:t>
      </w:r>
      <w:r w:rsidR="00057276">
        <w:rPr>
          <w:lang w:val="en-GB"/>
        </w:rPr>
        <w:t xml:space="preserve"> Agnosco filij pectus, &amp; mites fauos.</w:t>
      </w:r>
    </w:p>
    <w:p w14:paraId="1F068E3F" w14:textId="77777777" w:rsidR="00057276" w:rsidRDefault="00057276" w:rsidP="00A17364">
      <w:pPr>
        <w:pStyle w:val="DraCorstandard"/>
        <w:spacing w:after="0"/>
        <w:rPr>
          <w:lang w:val="en-GB"/>
        </w:rPr>
      </w:pPr>
      <w:r>
        <w:rPr>
          <w:lang w:val="en-GB"/>
        </w:rPr>
        <w:t>O nate, arenam Martyrum tangis pede.</w:t>
      </w:r>
    </w:p>
    <w:p w14:paraId="1F068E40" w14:textId="77777777" w:rsidR="00057276" w:rsidRDefault="00057276" w:rsidP="00A17364">
      <w:pPr>
        <w:pStyle w:val="DraCorstandard"/>
        <w:spacing w:after="0"/>
        <w:rPr>
          <w:lang w:val="fr-FR"/>
        </w:rPr>
      </w:pPr>
      <w:r w:rsidRPr="00285CDB">
        <w:rPr>
          <w:lang w:val="fr-FR"/>
        </w:rPr>
        <w:t>Quorsum parentis optima incusas fidem?</w:t>
      </w:r>
    </w:p>
    <w:p w14:paraId="1F068E41" w14:textId="77777777" w:rsidR="00057276" w:rsidRDefault="00057276" w:rsidP="00A17364">
      <w:pPr>
        <w:pStyle w:val="DraCorstandard"/>
        <w:spacing w:after="0"/>
        <w:rPr>
          <w:lang w:val="fr-FR"/>
        </w:rPr>
      </w:pPr>
      <w:r w:rsidRPr="00285CDB">
        <w:rPr>
          <w:lang w:val="fr-FR"/>
        </w:rPr>
        <w:t>Non te reliqui, testor ô fidum caput</w:t>
      </w:r>
    </w:p>
    <w:p w14:paraId="1F068E42" w14:textId="77777777" w:rsidR="00057276" w:rsidRDefault="00057276" w:rsidP="00A17364">
      <w:pPr>
        <w:pStyle w:val="DraCorstandard"/>
        <w:spacing w:after="0"/>
        <w:rPr>
          <w:lang w:val="fr-FR"/>
        </w:rPr>
      </w:pPr>
      <w:r w:rsidRPr="00285CDB">
        <w:rPr>
          <w:lang w:val="fr-FR"/>
        </w:rPr>
        <w:t>Meas catenas, nobilem mundum Dei,</w:t>
      </w:r>
    </w:p>
    <w:p w14:paraId="1F068E43" w14:textId="77777777" w:rsidR="00057276" w:rsidRDefault="00057276" w:rsidP="00A17364">
      <w:pPr>
        <w:pStyle w:val="DraCorstandard"/>
        <w:spacing w:after="0"/>
        <w:rPr>
          <w:lang w:val="fr-FR"/>
        </w:rPr>
      </w:pPr>
      <w:r w:rsidRPr="00285CDB">
        <w:rPr>
          <w:lang w:val="fr-FR"/>
        </w:rPr>
        <w:t>Haec vna matrem cura sollicitat piam.</w:t>
      </w:r>
    </w:p>
    <w:p w14:paraId="1F068E44" w14:textId="77777777" w:rsidR="00057276" w:rsidRDefault="00057276" w:rsidP="00A17364">
      <w:pPr>
        <w:pStyle w:val="DraCorstandard"/>
        <w:spacing w:after="0"/>
        <w:rPr>
          <w:lang w:val="fr-FR"/>
        </w:rPr>
      </w:pPr>
      <w:r w:rsidRPr="00285CDB">
        <w:rPr>
          <w:lang w:val="fr-FR"/>
        </w:rPr>
        <w:t>Quod te tuosque parturit fratres polo.</w:t>
      </w:r>
    </w:p>
    <w:p w14:paraId="1F068E45" w14:textId="77777777" w:rsidR="00057276" w:rsidRDefault="00057276" w:rsidP="00A17364">
      <w:pPr>
        <w:pStyle w:val="DraCorstandard"/>
        <w:spacing w:after="0"/>
        <w:rPr>
          <w:lang w:val="fr-FR"/>
        </w:rPr>
      </w:pPr>
      <w:r w:rsidRPr="00285CDB">
        <w:rPr>
          <w:lang w:val="fr-FR"/>
        </w:rPr>
        <w:t>Nunc agite nati; gloria nempe inclyta</w:t>
      </w:r>
    </w:p>
    <w:p w14:paraId="1F068E46" w14:textId="77777777" w:rsidR="00057276" w:rsidRDefault="00057276" w:rsidP="00A17364">
      <w:pPr>
        <w:pStyle w:val="DraCorstandard"/>
        <w:spacing w:after="0"/>
        <w:rPr>
          <w:lang w:val="fr-FR"/>
        </w:rPr>
      </w:pPr>
      <w:r w:rsidRPr="00285CDB">
        <w:rPr>
          <w:lang w:val="fr-FR"/>
        </w:rPr>
        <w:t>Satis ampla seges est, &amp; tyrannum cernitis</w:t>
      </w:r>
    </w:p>
    <w:p w14:paraId="1F068E47" w14:textId="77777777" w:rsidR="00057276" w:rsidRPr="00057276" w:rsidRDefault="00057276" w:rsidP="00A17364">
      <w:pPr>
        <w:pStyle w:val="DraCorstandard"/>
        <w:spacing w:after="0"/>
        <w:rPr>
          <w:lang w:val="en-GB"/>
        </w:rPr>
      </w:pPr>
      <w:r w:rsidRPr="00057276">
        <w:rPr>
          <w:lang w:val="en-GB"/>
        </w:rPr>
        <w:t>Fratrum madentem sanguine.</w:t>
      </w:r>
    </w:p>
    <w:p w14:paraId="1F068E48" w14:textId="77777777" w:rsidR="00057276" w:rsidRPr="00057276" w:rsidRDefault="00057276" w:rsidP="00A17364">
      <w:pPr>
        <w:pStyle w:val="DraCorstandard"/>
        <w:spacing w:after="0"/>
        <w:rPr>
          <w:lang w:val="en-GB"/>
        </w:rPr>
      </w:pPr>
      <w:r w:rsidRPr="0090261C">
        <w:rPr>
          <w:rStyle w:val="DraCorspeakerattribution"/>
        </w:rPr>
        <w:t>ALEX.</w:t>
      </w:r>
      <w:r w:rsidRPr="00057276">
        <w:rPr>
          <w:lang w:val="en-GB"/>
        </w:rPr>
        <w:t xml:space="preserve"> O dirum caput,</w:t>
      </w:r>
    </w:p>
    <w:p w14:paraId="1F068E49" w14:textId="77777777" w:rsidR="00057276" w:rsidRPr="00057276" w:rsidRDefault="00057276" w:rsidP="00A17364">
      <w:pPr>
        <w:pStyle w:val="DraCorstandard"/>
        <w:spacing w:after="0"/>
        <w:rPr>
          <w:lang w:val="en-GB"/>
        </w:rPr>
      </w:pPr>
      <w:r w:rsidRPr="00057276">
        <w:rPr>
          <w:lang w:val="en-GB"/>
        </w:rPr>
        <w:t>O generis humani luem, monstrum horridum.</w:t>
      </w:r>
    </w:p>
    <w:p w14:paraId="1F068E4A" w14:textId="77777777" w:rsidR="00057276" w:rsidRPr="00057276" w:rsidRDefault="00057276" w:rsidP="00A17364">
      <w:pPr>
        <w:pStyle w:val="DraCorstandard"/>
        <w:spacing w:after="0"/>
        <w:rPr>
          <w:lang w:val="en-GB"/>
        </w:rPr>
      </w:pPr>
      <w:r w:rsidRPr="00057276">
        <w:rPr>
          <w:lang w:val="en-GB"/>
        </w:rPr>
        <w:t>Te saeua Thetys expuit, te Caucasus</w:t>
      </w:r>
    </w:p>
    <w:p w14:paraId="1F068E4B" w14:textId="77777777" w:rsidR="00057276" w:rsidRPr="00057276" w:rsidRDefault="00057276" w:rsidP="00A17364">
      <w:pPr>
        <w:pStyle w:val="DraCorstandard"/>
        <w:spacing w:after="0"/>
        <w:rPr>
          <w:lang w:val="en-GB"/>
        </w:rPr>
      </w:pPr>
      <w:r w:rsidRPr="00057276">
        <w:rPr>
          <w:lang w:val="en-GB"/>
        </w:rPr>
        <w:t>Inter Leaenas pauit eiectum salo,</w:t>
      </w:r>
    </w:p>
    <w:p w14:paraId="1F068E4C" w14:textId="77777777" w:rsidR="00057276" w:rsidRPr="00057276" w:rsidRDefault="00057276" w:rsidP="00A17364">
      <w:pPr>
        <w:pStyle w:val="DraCorstandard"/>
        <w:spacing w:after="0"/>
        <w:rPr>
          <w:lang w:val="en-GB"/>
        </w:rPr>
      </w:pPr>
      <w:r w:rsidRPr="00057276">
        <w:rPr>
          <w:lang w:val="en-GB"/>
        </w:rPr>
        <w:t>Vt tu natares dirus! in fratrum nece.</w:t>
      </w:r>
    </w:p>
    <w:p w14:paraId="1F068E4D" w14:textId="77777777" w:rsidR="00057276" w:rsidRDefault="00057276" w:rsidP="00A17364">
      <w:pPr>
        <w:pStyle w:val="DraCorstandard"/>
        <w:spacing w:after="0"/>
        <w:rPr>
          <w:lang w:val="fr-FR"/>
        </w:rPr>
      </w:pPr>
      <w:r w:rsidRPr="00285CDB">
        <w:rPr>
          <w:lang w:val="fr-FR"/>
        </w:rPr>
        <w:t>Taboque sparsos manderes artus virum.</w:t>
      </w:r>
    </w:p>
    <w:p w14:paraId="1F068E4E" w14:textId="77777777" w:rsidR="00057276" w:rsidRPr="00057276" w:rsidRDefault="00057276" w:rsidP="00A17364">
      <w:pPr>
        <w:pStyle w:val="DraCorstandard"/>
        <w:spacing w:after="0"/>
        <w:rPr>
          <w:lang w:val="en-GB"/>
        </w:rPr>
      </w:pPr>
      <w:r w:rsidRPr="0090261C">
        <w:rPr>
          <w:rStyle w:val="DraCorspeakerattribution"/>
        </w:rPr>
        <w:t>VIT.</w:t>
      </w:r>
      <w:r w:rsidRPr="00057276">
        <w:rPr>
          <w:lang w:val="en-GB"/>
        </w:rPr>
        <w:t xml:space="preserve"> O sancta fratrum corporal! ô luuenes pij!</w:t>
      </w:r>
    </w:p>
    <w:p w14:paraId="1F068E4F" w14:textId="77777777" w:rsidR="00057276" w:rsidRPr="00057276" w:rsidRDefault="00057276" w:rsidP="00A17364">
      <w:pPr>
        <w:pStyle w:val="DraCorstandard"/>
        <w:spacing w:after="0"/>
        <w:rPr>
          <w:lang w:val="en-GB"/>
        </w:rPr>
      </w:pPr>
      <w:r w:rsidRPr="00057276">
        <w:rPr>
          <w:lang w:val="en-GB"/>
        </w:rPr>
        <w:t>Sic me relicto, teritis in coelum viam?</w:t>
      </w:r>
    </w:p>
    <w:p w14:paraId="1F068E50" w14:textId="77777777" w:rsidR="00057276" w:rsidRDefault="00057276" w:rsidP="00A17364">
      <w:pPr>
        <w:pStyle w:val="DraCorstandard"/>
        <w:spacing w:after="0"/>
        <w:rPr>
          <w:lang w:val="fr-FR"/>
        </w:rPr>
      </w:pPr>
      <w:r w:rsidRPr="00285CDB">
        <w:rPr>
          <w:lang w:val="fr-FR"/>
        </w:rPr>
        <w:lastRenderedPageBreak/>
        <w:t>Desertus ego sum, langueoque inglorius,</w:t>
      </w:r>
    </w:p>
    <w:p w14:paraId="1F068E51" w14:textId="77777777" w:rsidR="00057276" w:rsidRDefault="00057276" w:rsidP="00A17364">
      <w:pPr>
        <w:pStyle w:val="DraCorstandard"/>
        <w:spacing w:after="0"/>
        <w:rPr>
          <w:lang w:val="fr-FR"/>
        </w:rPr>
      </w:pPr>
      <w:r w:rsidRPr="00285CDB">
        <w:rPr>
          <w:lang w:val="fr-FR"/>
        </w:rPr>
        <w:t>Dum vos beata carpitis palmam manus.</w:t>
      </w:r>
    </w:p>
    <w:p w14:paraId="1F068E52" w14:textId="77777777" w:rsidR="00057276" w:rsidRDefault="00057276" w:rsidP="00A17364">
      <w:pPr>
        <w:pStyle w:val="DraCorstandard"/>
        <w:spacing w:after="0"/>
        <w:rPr>
          <w:lang w:val="fr-FR"/>
        </w:rPr>
      </w:pPr>
      <w:r w:rsidRPr="00285CDB">
        <w:rPr>
          <w:lang w:val="fr-FR"/>
        </w:rPr>
        <w:t>O turba foelix martyrum, plagas date</w:t>
      </w:r>
    </w:p>
    <w:p w14:paraId="1F068E53" w14:textId="77777777" w:rsidR="00057276" w:rsidRDefault="00057276" w:rsidP="00A17364">
      <w:pPr>
        <w:pStyle w:val="DraCorstandard"/>
        <w:spacing w:after="0"/>
        <w:rPr>
          <w:lang w:val="fr-FR"/>
        </w:rPr>
      </w:pPr>
      <w:r w:rsidRPr="00285CDB">
        <w:rPr>
          <w:lang w:val="fr-FR"/>
        </w:rPr>
        <w:t>Exosculari, &amp; imbre lachrymarum graui</w:t>
      </w:r>
    </w:p>
    <w:p w14:paraId="1F068E54" w14:textId="77777777" w:rsidR="00057276" w:rsidRDefault="00057276" w:rsidP="00A17364">
      <w:pPr>
        <w:pStyle w:val="DraCorstandard"/>
        <w:spacing w:after="0"/>
        <w:rPr>
          <w:lang w:val="fr-FR"/>
        </w:rPr>
      </w:pPr>
      <w:r w:rsidRPr="00285CDB">
        <w:rPr>
          <w:lang w:val="fr-FR"/>
        </w:rPr>
        <w:t>Abluere, frater sum, hoc mihi quisquam neget?</w:t>
      </w:r>
    </w:p>
    <w:p w14:paraId="1F068E55" w14:textId="77777777" w:rsidR="00057276" w:rsidRDefault="00057276" w:rsidP="00A17364">
      <w:pPr>
        <w:pStyle w:val="DraCorstandard"/>
        <w:spacing w:after="0"/>
        <w:rPr>
          <w:lang w:val="fr-FR"/>
        </w:rPr>
      </w:pPr>
      <w:r w:rsidRPr="00285CDB">
        <w:rPr>
          <w:lang w:val="fr-FR"/>
        </w:rPr>
        <w:t>Ignaue, plagas lambere informes cupus?</w:t>
      </w:r>
    </w:p>
    <w:p w14:paraId="1F068E56" w14:textId="77777777" w:rsidR="00057276" w:rsidRDefault="00057276" w:rsidP="00A17364">
      <w:pPr>
        <w:pStyle w:val="DraCorstandard"/>
        <w:spacing w:after="0"/>
        <w:rPr>
          <w:lang w:val="fr-FR"/>
        </w:rPr>
      </w:pPr>
      <w:r w:rsidRPr="00285CDB">
        <w:rPr>
          <w:lang w:val="fr-FR"/>
        </w:rPr>
        <w:t>Morare, nam mox, si lubet, lambes tuas.</w:t>
      </w:r>
    </w:p>
    <w:p w14:paraId="1F068E57" w14:textId="77777777" w:rsidR="00057276" w:rsidRDefault="00057276" w:rsidP="00A17364">
      <w:pPr>
        <w:pStyle w:val="DraCorstandard"/>
        <w:spacing w:after="0"/>
        <w:rPr>
          <w:lang w:val="fr-FR"/>
        </w:rPr>
      </w:pPr>
      <w:r w:rsidRPr="0090261C">
        <w:rPr>
          <w:rStyle w:val="DraCorspeakerattribution"/>
        </w:rPr>
        <w:t>MART</w:t>
      </w:r>
      <w:r w:rsidR="0090261C" w:rsidRPr="0090261C">
        <w:rPr>
          <w:rStyle w:val="DraCorspeakerattribution"/>
        </w:rPr>
        <w:t>.</w:t>
      </w:r>
      <w:r w:rsidRPr="00285CDB">
        <w:rPr>
          <w:lang w:val="fr-FR"/>
        </w:rPr>
        <w:t xml:space="preserve"> Non est minandum carnifex, gladium exere,</w:t>
      </w:r>
    </w:p>
    <w:p w14:paraId="1F068E58" w14:textId="77777777" w:rsidR="00057276" w:rsidRDefault="00057276" w:rsidP="00A17364">
      <w:pPr>
        <w:pStyle w:val="DraCorstandard"/>
        <w:spacing w:after="0"/>
        <w:rPr>
          <w:lang w:val="fr-FR"/>
        </w:rPr>
      </w:pPr>
      <w:r w:rsidRPr="00285CDB">
        <w:rPr>
          <w:lang w:val="fr-FR"/>
        </w:rPr>
        <w:t>Quidquid minaris, Martyrum accendit sitim.</w:t>
      </w:r>
    </w:p>
    <w:p w14:paraId="1F068E59" w14:textId="77777777" w:rsidR="00057276" w:rsidRDefault="00057276" w:rsidP="00A17364">
      <w:pPr>
        <w:pStyle w:val="DraCorstandard"/>
        <w:spacing w:after="0"/>
        <w:rPr>
          <w:lang w:val="fr-FR"/>
        </w:rPr>
      </w:pPr>
      <w:r w:rsidRPr="00285CDB">
        <w:rPr>
          <w:lang w:val="fr-FR"/>
        </w:rPr>
        <w:t>Abrumpe molem, qua tuum pectus tumet,</w:t>
      </w:r>
    </w:p>
    <w:p w14:paraId="1F068E5A" w14:textId="77777777" w:rsidR="00057276" w:rsidRDefault="00057276" w:rsidP="00A17364">
      <w:pPr>
        <w:pStyle w:val="DraCorstandard"/>
        <w:spacing w:after="0"/>
        <w:rPr>
          <w:lang w:val="fr-FR"/>
        </w:rPr>
      </w:pPr>
      <w:r w:rsidRPr="00285CDB">
        <w:rPr>
          <w:lang w:val="fr-FR"/>
        </w:rPr>
        <w:t>En nudo corpus, qua voles ferrum incute.</w:t>
      </w:r>
    </w:p>
    <w:p w14:paraId="1F068E5B" w14:textId="77777777" w:rsidR="00057276" w:rsidRDefault="00057276" w:rsidP="00A17364">
      <w:pPr>
        <w:pStyle w:val="DraCorstandard"/>
        <w:spacing w:after="0"/>
        <w:rPr>
          <w:lang w:val="fr-FR"/>
        </w:rPr>
      </w:pPr>
      <w:r w:rsidRPr="0090261C">
        <w:rPr>
          <w:rStyle w:val="DraCorspeakerattribution"/>
        </w:rPr>
        <w:t>PVB.</w:t>
      </w:r>
      <w:r w:rsidRPr="00285CDB">
        <w:rPr>
          <w:lang w:val="fr-FR"/>
        </w:rPr>
        <w:t xml:space="preserve"> Tu mansuesces vilis vlmorum seges.</w:t>
      </w:r>
    </w:p>
    <w:p w14:paraId="1F068E5C" w14:textId="77777777" w:rsidR="00057276" w:rsidRPr="00057276" w:rsidRDefault="00057276" w:rsidP="00A17364">
      <w:pPr>
        <w:pStyle w:val="DraCorstandard"/>
        <w:spacing w:after="0"/>
        <w:rPr>
          <w:lang w:val="en-GB"/>
        </w:rPr>
      </w:pPr>
      <w:r w:rsidRPr="00057276">
        <w:rPr>
          <w:lang w:val="en-GB"/>
        </w:rPr>
        <w:t>„AN Tolerate luuenes, insident spinis rosae.</w:t>
      </w:r>
    </w:p>
    <w:p w14:paraId="1F068E5D" w14:textId="77777777" w:rsidR="00057276" w:rsidRPr="00057276" w:rsidRDefault="00057276" w:rsidP="00A17364">
      <w:pPr>
        <w:pStyle w:val="DraCorstandard"/>
        <w:spacing w:after="0"/>
        <w:rPr>
          <w:lang w:val="en-GB"/>
        </w:rPr>
      </w:pPr>
      <w:r w:rsidRPr="00057276">
        <w:rPr>
          <w:lang w:val="en-GB"/>
        </w:rPr>
        <w:t>„O quàm decorum &amp; dulce pro Christo pati!</w:t>
      </w:r>
    </w:p>
    <w:p w14:paraId="1F068E5E" w14:textId="77777777" w:rsidR="00057276" w:rsidRDefault="00057276" w:rsidP="00A17364">
      <w:pPr>
        <w:pStyle w:val="DraCorstandard"/>
        <w:spacing w:after="0"/>
        <w:rPr>
          <w:lang w:val="fr-FR"/>
        </w:rPr>
      </w:pPr>
      <w:r w:rsidRPr="00285CDB">
        <w:rPr>
          <w:lang w:val="fr-FR"/>
        </w:rPr>
        <w:t>„Quot exaratum plagis hoc corpus rubet,</w:t>
      </w:r>
    </w:p>
    <w:p w14:paraId="1F068E5F" w14:textId="77777777" w:rsidR="00057276" w:rsidRDefault="00057276" w:rsidP="00A17364">
      <w:pPr>
        <w:pStyle w:val="DraCorstandard"/>
        <w:spacing w:after="0"/>
        <w:rPr>
          <w:lang w:val="fr-FR"/>
        </w:rPr>
      </w:pPr>
      <w:r w:rsidRPr="00285CDB">
        <w:rPr>
          <w:lang w:val="fr-FR"/>
        </w:rPr>
        <w:t>„Tot ora laudant robur inuictum Dei.</w:t>
      </w:r>
    </w:p>
    <w:p w14:paraId="1F068E60" w14:textId="77777777" w:rsidR="00057276" w:rsidRDefault="00057276" w:rsidP="00A17364">
      <w:pPr>
        <w:pStyle w:val="DraCorstandard"/>
        <w:spacing w:after="0"/>
        <w:rPr>
          <w:lang w:val="fr-FR"/>
        </w:rPr>
      </w:pPr>
      <w:r w:rsidRPr="0090261C">
        <w:rPr>
          <w:rStyle w:val="DraCorspeakerattribution"/>
        </w:rPr>
        <w:t>ALEX.</w:t>
      </w:r>
      <w:r w:rsidRPr="00285CDB">
        <w:rPr>
          <w:lang w:val="fr-FR"/>
        </w:rPr>
        <w:t xml:space="preserve"> Non si per artus Hydra foecundum meos</w:t>
      </w:r>
    </w:p>
    <w:p w14:paraId="1F068E61" w14:textId="77777777" w:rsidR="00057276" w:rsidRDefault="00057276" w:rsidP="00A17364">
      <w:pPr>
        <w:pStyle w:val="DraCorstandard"/>
        <w:spacing w:after="0"/>
        <w:rPr>
          <w:lang w:val="fr-FR"/>
        </w:rPr>
      </w:pPr>
      <w:r w:rsidRPr="00285CDB">
        <w:rPr>
          <w:lang w:val="fr-FR"/>
        </w:rPr>
        <w:t>Texat volumen, decoloremque ebibat</w:t>
      </w:r>
    </w:p>
    <w:p w14:paraId="1F068E62" w14:textId="77777777" w:rsidR="00057276" w:rsidRDefault="00057276" w:rsidP="00A17364">
      <w:pPr>
        <w:pStyle w:val="DraCorstandard"/>
        <w:spacing w:after="0"/>
        <w:rPr>
          <w:lang w:val="fr-FR"/>
        </w:rPr>
      </w:pPr>
      <w:r w:rsidRPr="00285CDB">
        <w:rPr>
          <w:lang w:val="fr-FR"/>
        </w:rPr>
        <w:t>Venis cruorem, franget indomitas faces</w:t>
      </w:r>
    </w:p>
    <w:p w14:paraId="1F068E63" w14:textId="77777777" w:rsidR="00057276" w:rsidRDefault="00057276" w:rsidP="00A17364">
      <w:pPr>
        <w:pStyle w:val="DraCorstandard"/>
        <w:spacing w:after="0"/>
        <w:rPr>
          <w:lang w:val="fr-FR"/>
        </w:rPr>
      </w:pPr>
      <w:r w:rsidRPr="00285CDB">
        <w:rPr>
          <w:lang w:val="fr-FR"/>
        </w:rPr>
        <w:t>Mentis seuerae: perge si potes incute</w:t>
      </w:r>
    </w:p>
    <w:p w14:paraId="1F068E64" w14:textId="77777777" w:rsidR="00057276" w:rsidRDefault="00057276" w:rsidP="00A17364">
      <w:pPr>
        <w:pStyle w:val="DraCorstandard"/>
        <w:spacing w:after="0"/>
        <w:rPr>
          <w:lang w:val="fr-FR"/>
        </w:rPr>
      </w:pPr>
      <w:r w:rsidRPr="00285CDB">
        <w:rPr>
          <w:lang w:val="fr-FR"/>
        </w:rPr>
        <w:t>Mundi ruentis pondus in pueri caput,</w:t>
      </w:r>
    </w:p>
    <w:p w14:paraId="1F068E65" w14:textId="77777777" w:rsidR="00057276" w:rsidRDefault="00057276" w:rsidP="00A17364">
      <w:pPr>
        <w:pStyle w:val="DraCorstandard"/>
        <w:spacing w:after="0"/>
        <w:rPr>
          <w:lang w:val="fr-FR"/>
        </w:rPr>
      </w:pPr>
      <w:r w:rsidRPr="00285CDB">
        <w:rPr>
          <w:lang w:val="fr-FR"/>
        </w:rPr>
        <w:t>Ridebo moles irritas Christo duce.</w:t>
      </w:r>
    </w:p>
    <w:p w14:paraId="1F068E66" w14:textId="77777777" w:rsidR="00057276" w:rsidRDefault="00057276" w:rsidP="00A17364">
      <w:pPr>
        <w:pStyle w:val="DraCorstandard"/>
        <w:spacing w:after="0"/>
      </w:pPr>
      <w:r w:rsidRPr="0090261C">
        <w:rPr>
          <w:rStyle w:val="DraCorspeakerattribution"/>
        </w:rPr>
        <w:t>VIT.</w:t>
      </w:r>
      <w:r>
        <w:t xml:space="preserve"> Exprome dirus quidquid instigat furor,</w:t>
      </w:r>
    </w:p>
    <w:p w14:paraId="1F068E67" w14:textId="77777777" w:rsidR="00057276" w:rsidRDefault="00057276" w:rsidP="00A17364">
      <w:pPr>
        <w:pStyle w:val="DraCorstandard"/>
        <w:spacing w:after="0"/>
      </w:pPr>
      <w:r>
        <w:t>Eripere mentem non potes, vitam potes.</w:t>
      </w:r>
    </w:p>
    <w:p w14:paraId="1F068E68" w14:textId="77777777" w:rsidR="00057276" w:rsidRDefault="00057276" w:rsidP="00A17364">
      <w:pPr>
        <w:pStyle w:val="DraCorstandard"/>
        <w:spacing w:after="0"/>
      </w:pPr>
      <w:r>
        <w:t>O sancta genitrix, oro sacrifico faue,</w:t>
      </w:r>
    </w:p>
    <w:p w14:paraId="1F068E69" w14:textId="77777777" w:rsidR="00057276" w:rsidRDefault="00057276" w:rsidP="00A17364">
      <w:pPr>
        <w:pStyle w:val="DraCorstandard"/>
        <w:spacing w:after="0"/>
      </w:pPr>
      <w:r>
        <w:t>Ecce auspicatam currimus lethi viam.</w:t>
      </w:r>
    </w:p>
    <w:p w14:paraId="1F068E6A" w14:textId="77777777" w:rsidR="00057276" w:rsidRDefault="00057276" w:rsidP="00A17364">
      <w:pPr>
        <w:pStyle w:val="DraCorstandard"/>
        <w:spacing w:after="0"/>
      </w:pPr>
      <w:r>
        <w:t>Sub te magistra dulce supplicium mori.</w:t>
      </w:r>
    </w:p>
    <w:p w14:paraId="1F068E6B" w14:textId="77777777" w:rsidR="00057276" w:rsidRDefault="00057276" w:rsidP="00A17364">
      <w:pPr>
        <w:pStyle w:val="DraCorstandard"/>
        <w:spacing w:after="0"/>
      </w:pPr>
      <w:r w:rsidRPr="0090261C">
        <w:rPr>
          <w:rStyle w:val="DraCorspeakerattribution"/>
        </w:rPr>
        <w:t>PV</w:t>
      </w:r>
      <w:r w:rsidR="0090261C" w:rsidRPr="0090261C">
        <w:rPr>
          <w:rStyle w:val="DraCorspeakerattribution"/>
        </w:rPr>
        <w:t>B</w:t>
      </w:r>
      <w:r w:rsidRPr="0090261C">
        <w:rPr>
          <w:rStyle w:val="DraCorspeakerattribution"/>
        </w:rPr>
        <w:t>.</w:t>
      </w:r>
      <w:r>
        <w:t xml:space="preserve"> I, latera tunde, lictor, &amp; virgis doma.</w:t>
      </w:r>
    </w:p>
    <w:p w14:paraId="1F068E6C" w14:textId="77777777" w:rsidR="00BE027E" w:rsidRDefault="00BE027E" w:rsidP="00BE027E">
      <w:pPr>
        <w:pStyle w:val="DraCoradditions"/>
      </w:pPr>
      <w:r>
        <w:t>/argument_start/</w:t>
      </w:r>
    </w:p>
    <w:p w14:paraId="1F068E6D" w14:textId="77777777" w:rsidR="00057276" w:rsidRDefault="00057276" w:rsidP="00A17364">
      <w:pPr>
        <w:pStyle w:val="DraCorstandard"/>
        <w:spacing w:after="0"/>
      </w:pPr>
      <w:r w:rsidRPr="00602580">
        <w:t>FELICITAS canit</w:t>
      </w:r>
      <w:r w:rsidRPr="00BE027E">
        <w:t xml:space="preserve"> palo alligata.</w:t>
      </w:r>
    </w:p>
    <w:p w14:paraId="1F068E6E" w14:textId="77777777" w:rsidR="00BE027E" w:rsidRDefault="00BE027E" w:rsidP="00BE027E">
      <w:pPr>
        <w:pStyle w:val="DraCoradditions"/>
      </w:pPr>
      <w:r>
        <w:t>/argument_start/</w:t>
      </w:r>
    </w:p>
    <w:p w14:paraId="1F068E6F" w14:textId="77777777" w:rsidR="00BE027E" w:rsidRDefault="0015016F" w:rsidP="00A17364">
      <w:pPr>
        <w:pStyle w:val="DraCorstandard"/>
        <w:spacing w:after="0"/>
      </w:pPr>
      <w:r w:rsidRPr="0015016F">
        <w:rPr>
          <w:rStyle w:val="DraCorspeakerattribution"/>
        </w:rPr>
        <w:t>FEL.</w:t>
      </w:r>
      <w:r w:rsidR="00057276">
        <w:t xml:space="preserve"> CVrrite fortes, currite laeti,</w:t>
      </w:r>
    </w:p>
    <w:p w14:paraId="1F068E70" w14:textId="77777777" w:rsidR="00057276" w:rsidRDefault="00057276" w:rsidP="00A17364">
      <w:pPr>
        <w:pStyle w:val="DraCorstandard"/>
        <w:spacing w:after="0"/>
      </w:pPr>
      <w:r>
        <w:t>Pueri Matris nobile germen.</w:t>
      </w:r>
    </w:p>
    <w:p w14:paraId="1F068E71" w14:textId="77777777" w:rsidR="00057276" w:rsidRDefault="00057276" w:rsidP="00A17364">
      <w:pPr>
        <w:pStyle w:val="DraCorstandard"/>
        <w:spacing w:after="0"/>
      </w:pPr>
      <w:r>
        <w:lastRenderedPageBreak/>
        <w:t>Currite Christo luuenes sancti,</w:t>
      </w:r>
    </w:p>
    <w:p w14:paraId="1F068E72" w14:textId="77777777" w:rsidR="00057276" w:rsidRDefault="00057276" w:rsidP="00A17364">
      <w:pPr>
        <w:pStyle w:val="DraCorstandard"/>
        <w:spacing w:after="0"/>
      </w:pPr>
      <w:r>
        <w:t>Hic certamina vestra beabit.</w:t>
      </w:r>
    </w:p>
    <w:p w14:paraId="1F068E73" w14:textId="77777777" w:rsidR="00057276" w:rsidRDefault="00057276" w:rsidP="00A17364">
      <w:pPr>
        <w:pStyle w:val="DraCorstandard"/>
        <w:spacing w:after="0"/>
      </w:pPr>
      <w:r>
        <w:t>Hic aureolis inclyta lauris,</w:t>
      </w:r>
    </w:p>
    <w:p w14:paraId="1F068E74" w14:textId="77777777" w:rsidR="00057276" w:rsidRDefault="00057276" w:rsidP="00A17364">
      <w:pPr>
        <w:pStyle w:val="DraCorstandard"/>
        <w:spacing w:after="0"/>
      </w:pPr>
      <w:r>
        <w:t>Cinget tempora diues honore.</w:t>
      </w:r>
    </w:p>
    <w:p w14:paraId="1F068E75" w14:textId="77777777" w:rsidR="00057276" w:rsidRDefault="00057276" w:rsidP="00A17364">
      <w:pPr>
        <w:pStyle w:val="DraCorstandard"/>
        <w:spacing w:after="0"/>
      </w:pPr>
      <w:r>
        <w:t>Currite fortes, currite laeti,</w:t>
      </w:r>
    </w:p>
    <w:p w14:paraId="1F068E76" w14:textId="77777777" w:rsidR="00057276" w:rsidRDefault="00057276" w:rsidP="00A17364">
      <w:pPr>
        <w:pStyle w:val="DraCorstandard"/>
        <w:spacing w:after="0"/>
      </w:pPr>
      <w:r>
        <w:t>Pueri, castae pignora taeda</w:t>
      </w:r>
    </w:p>
    <w:p w14:paraId="1F068E77" w14:textId="77777777" w:rsidR="00057276" w:rsidRDefault="00057276" w:rsidP="00A17364">
      <w:pPr>
        <w:pStyle w:val="DraCorstandard"/>
        <w:spacing w:after="0"/>
      </w:pPr>
      <w:r>
        <w:t>Vos è nubibus arduus aureis</w:t>
      </w:r>
    </w:p>
    <w:p w14:paraId="1F068E78" w14:textId="77777777" w:rsidR="00057276" w:rsidRDefault="00057276" w:rsidP="00A17364">
      <w:pPr>
        <w:pStyle w:val="DraCorstandard"/>
        <w:spacing w:after="0"/>
      </w:pPr>
      <w:r>
        <w:t>Spectat volucri sydere raptus,</w:t>
      </w:r>
    </w:p>
    <w:p w14:paraId="1F068E79" w14:textId="77777777" w:rsidR="00057276" w:rsidRDefault="00057276" w:rsidP="00A17364">
      <w:pPr>
        <w:pStyle w:val="DraCorstandard"/>
        <w:spacing w:after="0"/>
      </w:pPr>
      <w:r>
        <w:t>Grex martyrij laude superbus,</w:t>
      </w:r>
    </w:p>
    <w:p w14:paraId="1F068E7A" w14:textId="77777777" w:rsidR="00057276" w:rsidRDefault="00057276" w:rsidP="00A17364">
      <w:pPr>
        <w:pStyle w:val="DraCorstandard"/>
        <w:spacing w:after="0"/>
      </w:pPr>
      <w:r>
        <w:t>Texitque pias gloria lauros.</w:t>
      </w:r>
    </w:p>
    <w:p w14:paraId="1F068E7B" w14:textId="77777777" w:rsidR="00057276" w:rsidRDefault="00057276" w:rsidP="00A17364">
      <w:pPr>
        <w:pStyle w:val="DraCorstandard"/>
        <w:spacing w:after="0"/>
      </w:pPr>
      <w:r>
        <w:t>Currite fortes, currite laeti,</w:t>
      </w:r>
    </w:p>
    <w:p w14:paraId="1F068E7C" w14:textId="77777777" w:rsidR="00057276" w:rsidRDefault="00057276" w:rsidP="00A17364">
      <w:pPr>
        <w:pStyle w:val="DraCorstandard"/>
        <w:spacing w:after="0"/>
      </w:pPr>
      <w:r>
        <w:t>Nam praecipiti sors cuncta pede</w:t>
      </w:r>
    </w:p>
    <w:p w14:paraId="1F068E7D" w14:textId="77777777" w:rsidR="00057276" w:rsidRDefault="00057276" w:rsidP="00A17364">
      <w:pPr>
        <w:pStyle w:val="DraCorstandard"/>
        <w:spacing w:after="0"/>
      </w:pPr>
      <w:r>
        <w:t>Agitat volucri commissa rotae:</w:t>
      </w:r>
    </w:p>
    <w:p w14:paraId="1F068E7E" w14:textId="77777777" w:rsidR="00057276" w:rsidRDefault="00057276" w:rsidP="00A17364">
      <w:pPr>
        <w:pStyle w:val="DraCorstandard"/>
        <w:spacing w:after="0"/>
      </w:pPr>
      <w:r>
        <w:t>Sed perpetua fronde virebunt,</w:t>
      </w:r>
    </w:p>
    <w:p w14:paraId="1F068E7F" w14:textId="77777777" w:rsidR="00057276" w:rsidRDefault="00057276" w:rsidP="00A17364">
      <w:pPr>
        <w:pStyle w:val="DraCorstandard"/>
        <w:spacing w:after="0"/>
      </w:pPr>
      <w:r>
        <w:t>Quas sancta parat gloria lauri.</w:t>
      </w:r>
    </w:p>
    <w:p w14:paraId="1F068E80" w14:textId="77777777" w:rsidR="00057276" w:rsidRDefault="00057276" w:rsidP="00A17364">
      <w:pPr>
        <w:pStyle w:val="DraCorstandard"/>
        <w:spacing w:after="0"/>
      </w:pPr>
      <w:r w:rsidRPr="0044355F">
        <w:rPr>
          <w:rStyle w:val="DraCorspeakerattribution"/>
        </w:rPr>
        <w:t>PVB.</w:t>
      </w:r>
      <w:r>
        <w:t xml:space="preserve"> Quae tibi leaena admouit vbera? Quae Tigris</w:t>
      </w:r>
    </w:p>
    <w:p w14:paraId="1F068E81" w14:textId="77777777" w:rsidR="00057276" w:rsidRDefault="00057276" w:rsidP="00A17364">
      <w:pPr>
        <w:pStyle w:val="DraCorstandard"/>
        <w:spacing w:after="0"/>
      </w:pPr>
      <w:r>
        <w:t>Hoc lacte saeuo finxit ingenium ferox:</w:t>
      </w:r>
    </w:p>
    <w:p w14:paraId="1F068E82" w14:textId="77777777" w:rsidR="00057276" w:rsidRDefault="00057276" w:rsidP="00A17364">
      <w:pPr>
        <w:pStyle w:val="DraCorstandard"/>
        <w:spacing w:after="0"/>
      </w:pPr>
      <w:r>
        <w:t>In liberorum caede rides impia.</w:t>
      </w:r>
    </w:p>
    <w:p w14:paraId="1F068E83" w14:textId="77777777" w:rsidR="00057276" w:rsidRDefault="0015016F" w:rsidP="00A17364">
      <w:pPr>
        <w:pStyle w:val="DraCorstandard"/>
        <w:spacing w:after="0"/>
      </w:pPr>
      <w:r w:rsidRPr="0015016F">
        <w:rPr>
          <w:rStyle w:val="DraCorspeakerattribution"/>
        </w:rPr>
        <w:t>FEL.</w:t>
      </w:r>
      <w:r w:rsidR="00057276">
        <w:t xml:space="preserve"> Nescis tyranne, vera quid pietas iubet.</w:t>
      </w:r>
    </w:p>
    <w:p w14:paraId="1F068E84" w14:textId="77777777" w:rsidR="00057276" w:rsidRDefault="00057276" w:rsidP="00A17364">
      <w:pPr>
        <w:pStyle w:val="DraCorstandard"/>
        <w:spacing w:after="0"/>
      </w:pPr>
      <w:r>
        <w:t>MART Bellua cruoris impia flagrans siti,</w:t>
      </w:r>
    </w:p>
    <w:p w14:paraId="1F068E85" w14:textId="77777777" w:rsidR="00057276" w:rsidRDefault="00057276" w:rsidP="00A17364">
      <w:pPr>
        <w:pStyle w:val="DraCorstandard"/>
        <w:spacing w:after="0"/>
      </w:pPr>
      <w:r>
        <w:t>En tibi tepentes sanguinis riui fluunt.</w:t>
      </w:r>
    </w:p>
    <w:p w14:paraId="1F068E86" w14:textId="77777777" w:rsidR="00057276" w:rsidRDefault="00057276" w:rsidP="00A17364">
      <w:pPr>
        <w:pStyle w:val="DraCorstandard"/>
        <w:spacing w:after="0"/>
      </w:pPr>
      <w:r>
        <w:t>Satiare tandem, si vlla te satias capit,</w:t>
      </w:r>
    </w:p>
    <w:p w14:paraId="1F068E87" w14:textId="77777777" w:rsidR="00057276" w:rsidRDefault="00057276" w:rsidP="00A17364">
      <w:pPr>
        <w:pStyle w:val="DraCorstandard"/>
        <w:spacing w:after="0"/>
      </w:pPr>
      <w:r>
        <w:t>Vel frusta carnis mande qua rabie soles.</w:t>
      </w:r>
    </w:p>
    <w:p w14:paraId="1F068E88" w14:textId="77777777" w:rsidR="00057276" w:rsidRDefault="0015016F" w:rsidP="00A17364">
      <w:pPr>
        <w:pStyle w:val="DraCorstandard"/>
        <w:spacing w:after="0"/>
      </w:pPr>
      <w:r w:rsidRPr="0015016F">
        <w:rPr>
          <w:rStyle w:val="DraCorspeakerattribution"/>
        </w:rPr>
        <w:t>FEL.</w:t>
      </w:r>
      <w:r w:rsidR="00057276">
        <w:t xml:space="preserve"> O Martialis Martyrum est haec purpura,</w:t>
      </w:r>
    </w:p>
    <w:p w14:paraId="1F068E89" w14:textId="77777777" w:rsidR="00057276" w:rsidRDefault="00057276" w:rsidP="00A17364">
      <w:pPr>
        <w:pStyle w:val="DraCorstandard"/>
        <w:spacing w:after="0"/>
      </w:pPr>
      <w:r>
        <w:t>Quam comparasti: macte virtute ò puer.</w:t>
      </w:r>
    </w:p>
    <w:p w14:paraId="1F068E8A" w14:textId="77777777" w:rsidR="00057276" w:rsidRDefault="00057276" w:rsidP="00A17364">
      <w:pPr>
        <w:pStyle w:val="DraCorstandard"/>
        <w:spacing w:after="0"/>
      </w:pPr>
      <w:r>
        <w:t>PVB. Auferte. rapite, in carceris nigri specum</w:t>
      </w:r>
    </w:p>
    <w:p w14:paraId="1F068E8B" w14:textId="77777777" w:rsidR="00057276" w:rsidRDefault="00057276" w:rsidP="00A17364">
      <w:pPr>
        <w:pStyle w:val="DraCorstandard"/>
        <w:spacing w:after="0"/>
      </w:pPr>
      <w:r>
        <w:t>Scelerata capita, dum trucem ludum apparo.</w:t>
      </w:r>
    </w:p>
    <w:p w14:paraId="1F068E8C" w14:textId="77777777" w:rsidR="00A163C5" w:rsidRPr="00A163C5" w:rsidRDefault="00A163C5" w:rsidP="00A163C5">
      <w:pPr>
        <w:pStyle w:val="DraCoradditions"/>
      </w:pPr>
      <w:r>
        <w:t>/chorus/</w:t>
      </w:r>
    </w:p>
    <w:p w14:paraId="1F068E8D" w14:textId="77777777" w:rsidR="00057276" w:rsidRDefault="00057276" w:rsidP="00A163C5">
      <w:pPr>
        <w:pStyle w:val="DraCorhead"/>
      </w:pPr>
      <w:r>
        <w:t>CHORVS.</w:t>
      </w:r>
    </w:p>
    <w:p w14:paraId="1F068E8E" w14:textId="77777777" w:rsidR="00A163C5" w:rsidRDefault="00A163C5" w:rsidP="00A163C5">
      <w:pPr>
        <w:pStyle w:val="DraCoradditions"/>
      </w:pPr>
      <w:r>
        <w:t>/argument_start/</w:t>
      </w:r>
    </w:p>
    <w:p w14:paraId="1F068E8F" w14:textId="77777777" w:rsidR="00057276" w:rsidRDefault="00057276" w:rsidP="00A17364">
      <w:pPr>
        <w:pStyle w:val="DraCorstandard"/>
        <w:spacing w:after="0"/>
        <w:rPr>
          <w:iCs/>
        </w:rPr>
      </w:pPr>
      <w:r w:rsidRPr="00A163C5">
        <w:rPr>
          <w:iCs/>
        </w:rPr>
        <w:t>Ecclesia militans Martyrum constantiam celebrat.</w:t>
      </w:r>
    </w:p>
    <w:p w14:paraId="1F068E90" w14:textId="77777777" w:rsidR="00A163C5" w:rsidRDefault="00A163C5" w:rsidP="00A163C5">
      <w:pPr>
        <w:pStyle w:val="DraCoradditions"/>
      </w:pPr>
      <w:r>
        <w:t>/argument_end/</w:t>
      </w:r>
    </w:p>
    <w:p w14:paraId="1F068E91" w14:textId="77777777" w:rsidR="00057276" w:rsidRDefault="00057276" w:rsidP="00A17364">
      <w:pPr>
        <w:pStyle w:val="DraCorstandard"/>
        <w:spacing w:after="0"/>
      </w:pPr>
      <w:r>
        <w:lastRenderedPageBreak/>
        <w:t>Sancti Iuuenes inclyta pectora,</w:t>
      </w:r>
    </w:p>
    <w:p w14:paraId="1F068E92" w14:textId="77777777" w:rsidR="00057276" w:rsidRDefault="00057276" w:rsidP="00A17364">
      <w:pPr>
        <w:pStyle w:val="DraCorstandard"/>
        <w:spacing w:after="0"/>
      </w:pPr>
      <w:r>
        <w:t>Haec me bella iuuant, currite fortiter,</w:t>
      </w:r>
    </w:p>
    <w:p w14:paraId="1F068E93" w14:textId="77777777" w:rsidR="00057276" w:rsidRDefault="00057276" w:rsidP="00A17364">
      <w:pPr>
        <w:pStyle w:val="DraCorstandard"/>
        <w:spacing w:after="0"/>
      </w:pPr>
      <w:r>
        <w:t>Nec vos sacrilegus sollicitet furor</w:t>
      </w:r>
    </w:p>
    <w:p w14:paraId="1F068E94" w14:textId="77777777" w:rsidR="00057276" w:rsidRDefault="00057276" w:rsidP="00A17364">
      <w:pPr>
        <w:pStyle w:val="DraCorstandard"/>
        <w:spacing w:after="0"/>
      </w:pPr>
      <w:r>
        <w:t>Recto tramite deuios.</w:t>
      </w:r>
    </w:p>
    <w:p w14:paraId="1F068E95" w14:textId="77777777" w:rsidR="00057276" w:rsidRDefault="00057276" w:rsidP="00A17364">
      <w:pPr>
        <w:pStyle w:val="DraCorstandard"/>
        <w:spacing w:after="0"/>
      </w:pPr>
      <w:r>
        <w:t>Libastis radios luminis aurei,</w:t>
      </w:r>
    </w:p>
    <w:p w14:paraId="1F068E96" w14:textId="77777777" w:rsidR="00057276" w:rsidRDefault="00057276" w:rsidP="00A17364">
      <w:pPr>
        <w:pStyle w:val="DraCorstandard"/>
        <w:spacing w:after="0"/>
      </w:pPr>
      <w:r>
        <w:t>Et nunc aetherea corda flagrant siti:</w:t>
      </w:r>
    </w:p>
    <w:p w14:paraId="1F068E97" w14:textId="77777777" w:rsidR="00057276" w:rsidRDefault="00057276" w:rsidP="00A17364">
      <w:pPr>
        <w:pStyle w:val="DraCorstandard"/>
        <w:spacing w:after="0"/>
      </w:pPr>
      <w:r>
        <w:t>Foelices nimiùm, quos amor Entheus</w:t>
      </w:r>
    </w:p>
    <w:p w14:paraId="1F068E98" w14:textId="77777777" w:rsidR="00057276" w:rsidRDefault="00057276" w:rsidP="00A17364">
      <w:pPr>
        <w:pStyle w:val="DraCorstandard"/>
        <w:spacing w:after="0"/>
      </w:pPr>
      <w:r>
        <w:t>In molli gremio fauet.</w:t>
      </w:r>
    </w:p>
    <w:p w14:paraId="1F068E99" w14:textId="77777777" w:rsidR="00057276" w:rsidRDefault="00057276" w:rsidP="00A17364">
      <w:pPr>
        <w:pStyle w:val="DraCorstandard"/>
        <w:spacing w:after="0"/>
      </w:pPr>
      <w:r>
        <w:t>Quid prosunt Erebi monstra voracia?</w:t>
      </w:r>
    </w:p>
    <w:p w14:paraId="1F068E9A" w14:textId="77777777" w:rsidR="00057276" w:rsidRDefault="00057276" w:rsidP="00A17364">
      <w:pPr>
        <w:pStyle w:val="DraCorstandard"/>
        <w:spacing w:after="0"/>
      </w:pPr>
      <w:r>
        <w:t>Quid dirae facies &amp; scelerum faces?</w:t>
      </w:r>
    </w:p>
    <w:p w14:paraId="1F068E9B" w14:textId="77777777" w:rsidR="00057276" w:rsidRDefault="00057276" w:rsidP="00A17364">
      <w:pPr>
        <w:pStyle w:val="DraCorstandard"/>
        <w:spacing w:after="0"/>
      </w:pPr>
      <w:r>
        <w:t>Rident occiduis arma furoribus,</w:t>
      </w:r>
    </w:p>
    <w:p w14:paraId="1F068E9C" w14:textId="77777777" w:rsidR="00057276" w:rsidRDefault="00057276" w:rsidP="00A17364">
      <w:pPr>
        <w:pStyle w:val="DraCorstandard"/>
        <w:spacing w:after="0"/>
      </w:pPr>
      <w:r>
        <w:t>Quos ambit clypeo fides.</w:t>
      </w:r>
    </w:p>
    <w:p w14:paraId="1F068E9D" w14:textId="77777777" w:rsidR="00057276" w:rsidRDefault="00057276" w:rsidP="00A17364">
      <w:pPr>
        <w:pStyle w:val="DraCorstandard"/>
        <w:spacing w:after="0"/>
      </w:pPr>
      <w:r>
        <w:t>Axis stelliferi Pleias amabilis,</w:t>
      </w:r>
    </w:p>
    <w:p w14:paraId="1F068E9E" w14:textId="77777777" w:rsidR="00057276" w:rsidRDefault="00057276" w:rsidP="00A17364">
      <w:pPr>
        <w:pStyle w:val="DraCorstandard"/>
        <w:spacing w:after="0"/>
      </w:pPr>
      <w:r>
        <w:t>Sancto conspicui lumine Martyres,</w:t>
      </w:r>
    </w:p>
    <w:p w14:paraId="1F068E9F" w14:textId="77777777" w:rsidR="00057276" w:rsidRDefault="00057276" w:rsidP="00A17364">
      <w:pPr>
        <w:pStyle w:val="DraCorstandard"/>
        <w:spacing w:after="0"/>
      </w:pPr>
      <w:r>
        <w:t>Per me flammigeris curribus ibitis</w:t>
      </w:r>
    </w:p>
    <w:p w14:paraId="1F068EA0" w14:textId="77777777" w:rsidR="00057276" w:rsidRDefault="00057276" w:rsidP="00A17364">
      <w:pPr>
        <w:pStyle w:val="DraCorstandard"/>
        <w:spacing w:after="0"/>
      </w:pPr>
      <w:r>
        <w:t>Coeli templa per aurea.</w:t>
      </w:r>
    </w:p>
    <w:p w14:paraId="1F068EA1" w14:textId="77777777" w:rsidR="00057276" w:rsidRDefault="00057276" w:rsidP="00A17364">
      <w:pPr>
        <w:pStyle w:val="DraCorstandard"/>
        <w:spacing w:after="0"/>
      </w:pPr>
      <w:r>
        <w:t>Nascentes placido lumine videram</w:t>
      </w:r>
    </w:p>
    <w:p w14:paraId="1F068EA2" w14:textId="77777777" w:rsidR="00057276" w:rsidRDefault="00057276" w:rsidP="00A17364">
      <w:pPr>
        <w:pStyle w:val="DraCorstandard"/>
        <w:spacing w:after="0"/>
      </w:pPr>
      <w:r>
        <w:t>Intactos Iuuenes, imbreque lacteo</w:t>
      </w:r>
    </w:p>
    <w:p w14:paraId="1F068EA3" w14:textId="77777777" w:rsidR="00057276" w:rsidRDefault="00057276" w:rsidP="00A17364">
      <w:pPr>
        <w:pStyle w:val="DraCorstandard"/>
        <w:spacing w:after="0"/>
      </w:pPr>
      <w:r>
        <w:t>Foui primitias sidereae domus</w:t>
      </w:r>
    </w:p>
    <w:p w14:paraId="1F068EA4" w14:textId="77777777" w:rsidR="00057276" w:rsidRDefault="00057276" w:rsidP="00A17364">
      <w:pPr>
        <w:pStyle w:val="DraCorstandard"/>
        <w:spacing w:after="0"/>
      </w:pPr>
      <w:r>
        <w:t>Dulci germine flosculos.</w:t>
      </w:r>
    </w:p>
    <w:p w14:paraId="1F068EA5" w14:textId="77777777" w:rsidR="00057276" w:rsidRDefault="00057276" w:rsidP="00A17364">
      <w:pPr>
        <w:pStyle w:val="DraCorstandard"/>
        <w:spacing w:after="0"/>
      </w:pPr>
      <w:r>
        <w:t>Et nunc sancta cohors, propositi tenax</w:t>
      </w:r>
    </w:p>
    <w:p w14:paraId="1F068EA6" w14:textId="77777777" w:rsidR="00057276" w:rsidRDefault="00057276" w:rsidP="00A17364">
      <w:pPr>
        <w:pStyle w:val="DraCorstandard"/>
        <w:spacing w:after="0"/>
      </w:pPr>
      <w:r>
        <w:t>Irridet fragili flamina turbine.</w:t>
      </w:r>
    </w:p>
    <w:p w14:paraId="1F068EA7" w14:textId="77777777" w:rsidR="00057276" w:rsidRDefault="00057276" w:rsidP="00A17364">
      <w:pPr>
        <w:pStyle w:val="DraCorstandard"/>
        <w:spacing w:after="0"/>
        <w:rPr>
          <w:lang w:val="fr-FR"/>
        </w:rPr>
      </w:pPr>
      <w:r w:rsidRPr="00285CDB">
        <w:rPr>
          <w:lang w:val="fr-FR"/>
        </w:rPr>
        <w:t>Atque immota manet, dum furit in nefas</w:t>
      </w:r>
    </w:p>
    <w:p w14:paraId="1F068EA8" w14:textId="77777777" w:rsidR="00057276" w:rsidRDefault="00057276" w:rsidP="00A17364">
      <w:pPr>
        <w:pStyle w:val="DraCorstandard"/>
        <w:spacing w:after="0"/>
        <w:rPr>
          <w:lang w:val="fr-FR"/>
        </w:rPr>
      </w:pPr>
      <w:r w:rsidRPr="00285CDB">
        <w:rPr>
          <w:lang w:val="fr-FR"/>
        </w:rPr>
        <w:t>Et pestes vomit impius.</w:t>
      </w:r>
    </w:p>
    <w:p w14:paraId="1F068EA9" w14:textId="77777777" w:rsidR="00057276" w:rsidRDefault="00057276" w:rsidP="00A17364">
      <w:pPr>
        <w:pStyle w:val="DraCorstandard"/>
        <w:spacing w:after="0"/>
      </w:pPr>
      <w:r>
        <w:t>Splendet purpureis sparsa cruoribus,</w:t>
      </w:r>
    </w:p>
    <w:p w14:paraId="1F068EAA" w14:textId="77777777" w:rsidR="00057276" w:rsidRDefault="00057276" w:rsidP="00A17364">
      <w:pPr>
        <w:pStyle w:val="DraCorstandard"/>
        <w:spacing w:after="0"/>
      </w:pPr>
      <w:r>
        <w:t>Et corpus vacuo corpore dissitum</w:t>
      </w:r>
    </w:p>
    <w:p w14:paraId="1F068EAB" w14:textId="77777777" w:rsidR="00057276" w:rsidRDefault="00057276" w:rsidP="00A17364">
      <w:pPr>
        <w:pStyle w:val="DraCorstandard"/>
        <w:spacing w:after="0"/>
      </w:pPr>
      <w:r>
        <w:t>Christi iungit amor, viuida mortuis</w:t>
      </w:r>
    </w:p>
    <w:p w14:paraId="1F068EAC" w14:textId="77777777" w:rsidR="00057276" w:rsidRDefault="00057276" w:rsidP="00A17364">
      <w:pPr>
        <w:pStyle w:val="DraCorstandard"/>
        <w:spacing w:after="0"/>
      </w:pPr>
      <w:r>
        <w:t>Sic mens flagrat in artubus.</w:t>
      </w:r>
    </w:p>
    <w:p w14:paraId="1F068EAD" w14:textId="77777777" w:rsidR="00057276" w:rsidRPr="00057276" w:rsidRDefault="00057276" w:rsidP="00A17364">
      <w:pPr>
        <w:pStyle w:val="DraCorstandard"/>
        <w:spacing w:after="0"/>
      </w:pPr>
      <w:r w:rsidRPr="00057276">
        <w:t>Haec est ad superos strata rosis viae,</w:t>
      </w:r>
    </w:p>
    <w:p w14:paraId="1F068EAE" w14:textId="77777777" w:rsidR="00057276" w:rsidRPr="00057276" w:rsidRDefault="00057276" w:rsidP="00A17364">
      <w:pPr>
        <w:pStyle w:val="DraCorstandard"/>
        <w:spacing w:after="0"/>
      </w:pPr>
      <w:r w:rsidRPr="00057276">
        <w:t>Hanc Christus secuit sanguinis orbitam,</w:t>
      </w:r>
    </w:p>
    <w:p w14:paraId="1F068EAF" w14:textId="77777777" w:rsidR="00057276" w:rsidRPr="00057276" w:rsidRDefault="00057276" w:rsidP="00A17364">
      <w:pPr>
        <w:pStyle w:val="DraCorstandard"/>
        <w:spacing w:after="0"/>
      </w:pPr>
      <w:r w:rsidRPr="00057276">
        <w:t>Qua surgunt animae, &amp; curribus arduas</w:t>
      </w:r>
    </w:p>
    <w:p w14:paraId="1F068EB0" w14:textId="77777777" w:rsidR="00057276" w:rsidRPr="00057276" w:rsidRDefault="00057276" w:rsidP="00A17364">
      <w:pPr>
        <w:pStyle w:val="DraCorstandard"/>
        <w:spacing w:after="0"/>
      </w:pPr>
      <w:r w:rsidRPr="00057276">
        <w:t>Tentant igniferis domos.</w:t>
      </w:r>
    </w:p>
    <w:p w14:paraId="1F068EB1" w14:textId="77777777" w:rsidR="00057276" w:rsidRDefault="00057276" w:rsidP="00A17364">
      <w:pPr>
        <w:pStyle w:val="DraCorstandard"/>
        <w:spacing w:after="0"/>
        <w:rPr>
          <w:lang w:val="fr-FR"/>
        </w:rPr>
      </w:pPr>
      <w:r w:rsidRPr="00285CDB">
        <w:rPr>
          <w:lang w:val="fr-FR"/>
        </w:rPr>
        <w:t>Hâc taedam roseo lumine praefero,</w:t>
      </w:r>
    </w:p>
    <w:p w14:paraId="1F068EB2" w14:textId="77777777" w:rsidR="00057276" w:rsidRDefault="00057276" w:rsidP="00A17364">
      <w:pPr>
        <w:pStyle w:val="DraCorstandard"/>
        <w:spacing w:after="0"/>
        <w:rPr>
          <w:lang w:val="fr-FR"/>
        </w:rPr>
      </w:pPr>
      <w:r w:rsidRPr="00285CDB">
        <w:rPr>
          <w:lang w:val="fr-FR"/>
        </w:rPr>
        <w:t>Cunas egregijs mentibus aetheris</w:t>
      </w:r>
    </w:p>
    <w:p w14:paraId="1F068EB3" w14:textId="77777777" w:rsidR="00057276" w:rsidRDefault="00057276" w:rsidP="00A17364">
      <w:pPr>
        <w:pStyle w:val="DraCorstandard"/>
        <w:spacing w:after="0"/>
        <w:rPr>
          <w:lang w:val="fr-FR"/>
        </w:rPr>
      </w:pPr>
      <w:r w:rsidRPr="00285CDB">
        <w:rPr>
          <w:lang w:val="fr-FR"/>
        </w:rPr>
        <w:lastRenderedPageBreak/>
        <w:t>Celsi templa noto, quae iubar aureum</w:t>
      </w:r>
    </w:p>
    <w:p w14:paraId="1F068EB4" w14:textId="77777777" w:rsidR="00057276" w:rsidRDefault="00057276" w:rsidP="00A17364">
      <w:pPr>
        <w:pStyle w:val="DraCorstandard"/>
        <w:spacing w:after="0"/>
        <w:rPr>
          <w:lang w:val="fr-FR"/>
        </w:rPr>
      </w:pPr>
      <w:r w:rsidRPr="00285CDB">
        <w:rPr>
          <w:lang w:val="fr-FR"/>
        </w:rPr>
        <w:t>Puris vestit honoribus.</w:t>
      </w:r>
    </w:p>
    <w:p w14:paraId="1F068EB5" w14:textId="77777777" w:rsidR="00057276" w:rsidRDefault="00057276" w:rsidP="00A17364">
      <w:pPr>
        <w:pStyle w:val="DraCorstandard"/>
        <w:spacing w:after="0"/>
      </w:pPr>
      <w:r>
        <w:t>O coelo luuenes debita pectora,</w:t>
      </w:r>
    </w:p>
    <w:p w14:paraId="1F068EB6" w14:textId="77777777" w:rsidR="00057276" w:rsidRDefault="00057276" w:rsidP="00A17364">
      <w:pPr>
        <w:pStyle w:val="DraCorstandard"/>
        <w:spacing w:after="0"/>
      </w:pPr>
      <w:r>
        <w:t>Quos augusta tegit purpura Martyrum,</w:t>
      </w:r>
    </w:p>
    <w:p w14:paraId="1F068EB7" w14:textId="77777777" w:rsidR="00057276" w:rsidRDefault="00057276" w:rsidP="00A17364">
      <w:pPr>
        <w:pStyle w:val="DraCorstandard"/>
        <w:spacing w:after="0"/>
      </w:pPr>
      <w:r>
        <w:t>Vobis purpureas laeta parat rosas</w:t>
      </w:r>
    </w:p>
    <w:p w14:paraId="1F068EB8" w14:textId="77777777" w:rsidR="00057276" w:rsidRDefault="00057276" w:rsidP="00A17364">
      <w:pPr>
        <w:pStyle w:val="DraCorstandard"/>
        <w:spacing w:after="0"/>
      </w:pPr>
      <w:r>
        <w:t>Cornu gloria diuite.</w:t>
      </w:r>
    </w:p>
    <w:p w14:paraId="1F068EB9" w14:textId="77777777" w:rsidR="00A163C5" w:rsidRPr="00A163C5" w:rsidRDefault="00A163C5" w:rsidP="00A163C5">
      <w:pPr>
        <w:pStyle w:val="DraCoradditions"/>
      </w:pPr>
      <w:r>
        <w:t>/act=4/</w:t>
      </w:r>
    </w:p>
    <w:p w14:paraId="1F068EBA" w14:textId="77777777" w:rsidR="00A163C5" w:rsidRPr="0015016F" w:rsidRDefault="00A163C5" w:rsidP="00A163C5">
      <w:pPr>
        <w:pStyle w:val="DraCoradditions"/>
      </w:pPr>
      <w:r w:rsidRPr="0015016F">
        <w:t>/argument_start</w:t>
      </w:r>
      <w:r>
        <w:t>=verse</w:t>
      </w:r>
      <w:r w:rsidRPr="0015016F">
        <w:t>/</w:t>
      </w:r>
    </w:p>
    <w:p w14:paraId="1F068EBB" w14:textId="77777777" w:rsidR="00057276" w:rsidRDefault="00057276" w:rsidP="00A163C5">
      <w:pPr>
        <w:pStyle w:val="DraCorhead"/>
      </w:pPr>
      <w:r>
        <w:t>ACTVS QVARTI</w:t>
      </w:r>
    </w:p>
    <w:p w14:paraId="1F068EBC" w14:textId="77777777" w:rsidR="00057276" w:rsidRDefault="00057276" w:rsidP="00A163C5">
      <w:pPr>
        <w:pStyle w:val="DraCorhead"/>
      </w:pPr>
      <w:r w:rsidRPr="00A163C5">
        <w:rPr>
          <w:rStyle w:val="DraCorspeakerattribution"/>
          <w:color w:val="A74FFF"/>
          <w:sz w:val="28"/>
        </w:rPr>
        <w:t>PRAELVSIO</w:t>
      </w:r>
      <w:r>
        <w:t>.</w:t>
      </w:r>
    </w:p>
    <w:p w14:paraId="1F068EBD" w14:textId="77777777" w:rsidR="00057276" w:rsidRDefault="00057276" w:rsidP="00A17364">
      <w:pPr>
        <w:pStyle w:val="DraCorstandard"/>
        <w:spacing w:after="0"/>
      </w:pPr>
      <w:r>
        <w:t>STant addicti aris Iuuenes feralibus, inque</w:t>
      </w:r>
    </w:p>
    <w:p w14:paraId="1F068EBE" w14:textId="77777777" w:rsidR="00057276" w:rsidRDefault="00057276" w:rsidP="00A17364">
      <w:pPr>
        <w:pStyle w:val="DraCorstandard"/>
        <w:spacing w:after="0"/>
      </w:pPr>
      <w:r>
        <w:t>Pectora iam cultros mergit popa, nec tamen horror</w:t>
      </w:r>
    </w:p>
    <w:p w14:paraId="1F068EBF" w14:textId="77777777" w:rsidR="00057276" w:rsidRDefault="00057276" w:rsidP="00A17364">
      <w:pPr>
        <w:pStyle w:val="DraCorstandard"/>
        <w:spacing w:after="0"/>
      </w:pPr>
      <w:r>
        <w:t>Incussit mortis, nec pallor in ora cucurrit.</w:t>
      </w:r>
    </w:p>
    <w:p w14:paraId="1F068EC0" w14:textId="77777777" w:rsidR="00057276" w:rsidRDefault="00057276" w:rsidP="00A17364">
      <w:pPr>
        <w:pStyle w:val="DraCorstandard"/>
        <w:spacing w:after="0"/>
      </w:pPr>
      <w:r>
        <w:t>At pater aeterni pia cui custodia templi</w:t>
      </w:r>
    </w:p>
    <w:p w14:paraId="1F068EC1" w14:textId="77777777" w:rsidR="00057276" w:rsidRDefault="00057276" w:rsidP="00A17364">
      <w:pPr>
        <w:pStyle w:val="DraCorstandard"/>
        <w:spacing w:after="0"/>
      </w:pPr>
      <w:r>
        <w:t>Credita, &amp; immensi diuinae clauis honores</w:t>
      </w:r>
    </w:p>
    <w:p w14:paraId="1F068EC2" w14:textId="77777777" w:rsidR="00057276" w:rsidRDefault="00057276" w:rsidP="00A17364">
      <w:pPr>
        <w:pStyle w:val="DraCorstandard"/>
        <w:spacing w:after="0"/>
      </w:pPr>
      <w:r>
        <w:t>Ingentes voluens aegro sub pectore curas</w:t>
      </w:r>
    </w:p>
    <w:p w14:paraId="1F068EC3" w14:textId="77777777" w:rsidR="00057276" w:rsidRDefault="00057276" w:rsidP="00A17364">
      <w:pPr>
        <w:pStyle w:val="DraCorstandard"/>
        <w:spacing w:after="0"/>
      </w:pPr>
      <w:r>
        <w:t>Pergit iter, tacitae per amica silentià noctis,</w:t>
      </w:r>
    </w:p>
    <w:p w14:paraId="1F068EC4" w14:textId="77777777" w:rsidR="00057276" w:rsidRDefault="00057276" w:rsidP="00A17364">
      <w:pPr>
        <w:pStyle w:val="DraCorstandard"/>
        <w:spacing w:after="0"/>
      </w:pPr>
      <w:r>
        <w:t>Inuisitque pios, illi ceu sydus Olympo</w:t>
      </w:r>
    </w:p>
    <w:p w14:paraId="1F068EC5" w14:textId="77777777" w:rsidR="00057276" w:rsidRDefault="00057276" w:rsidP="00A17364">
      <w:pPr>
        <w:pStyle w:val="DraCorstandard"/>
        <w:spacing w:after="0"/>
      </w:pPr>
      <w:r>
        <w:t>Allapsum excipiunt, stat circum maxima mater</w:t>
      </w:r>
    </w:p>
    <w:p w14:paraId="1F068EC6" w14:textId="77777777" w:rsidR="00057276" w:rsidRDefault="00057276" w:rsidP="00A17364">
      <w:pPr>
        <w:pStyle w:val="DraCorstandard"/>
        <w:spacing w:after="0"/>
      </w:pPr>
      <w:r>
        <w:t>Osculaque in patris Iuuenum globus emicat ardens.</w:t>
      </w:r>
    </w:p>
    <w:p w14:paraId="1F068EC7" w14:textId="77777777" w:rsidR="00057276" w:rsidRDefault="00057276" w:rsidP="00A17364">
      <w:pPr>
        <w:pStyle w:val="DraCorstandard"/>
        <w:spacing w:after="0"/>
      </w:pPr>
      <w:r>
        <w:t>Quos postquam vnanimes ardere, in praelia vidit,</w:t>
      </w:r>
    </w:p>
    <w:p w14:paraId="1F068EC8" w14:textId="77777777" w:rsidR="00057276" w:rsidRDefault="00057276" w:rsidP="00A17364">
      <w:pPr>
        <w:pStyle w:val="DraCorstandard"/>
        <w:spacing w:after="0"/>
      </w:pPr>
      <w:r>
        <w:t>Incipit, &amp; dulci sanctos affatur amore:</w:t>
      </w:r>
    </w:p>
    <w:p w14:paraId="1F068EC9" w14:textId="77777777" w:rsidR="00057276" w:rsidRDefault="00057276" w:rsidP="00A17364">
      <w:pPr>
        <w:pStyle w:val="DraCorstandard"/>
        <w:spacing w:after="0"/>
      </w:pPr>
      <w:r>
        <w:t>Pergite magnanimi Iuuenes, quà gloria surgens</w:t>
      </w:r>
    </w:p>
    <w:p w14:paraId="1F068ECA" w14:textId="77777777" w:rsidR="00057276" w:rsidRDefault="00057276" w:rsidP="00A17364">
      <w:pPr>
        <w:pStyle w:val="DraCorstandard"/>
        <w:spacing w:after="0"/>
      </w:pPr>
      <w:r>
        <w:t>Monstrat iter liquidum pennis, &amp; pectora vobis</w:t>
      </w:r>
    </w:p>
    <w:p w14:paraId="1F068ECB" w14:textId="77777777" w:rsidR="00057276" w:rsidRDefault="00057276" w:rsidP="00A17364">
      <w:pPr>
        <w:pStyle w:val="DraCorstandard"/>
        <w:spacing w:after="0"/>
      </w:pPr>
      <w:r>
        <w:t>Fingite digna Deo. Per tot discrimina rerum</w:t>
      </w:r>
    </w:p>
    <w:p w14:paraId="1F068ECC" w14:textId="77777777" w:rsidR="00057276" w:rsidRDefault="00057276" w:rsidP="00A17364">
      <w:pPr>
        <w:pStyle w:val="DraCorstandard"/>
        <w:spacing w:after="0"/>
      </w:pPr>
      <w:r>
        <w:t>Tendimus ad superos, vbi dulcis meta laborum</w:t>
      </w:r>
    </w:p>
    <w:p w14:paraId="1F068ECD" w14:textId="77777777" w:rsidR="00057276" w:rsidRDefault="00057276" w:rsidP="00A17364">
      <w:pPr>
        <w:pStyle w:val="DraCorstandard"/>
        <w:spacing w:after="0"/>
      </w:pPr>
      <w:r>
        <w:t>Atque immota quies, magni stet prodiga virtus</w:t>
      </w:r>
    </w:p>
    <w:p w14:paraId="1F068ECE" w14:textId="77777777" w:rsidR="00057276" w:rsidRDefault="00057276" w:rsidP="00A17364">
      <w:pPr>
        <w:pStyle w:val="DraCorstandard"/>
        <w:spacing w:after="0"/>
      </w:pPr>
      <w:r>
        <w:t>Sanguinis, &amp; coeli secet imperterrita callem.</w:t>
      </w:r>
    </w:p>
    <w:p w14:paraId="1F068ECF" w14:textId="77777777" w:rsidR="00057276" w:rsidRDefault="00057276" w:rsidP="00A17364">
      <w:pPr>
        <w:pStyle w:val="DraCorstandard"/>
        <w:spacing w:after="0"/>
      </w:pPr>
      <w:r>
        <w:t>Sors melior de clade venit, de vulnere spirat</w:t>
      </w:r>
    </w:p>
    <w:p w14:paraId="1F068ED0" w14:textId="77777777" w:rsidR="00057276" w:rsidRDefault="00057276" w:rsidP="00A17364">
      <w:pPr>
        <w:pStyle w:val="DraCorstandard"/>
        <w:spacing w:after="0"/>
      </w:pPr>
      <w:r>
        <w:t>Gloria, sanguineo ferturque ad sydera curru.</w:t>
      </w:r>
    </w:p>
    <w:p w14:paraId="1F068ED1" w14:textId="77777777" w:rsidR="00057276" w:rsidRDefault="00057276" w:rsidP="00A17364">
      <w:pPr>
        <w:pStyle w:val="DraCorstandard"/>
        <w:spacing w:after="0"/>
      </w:pPr>
      <w:r>
        <w:t>Talia dicentem dudum stupet inclyta pubes,</w:t>
      </w:r>
    </w:p>
    <w:p w14:paraId="1F068ED2" w14:textId="77777777" w:rsidR="00057276" w:rsidRDefault="00057276" w:rsidP="00A17364">
      <w:pPr>
        <w:pStyle w:val="DraCorstandard"/>
        <w:spacing w:after="0"/>
      </w:pPr>
      <w:r>
        <w:t>Et flammam ingentem laudis sub pectore versat.</w:t>
      </w:r>
    </w:p>
    <w:p w14:paraId="1F068ED3" w14:textId="77777777" w:rsidR="00057276" w:rsidRDefault="00057276" w:rsidP="00A17364">
      <w:pPr>
        <w:pStyle w:val="DraCorstandard"/>
        <w:spacing w:after="0"/>
      </w:pPr>
      <w:r>
        <w:lastRenderedPageBreak/>
        <w:t>Stat casus renouare omnes, stat caeca pericla</w:t>
      </w:r>
    </w:p>
    <w:p w14:paraId="1F068ED4" w14:textId="77777777" w:rsidR="00057276" w:rsidRDefault="00057276" w:rsidP="00A17364">
      <w:pPr>
        <w:pStyle w:val="DraCorstandard"/>
        <w:spacing w:after="0"/>
      </w:pPr>
      <w:r>
        <w:t>Tentare, atque animas tanta pro laude pacisci.</w:t>
      </w:r>
    </w:p>
    <w:p w14:paraId="1F068ED5" w14:textId="77777777" w:rsidR="00A163C5" w:rsidRPr="0015016F" w:rsidRDefault="00A163C5" w:rsidP="00A163C5">
      <w:pPr>
        <w:pStyle w:val="DraCoradditions"/>
      </w:pPr>
      <w:r>
        <w:t>/argument_end</w:t>
      </w:r>
      <w:r w:rsidRPr="0015016F">
        <w:t>/</w:t>
      </w:r>
    </w:p>
    <w:p w14:paraId="1F068ED6" w14:textId="77777777" w:rsidR="00057276" w:rsidRDefault="00057276" w:rsidP="00A163C5">
      <w:pPr>
        <w:pStyle w:val="DraCorhead"/>
      </w:pPr>
      <w:r w:rsidRPr="00285CDB">
        <w:t>ACTVS QVARTVS.</w:t>
      </w:r>
    </w:p>
    <w:p w14:paraId="1F068ED7" w14:textId="77777777" w:rsidR="00057276" w:rsidRPr="00A163C5" w:rsidRDefault="00057276" w:rsidP="00A17364">
      <w:pPr>
        <w:pStyle w:val="DraCorstandard"/>
        <w:spacing w:after="0"/>
        <w:rPr>
          <w:rStyle w:val="DraCorstagedirectionsetc"/>
        </w:rPr>
      </w:pPr>
      <w:r w:rsidRPr="00A163C5">
        <w:rPr>
          <w:rStyle w:val="DraCorstagedirectionsetc"/>
        </w:rPr>
        <w:t>AVRELIVS PVBLIVS, APOLLONIVS, PONTIFEX,</w:t>
      </w:r>
    </w:p>
    <w:p w14:paraId="1F068ED8" w14:textId="77777777" w:rsidR="00A163C5" w:rsidRPr="00A163C5" w:rsidRDefault="00A163C5" w:rsidP="00A163C5">
      <w:pPr>
        <w:pStyle w:val="DraCoradditions"/>
        <w:rPr>
          <w:lang w:val="fr-FR"/>
        </w:rPr>
      </w:pPr>
      <w:r w:rsidRPr="00A163C5">
        <w:rPr>
          <w:lang w:val="fr-FR"/>
        </w:rPr>
        <w:t>/argument_start/</w:t>
      </w:r>
    </w:p>
    <w:p w14:paraId="1F068ED9" w14:textId="77777777" w:rsidR="00057276" w:rsidRPr="0044355F" w:rsidRDefault="00057276" w:rsidP="00A17364">
      <w:pPr>
        <w:pStyle w:val="DraCorstandard"/>
        <w:spacing w:after="0"/>
        <w:rPr>
          <w:iCs/>
          <w:lang w:val="fr-FR"/>
        </w:rPr>
      </w:pPr>
      <w:r w:rsidRPr="0044355F">
        <w:rPr>
          <w:iCs/>
          <w:lang w:val="fr-FR"/>
        </w:rPr>
        <w:t>De extremis ferunt sententiam.</w:t>
      </w:r>
    </w:p>
    <w:p w14:paraId="1F068EDA" w14:textId="77777777" w:rsidR="00A163C5" w:rsidRPr="0015016F" w:rsidRDefault="00A163C5" w:rsidP="00A163C5">
      <w:pPr>
        <w:pStyle w:val="DraCoradditions"/>
      </w:pPr>
      <w:r w:rsidRPr="0015016F">
        <w:t>/argument_</w:t>
      </w:r>
      <w:r>
        <w:t>end</w:t>
      </w:r>
      <w:r w:rsidRPr="0015016F">
        <w:t>/</w:t>
      </w:r>
    </w:p>
    <w:p w14:paraId="1F068EDB" w14:textId="77777777" w:rsidR="00057276" w:rsidRPr="00057276" w:rsidRDefault="00057276" w:rsidP="00A17364">
      <w:pPr>
        <w:pStyle w:val="DraCorstandard"/>
        <w:spacing w:after="0"/>
        <w:rPr>
          <w:lang w:val="en-GB"/>
        </w:rPr>
      </w:pPr>
      <w:r w:rsidRPr="00057276">
        <w:rPr>
          <w:lang w:val="en-GB"/>
        </w:rPr>
        <w:t>Efringe fulmen impetus, quo te rapis?</w:t>
      </w:r>
    </w:p>
    <w:p w14:paraId="1F068EDC" w14:textId="77777777" w:rsidR="00057276" w:rsidRDefault="00057276" w:rsidP="00A17364">
      <w:pPr>
        <w:pStyle w:val="DraCorstandard"/>
        <w:spacing w:after="0"/>
        <w:rPr>
          <w:lang w:val="fr-FR"/>
        </w:rPr>
      </w:pPr>
      <w:r w:rsidRPr="00285CDB">
        <w:rPr>
          <w:lang w:val="fr-FR"/>
        </w:rPr>
        <w:t>Pretium furoris non leue infoelix tulit,</w:t>
      </w:r>
    </w:p>
    <w:p w14:paraId="1F068EDD" w14:textId="77777777" w:rsidR="00057276" w:rsidRDefault="00057276" w:rsidP="00A17364">
      <w:pPr>
        <w:pStyle w:val="DraCorstandard"/>
        <w:spacing w:after="0"/>
        <w:rPr>
          <w:lang w:val="fr-FR"/>
        </w:rPr>
      </w:pPr>
      <w:r w:rsidRPr="00285CDB">
        <w:rPr>
          <w:lang w:val="fr-FR"/>
        </w:rPr>
        <w:t>Suoque damno sapere didicerunt rei.</w:t>
      </w:r>
    </w:p>
    <w:p w14:paraId="1F068EDE" w14:textId="77777777" w:rsidR="00057276" w:rsidRDefault="00057276" w:rsidP="00A17364">
      <w:pPr>
        <w:pStyle w:val="DraCorstandard"/>
        <w:spacing w:after="0"/>
        <w:rPr>
          <w:lang w:val="fr-FR"/>
        </w:rPr>
      </w:pPr>
      <w:r w:rsidRPr="00285CDB">
        <w:rPr>
          <w:lang w:val="fr-FR"/>
        </w:rPr>
        <w:t>Quos praesidere voluit imperijs Deus,</w:t>
      </w:r>
    </w:p>
    <w:p w14:paraId="1F068EDF" w14:textId="77777777" w:rsidR="00057276" w:rsidRDefault="00057276" w:rsidP="00A17364">
      <w:pPr>
        <w:pStyle w:val="DraCorstandard"/>
        <w:spacing w:after="0"/>
        <w:rPr>
          <w:lang w:val="fr-FR"/>
        </w:rPr>
      </w:pPr>
      <w:r w:rsidRPr="00285CDB">
        <w:rPr>
          <w:lang w:val="fr-FR"/>
        </w:rPr>
        <w:t>Non hos in vsus militum incinxit globis,</w:t>
      </w:r>
    </w:p>
    <w:p w14:paraId="1F068EE0" w14:textId="77777777" w:rsidR="00057276" w:rsidRDefault="00057276" w:rsidP="00A17364">
      <w:pPr>
        <w:pStyle w:val="DraCorstandard"/>
        <w:spacing w:after="0"/>
        <w:rPr>
          <w:lang w:val="fr-FR"/>
        </w:rPr>
      </w:pPr>
      <w:r w:rsidRPr="00285CDB">
        <w:rPr>
          <w:lang w:val="fr-FR"/>
        </w:rPr>
        <w:t>Sacra vt potestas praepes in poenas foret.</w:t>
      </w:r>
    </w:p>
    <w:p w14:paraId="1F068EE1" w14:textId="77777777" w:rsidR="00057276" w:rsidRDefault="00057276" w:rsidP="00A17364">
      <w:pPr>
        <w:pStyle w:val="DraCorstandard"/>
        <w:spacing w:after="0"/>
        <w:rPr>
          <w:lang w:val="fr-FR"/>
        </w:rPr>
      </w:pPr>
      <w:r w:rsidRPr="00285CDB">
        <w:rPr>
          <w:lang w:val="fr-FR"/>
        </w:rPr>
        <w:t>Oculata nobis sceptra coelestes iubent</w:t>
      </w:r>
    </w:p>
    <w:p w14:paraId="1F068EE2" w14:textId="77777777" w:rsidR="00057276" w:rsidRDefault="00057276" w:rsidP="00A17364">
      <w:pPr>
        <w:pStyle w:val="DraCorstandard"/>
        <w:spacing w:after="0"/>
        <w:rPr>
          <w:lang w:val="fr-FR"/>
        </w:rPr>
      </w:pPr>
      <w:r w:rsidRPr="00285CDB">
        <w:rPr>
          <w:lang w:val="fr-FR"/>
        </w:rPr>
        <w:t>Affabricari. Perspicax nunquam satis</w:t>
      </w:r>
    </w:p>
    <w:p w14:paraId="1F068EE3" w14:textId="77777777" w:rsidR="00057276" w:rsidRDefault="00057276" w:rsidP="00A17364">
      <w:pPr>
        <w:pStyle w:val="DraCorstandard"/>
        <w:spacing w:after="0"/>
        <w:rPr>
          <w:lang w:val="fr-FR"/>
        </w:rPr>
      </w:pPr>
      <w:r w:rsidRPr="00285CDB">
        <w:rPr>
          <w:lang w:val="fr-FR"/>
        </w:rPr>
        <w:t>Scrutatur oculus lubricas rerum vices,</w:t>
      </w:r>
    </w:p>
    <w:p w14:paraId="1F068EE4" w14:textId="6CC54742" w:rsidR="00A57C84" w:rsidRPr="0044355F" w:rsidRDefault="00057276" w:rsidP="00A17364">
      <w:pPr>
        <w:pStyle w:val="DraCorstandard"/>
        <w:spacing w:after="0"/>
        <w:rPr>
          <w:lang w:val="fr-FR"/>
        </w:rPr>
      </w:pPr>
      <w:r w:rsidRPr="0044355F">
        <w:rPr>
          <w:lang w:val="fr-FR"/>
        </w:rPr>
        <w:t>Quando exerendus hominis in iugulum mucro.</w:t>
      </w:r>
    </w:p>
    <w:p w14:paraId="1F068EE5" w14:textId="77777777" w:rsidR="00057276" w:rsidRPr="0044355F" w:rsidRDefault="00057276" w:rsidP="00A17364">
      <w:pPr>
        <w:pStyle w:val="DraCorstandard"/>
        <w:spacing w:after="0"/>
      </w:pPr>
      <w:r w:rsidRPr="0044355F">
        <w:rPr>
          <w:rStyle w:val="DraCorspeakerattribution"/>
        </w:rPr>
        <w:t>PVB.</w:t>
      </w:r>
      <w:r w:rsidRPr="0044355F">
        <w:t xml:space="preserve"> Tentata per me cuncta, sed frustra tamen.</w:t>
      </w:r>
    </w:p>
    <w:p w14:paraId="1F068EE6" w14:textId="77777777" w:rsidR="00057276" w:rsidRDefault="00057276" w:rsidP="00A17364">
      <w:pPr>
        <w:pStyle w:val="DraCorstandard"/>
        <w:spacing w:after="0"/>
      </w:pPr>
      <w:r w:rsidRPr="0044355F">
        <w:t>Tormenta rident, gestiunt laceri ictibus.</w:t>
      </w:r>
    </w:p>
    <w:p w14:paraId="1F068EE7" w14:textId="77777777" w:rsidR="00057276" w:rsidRDefault="00057276" w:rsidP="00A17364">
      <w:pPr>
        <w:pStyle w:val="DraCorstandard"/>
        <w:spacing w:after="0"/>
      </w:pPr>
      <w:r>
        <w:t>Scelerata mater filios animat, suo</w:t>
      </w:r>
    </w:p>
    <w:p w14:paraId="1F068EE8" w14:textId="77777777" w:rsidR="00057276" w:rsidRDefault="00057276" w:rsidP="00A17364">
      <w:pPr>
        <w:pStyle w:val="DraCorstandard"/>
        <w:spacing w:after="0"/>
      </w:pPr>
      <w:r>
        <w:t>Pubentque damno semper ad pestes nouas.</w:t>
      </w:r>
    </w:p>
    <w:p w14:paraId="1F068EE9" w14:textId="77777777" w:rsidR="00057276" w:rsidRDefault="001138B7" w:rsidP="00A17364">
      <w:pPr>
        <w:pStyle w:val="DraCorstandard"/>
        <w:spacing w:after="0"/>
      </w:pPr>
      <w:r w:rsidRPr="001138B7">
        <w:rPr>
          <w:rStyle w:val="DraCorspeakerattribution"/>
        </w:rPr>
        <w:t xml:space="preserve">AVREL. </w:t>
      </w:r>
      <w:r w:rsidR="00057276">
        <w:t>Humana Publi corpora oderunt pati,</w:t>
      </w:r>
    </w:p>
    <w:p w14:paraId="1F068EEA" w14:textId="77777777" w:rsidR="00057276" w:rsidRDefault="00057276" w:rsidP="00A17364">
      <w:pPr>
        <w:pStyle w:val="DraCorstandard"/>
        <w:spacing w:after="0"/>
      </w:pPr>
      <w:r>
        <w:t>Caduntque plagis, fallor, aut sunt ferrei,</w:t>
      </w:r>
    </w:p>
    <w:p w14:paraId="1F068EEB" w14:textId="77777777" w:rsidR="00057276" w:rsidRDefault="00057276" w:rsidP="00A17364">
      <w:pPr>
        <w:pStyle w:val="DraCorstandard"/>
        <w:spacing w:after="0"/>
      </w:pPr>
      <w:r>
        <w:t>Aut maior agit, &amp; armat inuictos Deus.</w:t>
      </w:r>
    </w:p>
    <w:p w14:paraId="1F068EEC" w14:textId="77777777" w:rsidR="00057276" w:rsidRDefault="00057276" w:rsidP="00A17364">
      <w:pPr>
        <w:pStyle w:val="DraCorstandard"/>
        <w:spacing w:after="0"/>
      </w:pPr>
      <w:r>
        <w:t>Vnde ista dira vulnerum crescit sitis?</w:t>
      </w:r>
    </w:p>
    <w:p w14:paraId="1F068EED" w14:textId="77777777" w:rsidR="00057276" w:rsidRDefault="001138B7" w:rsidP="00A17364">
      <w:pPr>
        <w:pStyle w:val="DraCorstandard"/>
        <w:spacing w:after="0"/>
      </w:pPr>
      <w:r w:rsidRPr="001138B7">
        <w:rPr>
          <w:rStyle w:val="DraCorspeakerattribution"/>
        </w:rPr>
        <w:t>APOL.</w:t>
      </w:r>
      <w:r w:rsidR="00057276">
        <w:t xml:space="preserve"> Diuinitatem qui sibi fingunt polo,</w:t>
      </w:r>
    </w:p>
    <w:p w14:paraId="1F068EEE" w14:textId="77777777" w:rsidR="00057276" w:rsidRDefault="00057276" w:rsidP="00A17364">
      <w:pPr>
        <w:pStyle w:val="DraCorstandard"/>
        <w:spacing w:after="0"/>
      </w:pPr>
      <w:r>
        <w:t>Per ferrum, &amp; ignes perditi in mortem ruunt.</w:t>
      </w:r>
    </w:p>
    <w:p w14:paraId="1F068EEF" w14:textId="77777777" w:rsidR="00057276" w:rsidRDefault="00057276" w:rsidP="00A17364">
      <w:pPr>
        <w:pStyle w:val="DraCorstandard"/>
        <w:spacing w:after="0"/>
      </w:pPr>
      <w:r>
        <w:t>Sed esto, foelix gladius inueniet viam.</w:t>
      </w:r>
    </w:p>
    <w:p w14:paraId="1F068EF0" w14:textId="77777777" w:rsidR="00057276" w:rsidRDefault="00057276" w:rsidP="00A17364">
      <w:pPr>
        <w:pStyle w:val="DraCorstandard"/>
        <w:spacing w:after="0"/>
      </w:pPr>
      <w:r>
        <w:t>Nimis per vrbes serpit Hebraeus furor,</w:t>
      </w:r>
    </w:p>
    <w:p w14:paraId="1F068EF1" w14:textId="77777777" w:rsidR="00057276" w:rsidRDefault="00057276" w:rsidP="00A17364">
      <w:pPr>
        <w:pStyle w:val="DraCorstandard"/>
        <w:spacing w:after="0"/>
      </w:pPr>
      <w:r>
        <w:t>Confudit astra, fecit &amp; coelum nocens.</w:t>
      </w:r>
    </w:p>
    <w:p w14:paraId="1F068EF2" w14:textId="77777777" w:rsidR="00057276" w:rsidRDefault="00057276" w:rsidP="00A17364">
      <w:pPr>
        <w:pStyle w:val="DraCorstandard"/>
        <w:spacing w:after="0"/>
      </w:pPr>
      <w:r>
        <w:t>Nam paruulorum clamat ad superos cruor,</w:t>
      </w:r>
    </w:p>
    <w:p w14:paraId="1F068EF3" w14:textId="77777777" w:rsidR="00057276" w:rsidRDefault="00057276" w:rsidP="00A17364">
      <w:pPr>
        <w:pStyle w:val="DraCorstandard"/>
        <w:spacing w:after="0"/>
      </w:pPr>
      <w:r>
        <w:lastRenderedPageBreak/>
        <w:t>Quos luce cassos, dulcis exortes poli,</w:t>
      </w:r>
    </w:p>
    <w:p w14:paraId="1F068EF4" w14:textId="77777777" w:rsidR="00057276" w:rsidRDefault="00057276" w:rsidP="00A17364">
      <w:pPr>
        <w:pStyle w:val="DraCorstandard"/>
        <w:spacing w:after="0"/>
      </w:pPr>
      <w:r>
        <w:t>Primoque raptos vbere, assatos focis,</w:t>
      </w:r>
    </w:p>
    <w:p w14:paraId="1F068EF5" w14:textId="77777777" w:rsidR="00057276" w:rsidRDefault="00057276" w:rsidP="00A17364">
      <w:pPr>
        <w:pStyle w:val="DraCorstandard"/>
        <w:spacing w:after="0"/>
      </w:pPr>
      <w:r>
        <w:t>In frusta scindunt, &amp; sibi apponunt dapem</w:t>
      </w:r>
    </w:p>
    <w:p w14:paraId="1F068EF6" w14:textId="77777777" w:rsidR="00057276" w:rsidRDefault="00057276" w:rsidP="00A17364">
      <w:pPr>
        <w:pStyle w:val="DraCorstandard"/>
        <w:spacing w:after="0"/>
      </w:pPr>
      <w:r>
        <w:t>Regesta prolis viscera in ventrem patres.</w:t>
      </w:r>
    </w:p>
    <w:p w14:paraId="1F068EF7" w14:textId="77777777" w:rsidR="00057276" w:rsidRDefault="00057276" w:rsidP="00A17364">
      <w:pPr>
        <w:pStyle w:val="DraCorstandard"/>
        <w:spacing w:after="0"/>
      </w:pPr>
      <w:r>
        <w:t>Dein libido sortis incertum sequens</w:t>
      </w:r>
    </w:p>
    <w:p w14:paraId="1F068EF8" w14:textId="77777777" w:rsidR="00057276" w:rsidRDefault="00057276" w:rsidP="00A17364">
      <w:pPr>
        <w:pStyle w:val="DraCorstandard"/>
        <w:spacing w:after="0"/>
      </w:pPr>
      <w:r>
        <w:t>Per coeca noctis errat, haud coeco gradu.</w:t>
      </w:r>
    </w:p>
    <w:p w14:paraId="1F068EF9" w14:textId="77777777" w:rsidR="00057276" w:rsidRDefault="00057276" w:rsidP="00A17364">
      <w:pPr>
        <w:pStyle w:val="DraCorstandard"/>
        <w:spacing w:after="0"/>
      </w:pPr>
      <w:r>
        <w:t>Ambage ludit Veneris incesta ferox,</w:t>
      </w:r>
    </w:p>
    <w:p w14:paraId="1F068EFA" w14:textId="77777777" w:rsidR="00057276" w:rsidRDefault="00057276" w:rsidP="00A17364">
      <w:pPr>
        <w:pStyle w:val="DraCorstandard"/>
        <w:spacing w:after="0"/>
      </w:pPr>
      <w:r>
        <w:t>Totumque versat sanguinis fas &amp; nefas.</w:t>
      </w:r>
    </w:p>
    <w:p w14:paraId="1F068EFB" w14:textId="77777777" w:rsidR="00057276" w:rsidRDefault="0015016F" w:rsidP="00A17364">
      <w:pPr>
        <w:pStyle w:val="DraCorstandard"/>
        <w:spacing w:after="0"/>
      </w:pPr>
      <w:r w:rsidRPr="0015016F">
        <w:rPr>
          <w:rStyle w:val="DraCorspeakerattribution"/>
        </w:rPr>
        <w:t>AVR.</w:t>
      </w:r>
      <w:r w:rsidR="00057276">
        <w:t xml:space="preserve"> O digna poenis capita! praestabat tamen</w:t>
      </w:r>
    </w:p>
    <w:p w14:paraId="1F068EFC" w14:textId="77777777" w:rsidR="00057276" w:rsidRDefault="00057276" w:rsidP="00A17364">
      <w:pPr>
        <w:pStyle w:val="DraCorstandard"/>
        <w:spacing w:after="0"/>
      </w:pPr>
      <w:r>
        <w:t>Non experiri, pectora irritat dolor:</w:t>
      </w:r>
    </w:p>
    <w:p w14:paraId="1F068EFD" w14:textId="77777777" w:rsidR="00057276" w:rsidRDefault="00057276" w:rsidP="00A17364">
      <w:pPr>
        <w:pStyle w:val="DraCorstandard"/>
        <w:spacing w:after="0"/>
      </w:pPr>
      <w:r>
        <w:t>Qui mansuetè saeuit, hic melius facit.</w:t>
      </w:r>
    </w:p>
    <w:p w14:paraId="1F068EFE" w14:textId="77777777" w:rsidR="00057276" w:rsidRDefault="001138B7" w:rsidP="00A17364">
      <w:pPr>
        <w:pStyle w:val="DraCorstandard"/>
        <w:spacing w:after="0"/>
      </w:pPr>
      <w:r w:rsidRPr="001138B7">
        <w:rPr>
          <w:rStyle w:val="DraCorspeakerattribution"/>
        </w:rPr>
        <w:t>APOL.</w:t>
      </w:r>
      <w:r w:rsidR="00057276">
        <w:t xml:space="preserve"> Differre poenam noxijs iam non licet,</w:t>
      </w:r>
    </w:p>
    <w:p w14:paraId="1F068EFF" w14:textId="77777777" w:rsidR="00057276" w:rsidRDefault="00057276" w:rsidP="00A17364">
      <w:pPr>
        <w:pStyle w:val="DraCorstandard"/>
        <w:spacing w:after="0"/>
      </w:pPr>
      <w:r>
        <w:t>Periclitatur fama Romani fori.</w:t>
      </w:r>
    </w:p>
    <w:p w14:paraId="1F068F00" w14:textId="77777777" w:rsidR="00057276" w:rsidRDefault="00057276" w:rsidP="00A17364">
      <w:pPr>
        <w:pStyle w:val="DraCorstandard"/>
        <w:spacing w:after="0"/>
      </w:pPr>
      <w:r>
        <w:t>Si spolia laudis referat imbelle hoc genus.</w:t>
      </w:r>
    </w:p>
    <w:p w14:paraId="1F068F01" w14:textId="77777777" w:rsidR="00057276" w:rsidRDefault="0015016F" w:rsidP="00A17364">
      <w:pPr>
        <w:pStyle w:val="DraCorstandard"/>
        <w:spacing w:after="0"/>
      </w:pPr>
      <w:r w:rsidRPr="0015016F">
        <w:rPr>
          <w:rStyle w:val="DraCorspeakerattribution"/>
        </w:rPr>
        <w:t>PONT.</w:t>
      </w:r>
      <w:r w:rsidR="00057276">
        <w:t xml:space="preserve"> Et laesa queritur fancta maiestas</w:t>
      </w:r>
    </w:p>
    <w:p w14:paraId="1F068F02" w14:textId="77777777" w:rsidR="00057276" w:rsidRDefault="00057276" w:rsidP="00A17364">
      <w:pPr>
        <w:pStyle w:val="DraCorstandard"/>
        <w:spacing w:after="0"/>
      </w:pPr>
      <w:r>
        <w:t>Deûm,</w:t>
      </w:r>
    </w:p>
    <w:p w14:paraId="1F068F03" w14:textId="77777777" w:rsidR="00057276" w:rsidRDefault="00057276" w:rsidP="00A17364">
      <w:pPr>
        <w:pStyle w:val="DraCorstandard"/>
        <w:spacing w:after="0"/>
      </w:pPr>
      <w:r>
        <w:t>Me monstra terrent, monstra supplicij noua.</w:t>
      </w:r>
    </w:p>
    <w:p w14:paraId="1F068F04" w14:textId="77777777" w:rsidR="00057276" w:rsidRDefault="00057276" w:rsidP="00A17364">
      <w:pPr>
        <w:pStyle w:val="DraCorstandard"/>
        <w:spacing w:after="0"/>
      </w:pPr>
      <w:r>
        <w:t>Vidi rotantem flammeos orbes louem,</w:t>
      </w:r>
    </w:p>
    <w:p w14:paraId="1F068F05" w14:textId="77777777" w:rsidR="00057276" w:rsidRDefault="00057276" w:rsidP="00A17364">
      <w:pPr>
        <w:pStyle w:val="DraCorstandard"/>
        <w:spacing w:after="0"/>
      </w:pPr>
      <w:r>
        <w:t>Vidi frementem cuspide Odrysium patrem,</w:t>
      </w:r>
    </w:p>
    <w:p w14:paraId="1F068F06" w14:textId="77777777" w:rsidR="00057276" w:rsidRDefault="00057276" w:rsidP="00A17364">
      <w:pPr>
        <w:pStyle w:val="DraCorstandard"/>
        <w:spacing w:after="0"/>
      </w:pPr>
      <w:r>
        <w:t>Toruosque vultus horrui Phoebus iubet</w:t>
      </w:r>
    </w:p>
    <w:p w14:paraId="1F068F07" w14:textId="77777777" w:rsidR="00057276" w:rsidRDefault="00057276" w:rsidP="00A17364">
      <w:pPr>
        <w:pStyle w:val="DraCorstandard"/>
        <w:spacing w:after="0"/>
      </w:pPr>
      <w:r>
        <w:t>Placare diuos victimae sontis nece</w:t>
      </w:r>
    </w:p>
    <w:p w14:paraId="1F068F08" w14:textId="77777777" w:rsidR="00057276" w:rsidRDefault="001138B7" w:rsidP="00A17364">
      <w:pPr>
        <w:pStyle w:val="DraCorstandard"/>
        <w:spacing w:after="0"/>
      </w:pPr>
      <w:r w:rsidRPr="001138B7">
        <w:rPr>
          <w:rStyle w:val="DraCorspeakerattribution"/>
        </w:rPr>
        <w:t>APOL.</w:t>
      </w:r>
      <w:r w:rsidR="00057276">
        <w:t xml:space="preserve"> Per laeta molli fertur impietas iugo</w:t>
      </w:r>
    </w:p>
    <w:p w14:paraId="1F068F09" w14:textId="77777777" w:rsidR="00057276" w:rsidRDefault="00057276" w:rsidP="00A17364">
      <w:pPr>
        <w:pStyle w:val="DraCorstandard"/>
        <w:spacing w:after="0"/>
      </w:pPr>
      <w:r>
        <w:t>Spectante Roma, Gentium Dominam premit.</w:t>
      </w:r>
    </w:p>
    <w:p w14:paraId="1F068F0A" w14:textId="77777777" w:rsidR="00057276" w:rsidRDefault="00057276" w:rsidP="00A17364">
      <w:pPr>
        <w:pStyle w:val="DraCorstandard"/>
        <w:spacing w:after="0"/>
      </w:pPr>
      <w:r>
        <w:t>Et conticesces in scelere? cunctabere,</w:t>
      </w:r>
    </w:p>
    <w:p w14:paraId="1F068F0B" w14:textId="77777777" w:rsidR="00057276" w:rsidRDefault="00057276" w:rsidP="00A17364">
      <w:pPr>
        <w:pStyle w:val="DraCorstandard"/>
        <w:spacing w:after="0"/>
      </w:pPr>
      <w:r>
        <w:t>Hebraea donec turba te gladio petat,</w:t>
      </w:r>
    </w:p>
    <w:p w14:paraId="1F068F0C" w14:textId="77777777" w:rsidR="00057276" w:rsidRDefault="00057276" w:rsidP="00A17364">
      <w:pPr>
        <w:pStyle w:val="DraCorstandard"/>
        <w:spacing w:after="0"/>
      </w:pPr>
      <w:r>
        <w:t>Aut hoc reuellat axe Cyclopum faces,</w:t>
      </w:r>
    </w:p>
    <w:p w14:paraId="1F068F0D" w14:textId="77777777" w:rsidR="00057276" w:rsidRDefault="00057276" w:rsidP="00A17364">
      <w:pPr>
        <w:pStyle w:val="DraCorstandard"/>
        <w:spacing w:after="0"/>
      </w:pPr>
      <w:r>
        <w:t>Tentetque summi templa viduata aetheris</w:t>
      </w:r>
    </w:p>
    <w:p w14:paraId="1F068F0E" w14:textId="77777777" w:rsidR="00057276" w:rsidRDefault="001138B7" w:rsidP="00A17364">
      <w:pPr>
        <w:pStyle w:val="DraCorstandard"/>
        <w:spacing w:after="0"/>
      </w:pPr>
      <w:r w:rsidRPr="001138B7">
        <w:rPr>
          <w:rStyle w:val="DraCorspeakerattribution"/>
        </w:rPr>
        <w:t xml:space="preserve">AVREL. </w:t>
      </w:r>
      <w:r w:rsidR="00057276">
        <w:t>Per astra iuro &amp; templa syderei poli,</w:t>
      </w:r>
    </w:p>
    <w:p w14:paraId="1F068F0F" w14:textId="77777777" w:rsidR="00057276" w:rsidRDefault="00057276" w:rsidP="00A17364">
      <w:pPr>
        <w:pStyle w:val="DraCorstandard"/>
        <w:spacing w:after="0"/>
      </w:pPr>
      <w:r>
        <w:t>Nemo feretur impius me Iudice,</w:t>
      </w:r>
    </w:p>
    <w:p w14:paraId="1F068F10" w14:textId="77777777" w:rsidR="00057276" w:rsidRDefault="00057276" w:rsidP="00A17364">
      <w:pPr>
        <w:pStyle w:val="DraCorstandard"/>
        <w:spacing w:after="0"/>
      </w:pPr>
      <w:r>
        <w:t>Ite, expiate noxiam labem soli.</w:t>
      </w:r>
    </w:p>
    <w:p w14:paraId="1F068F11" w14:textId="77777777" w:rsidR="00057276" w:rsidRDefault="00057276" w:rsidP="00A17364">
      <w:pPr>
        <w:pStyle w:val="DraCorstandard"/>
        <w:spacing w:after="0"/>
      </w:pPr>
      <w:r>
        <w:t>Si casa rursus pullulet ditis seges,</w:t>
      </w:r>
    </w:p>
    <w:p w14:paraId="1F068F12" w14:textId="77777777" w:rsidR="00057276" w:rsidRDefault="00057276" w:rsidP="00A17364">
      <w:pPr>
        <w:pStyle w:val="DraCorstandard"/>
        <w:spacing w:after="0"/>
      </w:pPr>
      <w:r>
        <w:t>Et ter resurgat, ter seuerum vindicem</w:t>
      </w:r>
    </w:p>
    <w:p w14:paraId="1F068F13" w14:textId="77777777" w:rsidR="00057276" w:rsidRDefault="00057276" w:rsidP="00A17364">
      <w:pPr>
        <w:pStyle w:val="DraCorstandard"/>
        <w:spacing w:after="0"/>
      </w:pPr>
      <w:r>
        <w:t>Me sentier, ego colla numerosi mali</w:t>
      </w:r>
    </w:p>
    <w:p w14:paraId="1F068F14" w14:textId="77777777" w:rsidR="00057276" w:rsidRDefault="00057276" w:rsidP="00A17364">
      <w:pPr>
        <w:pStyle w:val="DraCorstandard"/>
        <w:spacing w:after="0"/>
      </w:pPr>
      <w:r>
        <w:t>Scindam, &amp; recisa victimas superis dabo.</w:t>
      </w:r>
    </w:p>
    <w:p w14:paraId="1F068F15" w14:textId="77777777" w:rsidR="00057276" w:rsidRDefault="00057276" w:rsidP="00A17364">
      <w:pPr>
        <w:pStyle w:val="DraCorstandard"/>
        <w:spacing w:after="0"/>
      </w:pPr>
      <w:r w:rsidRPr="00D843C4">
        <w:rPr>
          <w:rStyle w:val="DraCorspeakerattribution"/>
        </w:rPr>
        <w:lastRenderedPageBreak/>
        <w:t>PVB.</w:t>
      </w:r>
      <w:r>
        <w:t xml:space="preserve"> Iubesne matrem, &amp; liberos interfici</w:t>
      </w:r>
    </w:p>
    <w:p w14:paraId="1F068F16" w14:textId="77777777" w:rsidR="00057276" w:rsidRDefault="001138B7" w:rsidP="00A17364">
      <w:pPr>
        <w:pStyle w:val="DraCorstandard"/>
        <w:spacing w:after="0"/>
      </w:pPr>
      <w:r w:rsidRPr="001138B7">
        <w:rPr>
          <w:rStyle w:val="DraCorspeakerattribution"/>
        </w:rPr>
        <w:t xml:space="preserve">AVREL. </w:t>
      </w:r>
      <w:r w:rsidR="00057276">
        <w:t>Occide primùm liberos, &amp; sanguine</w:t>
      </w:r>
    </w:p>
    <w:p w14:paraId="1F068F17" w14:textId="77777777" w:rsidR="00057276" w:rsidRDefault="00057276" w:rsidP="00A17364">
      <w:pPr>
        <w:pStyle w:val="DraCorstandard"/>
        <w:spacing w:after="0"/>
      </w:pPr>
      <w:r>
        <w:t>Tot filiorum pasce maternum scelus.</w:t>
      </w:r>
    </w:p>
    <w:p w14:paraId="1F068F18" w14:textId="77777777" w:rsidR="00057276" w:rsidRDefault="00057276" w:rsidP="00A17364">
      <w:pPr>
        <w:pStyle w:val="DraCorstandard"/>
        <w:spacing w:after="0"/>
      </w:pPr>
      <w:r>
        <w:t>Quod si cruenta mater istorum nece</w:t>
      </w:r>
    </w:p>
    <w:p w14:paraId="1F068F19" w14:textId="77777777" w:rsidR="00057276" w:rsidRDefault="00057276" w:rsidP="00A17364">
      <w:pPr>
        <w:pStyle w:val="DraCorstandard"/>
        <w:spacing w:after="0"/>
      </w:pPr>
      <w:r>
        <w:t>Satiata nondum saeuiat, tu spiritus</w:t>
      </w:r>
    </w:p>
    <w:p w14:paraId="1F068F1A" w14:textId="77777777" w:rsidR="00057276" w:rsidRDefault="00057276" w:rsidP="00A17364">
      <w:pPr>
        <w:pStyle w:val="DraCorstandard"/>
        <w:spacing w:after="0"/>
      </w:pPr>
      <w:r>
        <w:t>Truces retunde, &amp; morte ferali doma.</w:t>
      </w:r>
    </w:p>
    <w:p w14:paraId="1F068F1B" w14:textId="77777777" w:rsidR="00057276" w:rsidRDefault="00057276" w:rsidP="00A17364">
      <w:pPr>
        <w:pStyle w:val="DraCorstandard"/>
        <w:spacing w:after="0"/>
      </w:pPr>
      <w:r w:rsidRPr="00A163C5">
        <w:rPr>
          <w:rStyle w:val="DraCorspeakerattribution"/>
        </w:rPr>
        <w:t>PVB.</w:t>
      </w:r>
      <w:r>
        <w:t xml:space="preserve"> Tuum est iubere: gloria obsequij mea est.</w:t>
      </w:r>
    </w:p>
    <w:p w14:paraId="1F068F1C" w14:textId="77777777" w:rsidR="00057276" w:rsidRPr="00A163C5" w:rsidRDefault="00057276" w:rsidP="00A17364">
      <w:pPr>
        <w:pStyle w:val="DraCorstandard"/>
        <w:spacing w:after="0"/>
        <w:rPr>
          <w:rStyle w:val="DraCorstagedirectionsetc"/>
        </w:rPr>
      </w:pPr>
      <w:r w:rsidRPr="00A163C5">
        <w:rPr>
          <w:rStyle w:val="DraCorstagedirectionsetc"/>
        </w:rPr>
        <w:t>PONTIFEX, APOLLO, CRISPVS.</w:t>
      </w:r>
    </w:p>
    <w:p w14:paraId="1F068F1D" w14:textId="77777777" w:rsidR="00A163C5" w:rsidRPr="0015016F" w:rsidRDefault="00A163C5" w:rsidP="00A163C5">
      <w:pPr>
        <w:pStyle w:val="DraCoradditions"/>
      </w:pPr>
      <w:r w:rsidRPr="0015016F">
        <w:t>/argument_start/</w:t>
      </w:r>
    </w:p>
    <w:p w14:paraId="1F068F1E" w14:textId="77777777" w:rsidR="00057276" w:rsidRDefault="00057276" w:rsidP="00A17364">
      <w:pPr>
        <w:pStyle w:val="DraCorstandard"/>
        <w:spacing w:after="0"/>
        <w:rPr>
          <w:iCs/>
        </w:rPr>
      </w:pPr>
      <w:r w:rsidRPr="00A163C5">
        <w:rPr>
          <w:iCs/>
        </w:rPr>
        <w:t>Ethnicorum iactantia in poenis Martyrum.</w:t>
      </w:r>
    </w:p>
    <w:p w14:paraId="1F068F1F" w14:textId="77777777" w:rsidR="00A163C5" w:rsidRPr="00A163C5" w:rsidRDefault="00A163C5" w:rsidP="00A163C5">
      <w:pPr>
        <w:pStyle w:val="DraCoradditions"/>
        <w:rPr>
          <w:lang w:val="fr-FR"/>
        </w:rPr>
      </w:pPr>
      <w:r w:rsidRPr="00A163C5">
        <w:rPr>
          <w:lang w:val="fr-FR"/>
        </w:rPr>
        <w:t>/argument_end/</w:t>
      </w:r>
    </w:p>
    <w:p w14:paraId="1F068F20" w14:textId="77777777" w:rsidR="00057276" w:rsidRDefault="00057276" w:rsidP="00A17364">
      <w:pPr>
        <w:pStyle w:val="DraCorstandard"/>
        <w:spacing w:after="0"/>
      </w:pPr>
      <w:r w:rsidRPr="00A163C5">
        <w:rPr>
          <w:rStyle w:val="DraCorspeakerattribution"/>
        </w:rPr>
        <w:t>PONT</w:t>
      </w:r>
      <w:r w:rsidR="00A163C5" w:rsidRPr="00A163C5">
        <w:rPr>
          <w:rStyle w:val="DraCorspeakerattribution"/>
        </w:rPr>
        <w:t>.</w:t>
      </w:r>
      <w:r>
        <w:t xml:space="preserve"> HAEc thura summo grata succedent loui,</w:t>
      </w:r>
    </w:p>
    <w:p w14:paraId="1F068F21" w14:textId="77777777" w:rsidR="00057276" w:rsidRDefault="00057276" w:rsidP="00A17364">
      <w:pPr>
        <w:pStyle w:val="DraCorstandard"/>
        <w:spacing w:after="0"/>
      </w:pPr>
      <w:r>
        <w:t>Spirabit aër lenius tantis sacris,</w:t>
      </w:r>
    </w:p>
    <w:p w14:paraId="1F068F22" w14:textId="77777777" w:rsidR="00057276" w:rsidRDefault="00057276" w:rsidP="00A17364">
      <w:pPr>
        <w:pStyle w:val="DraCorstandard"/>
        <w:spacing w:after="0"/>
      </w:pPr>
      <w:r>
        <w:t>Phoebusque crine gemmeo texet diem,</w:t>
      </w:r>
    </w:p>
    <w:p w14:paraId="1F068F23" w14:textId="77777777" w:rsidR="00057276" w:rsidRDefault="00057276" w:rsidP="00A17364">
      <w:pPr>
        <w:pStyle w:val="DraCorstandard"/>
        <w:spacing w:after="0"/>
      </w:pPr>
      <w:r>
        <w:t>Et Parca vitae fila nectens aurea,</w:t>
      </w:r>
    </w:p>
    <w:p w14:paraId="1F068F24" w14:textId="77777777" w:rsidR="00057276" w:rsidRDefault="00057276" w:rsidP="00A17364">
      <w:pPr>
        <w:pStyle w:val="DraCorstandard"/>
        <w:spacing w:after="0"/>
      </w:pPr>
      <w:r>
        <w:t>Meliora secla diuidet mortalibus.</w:t>
      </w:r>
    </w:p>
    <w:p w14:paraId="1F068F25" w14:textId="77777777" w:rsidR="00057276" w:rsidRDefault="00057276" w:rsidP="00A17364">
      <w:pPr>
        <w:pStyle w:val="DraCorstandard"/>
        <w:spacing w:after="0"/>
      </w:pPr>
      <w:r>
        <w:t>Habet, peractum est, vicimus, votum attigi.</w:t>
      </w:r>
    </w:p>
    <w:p w14:paraId="1F068F26" w14:textId="77777777" w:rsidR="00057276" w:rsidRDefault="00057276" w:rsidP="00A17364">
      <w:pPr>
        <w:pStyle w:val="DraCorstandard"/>
        <w:spacing w:after="0"/>
      </w:pPr>
      <w:r>
        <w:t>Tam pulchra ceruix concidet iussu meo.</w:t>
      </w:r>
    </w:p>
    <w:p w14:paraId="1F068F27" w14:textId="77777777" w:rsidR="00057276" w:rsidRDefault="00057276" w:rsidP="00A17364">
      <w:pPr>
        <w:pStyle w:val="DraCorstandard"/>
        <w:spacing w:after="0"/>
      </w:pPr>
      <w:r>
        <w:t>Haec illa mulier liberûm numero tumens,</w:t>
      </w:r>
    </w:p>
    <w:p w14:paraId="1F068F28" w14:textId="77777777" w:rsidR="00057276" w:rsidRDefault="00057276" w:rsidP="00A17364">
      <w:pPr>
        <w:pStyle w:val="DraCorstandard"/>
        <w:spacing w:after="0"/>
      </w:pPr>
      <w:r>
        <w:t>Quae vicit alba multiplex Strophae genus,</w:t>
      </w:r>
    </w:p>
    <w:p w14:paraId="1F068F29" w14:textId="77777777" w:rsidR="00057276" w:rsidRDefault="00057276" w:rsidP="00A17364">
      <w:pPr>
        <w:pStyle w:val="DraCorstandard"/>
        <w:spacing w:after="0"/>
      </w:pPr>
      <w:r>
        <w:t>Viduata cernet tecta natorum grege.</w:t>
      </w:r>
    </w:p>
    <w:p w14:paraId="1F068F2A" w14:textId="77777777" w:rsidR="00057276" w:rsidRDefault="00057276" w:rsidP="00A17364">
      <w:pPr>
        <w:pStyle w:val="DraCorstandard"/>
        <w:spacing w:after="0"/>
      </w:pPr>
      <w:r>
        <w:t>Foecunda Niobe qualis in poenas fuit,</w:t>
      </w:r>
    </w:p>
    <w:p w14:paraId="1F068F2B" w14:textId="77777777" w:rsidR="00057276" w:rsidRDefault="00057276" w:rsidP="00A17364">
      <w:pPr>
        <w:pStyle w:val="DraCorstandard"/>
        <w:spacing w:after="0"/>
      </w:pPr>
      <w:r>
        <w:t>Quando per aceruos liberum infremuit minax,</w:t>
      </w:r>
    </w:p>
    <w:p w14:paraId="1F068F2C" w14:textId="77777777" w:rsidR="00057276" w:rsidRDefault="00057276" w:rsidP="00A17364">
      <w:pPr>
        <w:pStyle w:val="DraCorstandard"/>
        <w:spacing w:after="0"/>
      </w:pPr>
      <w:r>
        <w:t>Stridore vasto sparsa telorum seges,</w:t>
      </w:r>
    </w:p>
    <w:p w14:paraId="1F068F2D" w14:textId="77777777" w:rsidR="00057276" w:rsidRDefault="00057276" w:rsidP="00A17364">
      <w:pPr>
        <w:pStyle w:val="DraCorstandard"/>
        <w:spacing w:after="0"/>
      </w:pPr>
      <w:r>
        <w:t>Bissena vidit corpora efferri domo,</w:t>
      </w:r>
    </w:p>
    <w:p w14:paraId="1F068F2E" w14:textId="77777777" w:rsidR="00057276" w:rsidRDefault="00057276" w:rsidP="00A17364">
      <w:pPr>
        <w:pStyle w:val="DraCorstandard"/>
        <w:spacing w:after="0"/>
      </w:pPr>
      <w:r>
        <w:t>Bissena sensit viscera abrumpi sibi,</w:t>
      </w:r>
    </w:p>
    <w:p w14:paraId="1F068F2F" w14:textId="77777777" w:rsidR="00057276" w:rsidRDefault="00057276" w:rsidP="00A17364">
      <w:pPr>
        <w:pStyle w:val="DraCorstandard"/>
        <w:spacing w:after="0"/>
      </w:pPr>
      <w:r>
        <w:t>Stetitque viuax in suos fletus lapis.</w:t>
      </w:r>
    </w:p>
    <w:p w14:paraId="1F068F30" w14:textId="77777777" w:rsidR="00057276" w:rsidRDefault="00057276" w:rsidP="00A17364">
      <w:pPr>
        <w:pStyle w:val="DraCorstandard"/>
        <w:spacing w:after="0"/>
      </w:pPr>
      <w:r>
        <w:t>Sic illa fiat, fallor, hoc lentum nimis,</w:t>
      </w:r>
    </w:p>
    <w:p w14:paraId="1F068F31" w14:textId="77777777" w:rsidR="00057276" w:rsidRDefault="00057276" w:rsidP="00A17364">
      <w:pPr>
        <w:pStyle w:val="DraCorstandard"/>
        <w:spacing w:after="0"/>
      </w:pPr>
      <w:r>
        <w:t>Non sic abibunt odia, per apertum ruat</w:t>
      </w:r>
    </w:p>
    <w:p w14:paraId="1F068F32" w14:textId="77777777" w:rsidR="00057276" w:rsidRDefault="00057276" w:rsidP="00A17364">
      <w:pPr>
        <w:pStyle w:val="DraCorstandard"/>
        <w:spacing w:after="0"/>
      </w:pPr>
      <w:r>
        <w:t>Vindicta callem, nobili palma ferox.</w:t>
      </w:r>
    </w:p>
    <w:p w14:paraId="1F068F33" w14:textId="77777777" w:rsidR="00057276" w:rsidRDefault="00057276" w:rsidP="00A17364">
      <w:pPr>
        <w:pStyle w:val="DraCorstandard"/>
        <w:spacing w:after="0"/>
      </w:pPr>
      <w:r>
        <w:t>Illa illa tandem lerna furialis mali</w:t>
      </w:r>
    </w:p>
    <w:p w14:paraId="1F068F34" w14:textId="77777777" w:rsidR="00057276" w:rsidRDefault="00057276" w:rsidP="00A17364">
      <w:pPr>
        <w:pStyle w:val="DraCorstandard"/>
        <w:spacing w:after="0"/>
      </w:pPr>
      <w:r>
        <w:t>Reddat cruorem, debitum munus stygi,</w:t>
      </w:r>
    </w:p>
    <w:p w14:paraId="1F068F35" w14:textId="77777777" w:rsidR="00057276" w:rsidRDefault="00057276" w:rsidP="00A17364">
      <w:pPr>
        <w:pStyle w:val="DraCorstandard"/>
        <w:spacing w:after="0"/>
      </w:pPr>
      <w:r>
        <w:t>Affusa septem mortuis animam expuat.</w:t>
      </w:r>
    </w:p>
    <w:p w14:paraId="1F068F36" w14:textId="77777777" w:rsidR="00057276" w:rsidRDefault="00057276" w:rsidP="00A17364">
      <w:pPr>
        <w:pStyle w:val="DraCorstandard"/>
        <w:spacing w:after="0"/>
      </w:pPr>
      <w:r>
        <w:lastRenderedPageBreak/>
        <w:t>Benè est, reuixi, placuit hoc poenae genus,</w:t>
      </w:r>
    </w:p>
    <w:p w14:paraId="1F068F37" w14:textId="77777777" w:rsidR="00057276" w:rsidRDefault="00057276" w:rsidP="00A17364">
      <w:pPr>
        <w:pStyle w:val="DraCorstandard"/>
        <w:spacing w:after="0"/>
      </w:pPr>
      <w:r>
        <w:t>Bis viuit ille, qui malis vitam eripit.</w:t>
      </w:r>
    </w:p>
    <w:p w14:paraId="1F068F38" w14:textId="77777777" w:rsidR="00057276" w:rsidRDefault="001138B7" w:rsidP="00A17364">
      <w:pPr>
        <w:pStyle w:val="DraCorstandard"/>
        <w:spacing w:after="0"/>
      </w:pPr>
      <w:r w:rsidRPr="001138B7">
        <w:rPr>
          <w:rStyle w:val="DraCorspeakerattribution"/>
        </w:rPr>
        <w:t>APOL.</w:t>
      </w:r>
      <w:r w:rsidR="00057276">
        <w:t xml:space="preserve"> Non posco fieri Iupiter, sordet polus,</w:t>
      </w:r>
    </w:p>
    <w:p w14:paraId="1F068F39" w14:textId="77777777" w:rsidR="00057276" w:rsidRDefault="00057276" w:rsidP="00A17364">
      <w:pPr>
        <w:pStyle w:val="DraCorstandard"/>
        <w:spacing w:after="0"/>
      </w:pPr>
      <w:r>
        <w:t>Quando dolori victima haec nostro litat.</w:t>
      </w:r>
    </w:p>
    <w:p w14:paraId="1F068F3A" w14:textId="77777777" w:rsidR="00057276" w:rsidRDefault="00057276" w:rsidP="00A17364">
      <w:pPr>
        <w:pStyle w:val="DraCorstandard"/>
        <w:spacing w:after="0"/>
      </w:pPr>
      <w:r>
        <w:t>I, sequere mucro, sequere foelicem impetum,</w:t>
      </w:r>
    </w:p>
    <w:p w14:paraId="1F068F3B" w14:textId="77777777" w:rsidR="00057276" w:rsidRDefault="00057276" w:rsidP="00A17364">
      <w:pPr>
        <w:pStyle w:val="DraCorstandard"/>
        <w:spacing w:after="0"/>
      </w:pPr>
      <w:r>
        <w:t>Et per cateruas funerum praeceps vola,</w:t>
      </w:r>
    </w:p>
    <w:p w14:paraId="1F068F3C" w14:textId="77777777" w:rsidR="00057276" w:rsidRDefault="00057276" w:rsidP="00A17364">
      <w:pPr>
        <w:pStyle w:val="DraCorstandard"/>
        <w:spacing w:after="0"/>
      </w:pPr>
      <w:r>
        <w:t>Nempe (hoc fatendum) languida Phoebus manu</w:t>
      </w:r>
    </w:p>
    <w:p w14:paraId="1F068F3D" w14:textId="77777777" w:rsidR="00057276" w:rsidRDefault="00057276" w:rsidP="00A17364">
      <w:pPr>
        <w:pStyle w:val="DraCorstandard"/>
        <w:spacing w:after="0"/>
      </w:pPr>
      <w:r>
        <w:t>Sparsit sagittas mortibus senis graues</w:t>
      </w:r>
    </w:p>
    <w:p w14:paraId="1F068F3E" w14:textId="77777777" w:rsidR="00057276" w:rsidRDefault="00057276" w:rsidP="00A17364">
      <w:pPr>
        <w:pStyle w:val="DraCorstandard"/>
        <w:spacing w:after="0"/>
      </w:pPr>
      <w:r>
        <w:t>In sena puberûm capita: matri dedit</w:t>
      </w:r>
    </w:p>
    <w:p w14:paraId="1F068F3F" w14:textId="77777777" w:rsidR="00057276" w:rsidRDefault="00057276" w:rsidP="00A17364">
      <w:pPr>
        <w:pStyle w:val="DraCorstandard"/>
        <w:spacing w:after="0"/>
      </w:pPr>
      <w:r>
        <w:t>Veniam haud petenti, latiùs noster furor</w:t>
      </w:r>
    </w:p>
    <w:p w14:paraId="1F068F40" w14:textId="77777777" w:rsidR="00057276" w:rsidRDefault="00057276" w:rsidP="00A17364">
      <w:pPr>
        <w:pStyle w:val="DraCorstandard"/>
        <w:spacing w:after="0"/>
      </w:pPr>
      <w:r>
        <w:t>Ex asse ludit.</w:t>
      </w:r>
    </w:p>
    <w:p w14:paraId="1F068F41" w14:textId="77777777" w:rsidR="00057276" w:rsidRDefault="00057276" w:rsidP="00A17364">
      <w:pPr>
        <w:pStyle w:val="DraCorstandard"/>
        <w:spacing w:after="0"/>
      </w:pPr>
      <w:r w:rsidRPr="00A163C5">
        <w:rPr>
          <w:rStyle w:val="DraCorspeakerattribution"/>
        </w:rPr>
        <w:t>CRISP.</w:t>
      </w:r>
      <w:r>
        <w:t xml:space="preserve"> Heu innocentes vrna sacrilegum mouet.</w:t>
      </w:r>
    </w:p>
    <w:p w14:paraId="1F068F42" w14:textId="77777777" w:rsidR="00057276" w:rsidRDefault="00057276" w:rsidP="00A17364">
      <w:pPr>
        <w:pStyle w:val="DraCorstandard"/>
        <w:spacing w:after="0"/>
      </w:pPr>
      <w:r>
        <w:t>Victrice laeta fertur impietas rota</w:t>
      </w:r>
    </w:p>
    <w:p w14:paraId="1F068F43" w14:textId="77777777" w:rsidR="00057276" w:rsidRDefault="00057276" w:rsidP="00A17364">
      <w:pPr>
        <w:pStyle w:val="DraCorstandard"/>
        <w:spacing w:after="0"/>
      </w:pPr>
      <w:r>
        <w:t>Per prona sanctorum capita: Magne arbiter,</w:t>
      </w:r>
    </w:p>
    <w:p w14:paraId="1F068F44" w14:textId="77777777" w:rsidR="00057276" w:rsidRDefault="00057276" w:rsidP="00A17364">
      <w:pPr>
        <w:pStyle w:val="DraCorstandard"/>
        <w:spacing w:after="0"/>
      </w:pPr>
      <w:r>
        <w:t>Qui spatia liquidi pura decurris poli,</w:t>
      </w:r>
    </w:p>
    <w:p w14:paraId="1F068F45" w14:textId="77777777" w:rsidR="00057276" w:rsidRDefault="00057276" w:rsidP="00A17364">
      <w:pPr>
        <w:pStyle w:val="DraCorstandard"/>
        <w:spacing w:after="0"/>
      </w:pPr>
      <w:r>
        <w:t>Intende vindex lumen in tantum scelus.</w:t>
      </w:r>
    </w:p>
    <w:p w14:paraId="1F068F46" w14:textId="77777777" w:rsidR="00057276" w:rsidRPr="00A163C5" w:rsidRDefault="00057276" w:rsidP="00A17364">
      <w:pPr>
        <w:pStyle w:val="DraCorstandard"/>
        <w:spacing w:after="0"/>
        <w:rPr>
          <w:rStyle w:val="DraCorstagedirectionsetc"/>
        </w:rPr>
      </w:pPr>
      <w:r w:rsidRPr="00A163C5">
        <w:rPr>
          <w:rStyle w:val="DraCorstagedirectionsetc"/>
        </w:rPr>
        <w:t>ANICETVS, EVAGRIVS, CRISPVS,</w:t>
      </w:r>
    </w:p>
    <w:p w14:paraId="1F068F47" w14:textId="77777777" w:rsidR="00A163C5" w:rsidRPr="0015016F" w:rsidRDefault="00A163C5" w:rsidP="00A163C5">
      <w:pPr>
        <w:pStyle w:val="DraCoradditions"/>
      </w:pPr>
      <w:r w:rsidRPr="0015016F">
        <w:t>/argument_start/</w:t>
      </w:r>
    </w:p>
    <w:p w14:paraId="1F068F48" w14:textId="77777777" w:rsidR="00057276" w:rsidRDefault="00057276" w:rsidP="00A17364">
      <w:pPr>
        <w:pStyle w:val="DraCorstandard"/>
        <w:spacing w:after="0"/>
        <w:rPr>
          <w:i/>
          <w:iCs/>
        </w:rPr>
      </w:pPr>
      <w:r>
        <w:rPr>
          <w:i/>
          <w:iCs/>
        </w:rPr>
        <w:t>Martyres in carcere inuisunt.</w:t>
      </w:r>
    </w:p>
    <w:p w14:paraId="1F068F49" w14:textId="77777777" w:rsidR="00A163C5" w:rsidRPr="0015016F" w:rsidRDefault="00A163C5" w:rsidP="00A163C5">
      <w:pPr>
        <w:pStyle w:val="DraCoradditions"/>
      </w:pPr>
      <w:r>
        <w:t>/argument_end</w:t>
      </w:r>
      <w:r w:rsidRPr="0015016F">
        <w:t>/</w:t>
      </w:r>
    </w:p>
    <w:p w14:paraId="1F068F4A" w14:textId="77777777" w:rsidR="00057276" w:rsidRDefault="00057276" w:rsidP="00A17364">
      <w:pPr>
        <w:pStyle w:val="DraCorstandard"/>
        <w:spacing w:after="0"/>
        <w:rPr>
          <w:i/>
          <w:iCs/>
        </w:rPr>
      </w:pPr>
      <w:r w:rsidRPr="00A163C5">
        <w:rPr>
          <w:rStyle w:val="DraCorspeakerattribution"/>
        </w:rPr>
        <w:t>Anicetus</w:t>
      </w:r>
      <w:r>
        <w:rPr>
          <w:i/>
          <w:iCs/>
        </w:rPr>
        <w:t>.</w:t>
      </w:r>
    </w:p>
    <w:p w14:paraId="1F068F4B" w14:textId="77777777" w:rsidR="00057276" w:rsidRDefault="00057276" w:rsidP="00A17364">
      <w:pPr>
        <w:pStyle w:val="DraCorstandard"/>
        <w:spacing w:after="0"/>
      </w:pPr>
      <w:r>
        <w:t>COnsurge foelix anime, &amp; aërias domos,</w:t>
      </w:r>
    </w:p>
    <w:p w14:paraId="1F068F4C" w14:textId="77777777" w:rsidR="00057276" w:rsidRDefault="00057276" w:rsidP="00A17364">
      <w:pPr>
        <w:pStyle w:val="DraCorstandard"/>
        <w:spacing w:after="0"/>
      </w:pPr>
      <w:r>
        <w:t>Et fornicata perpetis regna aetheris</w:t>
      </w:r>
    </w:p>
    <w:p w14:paraId="1F068F4D" w14:textId="77777777" w:rsidR="00057276" w:rsidRDefault="00057276" w:rsidP="00A17364">
      <w:pPr>
        <w:pStyle w:val="DraCorstandard"/>
        <w:spacing w:after="0"/>
      </w:pPr>
      <w:r>
        <w:t>Velox vt ales praepeti cursu seca.</w:t>
      </w:r>
    </w:p>
    <w:p w14:paraId="1F068F4E" w14:textId="77777777" w:rsidR="00057276" w:rsidRDefault="00057276" w:rsidP="00A17364">
      <w:pPr>
        <w:pStyle w:val="DraCorstandard"/>
        <w:spacing w:after="0"/>
      </w:pPr>
      <w:r>
        <w:t>„O ter beatum, Christe, qui seruit tibi,</w:t>
      </w:r>
    </w:p>
    <w:p w14:paraId="1F068F4F" w14:textId="77777777" w:rsidR="00057276" w:rsidRDefault="00057276" w:rsidP="00A17364">
      <w:pPr>
        <w:pStyle w:val="DraCorstandard"/>
        <w:spacing w:after="0"/>
      </w:pPr>
      <w:r>
        <w:t>„Qui pura mentis incolens sacraria</w:t>
      </w:r>
    </w:p>
    <w:p w14:paraId="1F068F50" w14:textId="77777777" w:rsidR="00057276" w:rsidRDefault="00057276" w:rsidP="00A17364">
      <w:pPr>
        <w:pStyle w:val="DraCorstandard"/>
        <w:spacing w:after="0"/>
      </w:pPr>
      <w:r>
        <w:t>„Humana cuncta despicit coelo altior,</w:t>
      </w:r>
    </w:p>
    <w:p w14:paraId="1F068F51" w14:textId="77777777" w:rsidR="00057276" w:rsidRDefault="00057276" w:rsidP="00A17364">
      <w:pPr>
        <w:pStyle w:val="DraCorstandard"/>
        <w:spacing w:after="0"/>
      </w:pPr>
      <w:r>
        <w:t>„Et semper auctus luce propioris poli,</w:t>
      </w:r>
    </w:p>
    <w:p w14:paraId="1F068F52" w14:textId="77777777" w:rsidR="00057276" w:rsidRDefault="00057276" w:rsidP="00A17364">
      <w:pPr>
        <w:pStyle w:val="DraCorstandard"/>
        <w:spacing w:after="0"/>
      </w:pPr>
      <w:r>
        <w:t>„Mentem saginat fruge vitali beans.</w:t>
      </w:r>
    </w:p>
    <w:p w14:paraId="1F068F53" w14:textId="77777777" w:rsidR="00057276" w:rsidRDefault="00057276" w:rsidP="00A17364">
      <w:pPr>
        <w:pStyle w:val="DraCorstandard"/>
        <w:spacing w:after="0"/>
      </w:pPr>
      <w:r>
        <w:t>Huic sordet aurum, &amp; purpura fallax nitor</w:t>
      </w:r>
    </w:p>
    <w:p w14:paraId="1F068F54" w14:textId="77777777" w:rsidR="00057276" w:rsidRDefault="00057276" w:rsidP="00A17364">
      <w:pPr>
        <w:pStyle w:val="DraCorstandard"/>
        <w:spacing w:after="0"/>
      </w:pPr>
      <w:r>
        <w:t>Huic vilis anima nam lucro apponit mori,</w:t>
      </w:r>
    </w:p>
    <w:p w14:paraId="1F068F55" w14:textId="77777777" w:rsidR="00057276" w:rsidRDefault="00057276" w:rsidP="00A17364">
      <w:pPr>
        <w:pStyle w:val="DraCorstandard"/>
        <w:spacing w:after="0"/>
      </w:pPr>
      <w:r>
        <w:t>„Huic est egestus, quicquid est praeter Deum.</w:t>
      </w:r>
    </w:p>
    <w:p w14:paraId="1F068F56" w14:textId="77777777" w:rsidR="00057276" w:rsidRDefault="00057276" w:rsidP="00A17364">
      <w:pPr>
        <w:pStyle w:val="DraCorstandard"/>
        <w:spacing w:after="0"/>
      </w:pPr>
      <w:r>
        <w:t>O si suprema solueret vitam dies</w:t>
      </w:r>
    </w:p>
    <w:p w14:paraId="1F068F57" w14:textId="77777777" w:rsidR="00057276" w:rsidRDefault="00057276" w:rsidP="00A17364">
      <w:pPr>
        <w:pStyle w:val="DraCorstandard"/>
        <w:spacing w:after="0"/>
      </w:pPr>
      <w:r>
        <w:lastRenderedPageBreak/>
        <w:t>Compage rupta corporis: foelix forem;</w:t>
      </w:r>
    </w:p>
    <w:p w14:paraId="1F068F58" w14:textId="77777777" w:rsidR="00057276" w:rsidRDefault="00057276" w:rsidP="00A17364">
      <w:pPr>
        <w:pStyle w:val="DraCorstandard"/>
        <w:spacing w:after="0"/>
      </w:pPr>
      <w:r>
        <w:t>Foelix solutus onere membrorum graui,</w:t>
      </w:r>
    </w:p>
    <w:p w14:paraId="1F068F59" w14:textId="77777777" w:rsidR="00057276" w:rsidRDefault="00057276" w:rsidP="00A17364">
      <w:pPr>
        <w:pStyle w:val="DraCorstandard"/>
        <w:spacing w:after="0"/>
      </w:pPr>
      <w:r>
        <w:t>Ad clara coeli templa remearem celer.</w:t>
      </w:r>
    </w:p>
    <w:p w14:paraId="1F068F5A" w14:textId="77777777" w:rsidR="00057276" w:rsidRDefault="00057276" w:rsidP="00A17364">
      <w:pPr>
        <w:pStyle w:val="DraCorstandard"/>
        <w:spacing w:after="0"/>
      </w:pPr>
      <w:r>
        <w:t>Sed prorogari si velit vitam arbiter,</w:t>
      </w:r>
    </w:p>
    <w:p w14:paraId="1F068F5B" w14:textId="77777777" w:rsidR="00057276" w:rsidRDefault="00057276" w:rsidP="00A17364">
      <w:pPr>
        <w:pStyle w:val="DraCorstandard"/>
        <w:spacing w:after="0"/>
      </w:pPr>
      <w:r>
        <w:t>Qui fila vitae ducit, atque aeui gradus,</w:t>
      </w:r>
    </w:p>
    <w:p w14:paraId="1F068F5C" w14:textId="77777777" w:rsidR="00057276" w:rsidRDefault="00057276" w:rsidP="00A17364">
      <w:pPr>
        <w:pStyle w:val="DraCorstandard"/>
        <w:spacing w:after="0"/>
      </w:pPr>
      <w:r>
        <w:t>Feram lubenter. quod dabit viuam meis.</w:t>
      </w:r>
    </w:p>
    <w:p w14:paraId="1F068F5D" w14:textId="77777777" w:rsidR="00057276" w:rsidRDefault="00057276" w:rsidP="00A17364">
      <w:pPr>
        <w:pStyle w:val="DraCorstandard"/>
        <w:spacing w:after="0"/>
      </w:pPr>
      <w:r>
        <w:t>Et dura quamuis patiar; euincam tamen.</w:t>
      </w:r>
    </w:p>
    <w:p w14:paraId="1F068F5E" w14:textId="77777777" w:rsidR="00057276" w:rsidRDefault="00057276" w:rsidP="00A17364">
      <w:pPr>
        <w:pStyle w:val="DraCorstandard"/>
        <w:spacing w:after="0"/>
      </w:pPr>
      <w:r w:rsidRPr="00AB4960">
        <w:rPr>
          <w:rStyle w:val="DraCorspeakerattribution"/>
        </w:rPr>
        <w:t>EVAG</w:t>
      </w:r>
      <w:r w:rsidR="00AB4960" w:rsidRPr="00AB4960">
        <w:rPr>
          <w:rStyle w:val="DraCorspeakerattribution"/>
        </w:rPr>
        <w:t>.</w:t>
      </w:r>
      <w:r>
        <w:t xml:space="preserve"> Inter procellas aureum sydus nites</w:t>
      </w:r>
    </w:p>
    <w:p w14:paraId="1F068F5F" w14:textId="77777777" w:rsidR="00057276" w:rsidRDefault="00057276" w:rsidP="00A17364">
      <w:pPr>
        <w:pStyle w:val="DraCorstandard"/>
        <w:spacing w:after="0"/>
      </w:pPr>
      <w:r>
        <w:t>Venerande praesul, saeuiant venti licet,</w:t>
      </w:r>
    </w:p>
    <w:p w14:paraId="1F068F60" w14:textId="77777777" w:rsidR="00057276" w:rsidRDefault="00057276" w:rsidP="00A17364">
      <w:pPr>
        <w:pStyle w:val="DraCorstandard"/>
        <w:spacing w:after="0"/>
      </w:pPr>
      <w:r>
        <w:t>Dum fluctuantem dirigis Christi ratem,</w:t>
      </w:r>
    </w:p>
    <w:p w14:paraId="1F068F61" w14:textId="77777777" w:rsidR="00057276" w:rsidRDefault="00057276" w:rsidP="00A17364">
      <w:pPr>
        <w:pStyle w:val="DraCorstandard"/>
        <w:spacing w:after="0"/>
      </w:pPr>
      <w:r>
        <w:t>Non haurietur gurgite insani maris.</w:t>
      </w:r>
    </w:p>
    <w:p w14:paraId="1F068F62" w14:textId="77777777" w:rsidR="00057276" w:rsidRDefault="00057276" w:rsidP="00A17364">
      <w:pPr>
        <w:pStyle w:val="DraCorstandard"/>
        <w:spacing w:after="0"/>
        <w:rPr>
          <w:lang w:val="fr-FR"/>
        </w:rPr>
      </w:pPr>
      <w:r w:rsidRPr="00285CDB">
        <w:rPr>
          <w:lang w:val="fr-FR"/>
        </w:rPr>
        <w:t>Nunc affluentes gaudijs cumulas tuos,</w:t>
      </w:r>
    </w:p>
    <w:p w14:paraId="1F068F63" w14:textId="77777777" w:rsidR="00057276" w:rsidRDefault="00057276" w:rsidP="00A17364">
      <w:pPr>
        <w:pStyle w:val="DraCorstandard"/>
        <w:spacing w:after="0"/>
        <w:rPr>
          <w:lang w:val="fr-FR"/>
        </w:rPr>
      </w:pPr>
      <w:r w:rsidRPr="00285CDB">
        <w:rPr>
          <w:lang w:val="fr-FR"/>
        </w:rPr>
        <w:t>Dum visis atri carceris clausos specu.</w:t>
      </w:r>
    </w:p>
    <w:p w14:paraId="1F068F64" w14:textId="77777777" w:rsidR="00057276" w:rsidRDefault="00057276" w:rsidP="00A17364">
      <w:pPr>
        <w:pStyle w:val="DraCorstandard"/>
        <w:spacing w:after="0"/>
        <w:rPr>
          <w:lang w:val="fr-FR"/>
        </w:rPr>
      </w:pPr>
      <w:r w:rsidRPr="00285CDB">
        <w:rPr>
          <w:lang w:val="fr-FR"/>
        </w:rPr>
        <w:t>En en beatus Martyrum carcer, quibus</w:t>
      </w:r>
    </w:p>
    <w:p w14:paraId="1F068F65" w14:textId="77777777" w:rsidR="00057276" w:rsidRDefault="00057276" w:rsidP="00A17364">
      <w:pPr>
        <w:pStyle w:val="DraCorstandard"/>
        <w:spacing w:after="0"/>
        <w:rPr>
          <w:lang w:val="fr-FR"/>
        </w:rPr>
      </w:pPr>
      <w:r w:rsidRPr="00285CDB">
        <w:rPr>
          <w:lang w:val="fr-FR"/>
        </w:rPr>
        <w:t>Supplicia diris carnifex vrget modis.</w:t>
      </w:r>
    </w:p>
    <w:p w14:paraId="1F068F66" w14:textId="77777777" w:rsidR="00057276" w:rsidRPr="00057276" w:rsidRDefault="00057276" w:rsidP="00A17364">
      <w:pPr>
        <w:pStyle w:val="DraCorstandard"/>
        <w:spacing w:after="0"/>
        <w:rPr>
          <w:lang w:val="en-GB"/>
        </w:rPr>
      </w:pPr>
      <w:r w:rsidRPr="00057276">
        <w:rPr>
          <w:lang w:val="en-GB"/>
        </w:rPr>
        <w:t>Sed saeuus hospes ferreo poste excubat,</w:t>
      </w:r>
    </w:p>
    <w:p w14:paraId="1F068F67" w14:textId="77777777" w:rsidR="00057276" w:rsidRDefault="00057276" w:rsidP="00A17364">
      <w:pPr>
        <w:pStyle w:val="DraCorstandard"/>
        <w:spacing w:after="0"/>
        <w:rPr>
          <w:lang w:val="fr-FR"/>
        </w:rPr>
      </w:pPr>
      <w:r w:rsidRPr="00285CDB">
        <w:rPr>
          <w:lang w:val="fr-FR"/>
        </w:rPr>
        <w:t>Seruatque vinctos, limine excludet ferus,</w:t>
      </w:r>
    </w:p>
    <w:p w14:paraId="1F068F68" w14:textId="77777777" w:rsidR="00057276" w:rsidRDefault="00057276" w:rsidP="00A17364">
      <w:pPr>
        <w:pStyle w:val="DraCorstandard"/>
        <w:spacing w:after="0"/>
        <w:rPr>
          <w:lang w:val="fr-FR"/>
        </w:rPr>
      </w:pPr>
      <w:r w:rsidRPr="00285CDB">
        <w:rPr>
          <w:lang w:val="fr-FR"/>
        </w:rPr>
        <w:t>Aut te profunda nocte demersum obruet.</w:t>
      </w:r>
    </w:p>
    <w:p w14:paraId="1F068F69" w14:textId="77777777" w:rsidR="00057276" w:rsidRDefault="00057276" w:rsidP="00A17364">
      <w:pPr>
        <w:pStyle w:val="DraCorstandard"/>
        <w:spacing w:after="0"/>
      </w:pPr>
      <w:r>
        <w:t>Per te verendum capitis augusti decus,</w:t>
      </w:r>
    </w:p>
    <w:p w14:paraId="1F068F6A" w14:textId="77777777" w:rsidR="00057276" w:rsidRDefault="00057276" w:rsidP="00A17364">
      <w:pPr>
        <w:pStyle w:val="DraCorstandard"/>
        <w:spacing w:after="0"/>
      </w:pPr>
      <w:r>
        <w:t>Per dulce si quid praesul ex nobis fuit,</w:t>
      </w:r>
    </w:p>
    <w:p w14:paraId="1F068F6B" w14:textId="77777777" w:rsidR="00057276" w:rsidRDefault="00057276" w:rsidP="00A17364">
      <w:pPr>
        <w:pStyle w:val="DraCorstandard"/>
        <w:spacing w:after="0"/>
      </w:pPr>
      <w:r>
        <w:t>Quo te tuorum tam malè oblitus rapis?</w:t>
      </w:r>
    </w:p>
    <w:p w14:paraId="1F068F6C" w14:textId="77777777" w:rsidR="00057276" w:rsidRDefault="00057276" w:rsidP="00A17364">
      <w:pPr>
        <w:pStyle w:val="DraCorstandard"/>
        <w:spacing w:after="0"/>
      </w:pPr>
      <w:r>
        <w:t>Si te (quod omen magnus auertat Deus)</w:t>
      </w:r>
    </w:p>
    <w:p w14:paraId="1F068F6D" w14:textId="77777777" w:rsidR="00057276" w:rsidRDefault="00057276" w:rsidP="00A17364">
      <w:pPr>
        <w:pStyle w:val="DraCorstandard"/>
        <w:spacing w:after="0"/>
      </w:pPr>
      <w:r>
        <w:t>Atroce cruda fata praecerpunt manu,</w:t>
      </w:r>
    </w:p>
    <w:p w14:paraId="1F068F6E" w14:textId="77777777" w:rsidR="00057276" w:rsidRDefault="00057276" w:rsidP="00A17364">
      <w:pPr>
        <w:pStyle w:val="DraCorstandard"/>
        <w:spacing w:after="0"/>
      </w:pPr>
      <w:r>
        <w:t>Quis dissipatam colliget Christi domum!</w:t>
      </w:r>
    </w:p>
    <w:p w14:paraId="1F068F6F" w14:textId="77777777" w:rsidR="00057276" w:rsidRDefault="00057276" w:rsidP="00A17364">
      <w:pPr>
        <w:pStyle w:val="DraCorstandard"/>
        <w:spacing w:after="0"/>
      </w:pPr>
      <w:r>
        <w:t>Quis efferatum precibus auertet scelus?</w:t>
      </w:r>
    </w:p>
    <w:p w14:paraId="1F068F70" w14:textId="77777777" w:rsidR="00057276" w:rsidRDefault="00057276" w:rsidP="00A17364">
      <w:pPr>
        <w:pStyle w:val="DraCorstandard"/>
        <w:spacing w:after="0"/>
      </w:pPr>
      <w:r>
        <w:t>Quis tot dolorum franget instantes globos?</w:t>
      </w:r>
    </w:p>
    <w:p w14:paraId="1F068F71" w14:textId="77777777" w:rsidR="00057276" w:rsidRDefault="001138B7" w:rsidP="00A17364">
      <w:pPr>
        <w:pStyle w:val="DraCorstandard"/>
        <w:spacing w:after="0"/>
      </w:pPr>
      <w:r w:rsidRPr="001138B7">
        <w:rPr>
          <w:rStyle w:val="DraCorspeakerattribution"/>
        </w:rPr>
        <w:t>CRISPVS.</w:t>
      </w:r>
      <w:r w:rsidR="00057276">
        <w:t xml:space="preserve"> Morare praesul. quò gradum tendis? rogo,</w:t>
      </w:r>
    </w:p>
    <w:p w14:paraId="1F068F72" w14:textId="77777777" w:rsidR="00057276" w:rsidRDefault="00057276" w:rsidP="00A17364">
      <w:pPr>
        <w:pStyle w:val="DraCorstandard"/>
        <w:spacing w:after="0"/>
      </w:pPr>
      <w:r>
        <w:t>Morare, feruet militum excussus furor,</w:t>
      </w:r>
    </w:p>
    <w:p w14:paraId="1F068F73" w14:textId="77777777" w:rsidR="00057276" w:rsidRDefault="00057276" w:rsidP="00A17364">
      <w:pPr>
        <w:pStyle w:val="DraCorstandard"/>
        <w:spacing w:after="0"/>
      </w:pPr>
      <w:r>
        <w:t>Laxisque habenis volitat in summum nefas.</w:t>
      </w:r>
    </w:p>
    <w:p w14:paraId="1F068F74" w14:textId="77777777" w:rsidR="00057276" w:rsidRDefault="00057276" w:rsidP="00A17364">
      <w:pPr>
        <w:pStyle w:val="DraCorstandard"/>
        <w:spacing w:after="0"/>
      </w:pPr>
      <w:r>
        <w:t>Si pergis vltrà pergis in certam necem.</w:t>
      </w:r>
    </w:p>
    <w:p w14:paraId="1F068F75" w14:textId="77777777" w:rsidR="00057276" w:rsidRDefault="001138B7" w:rsidP="00A17364">
      <w:pPr>
        <w:pStyle w:val="DraCorstandard"/>
        <w:spacing w:after="0"/>
      </w:pPr>
      <w:r w:rsidRPr="001138B7">
        <w:rPr>
          <w:rStyle w:val="DraCorspeakerattribution"/>
        </w:rPr>
        <w:t>ANICET.</w:t>
      </w:r>
      <w:r w:rsidR="00057276">
        <w:t xml:space="preserve"> Quid me dolori redditis? Sinite ocyùs</w:t>
      </w:r>
    </w:p>
    <w:p w14:paraId="1F068F76" w14:textId="77777777" w:rsidR="00057276" w:rsidRDefault="00057276" w:rsidP="00A17364">
      <w:pPr>
        <w:pStyle w:val="DraCorstandard"/>
        <w:spacing w:after="0"/>
      </w:pPr>
      <w:r>
        <w:t>Ibo, ibo, nostrae Christus est auspex viae.</w:t>
      </w:r>
    </w:p>
    <w:p w14:paraId="1F068F77" w14:textId="77777777" w:rsidR="00057276" w:rsidRDefault="00057276" w:rsidP="00A17364">
      <w:pPr>
        <w:pStyle w:val="DraCorstandard"/>
        <w:spacing w:after="0"/>
      </w:pPr>
      <w:r w:rsidRPr="00AB4960">
        <w:rPr>
          <w:rStyle w:val="DraCorspeakerattribution"/>
        </w:rPr>
        <w:t xml:space="preserve">SATEL. </w:t>
      </w:r>
      <w:r>
        <w:t>Quò vester ausus proripit coecos furor?</w:t>
      </w:r>
    </w:p>
    <w:p w14:paraId="1F068F78" w14:textId="77777777" w:rsidR="00057276" w:rsidRDefault="00057276" w:rsidP="00A17364">
      <w:pPr>
        <w:pStyle w:val="DraCorstandard"/>
        <w:spacing w:after="0"/>
      </w:pPr>
      <w:r>
        <w:t>Manete Verpi, sistite, aut vincla inferam.</w:t>
      </w:r>
    </w:p>
    <w:p w14:paraId="1F068F79" w14:textId="77777777" w:rsidR="00057276" w:rsidRDefault="00057276" w:rsidP="00A17364">
      <w:pPr>
        <w:pStyle w:val="DraCorstandard"/>
        <w:spacing w:after="0"/>
      </w:pPr>
      <w:r w:rsidRPr="00AB4960">
        <w:rPr>
          <w:rStyle w:val="DraCorspeakerattribution"/>
        </w:rPr>
        <w:lastRenderedPageBreak/>
        <w:t>CRISP.</w:t>
      </w:r>
      <w:r>
        <w:t xml:space="preserve"> Compesce motus efferos animum doma,</w:t>
      </w:r>
    </w:p>
    <w:p w14:paraId="1F068F7A" w14:textId="77777777" w:rsidR="00057276" w:rsidRDefault="00057276" w:rsidP="00A17364">
      <w:pPr>
        <w:pStyle w:val="DraCorstandard"/>
        <w:spacing w:after="0"/>
      </w:pPr>
      <w:r>
        <w:t>Non fraude, non vi non nefandis artibus</w:t>
      </w:r>
    </w:p>
    <w:p w14:paraId="1F068F7B" w14:textId="77777777" w:rsidR="00057276" w:rsidRDefault="00057276" w:rsidP="00A17364">
      <w:pPr>
        <w:pStyle w:val="DraCorstandard"/>
        <w:spacing w:after="0"/>
      </w:pPr>
      <w:r>
        <w:t>Hac claustra duri carceris solui volo.</w:t>
      </w:r>
    </w:p>
    <w:p w14:paraId="1F068F7C" w14:textId="77777777" w:rsidR="00057276" w:rsidRDefault="00057276" w:rsidP="00A17364">
      <w:pPr>
        <w:pStyle w:val="DraCorstandard"/>
        <w:spacing w:after="0"/>
      </w:pPr>
      <w:r w:rsidRPr="00AB4960">
        <w:rPr>
          <w:rStyle w:val="DraCorspeakerattribution"/>
        </w:rPr>
        <w:t>SATEL.</w:t>
      </w:r>
      <w:r>
        <w:t xml:space="preserve"> O Christiani, inuisa gens coelo, &amp; solo:</w:t>
      </w:r>
    </w:p>
    <w:p w14:paraId="1F068F7D" w14:textId="77777777" w:rsidR="00057276" w:rsidRDefault="00057276" w:rsidP="00A17364">
      <w:pPr>
        <w:pStyle w:val="DraCorstandard"/>
        <w:spacing w:after="0"/>
      </w:pPr>
      <w:r>
        <w:t>Decipitis; ite protinus, facessite.</w:t>
      </w:r>
    </w:p>
    <w:p w14:paraId="1F068F7E" w14:textId="77777777" w:rsidR="00057276" w:rsidRDefault="00057276" w:rsidP="00A17364">
      <w:pPr>
        <w:pStyle w:val="DraCorstandard"/>
        <w:spacing w:after="0"/>
      </w:pPr>
      <w:r w:rsidRPr="00AB4960">
        <w:rPr>
          <w:rStyle w:val="DraCorspeakerattribution"/>
        </w:rPr>
        <w:t>CRISP.</w:t>
      </w:r>
      <w:r>
        <w:t xml:space="preserve"> Videre per te liceat extremum reos.</w:t>
      </w:r>
    </w:p>
    <w:p w14:paraId="1F068F7F" w14:textId="77777777" w:rsidR="00057276" w:rsidRDefault="00057276" w:rsidP="00A17364">
      <w:pPr>
        <w:pStyle w:val="DraCorstandard"/>
        <w:spacing w:after="0"/>
      </w:pPr>
      <w:r w:rsidRPr="00AB4960">
        <w:rPr>
          <w:rStyle w:val="DraCorspeakerattribution"/>
        </w:rPr>
        <w:t>SATEL.</w:t>
      </w:r>
      <w:r>
        <w:t xml:space="preserve"> Tentatis etiam soluere immunes reos?</w:t>
      </w:r>
    </w:p>
    <w:p w14:paraId="1F068F80" w14:textId="77777777" w:rsidR="00057276" w:rsidRDefault="00057276" w:rsidP="00A17364">
      <w:pPr>
        <w:pStyle w:val="DraCorstandard"/>
        <w:spacing w:after="0"/>
      </w:pPr>
      <w:r w:rsidRPr="00AB4960">
        <w:rPr>
          <w:rStyle w:val="DraCorspeakerattribution"/>
        </w:rPr>
        <w:t>CRISP</w:t>
      </w:r>
      <w:r w:rsidR="00AB4960">
        <w:rPr>
          <w:rStyle w:val="DraCorspeakerattribution"/>
          <w:lang w:val="cs-CZ"/>
        </w:rPr>
        <w:t>.</w:t>
      </w:r>
      <w:r>
        <w:t xml:space="preserve"> Non tanta rebus perditis audacia.</w:t>
      </w:r>
    </w:p>
    <w:p w14:paraId="1F068F81" w14:textId="77777777" w:rsidR="00057276" w:rsidRDefault="00057276" w:rsidP="00A17364">
      <w:pPr>
        <w:pStyle w:val="DraCorstandard"/>
        <w:spacing w:after="0"/>
      </w:pPr>
      <w:r>
        <w:t>Tu si videndi copiam dederis, sat est,</w:t>
      </w:r>
    </w:p>
    <w:p w14:paraId="1F068F82" w14:textId="77777777" w:rsidR="00057276" w:rsidRDefault="00057276" w:rsidP="00A17364">
      <w:pPr>
        <w:pStyle w:val="DraCorstandard"/>
        <w:spacing w:after="0"/>
      </w:pPr>
      <w:r>
        <w:t>Permitte miseros satiet extremus dolor,</w:t>
      </w:r>
    </w:p>
    <w:p w14:paraId="1F068F83" w14:textId="77777777" w:rsidR="00057276" w:rsidRDefault="00057276" w:rsidP="00A17364">
      <w:pPr>
        <w:pStyle w:val="DraCorstandard"/>
        <w:spacing w:after="0"/>
      </w:pPr>
      <w:r>
        <w:t>Parata merces, lachrymas numinis emam.</w:t>
      </w:r>
    </w:p>
    <w:p w14:paraId="1F068F84" w14:textId="77777777" w:rsidR="00057276" w:rsidRPr="00AB4960" w:rsidRDefault="00057276" w:rsidP="00A17364">
      <w:pPr>
        <w:pStyle w:val="DraCorstandard"/>
        <w:spacing w:after="0"/>
        <w:rPr>
          <w:rStyle w:val="DraCorstagedirectionsetc"/>
        </w:rPr>
      </w:pPr>
      <w:r w:rsidRPr="00AB4960">
        <w:rPr>
          <w:rStyle w:val="DraCorstagedirectionsetc"/>
        </w:rPr>
        <w:t>ANICETVS, FELICITAS EIVSQVE FILII.</w:t>
      </w:r>
    </w:p>
    <w:p w14:paraId="1F068F85" w14:textId="77777777" w:rsidR="00AB4960" w:rsidRPr="0015016F" w:rsidRDefault="00AB4960" w:rsidP="00AB4960">
      <w:pPr>
        <w:pStyle w:val="DraCoradditions"/>
      </w:pPr>
      <w:r w:rsidRPr="0015016F">
        <w:t>/argument_start/</w:t>
      </w:r>
    </w:p>
    <w:p w14:paraId="1F068F86" w14:textId="77777777" w:rsidR="00057276" w:rsidRDefault="00057276" w:rsidP="00A17364">
      <w:pPr>
        <w:pStyle w:val="DraCorstandard"/>
        <w:spacing w:after="0"/>
        <w:rPr>
          <w:iCs/>
        </w:rPr>
      </w:pPr>
      <w:r w:rsidRPr="00AB4960">
        <w:rPr>
          <w:iCs/>
        </w:rPr>
        <w:t>Summus Pontifex eos in carcere consolatur.</w:t>
      </w:r>
    </w:p>
    <w:p w14:paraId="1F068F87" w14:textId="77777777" w:rsidR="00AB4960" w:rsidRPr="0015016F" w:rsidRDefault="00AB4960" w:rsidP="00AB4960">
      <w:pPr>
        <w:pStyle w:val="DraCoradditions"/>
      </w:pPr>
      <w:r>
        <w:t>/argument_end</w:t>
      </w:r>
      <w:r w:rsidRPr="0015016F">
        <w:t>/</w:t>
      </w:r>
    </w:p>
    <w:p w14:paraId="1F068F88" w14:textId="77777777" w:rsidR="00057276" w:rsidRDefault="00057276" w:rsidP="00A17364">
      <w:pPr>
        <w:pStyle w:val="DraCorstandard"/>
        <w:spacing w:after="0"/>
      </w:pPr>
      <w:r w:rsidRPr="00AB4960">
        <w:rPr>
          <w:rStyle w:val="DraCorspeakerattribution"/>
        </w:rPr>
        <w:t>FELIC.</w:t>
      </w:r>
      <w:r>
        <w:t xml:space="preserve"> PRaesul verende, proximum Christo caput,</w:t>
      </w:r>
    </w:p>
    <w:p w14:paraId="1F068F89" w14:textId="77777777" w:rsidR="00057276" w:rsidRDefault="00057276" w:rsidP="00A17364">
      <w:pPr>
        <w:pStyle w:val="DraCorstandard"/>
        <w:spacing w:after="0"/>
      </w:pPr>
      <w:r>
        <w:t>Quis te per arma, per relucentes globos,</w:t>
      </w:r>
    </w:p>
    <w:p w14:paraId="1F068F8A" w14:textId="77777777" w:rsidR="00057276" w:rsidRDefault="00057276" w:rsidP="00A17364">
      <w:pPr>
        <w:pStyle w:val="DraCorstandard"/>
        <w:spacing w:after="0"/>
      </w:pPr>
      <w:r>
        <w:t>Per vim, per ignes, detulit sydus nouum,</w:t>
      </w:r>
    </w:p>
    <w:p w14:paraId="1F068F8B" w14:textId="77777777" w:rsidR="00057276" w:rsidRDefault="00057276" w:rsidP="00A17364">
      <w:pPr>
        <w:pStyle w:val="DraCorstandard"/>
        <w:spacing w:after="0"/>
      </w:pPr>
      <w:r>
        <w:t>Columenque vinctis, vt dolorum particeps</w:t>
      </w:r>
    </w:p>
    <w:p w14:paraId="1F068F8C" w14:textId="77777777" w:rsidR="00057276" w:rsidRDefault="00057276" w:rsidP="00A17364">
      <w:pPr>
        <w:pStyle w:val="DraCorstandard"/>
        <w:spacing w:after="0"/>
      </w:pPr>
      <w:r>
        <w:t>Fieres meorum? testor augustum caput,</w:t>
      </w:r>
    </w:p>
    <w:p w14:paraId="1F068F8D" w14:textId="77777777" w:rsidR="00057276" w:rsidRDefault="00057276" w:rsidP="00A17364">
      <w:pPr>
        <w:pStyle w:val="DraCorstandard"/>
        <w:spacing w:after="0"/>
      </w:pPr>
      <w:r>
        <w:t>Tuique vultus lumen, &amp; sanctum decus,</w:t>
      </w:r>
    </w:p>
    <w:p w14:paraId="1F068F8E" w14:textId="77777777" w:rsidR="00057276" w:rsidRDefault="00057276" w:rsidP="00A17364">
      <w:pPr>
        <w:pStyle w:val="DraCorstandard"/>
        <w:spacing w:after="0"/>
      </w:pPr>
      <w:r>
        <w:t>Tu me beasti cerne dilectum gregem,</w:t>
      </w:r>
    </w:p>
    <w:p w14:paraId="1F068F8F" w14:textId="77777777" w:rsidR="00057276" w:rsidRDefault="00057276" w:rsidP="00A17364">
      <w:pPr>
        <w:pStyle w:val="DraCorstandard"/>
        <w:spacing w:after="0"/>
      </w:pPr>
      <w:r>
        <w:t>Iuuenesque sanctos. spiritu afflati tuo</w:t>
      </w:r>
    </w:p>
    <w:p w14:paraId="1F068F90" w14:textId="77777777" w:rsidR="00057276" w:rsidRDefault="00057276" w:rsidP="00A17364">
      <w:pPr>
        <w:pStyle w:val="DraCorstandard"/>
        <w:spacing w:after="0"/>
      </w:pPr>
      <w:r>
        <w:t>Animosa firmant pectora, &amp; mentis faces</w:t>
      </w:r>
    </w:p>
    <w:p w14:paraId="1F068F91" w14:textId="77777777" w:rsidR="00057276" w:rsidRDefault="00057276" w:rsidP="00A17364">
      <w:pPr>
        <w:pStyle w:val="DraCorstandard"/>
        <w:spacing w:after="0"/>
      </w:pPr>
      <w:r>
        <w:t>Gliscente reparant igne melioris poli.</w:t>
      </w:r>
    </w:p>
    <w:p w14:paraId="1F068F92" w14:textId="77777777" w:rsidR="00057276" w:rsidRDefault="00057276" w:rsidP="00A17364">
      <w:pPr>
        <w:pStyle w:val="DraCorstandard"/>
        <w:spacing w:after="0"/>
      </w:pPr>
      <w:r>
        <w:t>Iam sacra vouit turba primitias Deo,</w:t>
      </w:r>
    </w:p>
    <w:p w14:paraId="1F068F93" w14:textId="77777777" w:rsidR="00057276" w:rsidRDefault="00057276" w:rsidP="00A17364">
      <w:pPr>
        <w:pStyle w:val="DraCorstandard"/>
        <w:spacing w:after="0"/>
      </w:pPr>
      <w:r>
        <w:t>Quod restat, ecce currimus Christo auspice,</w:t>
      </w:r>
    </w:p>
    <w:p w14:paraId="1F068F94" w14:textId="77777777" w:rsidR="00057276" w:rsidRDefault="00057276" w:rsidP="00A17364">
      <w:pPr>
        <w:pStyle w:val="DraCorstandard"/>
        <w:spacing w:after="0"/>
      </w:pPr>
      <w:r>
        <w:t>Sed tu labores precibus egregios iuua.</w:t>
      </w:r>
    </w:p>
    <w:p w14:paraId="1F068F95" w14:textId="77777777" w:rsidR="00057276" w:rsidRDefault="001138B7" w:rsidP="00A17364">
      <w:pPr>
        <w:pStyle w:val="DraCorstandard"/>
        <w:spacing w:after="0"/>
      </w:pPr>
      <w:r w:rsidRPr="001138B7">
        <w:rPr>
          <w:rStyle w:val="DraCorspeakerattribution"/>
        </w:rPr>
        <w:t>ANIC.</w:t>
      </w:r>
      <w:r w:rsidR="00057276">
        <w:t xml:space="preserve"> O Christe regum domitor, &amp; coeli arbiter,</w:t>
      </w:r>
    </w:p>
    <w:p w14:paraId="1F068F96" w14:textId="77777777" w:rsidR="00057276" w:rsidRDefault="00057276" w:rsidP="00A17364">
      <w:pPr>
        <w:pStyle w:val="DraCorstandard"/>
        <w:spacing w:after="0"/>
      </w:pPr>
      <w:r>
        <w:t>Miserere nostri, cerne dilectam domum,</w:t>
      </w:r>
    </w:p>
    <w:p w14:paraId="1F068F97" w14:textId="77777777" w:rsidR="00057276" w:rsidRDefault="00057276" w:rsidP="00A17364">
      <w:pPr>
        <w:pStyle w:val="DraCorstandard"/>
        <w:spacing w:after="0"/>
      </w:pPr>
      <w:r>
        <w:t>Quam tu cruore perlitàm firmas tuo.</w:t>
      </w:r>
    </w:p>
    <w:p w14:paraId="1F068F98" w14:textId="77777777" w:rsidR="00057276" w:rsidRDefault="00057276" w:rsidP="00A17364">
      <w:pPr>
        <w:pStyle w:val="DraCorstandard"/>
        <w:spacing w:after="0"/>
      </w:pPr>
      <w:r>
        <w:t>Afflicta nondum teritur haec arbos solo,</w:t>
      </w:r>
    </w:p>
    <w:p w14:paraId="1F068F99" w14:textId="77777777" w:rsidR="00057276" w:rsidRDefault="00057276" w:rsidP="00A17364">
      <w:pPr>
        <w:pStyle w:val="DraCorstandard"/>
        <w:spacing w:after="0"/>
      </w:pPr>
      <w:r>
        <w:t>Quae tanta florum decora tam laetè parit.</w:t>
      </w:r>
    </w:p>
    <w:p w14:paraId="1F068F9A" w14:textId="77777777" w:rsidR="00057276" w:rsidRDefault="00057276" w:rsidP="00A17364">
      <w:pPr>
        <w:pStyle w:val="DraCorstandard"/>
        <w:spacing w:after="0"/>
      </w:pPr>
      <w:r>
        <w:lastRenderedPageBreak/>
        <w:t>O Grex beate, lucidum coeli decus,</w:t>
      </w:r>
    </w:p>
    <w:p w14:paraId="1F068F9B" w14:textId="77777777" w:rsidR="00057276" w:rsidRDefault="00057276" w:rsidP="00A17364">
      <w:pPr>
        <w:pStyle w:val="DraCorstandard"/>
        <w:spacing w:after="0"/>
      </w:pPr>
      <w:r>
        <w:t>Vt te libenter teneo in amplexu meo.</w:t>
      </w:r>
    </w:p>
    <w:p w14:paraId="1F068F9C" w14:textId="77777777" w:rsidR="00057276" w:rsidRDefault="00057276" w:rsidP="00A17364">
      <w:pPr>
        <w:pStyle w:val="DraCorstandard"/>
        <w:spacing w:after="0"/>
      </w:pPr>
      <w:r w:rsidRPr="00AB4960">
        <w:rPr>
          <w:rStyle w:val="DraCorspeakerattribution"/>
        </w:rPr>
        <w:t>IANV.</w:t>
      </w:r>
      <w:r>
        <w:t xml:space="preserve"> Venerande praesul, aequa maiestas polo,</w:t>
      </w:r>
    </w:p>
    <w:p w14:paraId="1F068F9D" w14:textId="77777777" w:rsidR="00057276" w:rsidRDefault="00057276" w:rsidP="00A17364">
      <w:pPr>
        <w:pStyle w:val="DraCorstandard"/>
        <w:spacing w:after="0"/>
      </w:pPr>
      <w:r>
        <w:t>Quodcumque lucis affluit, donum est tuum,</w:t>
      </w:r>
    </w:p>
    <w:p w14:paraId="1F068F9E" w14:textId="77777777" w:rsidR="00057276" w:rsidRDefault="00057276" w:rsidP="00A17364">
      <w:pPr>
        <w:pStyle w:val="DraCorstandard"/>
        <w:spacing w:after="0"/>
      </w:pPr>
      <w:r>
        <w:t>Tu nos labantes precibus auxisti pater,</w:t>
      </w:r>
    </w:p>
    <w:p w14:paraId="1F068F9F" w14:textId="77777777" w:rsidR="00057276" w:rsidRDefault="00057276" w:rsidP="00A17364">
      <w:pPr>
        <w:pStyle w:val="DraCorstandard"/>
        <w:spacing w:after="0"/>
      </w:pPr>
      <w:r>
        <w:t>Nam vota flammae vortices vincunt tua,</w:t>
      </w:r>
    </w:p>
    <w:p w14:paraId="1F068FA0" w14:textId="77777777" w:rsidR="00057276" w:rsidRDefault="00057276" w:rsidP="00A17364">
      <w:pPr>
        <w:pStyle w:val="DraCorstandard"/>
        <w:spacing w:after="0"/>
      </w:pPr>
      <w:r>
        <w:t>Dulcesque medijs ventilant Zephyros focis,</w:t>
      </w:r>
    </w:p>
    <w:p w14:paraId="1F068FA1" w14:textId="77777777" w:rsidR="00057276" w:rsidRDefault="00057276" w:rsidP="00A17364">
      <w:pPr>
        <w:pStyle w:val="DraCorstandard"/>
        <w:spacing w:after="0"/>
      </w:pPr>
      <w:r>
        <w:t>Minas tyranni fregimus sub te auspice,</w:t>
      </w:r>
    </w:p>
    <w:p w14:paraId="1F068FA2" w14:textId="77777777" w:rsidR="00057276" w:rsidRDefault="00057276" w:rsidP="00A17364">
      <w:pPr>
        <w:pStyle w:val="DraCorstandard"/>
        <w:spacing w:after="0"/>
      </w:pPr>
      <w:r>
        <w:t>Et nunc supremi turbinis frange impetum.</w:t>
      </w:r>
    </w:p>
    <w:p w14:paraId="1F068FA3" w14:textId="77777777" w:rsidR="00057276" w:rsidRPr="00057276" w:rsidRDefault="001138B7" w:rsidP="00A17364">
      <w:pPr>
        <w:pStyle w:val="DraCorstandard"/>
        <w:spacing w:after="0"/>
      </w:pPr>
      <w:r w:rsidRPr="001138B7">
        <w:rPr>
          <w:rStyle w:val="DraCorspeakerattribution"/>
        </w:rPr>
        <w:t>ANIC.</w:t>
      </w:r>
      <w:r w:rsidR="00057276" w:rsidRPr="00057276">
        <w:t xml:space="preserve"> Vbi ergo fratrum lecta reliquorum manus?</w:t>
      </w:r>
    </w:p>
    <w:p w14:paraId="1F068FA4" w14:textId="77777777" w:rsidR="00057276" w:rsidRDefault="0015016F" w:rsidP="00A17364">
      <w:pPr>
        <w:pStyle w:val="DraCorstandard"/>
        <w:spacing w:after="0"/>
        <w:rPr>
          <w:lang w:val="en-GB"/>
        </w:rPr>
      </w:pPr>
      <w:r w:rsidRPr="0015016F">
        <w:rPr>
          <w:rStyle w:val="DraCorspeakerattribution"/>
        </w:rPr>
        <w:t>FEL.</w:t>
      </w:r>
      <w:r w:rsidR="00057276">
        <w:rPr>
          <w:lang w:val="en-GB"/>
        </w:rPr>
        <w:t xml:space="preserve"> Adsunt.</w:t>
      </w:r>
    </w:p>
    <w:p w14:paraId="1F068FA5" w14:textId="77777777" w:rsidR="00057276" w:rsidRDefault="001138B7" w:rsidP="00A17364">
      <w:pPr>
        <w:pStyle w:val="DraCorstandard"/>
        <w:spacing w:after="0"/>
        <w:rPr>
          <w:lang w:val="en-GB"/>
        </w:rPr>
      </w:pPr>
      <w:r w:rsidRPr="001138B7">
        <w:rPr>
          <w:rStyle w:val="DraCorspeakerattribution"/>
        </w:rPr>
        <w:t>ANIC.</w:t>
      </w:r>
      <w:r w:rsidR="00057276">
        <w:rPr>
          <w:lang w:val="en-GB"/>
        </w:rPr>
        <w:t xml:space="preserve"> Beati queis tenella aetatula</w:t>
      </w:r>
    </w:p>
    <w:p w14:paraId="1F068FA6" w14:textId="77777777" w:rsidR="00057276" w:rsidRDefault="00057276" w:rsidP="00A17364">
      <w:pPr>
        <w:pStyle w:val="DraCorstandard"/>
        <w:spacing w:after="0"/>
        <w:rPr>
          <w:lang w:val="en-GB"/>
        </w:rPr>
      </w:pPr>
      <w:r>
        <w:rPr>
          <w:lang w:val="en-GB"/>
        </w:rPr>
        <w:t>Nectit corollas. Martyrum insignes notis.</w:t>
      </w:r>
    </w:p>
    <w:p w14:paraId="1F068FA7" w14:textId="77777777" w:rsidR="00057276" w:rsidRDefault="00057276" w:rsidP="00A17364">
      <w:pPr>
        <w:pStyle w:val="DraCorstandard"/>
        <w:spacing w:after="0"/>
        <w:rPr>
          <w:lang w:val="en-GB"/>
        </w:rPr>
      </w:pPr>
      <w:r>
        <w:rPr>
          <w:lang w:val="en-GB"/>
        </w:rPr>
        <w:t>Ocelle fratrum, matris augustae decus,</w:t>
      </w:r>
    </w:p>
    <w:p w14:paraId="1F068FA8" w14:textId="77777777" w:rsidR="00057276" w:rsidRDefault="00057276" w:rsidP="00A17364">
      <w:pPr>
        <w:pStyle w:val="DraCorstandard"/>
        <w:spacing w:after="0"/>
        <w:rPr>
          <w:lang w:val="en-GB"/>
        </w:rPr>
      </w:pPr>
      <w:r>
        <w:rPr>
          <w:lang w:val="en-GB"/>
        </w:rPr>
        <w:t>Cui praeter annos, praeter humanam fidem,</w:t>
      </w:r>
    </w:p>
    <w:p w14:paraId="1F068FA9" w14:textId="77777777" w:rsidR="00057276" w:rsidRDefault="00057276" w:rsidP="00A17364">
      <w:pPr>
        <w:pStyle w:val="DraCorstandard"/>
        <w:spacing w:after="0"/>
        <w:rPr>
          <w:lang w:val="en-GB"/>
        </w:rPr>
      </w:pPr>
      <w:r>
        <w:rPr>
          <w:lang w:val="en-GB"/>
        </w:rPr>
        <w:t>Generosus ardet igneae mentis calor,</w:t>
      </w:r>
    </w:p>
    <w:p w14:paraId="1F068FAA" w14:textId="77777777" w:rsidR="00057276" w:rsidRPr="00057276" w:rsidRDefault="00057276" w:rsidP="00A17364">
      <w:pPr>
        <w:pStyle w:val="DraCorstandard"/>
        <w:spacing w:after="0"/>
        <w:rPr>
          <w:lang w:val="fr-FR"/>
        </w:rPr>
      </w:pPr>
      <w:r w:rsidRPr="00057276">
        <w:rPr>
          <w:lang w:val="fr-FR"/>
        </w:rPr>
        <w:t>Tu viuere simul incipis Christo, &amp; mori.</w:t>
      </w:r>
    </w:p>
    <w:p w14:paraId="1F068FAB" w14:textId="77777777" w:rsidR="00057276" w:rsidRDefault="00057276" w:rsidP="00A17364">
      <w:pPr>
        <w:pStyle w:val="DraCorstandard"/>
        <w:spacing w:after="0"/>
      </w:pPr>
      <w:r>
        <w:t>O macte fili, dulce delicium poli,</w:t>
      </w:r>
    </w:p>
    <w:p w14:paraId="1F068FAC" w14:textId="77777777" w:rsidR="00057276" w:rsidRDefault="00057276" w:rsidP="00A17364">
      <w:pPr>
        <w:pStyle w:val="DraCorstandard"/>
        <w:spacing w:after="0"/>
      </w:pPr>
      <w:r>
        <w:t>Palmamque prehende fortiter, quam offert Deus.</w:t>
      </w:r>
    </w:p>
    <w:p w14:paraId="1F068FAD" w14:textId="77777777" w:rsidR="00057276" w:rsidRDefault="001138B7" w:rsidP="00A17364">
      <w:pPr>
        <w:pStyle w:val="DraCorstandard"/>
        <w:spacing w:after="0"/>
      </w:pPr>
      <w:r w:rsidRPr="001138B7">
        <w:rPr>
          <w:rStyle w:val="DraCorspeakerattribution"/>
        </w:rPr>
        <w:t>MART.</w:t>
      </w:r>
      <w:r w:rsidR="00057276">
        <w:t xml:space="preserve"> O quàm decorum stare pro causa Dei!</w:t>
      </w:r>
    </w:p>
    <w:p w14:paraId="1F068FAE" w14:textId="77777777" w:rsidR="00057276" w:rsidRDefault="00057276" w:rsidP="00A17364">
      <w:pPr>
        <w:pStyle w:val="DraCorstandard"/>
        <w:spacing w:after="0"/>
      </w:pPr>
      <w:r>
        <w:t>„Si mihi liceret centies nasci &amp; mori,</w:t>
      </w:r>
    </w:p>
    <w:p w14:paraId="1F068FAF" w14:textId="77777777" w:rsidR="00057276" w:rsidRDefault="00057276" w:rsidP="00A17364">
      <w:pPr>
        <w:pStyle w:val="DraCorstandard"/>
        <w:spacing w:after="0"/>
      </w:pPr>
      <w:r>
        <w:t>„Christo liberet centies nasci &amp; mori.</w:t>
      </w:r>
    </w:p>
    <w:p w14:paraId="1F068FB0" w14:textId="77777777" w:rsidR="00057276" w:rsidRDefault="00057276" w:rsidP="00A17364">
      <w:pPr>
        <w:pStyle w:val="DraCorstandard"/>
        <w:spacing w:after="0"/>
      </w:pPr>
      <w:r>
        <w:t>„Est liberalis conditor mundi Deus,</w:t>
      </w:r>
    </w:p>
    <w:p w14:paraId="1F068FB1" w14:textId="77777777" w:rsidR="00057276" w:rsidRDefault="00057276" w:rsidP="00A17364">
      <w:pPr>
        <w:pStyle w:val="DraCorstandard"/>
        <w:spacing w:after="0"/>
      </w:pPr>
      <w:r>
        <w:t>„Cui reddere animam, quam dedit, dulce est lucrum.</w:t>
      </w:r>
    </w:p>
    <w:p w14:paraId="1F068FB2" w14:textId="77777777" w:rsidR="00057276" w:rsidRDefault="00057276" w:rsidP="00A17364">
      <w:pPr>
        <w:pStyle w:val="DraCorstandard"/>
        <w:spacing w:after="0"/>
      </w:pPr>
      <w:r w:rsidRPr="00285CDB">
        <w:t>Curramus ergo fortiter, primam Deus</w:t>
      </w:r>
    </w:p>
    <w:p w14:paraId="1F068FB3" w14:textId="77777777" w:rsidR="00A57C84" w:rsidRPr="00285CDB" w:rsidRDefault="00057276" w:rsidP="00A17364">
      <w:pPr>
        <w:pStyle w:val="DraCorstandard"/>
        <w:spacing w:after="0"/>
      </w:pPr>
      <w:r w:rsidRPr="00285CDB">
        <w:t>Fortunat aciem Martyrum, restat mori.</w:t>
      </w:r>
    </w:p>
    <w:p w14:paraId="1F068FB4" w14:textId="77777777" w:rsidR="00057276" w:rsidRDefault="00D843C4" w:rsidP="00A17364">
      <w:pPr>
        <w:pStyle w:val="DraCorstandard"/>
        <w:spacing w:after="0"/>
      </w:pPr>
      <w:r w:rsidRPr="000A2414">
        <w:rPr>
          <w:rStyle w:val="DraCorstagedirectionsetc"/>
        </w:rPr>
        <w:t>Angel.</w:t>
      </w:r>
      <w:r w:rsidRPr="00D843C4">
        <w:rPr>
          <w:rStyle w:val="DraCorstagedirectionsetc"/>
        </w:rPr>
        <w:t xml:space="preserve"> ex nube.</w:t>
      </w:r>
      <w:r>
        <w:rPr>
          <w:lang w:val="it-IT"/>
        </w:rPr>
        <w:t xml:space="preserve"> </w:t>
      </w:r>
      <w:r w:rsidR="00057276" w:rsidRPr="00285CDB">
        <w:t>Pergite magnanimi Iuuenes vos inclyta coelo</w:t>
      </w:r>
    </w:p>
    <w:p w14:paraId="1F068FB5" w14:textId="77777777" w:rsidR="00057276" w:rsidRDefault="00057276" w:rsidP="00A17364">
      <w:pPr>
        <w:pStyle w:val="DraCorstandard"/>
        <w:spacing w:after="0"/>
      </w:pPr>
      <w:r w:rsidRPr="00285CDB">
        <w:t>Palma manet, sedes hic vobis satam quietas</w:t>
      </w:r>
    </w:p>
    <w:p w14:paraId="1F068FB6" w14:textId="77777777" w:rsidR="00057276" w:rsidRDefault="00057276" w:rsidP="00A17364">
      <w:pPr>
        <w:pStyle w:val="DraCorstandard"/>
        <w:spacing w:after="0"/>
      </w:pPr>
      <w:r w:rsidRPr="00285CDB">
        <w:t>Ostendunt, texuntque piam per dura salutem</w:t>
      </w:r>
    </w:p>
    <w:p w14:paraId="1F068FB7" w14:textId="77777777" w:rsidR="00057276" w:rsidRDefault="00057276" w:rsidP="00A17364">
      <w:pPr>
        <w:pStyle w:val="DraCorstandard"/>
        <w:spacing w:after="0"/>
      </w:pPr>
      <w:r w:rsidRPr="00285CDB">
        <w:t>Funera, sic crescit pulchro de vulnere virtus.</w:t>
      </w:r>
    </w:p>
    <w:p w14:paraId="1F068FB8" w14:textId="77777777" w:rsidR="00057276" w:rsidRPr="00057276" w:rsidRDefault="001138B7" w:rsidP="00A17364">
      <w:pPr>
        <w:pStyle w:val="DraCorstandard"/>
        <w:spacing w:after="0"/>
      </w:pPr>
      <w:r w:rsidRPr="001138B7">
        <w:rPr>
          <w:rStyle w:val="DraCorspeakerattribution"/>
        </w:rPr>
        <w:t>ANIC.</w:t>
      </w:r>
      <w:r w:rsidR="00057276" w:rsidRPr="00057276">
        <w:t xml:space="preserve"> Facunde coeli pusio quò te rapis?</w:t>
      </w:r>
    </w:p>
    <w:p w14:paraId="1F068FB9" w14:textId="77777777" w:rsidR="00057276" w:rsidRDefault="00057276" w:rsidP="00A17364">
      <w:pPr>
        <w:pStyle w:val="DraCorstandard"/>
        <w:spacing w:after="0"/>
        <w:rPr>
          <w:lang w:val="fr-FR"/>
        </w:rPr>
      </w:pPr>
      <w:r w:rsidRPr="00285CDB">
        <w:rPr>
          <w:lang w:val="fr-FR"/>
        </w:rPr>
        <w:t>Quid ora primis clara perspersus rosis</w:t>
      </w:r>
    </w:p>
    <w:p w14:paraId="1F068FBA" w14:textId="77777777" w:rsidR="00057276" w:rsidRDefault="00057276" w:rsidP="00A17364">
      <w:pPr>
        <w:pStyle w:val="DraCorstandard"/>
        <w:spacing w:after="0"/>
        <w:rPr>
          <w:lang w:val="fr-FR"/>
        </w:rPr>
      </w:pPr>
      <w:r w:rsidRPr="00285CDB">
        <w:rPr>
          <w:lang w:val="fr-FR"/>
        </w:rPr>
        <w:t>Maiorque Eoo nubibus condis caput!</w:t>
      </w:r>
    </w:p>
    <w:p w14:paraId="1F068FBB" w14:textId="77777777" w:rsidR="00057276" w:rsidRDefault="00057276" w:rsidP="00A17364">
      <w:pPr>
        <w:pStyle w:val="DraCorstandard"/>
        <w:spacing w:after="0"/>
        <w:rPr>
          <w:lang w:val="fr-FR"/>
        </w:rPr>
      </w:pPr>
      <w:r w:rsidRPr="00285CDB">
        <w:rPr>
          <w:lang w:val="fr-FR"/>
        </w:rPr>
        <w:t>Morare tellus parturit coelo nouos</w:t>
      </w:r>
    </w:p>
    <w:p w14:paraId="1F068FBC" w14:textId="77777777" w:rsidR="00057276" w:rsidRDefault="00057276" w:rsidP="00A17364">
      <w:pPr>
        <w:pStyle w:val="DraCorstandard"/>
        <w:spacing w:after="0"/>
        <w:rPr>
          <w:lang w:val="fr-FR"/>
        </w:rPr>
      </w:pPr>
      <w:r w:rsidRPr="00285CDB">
        <w:rPr>
          <w:lang w:val="fr-FR"/>
        </w:rPr>
        <w:lastRenderedPageBreak/>
        <w:t>Hodie colonos, quos tui currus vehant.</w:t>
      </w:r>
    </w:p>
    <w:p w14:paraId="1F068FBD" w14:textId="77777777" w:rsidR="00057276" w:rsidRDefault="00057276" w:rsidP="00A17364">
      <w:pPr>
        <w:pStyle w:val="DraCorstandard"/>
        <w:spacing w:after="0"/>
        <w:rPr>
          <w:lang w:val="fr-FR"/>
        </w:rPr>
      </w:pPr>
      <w:r w:rsidRPr="00285CDB">
        <w:rPr>
          <w:lang w:val="fr-FR"/>
        </w:rPr>
        <w:t>Ostate Iuuenes patrijs virtutibus,</w:t>
      </w:r>
    </w:p>
    <w:p w14:paraId="1F068FBE" w14:textId="77777777" w:rsidR="00057276" w:rsidRDefault="00057276" w:rsidP="00A17364">
      <w:pPr>
        <w:pStyle w:val="DraCorstandard"/>
        <w:spacing w:after="0"/>
        <w:rPr>
          <w:lang w:val="fr-FR"/>
        </w:rPr>
      </w:pPr>
      <w:r w:rsidRPr="00285CDB">
        <w:rPr>
          <w:lang w:val="fr-FR"/>
        </w:rPr>
        <w:t>Ne laeua mentem pestis incestet piam.</w:t>
      </w:r>
    </w:p>
    <w:p w14:paraId="1F068FBF" w14:textId="77777777" w:rsidR="00057276" w:rsidRDefault="00057276" w:rsidP="00A17364">
      <w:pPr>
        <w:pStyle w:val="DraCorstandard"/>
        <w:spacing w:after="0"/>
        <w:rPr>
          <w:lang w:val="fr-FR"/>
        </w:rPr>
      </w:pPr>
      <w:r w:rsidRPr="00285CDB">
        <w:rPr>
          <w:lang w:val="fr-FR"/>
        </w:rPr>
        <w:t>Humana cuncta parua sunt, sed spernere</w:t>
      </w:r>
    </w:p>
    <w:p w14:paraId="1F068FC0" w14:textId="77777777" w:rsidR="00057276" w:rsidRDefault="00057276" w:rsidP="00A17364">
      <w:pPr>
        <w:pStyle w:val="DraCorstandard"/>
        <w:spacing w:after="0"/>
        <w:rPr>
          <w:lang w:val="fr-FR"/>
        </w:rPr>
      </w:pPr>
      <w:r w:rsidRPr="00285CDB">
        <w:rPr>
          <w:lang w:val="fr-FR"/>
        </w:rPr>
        <w:t>Non parua res est. quos fugax ludit bonum</w:t>
      </w:r>
    </w:p>
    <w:p w14:paraId="1F068FC1" w14:textId="77777777" w:rsidR="00057276" w:rsidRDefault="00057276" w:rsidP="00A17364">
      <w:pPr>
        <w:pStyle w:val="DraCorstandard"/>
        <w:spacing w:after="0"/>
        <w:rPr>
          <w:lang w:val="fr-FR"/>
        </w:rPr>
      </w:pPr>
      <w:r w:rsidRPr="00285CDB">
        <w:rPr>
          <w:lang w:val="fr-FR"/>
        </w:rPr>
        <w:t>Et bracteatis illitus rebus decor,</w:t>
      </w:r>
    </w:p>
    <w:p w14:paraId="1F068FC2" w14:textId="77777777" w:rsidR="00057276" w:rsidRPr="00057276" w:rsidRDefault="00057276" w:rsidP="00A17364">
      <w:pPr>
        <w:pStyle w:val="DraCorstandard"/>
        <w:spacing w:after="0"/>
        <w:rPr>
          <w:lang w:val="en-GB"/>
        </w:rPr>
      </w:pPr>
      <w:r w:rsidRPr="00057276">
        <w:rPr>
          <w:lang w:val="en-GB"/>
        </w:rPr>
        <w:t>Hi decora fama ludicra, &amp; fluxus opes</w:t>
      </w:r>
    </w:p>
    <w:p w14:paraId="1F068FC3" w14:textId="77777777" w:rsidR="00057276" w:rsidRPr="00057276" w:rsidRDefault="00057276" w:rsidP="00A17364">
      <w:pPr>
        <w:pStyle w:val="DraCorstandard"/>
        <w:spacing w:after="0"/>
        <w:rPr>
          <w:lang w:val="en-GB"/>
        </w:rPr>
      </w:pPr>
      <w:r w:rsidRPr="00057276">
        <w:rPr>
          <w:lang w:val="en-GB"/>
        </w:rPr>
        <w:t>Sudore pariunt irrito, &amp; parto incubant.</w:t>
      </w:r>
    </w:p>
    <w:p w14:paraId="1F068FC4" w14:textId="77777777" w:rsidR="00057276" w:rsidRDefault="00057276" w:rsidP="00A17364">
      <w:pPr>
        <w:pStyle w:val="DraCorstandard"/>
        <w:spacing w:after="0"/>
        <w:rPr>
          <w:lang w:val="fr-FR"/>
        </w:rPr>
      </w:pPr>
      <w:r w:rsidRPr="00285CDB">
        <w:rPr>
          <w:lang w:val="fr-FR"/>
        </w:rPr>
        <w:t>Qualis genistis instruens bombix opus,</w:t>
      </w:r>
    </w:p>
    <w:p w14:paraId="1F068FC5" w14:textId="77777777" w:rsidR="00057276" w:rsidRDefault="00057276" w:rsidP="00A17364">
      <w:pPr>
        <w:pStyle w:val="DraCorstandard"/>
        <w:spacing w:after="0"/>
        <w:rPr>
          <w:lang w:val="fr-FR"/>
        </w:rPr>
      </w:pPr>
      <w:r w:rsidRPr="00285CDB">
        <w:rPr>
          <w:lang w:val="fr-FR"/>
        </w:rPr>
        <w:t>Diducta filo viscera excernit leui,</w:t>
      </w:r>
    </w:p>
    <w:p w14:paraId="1F068FC6" w14:textId="77777777" w:rsidR="00057276" w:rsidRDefault="00057276" w:rsidP="00A17364">
      <w:pPr>
        <w:pStyle w:val="DraCorstandard"/>
        <w:spacing w:after="0"/>
        <w:rPr>
          <w:lang w:val="fr-FR"/>
        </w:rPr>
      </w:pPr>
      <w:r w:rsidRPr="00285CDB">
        <w:rPr>
          <w:lang w:val="fr-FR"/>
        </w:rPr>
        <w:t>Et tot fluentes colligens ouo sinus,</w:t>
      </w:r>
    </w:p>
    <w:p w14:paraId="1F068FC7" w14:textId="77777777" w:rsidR="00057276" w:rsidRDefault="00057276" w:rsidP="00A17364">
      <w:pPr>
        <w:pStyle w:val="DraCorstandard"/>
        <w:spacing w:after="0"/>
        <w:rPr>
          <w:lang w:val="fr-FR"/>
        </w:rPr>
      </w:pPr>
      <w:r w:rsidRPr="00285CDB">
        <w:rPr>
          <w:lang w:val="fr-FR"/>
        </w:rPr>
        <w:t>Se ipse cludit opibus implicitum suis,</w:t>
      </w:r>
    </w:p>
    <w:p w14:paraId="1F068FC8" w14:textId="77777777" w:rsidR="00057276" w:rsidRPr="00057276" w:rsidRDefault="00057276" w:rsidP="00A17364">
      <w:pPr>
        <w:pStyle w:val="DraCorstandard"/>
        <w:spacing w:after="0"/>
        <w:rPr>
          <w:lang w:val="en-GB"/>
        </w:rPr>
      </w:pPr>
      <w:r w:rsidRPr="00057276">
        <w:rPr>
          <w:lang w:val="en-GB"/>
        </w:rPr>
        <w:t>Sibi sepulchrum corpore exeso parat:</w:t>
      </w:r>
    </w:p>
    <w:p w14:paraId="1F068FC9" w14:textId="77777777" w:rsidR="00057276" w:rsidRPr="00057276" w:rsidRDefault="00057276" w:rsidP="00A17364">
      <w:pPr>
        <w:pStyle w:val="DraCorstandard"/>
        <w:spacing w:after="0"/>
        <w:rPr>
          <w:lang w:val="en-GB"/>
        </w:rPr>
      </w:pPr>
      <w:r w:rsidRPr="00057276">
        <w:rPr>
          <w:lang w:val="en-GB"/>
        </w:rPr>
        <w:t>Sic gazam auaro corde sudatam impia</w:t>
      </w:r>
    </w:p>
    <w:p w14:paraId="1F068FCA" w14:textId="77777777" w:rsidR="00057276" w:rsidRDefault="00057276" w:rsidP="00A17364">
      <w:pPr>
        <w:pStyle w:val="DraCorstandard"/>
        <w:spacing w:after="0"/>
        <w:rPr>
          <w:lang w:val="fr-FR"/>
        </w:rPr>
      </w:pPr>
      <w:r w:rsidRPr="00285CDB">
        <w:rPr>
          <w:lang w:val="fr-FR"/>
        </w:rPr>
        <w:t>In damna condunt. Luce nos pura editos</w:t>
      </w:r>
    </w:p>
    <w:p w14:paraId="1F068FCB" w14:textId="77777777" w:rsidR="00057276" w:rsidRPr="00057276" w:rsidRDefault="00057276" w:rsidP="00A17364">
      <w:pPr>
        <w:pStyle w:val="DraCorstandard"/>
        <w:spacing w:after="0"/>
        <w:rPr>
          <w:lang w:val="en-GB"/>
        </w:rPr>
      </w:pPr>
      <w:r w:rsidRPr="00057276">
        <w:rPr>
          <w:lang w:val="en-GB"/>
        </w:rPr>
        <w:t>Afflauit aethra, quaerimus regna aetheris,</w:t>
      </w:r>
    </w:p>
    <w:p w14:paraId="1F068FCC" w14:textId="77777777" w:rsidR="00057276" w:rsidRDefault="00057276" w:rsidP="00A17364">
      <w:pPr>
        <w:pStyle w:val="DraCorstandard"/>
        <w:spacing w:after="0"/>
        <w:rPr>
          <w:lang w:val="fr-FR"/>
        </w:rPr>
      </w:pPr>
      <w:r w:rsidRPr="00285CDB">
        <w:rPr>
          <w:lang w:val="fr-FR"/>
        </w:rPr>
        <w:t>Non indecoro puluere &amp; sudoribus,</w:t>
      </w:r>
    </w:p>
    <w:p w14:paraId="1F068FCD" w14:textId="77777777" w:rsidR="00057276" w:rsidRDefault="00057276" w:rsidP="00A17364">
      <w:pPr>
        <w:pStyle w:val="DraCorstandard"/>
        <w:spacing w:after="0"/>
        <w:rPr>
          <w:lang w:val="fr-FR"/>
        </w:rPr>
      </w:pPr>
      <w:r w:rsidRPr="00285CDB">
        <w:rPr>
          <w:lang w:val="fr-FR"/>
        </w:rPr>
        <w:t>Quos rapida secum temporis tollit rota,</w:t>
      </w:r>
    </w:p>
    <w:p w14:paraId="1F068FCE" w14:textId="77777777" w:rsidR="00057276" w:rsidRDefault="00057276" w:rsidP="00A17364">
      <w:pPr>
        <w:pStyle w:val="DraCorstandard"/>
        <w:spacing w:after="0"/>
        <w:rPr>
          <w:lang w:val="fr-FR"/>
        </w:rPr>
      </w:pPr>
      <w:r w:rsidRPr="00285CDB">
        <w:rPr>
          <w:lang w:val="fr-FR"/>
        </w:rPr>
        <w:t>Sed coeli honores fecit aeternos Deus.</w:t>
      </w:r>
    </w:p>
    <w:p w14:paraId="1F068FCF" w14:textId="77777777" w:rsidR="00057276" w:rsidRDefault="00057276" w:rsidP="00A17364">
      <w:pPr>
        <w:pStyle w:val="DraCorstandard"/>
        <w:spacing w:after="0"/>
      </w:pPr>
      <w:r>
        <w:t>O qui feroces contudit Nili minas,</w:t>
      </w:r>
    </w:p>
    <w:p w14:paraId="1F068FD0" w14:textId="77777777" w:rsidR="00057276" w:rsidRDefault="00057276" w:rsidP="00A17364">
      <w:pPr>
        <w:pStyle w:val="DraCorstandard"/>
        <w:spacing w:after="0"/>
      </w:pPr>
      <w:r>
        <w:t>Regisque mersit copias rubro mari,</w:t>
      </w:r>
    </w:p>
    <w:p w14:paraId="1F068FD1" w14:textId="77777777" w:rsidR="00057276" w:rsidRDefault="00057276" w:rsidP="00A17364">
      <w:pPr>
        <w:pStyle w:val="DraCorstandard"/>
        <w:spacing w:after="0"/>
      </w:pPr>
      <w:r>
        <w:t>Vestros labores ritè fortunet Deus.</w:t>
      </w:r>
    </w:p>
    <w:p w14:paraId="1F068FD2" w14:textId="77777777" w:rsidR="00057276" w:rsidRDefault="00057276" w:rsidP="00A17364">
      <w:pPr>
        <w:pStyle w:val="DraCorstandard"/>
        <w:spacing w:after="0"/>
      </w:pPr>
      <w:r>
        <w:t>Det militare coelitus det vincere,</w:t>
      </w:r>
    </w:p>
    <w:p w14:paraId="1F068FD3" w14:textId="77777777" w:rsidR="00057276" w:rsidRDefault="00057276" w:rsidP="00A17364">
      <w:pPr>
        <w:pStyle w:val="DraCorstandard"/>
        <w:spacing w:after="0"/>
      </w:pPr>
      <w:r>
        <w:t>Et vos trophaeis augent plena manu.</w:t>
      </w:r>
    </w:p>
    <w:p w14:paraId="1F068FD4" w14:textId="77777777" w:rsidR="00057276" w:rsidRPr="00D843C4" w:rsidRDefault="00057276" w:rsidP="00A17364">
      <w:pPr>
        <w:pStyle w:val="DraCorstandard"/>
        <w:spacing w:after="0"/>
        <w:rPr>
          <w:rStyle w:val="DraCorstagedirectionsetc"/>
        </w:rPr>
      </w:pPr>
      <w:r w:rsidRPr="00D843C4">
        <w:rPr>
          <w:rStyle w:val="DraCorstagedirectionsetc"/>
        </w:rPr>
        <w:t>CRISPVS, SYLVANVS, PRAE FECTVS.</w:t>
      </w:r>
    </w:p>
    <w:p w14:paraId="1F068FD5" w14:textId="77777777" w:rsidR="00D843C4" w:rsidRPr="00D843C4" w:rsidRDefault="00D843C4" w:rsidP="00D843C4">
      <w:pPr>
        <w:pStyle w:val="DraCoradditions"/>
      </w:pPr>
      <w:r>
        <w:t>/argument_start/</w:t>
      </w:r>
    </w:p>
    <w:p w14:paraId="1F068FD6" w14:textId="77777777" w:rsidR="00057276" w:rsidRDefault="00057276" w:rsidP="00A17364">
      <w:pPr>
        <w:pStyle w:val="DraCorstandard"/>
        <w:spacing w:after="0"/>
        <w:rPr>
          <w:iCs/>
        </w:rPr>
      </w:pPr>
      <w:r w:rsidRPr="00D843C4">
        <w:rPr>
          <w:iCs/>
        </w:rPr>
        <w:t>Crispus capitur.</w:t>
      </w:r>
    </w:p>
    <w:p w14:paraId="1F068FD7" w14:textId="77777777" w:rsidR="00D843C4" w:rsidRPr="00D843C4" w:rsidRDefault="00D843C4" w:rsidP="00D843C4">
      <w:pPr>
        <w:pStyle w:val="DraCoradditions"/>
      </w:pPr>
      <w:r>
        <w:t>/argument_end/</w:t>
      </w:r>
    </w:p>
    <w:p w14:paraId="1F068FD8" w14:textId="77777777" w:rsidR="00057276" w:rsidRDefault="00057276" w:rsidP="00A17364">
      <w:pPr>
        <w:pStyle w:val="DraCorstandard"/>
        <w:spacing w:after="0"/>
      </w:pPr>
      <w:r w:rsidRPr="00D843C4">
        <w:rPr>
          <w:rStyle w:val="DraCorspeakerattribution"/>
        </w:rPr>
        <w:t>CRISP.</w:t>
      </w:r>
      <w:r>
        <w:t xml:space="preserve"> Heu beati carceris linquo fores,</w:t>
      </w:r>
    </w:p>
    <w:p w14:paraId="1F068FD9" w14:textId="77777777" w:rsidR="00057276" w:rsidRDefault="00057276" w:rsidP="00A17364">
      <w:pPr>
        <w:pStyle w:val="DraCorstandard"/>
        <w:spacing w:after="0"/>
      </w:pPr>
      <w:r>
        <w:t>Lentusque torpor conscios tardat pedes.</w:t>
      </w:r>
    </w:p>
    <w:p w14:paraId="1F068FDA" w14:textId="77777777" w:rsidR="00057276" w:rsidRDefault="00057276" w:rsidP="00A17364">
      <w:pPr>
        <w:pStyle w:val="DraCorstandard"/>
        <w:spacing w:after="0"/>
      </w:pPr>
      <w:r>
        <w:t>Reuocabo gressum.</w:t>
      </w:r>
    </w:p>
    <w:p w14:paraId="1F068FDB" w14:textId="77777777" w:rsidR="00057276" w:rsidRDefault="00D843C4" w:rsidP="00A17364">
      <w:pPr>
        <w:pStyle w:val="DraCorstandard"/>
        <w:spacing w:after="0"/>
      </w:pPr>
      <w:r w:rsidRPr="00D843C4">
        <w:rPr>
          <w:rStyle w:val="DraCorspeakerattribution"/>
        </w:rPr>
        <w:t>SY</w:t>
      </w:r>
      <w:r w:rsidR="00057276" w:rsidRPr="00D843C4">
        <w:rPr>
          <w:rStyle w:val="DraCorspeakerattribution"/>
        </w:rPr>
        <w:t>LVA.</w:t>
      </w:r>
      <w:r w:rsidR="00057276">
        <w:t xml:space="preserve"> Crispe mi quid vis tibi?</w:t>
      </w:r>
    </w:p>
    <w:p w14:paraId="1F068FDC" w14:textId="77777777" w:rsidR="00057276" w:rsidRDefault="00057276" w:rsidP="00A17364">
      <w:pPr>
        <w:pStyle w:val="DraCorstandard"/>
        <w:spacing w:after="0"/>
      </w:pPr>
      <w:r w:rsidRPr="00D843C4">
        <w:rPr>
          <w:rStyle w:val="DraCorspeakerattribution"/>
        </w:rPr>
        <w:t>CRISP.</w:t>
      </w:r>
      <w:r>
        <w:t xml:space="preserve"> Heu me relinquis perditum, dum laureas</w:t>
      </w:r>
    </w:p>
    <w:p w14:paraId="1F068FDD" w14:textId="77777777" w:rsidR="00057276" w:rsidRDefault="00057276" w:rsidP="00A17364">
      <w:pPr>
        <w:pStyle w:val="DraCorstandard"/>
        <w:spacing w:after="0"/>
      </w:pPr>
      <w:r>
        <w:lastRenderedPageBreak/>
        <w:t>Ambis beatas, immemor prorsus mei.</w:t>
      </w:r>
    </w:p>
    <w:p w14:paraId="1F068FDE" w14:textId="77777777" w:rsidR="00057276" w:rsidRDefault="00057276" w:rsidP="00A17364">
      <w:pPr>
        <w:pStyle w:val="DraCorstandard"/>
        <w:spacing w:after="0"/>
      </w:pPr>
      <w:r>
        <w:t>Tecum viresco pube vernanti puer</w:t>
      </w:r>
    </w:p>
    <w:p w14:paraId="1F068FDF" w14:textId="77777777" w:rsidR="00057276" w:rsidRDefault="00057276" w:rsidP="00A17364">
      <w:pPr>
        <w:pStyle w:val="DraCorstandard"/>
        <w:spacing w:after="0"/>
      </w:pPr>
      <w:r>
        <w:t>Fui laborum conscius quondam tibi,</w:t>
      </w:r>
    </w:p>
    <w:p w14:paraId="1F068FE0" w14:textId="77777777" w:rsidR="00057276" w:rsidRDefault="00057276" w:rsidP="00A17364">
      <w:pPr>
        <w:pStyle w:val="DraCorstandard"/>
        <w:spacing w:after="0"/>
      </w:pPr>
      <w:r>
        <w:t>Dulcisque lusus, studia praetextae simul</w:t>
      </w:r>
    </w:p>
    <w:p w14:paraId="1F068FE1" w14:textId="77777777" w:rsidR="00057276" w:rsidRDefault="00057276" w:rsidP="00A17364">
      <w:pPr>
        <w:pStyle w:val="DraCorstandard"/>
        <w:spacing w:after="0"/>
      </w:pPr>
      <w:r>
        <w:t>Agitata nobis flore primaeuo diu</w:t>
      </w:r>
    </w:p>
    <w:p w14:paraId="1F068FE2" w14:textId="77777777" w:rsidR="00057276" w:rsidRDefault="00057276" w:rsidP="00A17364">
      <w:pPr>
        <w:pStyle w:val="DraCorstandard"/>
        <w:spacing w:after="0"/>
      </w:pPr>
      <w:r>
        <w:t>Fixêre pectus, mutuae flammae capax.</w:t>
      </w:r>
    </w:p>
    <w:p w14:paraId="1F068FE3" w14:textId="77777777" w:rsidR="00057276" w:rsidRDefault="00057276" w:rsidP="00A17364">
      <w:pPr>
        <w:pStyle w:val="DraCorstandard"/>
        <w:spacing w:after="0"/>
        <w:rPr>
          <w:lang w:val="fr-FR"/>
        </w:rPr>
      </w:pPr>
      <w:r w:rsidRPr="00285CDB">
        <w:rPr>
          <w:lang w:val="fr-FR"/>
        </w:rPr>
        <w:t>Et me relinquis, nec tibi videor tuis</w:t>
      </w:r>
    </w:p>
    <w:p w14:paraId="1F068FE4" w14:textId="77777777" w:rsidR="00057276" w:rsidRDefault="00057276" w:rsidP="00A17364">
      <w:pPr>
        <w:pStyle w:val="DraCorstandard"/>
        <w:spacing w:after="0"/>
        <w:rPr>
          <w:lang w:val="fr-FR"/>
        </w:rPr>
      </w:pPr>
      <w:r w:rsidRPr="00285CDB">
        <w:rPr>
          <w:lang w:val="fr-FR"/>
        </w:rPr>
        <w:t>Dignus triumphis.</w:t>
      </w:r>
    </w:p>
    <w:p w14:paraId="1F068FE5" w14:textId="77777777" w:rsidR="00057276" w:rsidRDefault="00057276" w:rsidP="00A17364">
      <w:pPr>
        <w:pStyle w:val="DraCorstandard"/>
        <w:spacing w:after="0"/>
      </w:pPr>
      <w:r w:rsidRPr="00D843C4">
        <w:rPr>
          <w:rStyle w:val="DraCorspeakerattribution"/>
        </w:rPr>
        <w:t>SYLV.</w:t>
      </w:r>
      <w:r w:rsidRPr="00285CDB">
        <w:rPr>
          <w:lang w:val="fr-FR"/>
        </w:rPr>
        <w:t xml:space="preserve"> </w:t>
      </w:r>
      <w:r>
        <w:t>Crispe quid ais? Crispule</w:t>
      </w:r>
    </w:p>
    <w:p w14:paraId="1F068FE6" w14:textId="77777777" w:rsidR="00057276" w:rsidRDefault="00057276" w:rsidP="00A17364">
      <w:pPr>
        <w:pStyle w:val="DraCorstandard"/>
        <w:spacing w:after="0"/>
      </w:pPr>
      <w:r>
        <w:t>Tener, meorum prima lux sodalium,</w:t>
      </w:r>
    </w:p>
    <w:p w14:paraId="1F068FE7" w14:textId="77777777" w:rsidR="00057276" w:rsidRDefault="00057276" w:rsidP="00A17364">
      <w:pPr>
        <w:pStyle w:val="DraCorstandard"/>
        <w:spacing w:after="0"/>
      </w:pPr>
      <w:r>
        <w:t>Te mente tota, pectore amplector pari,</w:t>
      </w:r>
    </w:p>
    <w:p w14:paraId="1F068FE8" w14:textId="77777777" w:rsidR="00057276" w:rsidRDefault="00057276" w:rsidP="00A17364">
      <w:pPr>
        <w:pStyle w:val="DraCorstandard"/>
        <w:spacing w:after="0"/>
      </w:pPr>
      <w:r>
        <w:t>Tecum paratus viuere, &amp; tecum mori.</w:t>
      </w:r>
    </w:p>
    <w:p w14:paraId="1F068FE9" w14:textId="77777777" w:rsidR="00057276" w:rsidRDefault="00057276" w:rsidP="00A17364">
      <w:pPr>
        <w:pStyle w:val="DraCorstandard"/>
        <w:spacing w:after="0"/>
      </w:pPr>
      <w:r w:rsidRPr="00D843C4">
        <w:rPr>
          <w:rStyle w:val="DraCorspeakerattribution"/>
        </w:rPr>
        <w:t>PVB.</w:t>
      </w:r>
      <w:r>
        <w:t xml:space="preserve"> Quis parricida carcere eduxit reos?</w:t>
      </w:r>
    </w:p>
    <w:p w14:paraId="1F068FEA" w14:textId="77777777" w:rsidR="00057276" w:rsidRDefault="00057276" w:rsidP="00A17364">
      <w:pPr>
        <w:pStyle w:val="DraCorstandard"/>
        <w:spacing w:after="0"/>
      </w:pPr>
      <w:r>
        <w:t>Per sancta turo numina vltricis Deae,</w:t>
      </w:r>
    </w:p>
    <w:p w14:paraId="1F068FEB" w14:textId="77777777" w:rsidR="00057276" w:rsidRDefault="00057276" w:rsidP="00A17364">
      <w:pPr>
        <w:pStyle w:val="DraCorstandard"/>
        <w:spacing w:after="0"/>
      </w:pPr>
      <w:r>
        <w:t>Huic irrogabo debitas sceleri neces.</w:t>
      </w:r>
    </w:p>
    <w:p w14:paraId="1F068FEC" w14:textId="77777777" w:rsidR="00057276" w:rsidRDefault="00057276" w:rsidP="00A17364">
      <w:pPr>
        <w:pStyle w:val="DraCorstandard"/>
        <w:spacing w:after="0"/>
      </w:pPr>
      <w:r>
        <w:t>Syluane fare, quid rei tecum gerit.</w:t>
      </w:r>
    </w:p>
    <w:p w14:paraId="1F068FED" w14:textId="77777777" w:rsidR="00057276" w:rsidRDefault="0044355F" w:rsidP="00A17364">
      <w:pPr>
        <w:pStyle w:val="DraCorstandard"/>
        <w:spacing w:after="0"/>
      </w:pPr>
      <w:r w:rsidRPr="008361A3">
        <w:rPr>
          <w:rStyle w:val="DraCormarkversepart"/>
        </w:rPr>
        <w:t>@</w:t>
      </w:r>
      <w:r w:rsidR="00057276">
        <w:t xml:space="preserve">Es Christianus? </w:t>
      </w:r>
      <w:r w:rsidR="00057276" w:rsidRPr="00D843C4">
        <w:rPr>
          <w:rStyle w:val="DraCorspeakerattribution"/>
        </w:rPr>
        <w:t>CRISP.</w:t>
      </w:r>
      <w:r w:rsidR="00057276">
        <w:t xml:space="preserve"> </w:t>
      </w:r>
      <w:r w:rsidRPr="008361A3">
        <w:rPr>
          <w:rStyle w:val="DraCormarkversepart"/>
        </w:rPr>
        <w:t>@</w:t>
      </w:r>
      <w:r w:rsidR="00057276">
        <w:t>Sum.</w:t>
      </w:r>
    </w:p>
    <w:p w14:paraId="1F068FEE" w14:textId="77777777" w:rsidR="00057276" w:rsidRDefault="00057276" w:rsidP="00A17364">
      <w:pPr>
        <w:pStyle w:val="DraCorstandard"/>
        <w:spacing w:after="0"/>
      </w:pPr>
      <w:r w:rsidRPr="00D843C4">
        <w:rPr>
          <w:rStyle w:val="DraCorspeakerattribution"/>
        </w:rPr>
        <w:t>PVB.</w:t>
      </w:r>
      <w:r w:rsidR="00D843C4">
        <w:rPr>
          <w:lang w:val="cs-CZ"/>
        </w:rPr>
        <w:t xml:space="preserve"> </w:t>
      </w:r>
      <w:r w:rsidR="00D843C4">
        <w:t>.</w:t>
      </w:r>
      <w:r>
        <w:t>… Fateris furcifer,</w:t>
      </w:r>
    </w:p>
    <w:p w14:paraId="1F068FEF" w14:textId="77777777" w:rsidR="00057276" w:rsidRDefault="00057276" w:rsidP="00A17364">
      <w:pPr>
        <w:pStyle w:val="DraCorstandard"/>
        <w:spacing w:after="0"/>
      </w:pPr>
      <w:r>
        <w:t>Net tibi ruborem commouet tantum scelus?</w:t>
      </w:r>
    </w:p>
    <w:p w14:paraId="1F068FF0" w14:textId="77777777" w:rsidR="00057276" w:rsidRDefault="00057276" w:rsidP="00A17364">
      <w:pPr>
        <w:pStyle w:val="DraCorstandard"/>
        <w:spacing w:after="0"/>
      </w:pPr>
      <w:r w:rsidRPr="00D843C4">
        <w:rPr>
          <w:rStyle w:val="DraCorspeakerattribution"/>
        </w:rPr>
        <w:t>CRISP.</w:t>
      </w:r>
      <w:r>
        <w:t xml:space="preserve"> Cur me puderet sanguinis, cur me mei?</w:t>
      </w:r>
    </w:p>
    <w:p w14:paraId="1F068FF1" w14:textId="77777777" w:rsidR="00057276" w:rsidRDefault="00057276" w:rsidP="00A17364">
      <w:pPr>
        <w:pStyle w:val="DraCorstandard"/>
        <w:spacing w:after="0"/>
      </w:pPr>
      <w:r w:rsidRPr="00D843C4">
        <w:rPr>
          <w:rStyle w:val="DraCorspeakerattribution"/>
        </w:rPr>
        <w:t>PVB.</w:t>
      </w:r>
      <w:r>
        <w:t xml:space="preserve"> Sed te pigebit carceri addictum caput.</w:t>
      </w:r>
    </w:p>
    <w:p w14:paraId="1F068FF2" w14:textId="77777777" w:rsidR="00057276" w:rsidRDefault="00057276" w:rsidP="00A17364">
      <w:pPr>
        <w:pStyle w:val="DraCorstandard"/>
        <w:spacing w:after="0"/>
      </w:pPr>
      <w:r>
        <w:t>Inijcite vincla protinus nefario,</w:t>
      </w:r>
    </w:p>
    <w:p w14:paraId="1F068FF3" w14:textId="77777777" w:rsidR="00057276" w:rsidRDefault="00057276" w:rsidP="00A17364">
      <w:pPr>
        <w:pStyle w:val="DraCorstandard"/>
        <w:spacing w:after="0"/>
      </w:pPr>
      <w:r>
        <w:t>Tenete, rapite, facinoris poenas dabit.</w:t>
      </w:r>
    </w:p>
    <w:p w14:paraId="1F068FF4" w14:textId="77777777" w:rsidR="00057276" w:rsidRDefault="00057276" w:rsidP="00A17364">
      <w:pPr>
        <w:pStyle w:val="DraCorstandard"/>
        <w:spacing w:after="0"/>
      </w:pPr>
      <w:r w:rsidRPr="00D843C4">
        <w:rPr>
          <w:rStyle w:val="DraCorspeakerattribution"/>
        </w:rPr>
        <w:t>CRISP.</w:t>
      </w:r>
      <w:r>
        <w:t xml:space="preserve"> O sancta vincla, suauiter vos osculor</w:t>
      </w:r>
    </w:p>
    <w:p w14:paraId="1F068FF5" w14:textId="77777777" w:rsidR="00057276" w:rsidRDefault="00057276" w:rsidP="00A17364">
      <w:pPr>
        <w:pStyle w:val="DraCorstandard"/>
        <w:spacing w:after="0"/>
      </w:pPr>
      <w:r>
        <w:t>Dulces catenae, rem mihi gratissimam, Publi, dedisti.</w:t>
      </w:r>
    </w:p>
    <w:p w14:paraId="1F068FF6" w14:textId="77777777" w:rsidR="00057276" w:rsidRDefault="00057276" w:rsidP="00A17364">
      <w:pPr>
        <w:pStyle w:val="DraCorstandard"/>
        <w:spacing w:after="0"/>
        <w:rPr>
          <w:lang w:val="fr-FR"/>
        </w:rPr>
      </w:pPr>
      <w:r w:rsidRPr="00D843C4">
        <w:rPr>
          <w:rStyle w:val="DraCorspeakerattribution"/>
        </w:rPr>
        <w:t>PVB.</w:t>
      </w:r>
      <w:r w:rsidRPr="00285CDB">
        <w:rPr>
          <w:lang w:val="fr-FR"/>
        </w:rPr>
        <w:t xml:space="preserve"> Mergite hanc tenebris luem,</w:t>
      </w:r>
    </w:p>
    <w:p w14:paraId="1F068FF7" w14:textId="77777777" w:rsidR="00057276" w:rsidRDefault="00057276" w:rsidP="00A17364">
      <w:pPr>
        <w:pStyle w:val="DraCorstandard"/>
        <w:spacing w:after="0"/>
        <w:rPr>
          <w:lang w:val="fr-FR"/>
        </w:rPr>
      </w:pPr>
      <w:r w:rsidRPr="00285CDB">
        <w:rPr>
          <w:lang w:val="fr-FR"/>
        </w:rPr>
        <w:t>Et comparate supplicia, quae molior.</w:t>
      </w:r>
    </w:p>
    <w:p w14:paraId="1F068FF8" w14:textId="77777777" w:rsidR="00D843C4" w:rsidRDefault="00D843C4" w:rsidP="00D843C4">
      <w:pPr>
        <w:pStyle w:val="DraCoradditions"/>
      </w:pPr>
      <w:r>
        <w:t>/chorus/</w:t>
      </w:r>
    </w:p>
    <w:p w14:paraId="1F068FF9" w14:textId="77777777" w:rsidR="00057276" w:rsidRDefault="00057276" w:rsidP="00D843C4">
      <w:pPr>
        <w:pStyle w:val="DraCorhead"/>
      </w:pPr>
      <w:r w:rsidRPr="00285CDB">
        <w:t>CHORVS</w:t>
      </w:r>
    </w:p>
    <w:p w14:paraId="1F068FFA" w14:textId="77777777" w:rsidR="00D843C4" w:rsidRPr="00D843C4" w:rsidRDefault="00D843C4" w:rsidP="00D843C4">
      <w:pPr>
        <w:pStyle w:val="DraCoradditions"/>
      </w:pPr>
      <w:r>
        <w:t>/argument_start/</w:t>
      </w:r>
    </w:p>
    <w:p w14:paraId="1F068FFB" w14:textId="77777777" w:rsidR="00057276" w:rsidRDefault="00057276" w:rsidP="00A17364">
      <w:pPr>
        <w:pStyle w:val="DraCorstandard"/>
        <w:spacing w:after="0"/>
        <w:rPr>
          <w:iCs/>
          <w:lang w:val="fr-FR"/>
        </w:rPr>
      </w:pPr>
      <w:r w:rsidRPr="00D843C4">
        <w:rPr>
          <w:iCs/>
          <w:lang w:val="fr-FR"/>
        </w:rPr>
        <w:t>Deplorat sanctorum cruciatus, &amp; coelestibus auxilijs animatur.</w:t>
      </w:r>
    </w:p>
    <w:p w14:paraId="1F068FFC" w14:textId="77777777" w:rsidR="00D843C4" w:rsidRPr="00D843C4" w:rsidRDefault="00D843C4" w:rsidP="00D843C4">
      <w:pPr>
        <w:pStyle w:val="DraCoradditions"/>
      </w:pPr>
      <w:r>
        <w:t>/argument_end/</w:t>
      </w:r>
    </w:p>
    <w:p w14:paraId="1F068FFD" w14:textId="77777777" w:rsidR="00057276" w:rsidRDefault="00057276" w:rsidP="00A17364">
      <w:pPr>
        <w:pStyle w:val="DraCorstandard"/>
        <w:spacing w:after="0"/>
      </w:pPr>
      <w:r>
        <w:lastRenderedPageBreak/>
        <w:t>Caput puris radiate flammis,</w:t>
      </w:r>
    </w:p>
    <w:p w14:paraId="1F068FFE" w14:textId="77777777" w:rsidR="00057276" w:rsidRDefault="00057276" w:rsidP="00A17364">
      <w:pPr>
        <w:pStyle w:val="DraCorstandard"/>
        <w:spacing w:after="0"/>
      </w:pPr>
      <w:r>
        <w:t>Phoebe qui curru veheris per astra,</w:t>
      </w:r>
    </w:p>
    <w:p w14:paraId="1F068FFF" w14:textId="77777777" w:rsidR="00057276" w:rsidRDefault="00057276" w:rsidP="00A17364">
      <w:pPr>
        <w:pStyle w:val="DraCorstandard"/>
        <w:spacing w:after="0"/>
      </w:pPr>
      <w:r>
        <w:t>Conde flammatum iubar, &amp; volantes</w:t>
      </w:r>
    </w:p>
    <w:p w14:paraId="1F069000" w14:textId="77777777" w:rsidR="00057276" w:rsidRDefault="00057276" w:rsidP="00A17364">
      <w:pPr>
        <w:pStyle w:val="DraCorstandard"/>
        <w:spacing w:after="0"/>
      </w:pPr>
      <w:r>
        <w:t>Merge quadrigas.</w:t>
      </w:r>
    </w:p>
    <w:p w14:paraId="1F069001" w14:textId="77777777" w:rsidR="00057276" w:rsidRDefault="00057276" w:rsidP="00A17364">
      <w:pPr>
        <w:pStyle w:val="DraCorstandard"/>
        <w:spacing w:after="0"/>
      </w:pPr>
      <w:r>
        <w:t>Lugeat tellus tenebris amicta,</w:t>
      </w:r>
    </w:p>
    <w:p w14:paraId="1F069002" w14:textId="77777777" w:rsidR="00057276" w:rsidRDefault="00057276" w:rsidP="00A17364">
      <w:pPr>
        <w:pStyle w:val="DraCorstandard"/>
        <w:spacing w:after="0"/>
      </w:pPr>
      <w:r>
        <w:t>Et pijs coelum lachrymis liquescat,</w:t>
      </w:r>
    </w:p>
    <w:p w14:paraId="1F069003" w14:textId="77777777" w:rsidR="00057276" w:rsidRDefault="00057276" w:rsidP="00A17364">
      <w:pPr>
        <w:pStyle w:val="DraCorstandard"/>
        <w:spacing w:after="0"/>
      </w:pPr>
      <w:r>
        <w:t>Lugeant montes, querulo ferantur</w:t>
      </w:r>
    </w:p>
    <w:p w14:paraId="1F069004" w14:textId="77777777" w:rsidR="00057276" w:rsidRDefault="00057276" w:rsidP="00A17364">
      <w:pPr>
        <w:pStyle w:val="DraCorstandard"/>
        <w:spacing w:after="0"/>
      </w:pPr>
      <w:r>
        <w:t>Flumina lapsu.</w:t>
      </w:r>
    </w:p>
    <w:p w14:paraId="1F069005" w14:textId="77777777" w:rsidR="00057276" w:rsidRDefault="00057276" w:rsidP="00A17364">
      <w:pPr>
        <w:pStyle w:val="DraCorstandard"/>
        <w:spacing w:after="0"/>
      </w:pPr>
      <w:r w:rsidRPr="00285CDB">
        <w:t>Lugeat marmor Sypili beatum,</w:t>
      </w:r>
    </w:p>
    <w:p w14:paraId="1F069006" w14:textId="77777777" w:rsidR="00057276" w:rsidRDefault="00057276" w:rsidP="00A17364">
      <w:pPr>
        <w:pStyle w:val="DraCorstandard"/>
        <w:spacing w:after="0"/>
      </w:pPr>
      <w:r w:rsidRPr="00285CDB">
        <w:t>Et comae dulces nemorum, susurros</w:t>
      </w:r>
    </w:p>
    <w:p w14:paraId="1F069007" w14:textId="77777777" w:rsidR="00057276" w:rsidRDefault="00057276" w:rsidP="00A17364">
      <w:pPr>
        <w:pStyle w:val="DraCorstandard"/>
        <w:spacing w:after="0"/>
      </w:pPr>
      <w:r w:rsidRPr="00285CDB">
        <w:t>Triste deducant, Notus &amp; madentes</w:t>
      </w:r>
    </w:p>
    <w:p w14:paraId="1F069008" w14:textId="77777777" w:rsidR="00057276" w:rsidRDefault="00057276" w:rsidP="00A17364">
      <w:pPr>
        <w:pStyle w:val="DraCorstandard"/>
        <w:spacing w:after="0"/>
      </w:pPr>
      <w:r w:rsidRPr="00285CDB">
        <w:t>Ventilet alas.</w:t>
      </w:r>
    </w:p>
    <w:p w14:paraId="1F069009" w14:textId="77777777" w:rsidR="00057276" w:rsidRDefault="00057276" w:rsidP="00A17364">
      <w:pPr>
        <w:pStyle w:val="DraCorstandard"/>
        <w:spacing w:after="0"/>
      </w:pPr>
      <w:r w:rsidRPr="00285CDB">
        <w:t>Proh scelus tantum Deus an videbit?</w:t>
      </w:r>
    </w:p>
    <w:p w14:paraId="1F06900A" w14:textId="77777777" w:rsidR="00057276" w:rsidRDefault="00057276" w:rsidP="00A17364">
      <w:pPr>
        <w:pStyle w:val="DraCorstandard"/>
        <w:spacing w:after="0"/>
        <w:rPr>
          <w:lang w:val="fr-FR"/>
        </w:rPr>
      </w:pPr>
      <w:r w:rsidRPr="00285CDB">
        <w:rPr>
          <w:lang w:val="fr-FR"/>
        </w:rPr>
        <w:t>Caedibus gaudens rabies triumphat,</w:t>
      </w:r>
    </w:p>
    <w:p w14:paraId="1F06900B" w14:textId="77777777" w:rsidR="00057276" w:rsidRDefault="00057276" w:rsidP="00A17364">
      <w:pPr>
        <w:pStyle w:val="DraCorstandard"/>
        <w:spacing w:after="0"/>
        <w:rPr>
          <w:lang w:val="fr-FR"/>
        </w:rPr>
      </w:pPr>
      <w:r w:rsidRPr="00285CDB">
        <w:rPr>
          <w:lang w:val="fr-FR"/>
        </w:rPr>
        <w:t>Et volat palma petilans cruenta</w:t>
      </w:r>
    </w:p>
    <w:p w14:paraId="1F06900C" w14:textId="77777777" w:rsidR="00057276" w:rsidRDefault="00057276" w:rsidP="00A17364">
      <w:pPr>
        <w:pStyle w:val="DraCorstandard"/>
        <w:spacing w:after="0"/>
        <w:rPr>
          <w:lang w:val="fr-FR"/>
        </w:rPr>
      </w:pPr>
      <w:r w:rsidRPr="00285CDB">
        <w:rPr>
          <w:lang w:val="fr-FR"/>
        </w:rPr>
        <w:t>Sanguine nostro.</w:t>
      </w:r>
    </w:p>
    <w:p w14:paraId="1F06900D" w14:textId="77777777" w:rsidR="00057276" w:rsidRPr="0044355F" w:rsidRDefault="00057276" w:rsidP="00A17364">
      <w:pPr>
        <w:pStyle w:val="DraCorstandard"/>
        <w:spacing w:after="0"/>
        <w:rPr>
          <w:rStyle w:val="DraCorspeakerattribution"/>
        </w:rPr>
      </w:pPr>
      <w:r w:rsidRPr="0044355F">
        <w:rPr>
          <w:rStyle w:val="DraCorspeakerattribution"/>
        </w:rPr>
        <w:t>Chorus coelestis.</w:t>
      </w:r>
    </w:p>
    <w:p w14:paraId="1F06900E" w14:textId="77777777" w:rsidR="0044355F" w:rsidRPr="00D9009F" w:rsidRDefault="0044355F" w:rsidP="0044355F">
      <w:pPr>
        <w:pStyle w:val="DraCoradditions"/>
      </w:pPr>
      <w:r w:rsidRPr="00D9009F">
        <w:t>/argument_start/</w:t>
      </w:r>
    </w:p>
    <w:p w14:paraId="1F06900F" w14:textId="77777777" w:rsidR="00057276" w:rsidRPr="00D9009F" w:rsidRDefault="00057276" w:rsidP="00A17364">
      <w:pPr>
        <w:pStyle w:val="DraCorstandard"/>
        <w:spacing w:after="0"/>
        <w:rPr>
          <w:iCs/>
          <w:lang w:val="fr-FR"/>
        </w:rPr>
      </w:pPr>
      <w:r w:rsidRPr="00D9009F">
        <w:rPr>
          <w:iCs/>
          <w:lang w:val="fr-FR"/>
        </w:rPr>
        <w:t>Gloria.</w:t>
      </w:r>
    </w:p>
    <w:p w14:paraId="1F069010" w14:textId="77777777" w:rsidR="00D843C4" w:rsidRPr="00D843C4" w:rsidRDefault="00D843C4" w:rsidP="00D843C4">
      <w:pPr>
        <w:pStyle w:val="DraCoradditions"/>
      </w:pPr>
      <w:r w:rsidRPr="00D9009F">
        <w:t>/argument_end/</w:t>
      </w:r>
    </w:p>
    <w:p w14:paraId="1F069011" w14:textId="77777777" w:rsidR="00057276" w:rsidRDefault="00057276" w:rsidP="00A17364">
      <w:pPr>
        <w:pStyle w:val="DraCorstandard"/>
        <w:spacing w:after="0"/>
        <w:rPr>
          <w:lang w:val="fr-FR"/>
        </w:rPr>
      </w:pPr>
      <w:r w:rsidRPr="00285CDB">
        <w:rPr>
          <w:lang w:val="fr-FR"/>
        </w:rPr>
        <w:t>Soluite luctus luuenes casti,</w:t>
      </w:r>
    </w:p>
    <w:p w14:paraId="1F069012" w14:textId="77777777" w:rsidR="00057276" w:rsidRDefault="00057276" w:rsidP="00A17364">
      <w:pPr>
        <w:pStyle w:val="DraCorstandard"/>
        <w:spacing w:after="0"/>
        <w:rPr>
          <w:lang w:val="fr-FR"/>
        </w:rPr>
      </w:pPr>
      <w:r w:rsidRPr="00285CDB">
        <w:rPr>
          <w:lang w:val="fr-FR"/>
        </w:rPr>
        <w:t>Soluite longis satiata malis</w:t>
      </w:r>
    </w:p>
    <w:p w14:paraId="1F069013" w14:textId="77777777" w:rsidR="00057276" w:rsidRDefault="00057276" w:rsidP="00A17364">
      <w:pPr>
        <w:pStyle w:val="DraCorstandard"/>
        <w:spacing w:after="0"/>
        <w:rPr>
          <w:lang w:val="fr-FR"/>
        </w:rPr>
      </w:pPr>
      <w:r w:rsidRPr="00285CDB">
        <w:rPr>
          <w:lang w:val="fr-FR"/>
        </w:rPr>
        <w:t>Pectora, veni demissa polo</w:t>
      </w:r>
    </w:p>
    <w:p w14:paraId="1F069014" w14:textId="77777777" w:rsidR="00057276" w:rsidRDefault="00057276" w:rsidP="00A17364">
      <w:pPr>
        <w:pStyle w:val="DraCorstandard"/>
        <w:spacing w:after="0"/>
        <w:rPr>
          <w:lang w:val="fr-FR"/>
        </w:rPr>
      </w:pPr>
      <w:r w:rsidRPr="00285CDB">
        <w:rPr>
          <w:lang w:val="fr-FR"/>
        </w:rPr>
        <w:t>Currus volucri turbine raptac</w:t>
      </w:r>
    </w:p>
    <w:p w14:paraId="1F069015" w14:textId="77777777" w:rsidR="00057276" w:rsidRDefault="00057276" w:rsidP="00A17364">
      <w:pPr>
        <w:pStyle w:val="DraCorstandard"/>
        <w:spacing w:after="0"/>
        <w:rPr>
          <w:lang w:val="fr-FR"/>
        </w:rPr>
      </w:pPr>
      <w:r w:rsidRPr="00285CDB">
        <w:rPr>
          <w:lang w:val="fr-FR"/>
        </w:rPr>
        <w:t>Textas rutilo flore corona,</w:t>
      </w:r>
    </w:p>
    <w:p w14:paraId="1F069016" w14:textId="77777777" w:rsidR="00057276" w:rsidRDefault="00057276" w:rsidP="00A17364">
      <w:pPr>
        <w:pStyle w:val="DraCorstandard"/>
        <w:spacing w:after="0"/>
        <w:rPr>
          <w:lang w:val="fr-FR"/>
        </w:rPr>
      </w:pPr>
      <w:r w:rsidRPr="00285CDB">
        <w:rPr>
          <w:lang w:val="fr-FR"/>
        </w:rPr>
        <w:t>Palmaeque decus nobile fructu,</w:t>
      </w:r>
    </w:p>
    <w:p w14:paraId="1F069017" w14:textId="77777777" w:rsidR="00057276" w:rsidRDefault="00057276" w:rsidP="00A17364">
      <w:pPr>
        <w:pStyle w:val="DraCorstandard"/>
        <w:spacing w:after="0"/>
        <w:rPr>
          <w:lang w:val="fr-FR"/>
        </w:rPr>
      </w:pPr>
      <w:r w:rsidRPr="00285CDB">
        <w:rPr>
          <w:lang w:val="fr-FR"/>
        </w:rPr>
        <w:t>Fero Martyribus dona beatis.</w:t>
      </w:r>
    </w:p>
    <w:p w14:paraId="1F069018" w14:textId="77777777" w:rsidR="00057276" w:rsidRDefault="00057276" w:rsidP="00A17364">
      <w:pPr>
        <w:pStyle w:val="DraCorstandard"/>
        <w:spacing w:after="0"/>
        <w:rPr>
          <w:lang w:val="fr-FR"/>
        </w:rPr>
      </w:pPr>
      <w:r w:rsidRPr="00D843C4">
        <w:rPr>
          <w:rStyle w:val="DraCorspeakerattribution"/>
        </w:rPr>
        <w:t>ANG I.</w:t>
      </w:r>
      <w:r w:rsidRPr="00285CDB">
        <w:rPr>
          <w:lang w:val="fr-FR"/>
        </w:rPr>
        <w:t xml:space="preserve"> Laniare potest corpora ferrum,</w:t>
      </w:r>
    </w:p>
    <w:p w14:paraId="1F069019" w14:textId="77777777" w:rsidR="00057276" w:rsidRDefault="00057276" w:rsidP="00A17364">
      <w:pPr>
        <w:pStyle w:val="DraCorstandard"/>
        <w:spacing w:after="0"/>
        <w:rPr>
          <w:lang w:val="fr-FR"/>
        </w:rPr>
      </w:pPr>
      <w:r w:rsidRPr="00285CDB">
        <w:rPr>
          <w:lang w:val="fr-FR"/>
        </w:rPr>
        <w:t>Sed mens remanet conscia recti.</w:t>
      </w:r>
    </w:p>
    <w:p w14:paraId="1F06901A" w14:textId="77777777" w:rsidR="00057276" w:rsidRDefault="00057276" w:rsidP="00A17364">
      <w:pPr>
        <w:pStyle w:val="DraCorstandard"/>
        <w:spacing w:after="0"/>
        <w:rPr>
          <w:lang w:val="fr-FR"/>
        </w:rPr>
      </w:pPr>
      <w:r w:rsidRPr="00285CDB">
        <w:rPr>
          <w:lang w:val="fr-FR"/>
        </w:rPr>
        <w:t>Immota suis sedibus ardet;</w:t>
      </w:r>
    </w:p>
    <w:p w14:paraId="1F06901B" w14:textId="77777777" w:rsidR="00057276" w:rsidRDefault="00057276" w:rsidP="00A17364">
      <w:pPr>
        <w:pStyle w:val="DraCorstandard"/>
        <w:spacing w:after="0"/>
        <w:rPr>
          <w:lang w:val="fr-FR"/>
        </w:rPr>
      </w:pPr>
      <w:r w:rsidRPr="00285CDB">
        <w:rPr>
          <w:lang w:val="fr-FR"/>
        </w:rPr>
        <w:t>Temnit rabiem. Marte caduco</w:t>
      </w:r>
    </w:p>
    <w:p w14:paraId="1F06901C" w14:textId="77777777" w:rsidR="00057276" w:rsidRDefault="00057276" w:rsidP="00A17364">
      <w:pPr>
        <w:pStyle w:val="DraCorstandard"/>
        <w:spacing w:after="0"/>
        <w:rPr>
          <w:lang w:val="fr-FR"/>
        </w:rPr>
      </w:pPr>
      <w:r w:rsidRPr="00285CDB">
        <w:rPr>
          <w:lang w:val="fr-FR"/>
        </w:rPr>
        <w:t>Dum caeca furit, iactatque minas.</w:t>
      </w:r>
    </w:p>
    <w:p w14:paraId="1F06901D" w14:textId="77777777" w:rsidR="00057276" w:rsidRDefault="00057276" w:rsidP="00A17364">
      <w:pPr>
        <w:pStyle w:val="DraCorstandard"/>
        <w:spacing w:after="0"/>
        <w:rPr>
          <w:lang w:val="fr-FR"/>
        </w:rPr>
      </w:pPr>
      <w:r w:rsidRPr="00D843C4">
        <w:rPr>
          <w:rStyle w:val="DraCorspeakerattribution"/>
        </w:rPr>
        <w:t>ANG II</w:t>
      </w:r>
      <w:r w:rsidR="00D843C4">
        <w:rPr>
          <w:rStyle w:val="DraCorspeakerattribution"/>
          <w:lang w:val="cs-CZ"/>
        </w:rPr>
        <w:t>.</w:t>
      </w:r>
      <w:r w:rsidRPr="00285CDB">
        <w:rPr>
          <w:lang w:val="fr-FR"/>
        </w:rPr>
        <w:t xml:space="preserve"> Venient mecum Iuuenes sancti,</w:t>
      </w:r>
    </w:p>
    <w:p w14:paraId="1F06901E" w14:textId="77777777" w:rsidR="00057276" w:rsidRDefault="00057276" w:rsidP="00A17364">
      <w:pPr>
        <w:pStyle w:val="DraCorstandard"/>
        <w:spacing w:after="0"/>
        <w:rPr>
          <w:lang w:val="fr-FR"/>
        </w:rPr>
      </w:pPr>
      <w:r w:rsidRPr="00285CDB">
        <w:rPr>
          <w:lang w:val="fr-FR"/>
        </w:rPr>
        <w:lastRenderedPageBreak/>
        <w:t>Mecum celeri nubila curru,</w:t>
      </w:r>
    </w:p>
    <w:p w14:paraId="1F06901F" w14:textId="77777777" w:rsidR="00057276" w:rsidRDefault="00057276" w:rsidP="00A17364">
      <w:pPr>
        <w:pStyle w:val="DraCorstandard"/>
        <w:spacing w:after="0"/>
        <w:rPr>
          <w:lang w:val="fr-FR"/>
        </w:rPr>
      </w:pPr>
      <w:r w:rsidRPr="00285CDB">
        <w:rPr>
          <w:lang w:val="fr-FR"/>
        </w:rPr>
        <w:t>Mecum sydereae templa plagae</w:t>
      </w:r>
    </w:p>
    <w:p w14:paraId="1F069020" w14:textId="77777777" w:rsidR="00A57C84" w:rsidRPr="00285CDB" w:rsidRDefault="00057276" w:rsidP="00A17364">
      <w:pPr>
        <w:pStyle w:val="DraCorstandard"/>
        <w:spacing w:after="0"/>
        <w:rPr>
          <w:lang w:val="fr-FR"/>
        </w:rPr>
      </w:pPr>
      <w:r w:rsidRPr="00285CDB">
        <w:rPr>
          <w:lang w:val="fr-FR"/>
        </w:rPr>
        <w:t>Scindent superis comites gregibus.</w:t>
      </w:r>
    </w:p>
    <w:p w14:paraId="1F069021" w14:textId="77777777" w:rsidR="00057276" w:rsidRPr="0044355F" w:rsidRDefault="00057276" w:rsidP="00A17364">
      <w:pPr>
        <w:pStyle w:val="DraCorstandard"/>
        <w:spacing w:after="0"/>
        <w:rPr>
          <w:rStyle w:val="DraCorspeakerattribution"/>
        </w:rPr>
      </w:pPr>
      <w:r w:rsidRPr="0044355F">
        <w:rPr>
          <w:rStyle w:val="DraCorspeakerattribution"/>
        </w:rPr>
        <w:t>Chorus.</w:t>
      </w:r>
    </w:p>
    <w:p w14:paraId="1F069022" w14:textId="77777777" w:rsidR="00057276" w:rsidRDefault="00057276" w:rsidP="00A17364">
      <w:pPr>
        <w:pStyle w:val="DraCorstandard"/>
        <w:spacing w:after="0"/>
        <w:rPr>
          <w:lang w:val="fr-FR"/>
        </w:rPr>
      </w:pPr>
      <w:r w:rsidRPr="00285CDB">
        <w:rPr>
          <w:lang w:val="fr-FR"/>
        </w:rPr>
        <w:t>Dulce delicium poli.</w:t>
      </w:r>
    </w:p>
    <w:p w14:paraId="1F069023" w14:textId="77777777" w:rsidR="00057276" w:rsidRDefault="00057276" w:rsidP="00A17364">
      <w:pPr>
        <w:pStyle w:val="DraCorstandard"/>
        <w:spacing w:after="0"/>
      </w:pPr>
      <w:r>
        <w:t>Et solatiolum meae</w:t>
      </w:r>
    </w:p>
    <w:p w14:paraId="1F069024" w14:textId="77777777" w:rsidR="00057276" w:rsidRDefault="00057276" w:rsidP="00A17364">
      <w:pPr>
        <w:pStyle w:val="DraCorstandard"/>
        <w:spacing w:after="0"/>
      </w:pPr>
      <w:r>
        <w:t>Mentis, Gloria quò fugis!</w:t>
      </w:r>
    </w:p>
    <w:p w14:paraId="1F069025" w14:textId="77777777" w:rsidR="00057276" w:rsidRDefault="00057276" w:rsidP="00A17364">
      <w:pPr>
        <w:pStyle w:val="DraCorstandard"/>
        <w:spacing w:after="0"/>
      </w:pPr>
      <w:r>
        <w:t>Mane, quò properas soror:</w:t>
      </w:r>
    </w:p>
    <w:p w14:paraId="1F069026" w14:textId="77777777" w:rsidR="00057276" w:rsidRDefault="00057276" w:rsidP="00A17364">
      <w:pPr>
        <w:pStyle w:val="DraCorstandard"/>
        <w:spacing w:after="0"/>
      </w:pPr>
      <w:r>
        <w:t>Cur te te mihi surripis,</w:t>
      </w:r>
    </w:p>
    <w:p w14:paraId="1F069027" w14:textId="77777777" w:rsidR="00057276" w:rsidRDefault="00057276" w:rsidP="00A17364">
      <w:pPr>
        <w:pStyle w:val="DraCorstandard"/>
        <w:spacing w:after="0"/>
      </w:pPr>
      <w:r>
        <w:t>Mane, quò properas soror</w:t>
      </w:r>
    </w:p>
    <w:p w14:paraId="1F069028" w14:textId="77777777" w:rsidR="00057276" w:rsidRDefault="00057276" w:rsidP="00A17364">
      <w:pPr>
        <w:pStyle w:val="DraCorstandard"/>
        <w:spacing w:after="0"/>
      </w:pPr>
      <w:r>
        <w:t>Currus turbine concita?</w:t>
      </w:r>
    </w:p>
    <w:p w14:paraId="1F069029" w14:textId="77777777" w:rsidR="00057276" w:rsidRDefault="00057276" w:rsidP="00A17364">
      <w:pPr>
        <w:pStyle w:val="DraCorstandard"/>
        <w:spacing w:after="0"/>
      </w:pPr>
      <w:r>
        <w:t>Tu licèt rapida potens</w:t>
      </w:r>
    </w:p>
    <w:p w14:paraId="1F06902A" w14:textId="77777777" w:rsidR="00057276" w:rsidRDefault="00057276" w:rsidP="00A17364">
      <w:pPr>
        <w:pStyle w:val="DraCorstandard"/>
        <w:spacing w:after="0"/>
      </w:pPr>
      <w:r>
        <w:t>Coeli templa seces rota,</w:t>
      </w:r>
    </w:p>
    <w:p w14:paraId="1F06902B" w14:textId="77777777" w:rsidR="00057276" w:rsidRDefault="00057276" w:rsidP="00A17364">
      <w:pPr>
        <w:pStyle w:val="DraCorstandard"/>
        <w:spacing w:after="0"/>
      </w:pPr>
      <w:r>
        <w:t>Et condas nebulis caput,</w:t>
      </w:r>
    </w:p>
    <w:p w14:paraId="1F06902C" w14:textId="77777777" w:rsidR="00057276" w:rsidRDefault="00057276" w:rsidP="00A17364">
      <w:pPr>
        <w:pStyle w:val="DraCorstandard"/>
        <w:spacing w:after="0"/>
      </w:pPr>
      <w:r>
        <w:t>Te tamen video soror,</w:t>
      </w:r>
    </w:p>
    <w:p w14:paraId="1F06902D" w14:textId="77777777" w:rsidR="00057276" w:rsidRDefault="00057276" w:rsidP="00A17364">
      <w:pPr>
        <w:pStyle w:val="DraCorstandard"/>
        <w:spacing w:after="0"/>
      </w:pPr>
      <w:r>
        <w:t>Et vrges magis ac magis.</w:t>
      </w:r>
    </w:p>
    <w:p w14:paraId="1F06902E" w14:textId="77777777" w:rsidR="00057276" w:rsidRDefault="00057276" w:rsidP="00A17364">
      <w:pPr>
        <w:pStyle w:val="DraCorstandard"/>
        <w:spacing w:after="0"/>
      </w:pPr>
      <w:r>
        <w:t>Mane, quò properas soror?</w:t>
      </w:r>
    </w:p>
    <w:p w14:paraId="1F06902F" w14:textId="77777777" w:rsidR="00057276" w:rsidRDefault="00057276" w:rsidP="00A17364">
      <w:pPr>
        <w:pStyle w:val="DraCorstandard"/>
        <w:spacing w:after="0"/>
      </w:pPr>
      <w:r>
        <w:t>Vt pingue coeli defluis</w:t>
      </w:r>
    </w:p>
    <w:p w14:paraId="1F069030" w14:textId="77777777" w:rsidR="00057276" w:rsidRDefault="00057276" w:rsidP="00A17364">
      <w:pPr>
        <w:pStyle w:val="DraCorstandard"/>
        <w:spacing w:after="0"/>
      </w:pPr>
      <w:r>
        <w:t>Exundat vber imbribus</w:t>
      </w:r>
    </w:p>
    <w:p w14:paraId="1F069031" w14:textId="77777777" w:rsidR="00057276" w:rsidRDefault="00057276" w:rsidP="00A17364">
      <w:pPr>
        <w:pStyle w:val="DraCorstandard"/>
        <w:spacing w:after="0"/>
      </w:pPr>
      <w:r>
        <w:t>Multoque Christus nectare</w:t>
      </w:r>
    </w:p>
    <w:p w14:paraId="1F069032" w14:textId="77777777" w:rsidR="00057276" w:rsidRDefault="00057276" w:rsidP="00A17364">
      <w:pPr>
        <w:pStyle w:val="DraCorstandard"/>
        <w:spacing w:after="0"/>
      </w:pPr>
      <w:r>
        <w:t>Perfundit ora depluus.</w:t>
      </w:r>
    </w:p>
    <w:p w14:paraId="1F069033" w14:textId="77777777" w:rsidR="00057276" w:rsidRDefault="00057276" w:rsidP="00A17364">
      <w:pPr>
        <w:pStyle w:val="DraCorstandard"/>
        <w:spacing w:after="0"/>
      </w:pPr>
      <w:r>
        <w:t>O dulce germen aetheris</w:t>
      </w:r>
    </w:p>
    <w:p w14:paraId="1F069034" w14:textId="77777777" w:rsidR="00057276" w:rsidRDefault="00057276" w:rsidP="00A17364">
      <w:pPr>
        <w:pStyle w:val="DraCorstandard"/>
        <w:spacing w:after="0"/>
      </w:pPr>
      <w:r>
        <w:t>Animula dulcis, eia quid</w:t>
      </w:r>
    </w:p>
    <w:p w14:paraId="1F069035" w14:textId="77777777" w:rsidR="00057276" w:rsidRDefault="00057276" w:rsidP="00A17364">
      <w:pPr>
        <w:pStyle w:val="DraCorstandard"/>
        <w:spacing w:after="0"/>
      </w:pPr>
      <w:r>
        <w:t>Moraris? alas explica,</w:t>
      </w:r>
    </w:p>
    <w:p w14:paraId="1F069036" w14:textId="77777777" w:rsidR="00057276" w:rsidRDefault="00057276" w:rsidP="00A17364">
      <w:pPr>
        <w:pStyle w:val="DraCorstandard"/>
        <w:spacing w:after="0"/>
      </w:pPr>
      <w:r>
        <w:t>Sinusque pande peruios.</w:t>
      </w:r>
    </w:p>
    <w:p w14:paraId="1F069037" w14:textId="77777777" w:rsidR="00057276" w:rsidRDefault="00057276" w:rsidP="00A17364">
      <w:pPr>
        <w:pStyle w:val="DraCorstandard"/>
        <w:spacing w:after="0"/>
      </w:pPr>
      <w:r>
        <w:t>Deuota numen accipo.</w:t>
      </w:r>
    </w:p>
    <w:p w14:paraId="1F069038" w14:textId="77777777" w:rsidR="00057276" w:rsidRDefault="00057276" w:rsidP="00A17364">
      <w:pPr>
        <w:pStyle w:val="DraCorstandard"/>
        <w:spacing w:after="0"/>
      </w:pPr>
      <w:r>
        <w:t>Mane, quo properas sorore</w:t>
      </w:r>
    </w:p>
    <w:p w14:paraId="1F069039" w14:textId="77777777" w:rsidR="00057276" w:rsidRDefault="00057276" w:rsidP="00A17364">
      <w:pPr>
        <w:pStyle w:val="DraCorstandard"/>
        <w:spacing w:after="0"/>
      </w:pPr>
      <w:r>
        <w:t>O si te liceat frui!</w:t>
      </w:r>
    </w:p>
    <w:p w14:paraId="1F06903A" w14:textId="77777777" w:rsidR="00057276" w:rsidRDefault="00057276" w:rsidP="00A17364">
      <w:pPr>
        <w:pStyle w:val="DraCorstandard"/>
        <w:spacing w:after="0"/>
      </w:pPr>
      <w:r>
        <w:t>Non me Maenalij sues,</w:t>
      </w:r>
    </w:p>
    <w:p w14:paraId="1F06903B" w14:textId="77777777" w:rsidR="00057276" w:rsidRDefault="00057276" w:rsidP="00A17364">
      <w:pPr>
        <w:pStyle w:val="DraCorstandard"/>
        <w:spacing w:after="0"/>
      </w:pPr>
      <w:r>
        <w:t>Non terror Nemeae, &amp; grauis</w:t>
      </w:r>
    </w:p>
    <w:p w14:paraId="1F06903C" w14:textId="77777777" w:rsidR="00057276" w:rsidRDefault="00057276" w:rsidP="00A17364">
      <w:pPr>
        <w:pStyle w:val="DraCorstandard"/>
        <w:spacing w:after="0"/>
      </w:pPr>
      <w:r>
        <w:t>Lernae bellua centuplex</w:t>
      </w:r>
    </w:p>
    <w:p w14:paraId="1F06903D" w14:textId="77777777" w:rsidR="00057276" w:rsidRDefault="00057276" w:rsidP="00A17364">
      <w:pPr>
        <w:pStyle w:val="DraCorstandard"/>
        <w:spacing w:after="0"/>
      </w:pPr>
      <w:r>
        <w:t>Mentis deijcies gradu.</w:t>
      </w:r>
    </w:p>
    <w:p w14:paraId="1F06903E" w14:textId="77777777" w:rsidR="00057276" w:rsidRDefault="00057276" w:rsidP="00A17364">
      <w:pPr>
        <w:pStyle w:val="DraCorstandard"/>
        <w:spacing w:after="0"/>
      </w:pPr>
      <w:r>
        <w:t>Non me fusa globis flamma voracibus,</w:t>
      </w:r>
    </w:p>
    <w:p w14:paraId="1F06903F" w14:textId="77777777" w:rsidR="00057276" w:rsidRDefault="00057276" w:rsidP="00A17364">
      <w:pPr>
        <w:pStyle w:val="DraCorstandard"/>
        <w:spacing w:after="0"/>
      </w:pPr>
      <w:r>
        <w:t>Non me stricta seges Martia terreat.</w:t>
      </w:r>
    </w:p>
    <w:p w14:paraId="1F069040" w14:textId="77777777" w:rsidR="00057276" w:rsidRDefault="00057276" w:rsidP="00A17364">
      <w:pPr>
        <w:pStyle w:val="DraCorstandard"/>
        <w:spacing w:after="0"/>
      </w:pPr>
      <w:r>
        <w:lastRenderedPageBreak/>
        <w:t>In me cuncta crepent tela Cyclopea,</w:t>
      </w:r>
    </w:p>
    <w:p w14:paraId="1F069041" w14:textId="77777777" w:rsidR="00057276" w:rsidRDefault="00057276" w:rsidP="00A17364">
      <w:pPr>
        <w:pStyle w:val="DraCorstandard"/>
        <w:spacing w:after="0"/>
      </w:pPr>
      <w:r>
        <w:t>Conuulsisque ruas machina sedibus,</w:t>
      </w:r>
    </w:p>
    <w:p w14:paraId="1F069042" w14:textId="77777777" w:rsidR="00A57C84" w:rsidRDefault="00057276" w:rsidP="00A17364">
      <w:pPr>
        <w:pStyle w:val="DraCorstandard"/>
        <w:spacing w:after="0"/>
      </w:pPr>
      <w:r>
        <w:t>Spectabo impauidus sydera labier.</w:t>
      </w:r>
    </w:p>
    <w:p w14:paraId="1F069043" w14:textId="77777777" w:rsidR="00800E4B" w:rsidRDefault="00800E4B" w:rsidP="00800E4B">
      <w:pPr>
        <w:pStyle w:val="DraCoradditions"/>
      </w:pPr>
      <w:r>
        <w:t>/act=5/</w:t>
      </w:r>
    </w:p>
    <w:p w14:paraId="1F069044" w14:textId="77777777" w:rsidR="00800E4B" w:rsidRPr="00D843C4" w:rsidRDefault="00800E4B" w:rsidP="00800E4B">
      <w:pPr>
        <w:pStyle w:val="DraCoradditions"/>
      </w:pPr>
      <w:r>
        <w:t>/argument_start/</w:t>
      </w:r>
    </w:p>
    <w:p w14:paraId="1F069045" w14:textId="77777777" w:rsidR="00057276" w:rsidRDefault="00057276" w:rsidP="00800E4B">
      <w:pPr>
        <w:pStyle w:val="DraCorhead"/>
      </w:pPr>
      <w:r>
        <w:t>ACTVS QVINTI PERIOCHE.</w:t>
      </w:r>
    </w:p>
    <w:p w14:paraId="1F069046" w14:textId="77777777" w:rsidR="00057276" w:rsidRDefault="00057276" w:rsidP="00A17364">
      <w:pPr>
        <w:pStyle w:val="DraCorstandard"/>
        <w:spacing w:after="0"/>
      </w:pPr>
      <w:r w:rsidRPr="00285CDB">
        <w:t>ATtigimus metam, perfecto latus honore</w:t>
      </w:r>
    </w:p>
    <w:p w14:paraId="1F069047" w14:textId="77777777" w:rsidR="00057276" w:rsidRDefault="00057276" w:rsidP="00A17364">
      <w:pPr>
        <w:pStyle w:val="DraCorstandard"/>
        <w:spacing w:after="0"/>
      </w:pPr>
      <w:r w:rsidRPr="00285CDB">
        <w:t>It sacer ad superos coetus, cognataque lustrat</w:t>
      </w:r>
    </w:p>
    <w:p w14:paraId="1F069048" w14:textId="77777777" w:rsidR="00057276" w:rsidRDefault="00057276" w:rsidP="00A17364">
      <w:pPr>
        <w:pStyle w:val="DraCorstandard"/>
        <w:spacing w:after="0"/>
      </w:pPr>
      <w:r w:rsidRPr="00285CDB">
        <w:t>Sydera, &amp; aeternis collucet in ignibus ignis.</w:t>
      </w:r>
    </w:p>
    <w:p w14:paraId="1F069049" w14:textId="77777777" w:rsidR="00057276" w:rsidRDefault="00057276" w:rsidP="00A17364">
      <w:pPr>
        <w:pStyle w:val="DraCorstandard"/>
        <w:spacing w:after="0"/>
      </w:pPr>
      <w:r w:rsidRPr="00285CDB">
        <w:t>At tu (magna parens) quid vilia marmora quaeris?</w:t>
      </w:r>
    </w:p>
    <w:p w14:paraId="1F06904A" w14:textId="77777777" w:rsidR="00057276" w:rsidRDefault="00057276" w:rsidP="00A17364">
      <w:pPr>
        <w:pStyle w:val="DraCorstandard"/>
        <w:spacing w:after="0"/>
      </w:pPr>
      <w:r w:rsidRPr="00285CDB">
        <w:t>Queis sanctos tumulare artus, &amp; funera septem</w:t>
      </w:r>
    </w:p>
    <w:p w14:paraId="1F06904B" w14:textId="77777777" w:rsidR="00057276" w:rsidRDefault="00057276" w:rsidP="00A17364">
      <w:pPr>
        <w:pStyle w:val="DraCorstandard"/>
        <w:spacing w:after="0"/>
      </w:pPr>
      <w:r w:rsidRPr="00285CDB">
        <w:t>Claudere festinas, surgat licet ardua moles</w:t>
      </w:r>
    </w:p>
    <w:p w14:paraId="1F06904C" w14:textId="77777777" w:rsidR="00057276" w:rsidRDefault="00057276" w:rsidP="00A17364">
      <w:pPr>
        <w:pStyle w:val="DraCorstandard"/>
        <w:spacing w:after="0"/>
      </w:pPr>
      <w:r w:rsidRPr="00285CDB">
        <w:t>Pyramidum, &amp; circum gemmarum lucidus ordo;</w:t>
      </w:r>
    </w:p>
    <w:p w14:paraId="1F06904D" w14:textId="77777777" w:rsidR="00057276" w:rsidRDefault="00057276" w:rsidP="00A17364">
      <w:pPr>
        <w:pStyle w:val="DraCorstandard"/>
        <w:spacing w:after="0"/>
      </w:pPr>
      <w:r w:rsidRPr="00285CDB">
        <w:t>Non capit hoc tantum marmor decus: Inclyta coelo</w:t>
      </w:r>
    </w:p>
    <w:p w14:paraId="1F06904E" w14:textId="77777777" w:rsidR="00057276" w:rsidRDefault="00057276" w:rsidP="00A17364">
      <w:pPr>
        <w:pStyle w:val="DraCorstandard"/>
        <w:spacing w:after="0"/>
      </w:pPr>
      <w:r w:rsidRPr="00285CDB">
        <w:t>Corpora fulgebunt, stellarum vincet honore,</w:t>
      </w:r>
    </w:p>
    <w:p w14:paraId="1F06904F" w14:textId="77777777" w:rsidR="00057276" w:rsidRDefault="00057276" w:rsidP="00A17364">
      <w:pPr>
        <w:pStyle w:val="DraCorstandard"/>
        <w:spacing w:after="0"/>
      </w:pPr>
      <w:r w:rsidRPr="00285CDB">
        <w:t>Gratia membrorum reparatae ad lumina vitae.</w:t>
      </w:r>
    </w:p>
    <w:p w14:paraId="1F069050" w14:textId="77777777" w:rsidR="00057276" w:rsidRDefault="00057276" w:rsidP="00A17364">
      <w:pPr>
        <w:pStyle w:val="DraCorstandard"/>
        <w:spacing w:after="0"/>
        <w:rPr>
          <w:lang w:val="fr-FR"/>
        </w:rPr>
      </w:pPr>
      <w:r w:rsidRPr="00285CDB">
        <w:rPr>
          <w:lang w:val="fr-FR"/>
        </w:rPr>
        <w:t>Nos tantùm exiguos functis libamus honores,</w:t>
      </w:r>
    </w:p>
    <w:p w14:paraId="1F069051" w14:textId="77777777" w:rsidR="00057276" w:rsidRDefault="00057276" w:rsidP="00A17364">
      <w:pPr>
        <w:pStyle w:val="DraCorstandard"/>
        <w:spacing w:after="0"/>
        <w:rPr>
          <w:lang w:val="fr-FR"/>
        </w:rPr>
      </w:pPr>
      <w:r w:rsidRPr="00285CDB">
        <w:rPr>
          <w:lang w:val="fr-FR"/>
        </w:rPr>
        <w:t>Atque humili sanctorum aras veneramur acerra.</w:t>
      </w:r>
    </w:p>
    <w:p w14:paraId="1F069052" w14:textId="77777777" w:rsidR="00057276" w:rsidRPr="00057276" w:rsidRDefault="00057276" w:rsidP="00A17364">
      <w:pPr>
        <w:pStyle w:val="DraCorstandard"/>
        <w:spacing w:after="0"/>
        <w:rPr>
          <w:lang w:val="en-GB"/>
        </w:rPr>
      </w:pPr>
      <w:r w:rsidRPr="00057276">
        <w:rPr>
          <w:lang w:val="en-GB"/>
        </w:rPr>
        <w:t>O fortunatidum curret maximus aether.</w:t>
      </w:r>
    </w:p>
    <w:p w14:paraId="1F069053" w14:textId="77777777" w:rsidR="00057276" w:rsidRDefault="00057276" w:rsidP="00A17364">
      <w:pPr>
        <w:pStyle w:val="DraCorstandard"/>
        <w:spacing w:after="0"/>
        <w:rPr>
          <w:lang w:val="fr-FR"/>
        </w:rPr>
      </w:pPr>
      <w:r w:rsidRPr="00285CDB">
        <w:rPr>
          <w:lang w:val="fr-FR"/>
        </w:rPr>
        <w:t>Et foetam implebit genitali semine terram:</w:t>
      </w:r>
    </w:p>
    <w:p w14:paraId="1F069054" w14:textId="77777777" w:rsidR="00057276" w:rsidRDefault="00057276" w:rsidP="00A17364">
      <w:pPr>
        <w:pStyle w:val="DraCorstandard"/>
        <w:spacing w:after="0"/>
        <w:rPr>
          <w:lang w:val="fr-FR"/>
        </w:rPr>
      </w:pPr>
      <w:r w:rsidRPr="00285CDB">
        <w:rPr>
          <w:lang w:val="fr-FR"/>
        </w:rPr>
        <w:t>Aequora dum verrent caudis immania Ceti,</w:t>
      </w:r>
    </w:p>
    <w:p w14:paraId="1F069055" w14:textId="77777777" w:rsidR="00057276" w:rsidRDefault="00057276" w:rsidP="00A17364">
      <w:pPr>
        <w:pStyle w:val="DraCorstandard"/>
        <w:spacing w:after="0"/>
        <w:rPr>
          <w:lang w:val="fr-FR"/>
        </w:rPr>
      </w:pPr>
      <w:r w:rsidRPr="00285CDB">
        <w:rPr>
          <w:lang w:val="fr-FR"/>
        </w:rPr>
        <w:t>Et luci, &amp; tenebris medium sol diuidet orbem,</w:t>
      </w:r>
    </w:p>
    <w:p w14:paraId="1F069056" w14:textId="77777777" w:rsidR="00057276" w:rsidRDefault="00057276" w:rsidP="00A17364">
      <w:pPr>
        <w:pStyle w:val="DraCorstandard"/>
        <w:spacing w:after="0"/>
        <w:rPr>
          <w:lang w:val="fr-FR"/>
        </w:rPr>
      </w:pPr>
      <w:r w:rsidRPr="00285CDB">
        <w:rPr>
          <w:lang w:val="fr-FR"/>
        </w:rPr>
        <w:t>Vester honos terris, terris decoru alta manebunt,</w:t>
      </w:r>
    </w:p>
    <w:p w14:paraId="1F069057" w14:textId="77777777" w:rsidR="00057276" w:rsidRDefault="00057276" w:rsidP="00A17364">
      <w:pPr>
        <w:pStyle w:val="DraCorstandard"/>
        <w:spacing w:after="0"/>
        <w:rPr>
          <w:lang w:val="fr-FR"/>
        </w:rPr>
      </w:pPr>
      <w:r w:rsidRPr="00285CDB">
        <w:rPr>
          <w:lang w:val="fr-FR"/>
        </w:rPr>
        <w:t>Quae non labentes anni rubigine soluant.</w:t>
      </w:r>
    </w:p>
    <w:p w14:paraId="1F069058" w14:textId="77777777" w:rsidR="00800E4B" w:rsidRPr="00D843C4" w:rsidRDefault="00800E4B" w:rsidP="00800E4B">
      <w:pPr>
        <w:pStyle w:val="DraCoradditions"/>
      </w:pPr>
      <w:r>
        <w:t>/argument_end/</w:t>
      </w:r>
    </w:p>
    <w:p w14:paraId="1F069059" w14:textId="77777777" w:rsidR="00057276" w:rsidRDefault="00057276" w:rsidP="00800E4B">
      <w:pPr>
        <w:pStyle w:val="DraCorhead"/>
      </w:pPr>
      <w:r w:rsidRPr="00285CDB">
        <w:t>ACTVS QVINTVS.</w:t>
      </w:r>
    </w:p>
    <w:p w14:paraId="1F06905A" w14:textId="77777777" w:rsidR="00057276" w:rsidRPr="00800E4B" w:rsidRDefault="00057276" w:rsidP="00A17364">
      <w:pPr>
        <w:pStyle w:val="DraCorstandard"/>
        <w:spacing w:after="0"/>
        <w:rPr>
          <w:rStyle w:val="DraCorstagedirectionsetc"/>
        </w:rPr>
      </w:pPr>
      <w:r w:rsidRPr="00800E4B">
        <w:rPr>
          <w:rStyle w:val="DraCorstagedirectionsetc"/>
        </w:rPr>
        <w:t>PVBLIVS, IANVARIVS, CHORVS.</w:t>
      </w:r>
    </w:p>
    <w:p w14:paraId="1F06905B" w14:textId="77777777" w:rsidR="00800E4B" w:rsidRPr="00D843C4" w:rsidRDefault="00800E4B" w:rsidP="00800E4B">
      <w:pPr>
        <w:pStyle w:val="DraCoradditions"/>
      </w:pPr>
      <w:r>
        <w:t>/argument_start/</w:t>
      </w:r>
    </w:p>
    <w:p w14:paraId="1F06905C" w14:textId="77777777" w:rsidR="00057276" w:rsidRDefault="00057276" w:rsidP="00A17364">
      <w:pPr>
        <w:pStyle w:val="DraCorstandard"/>
        <w:spacing w:after="0"/>
        <w:rPr>
          <w:iCs/>
          <w:lang w:val="fr-FR"/>
        </w:rPr>
      </w:pPr>
      <w:r w:rsidRPr="00800E4B">
        <w:rPr>
          <w:iCs/>
          <w:lang w:val="fr-FR"/>
        </w:rPr>
        <w:t>Ianuarij certamen.</w:t>
      </w:r>
    </w:p>
    <w:p w14:paraId="1F06905D" w14:textId="77777777" w:rsidR="00800E4B" w:rsidRPr="00D843C4" w:rsidRDefault="00800E4B" w:rsidP="00800E4B">
      <w:pPr>
        <w:pStyle w:val="DraCoradditions"/>
      </w:pPr>
      <w:r>
        <w:t>/argument_end/</w:t>
      </w:r>
    </w:p>
    <w:p w14:paraId="1F06905E" w14:textId="77777777" w:rsidR="00057276" w:rsidRDefault="00057276" w:rsidP="00A17364">
      <w:pPr>
        <w:pStyle w:val="DraCorstandard"/>
        <w:spacing w:after="0"/>
        <w:rPr>
          <w:lang w:val="fr-FR"/>
        </w:rPr>
      </w:pPr>
      <w:r w:rsidRPr="00800E4B">
        <w:rPr>
          <w:rStyle w:val="DraCorspeakerattribution"/>
        </w:rPr>
        <w:t>PVB.</w:t>
      </w:r>
      <w:r w:rsidRPr="00285CDB">
        <w:rPr>
          <w:lang w:val="fr-FR"/>
        </w:rPr>
        <w:t xml:space="preserve"> QVid segnis anime restitas? Quid fluctuas?</w:t>
      </w:r>
    </w:p>
    <w:p w14:paraId="1F06905F" w14:textId="77777777" w:rsidR="00057276" w:rsidRDefault="00057276" w:rsidP="00A17364">
      <w:pPr>
        <w:pStyle w:val="DraCorstandard"/>
        <w:spacing w:after="0"/>
        <w:rPr>
          <w:lang w:val="fr-FR"/>
        </w:rPr>
      </w:pPr>
      <w:r w:rsidRPr="00285CDB">
        <w:rPr>
          <w:lang w:val="fr-FR"/>
        </w:rPr>
        <w:lastRenderedPageBreak/>
        <w:t>Exprome tetra supplicia, dira, horrida,</w:t>
      </w:r>
    </w:p>
    <w:p w14:paraId="1F069060" w14:textId="77777777" w:rsidR="00057276" w:rsidRDefault="00057276" w:rsidP="00A17364">
      <w:pPr>
        <w:pStyle w:val="DraCorstandard"/>
        <w:spacing w:after="0"/>
        <w:rPr>
          <w:lang w:val="fr-FR"/>
        </w:rPr>
      </w:pPr>
      <w:r w:rsidRPr="00285CDB">
        <w:rPr>
          <w:lang w:val="fr-FR"/>
        </w:rPr>
        <w:t>Macta scelestos, tot necis plagis feri,</w:t>
      </w:r>
    </w:p>
    <w:p w14:paraId="1F069061" w14:textId="77777777" w:rsidR="00057276" w:rsidRDefault="00057276" w:rsidP="00A17364">
      <w:pPr>
        <w:pStyle w:val="DraCorstandard"/>
        <w:spacing w:after="0"/>
        <w:rPr>
          <w:lang w:val="fr-FR"/>
        </w:rPr>
      </w:pPr>
      <w:r w:rsidRPr="00285CDB">
        <w:rPr>
          <w:lang w:val="fr-FR"/>
        </w:rPr>
        <w:t>Quot membra spirant corporis, videat parens</w:t>
      </w:r>
    </w:p>
    <w:p w14:paraId="1F069062" w14:textId="77777777" w:rsidR="00057276" w:rsidRDefault="00057276" w:rsidP="00A17364">
      <w:pPr>
        <w:pStyle w:val="DraCorstandard"/>
        <w:spacing w:after="0"/>
        <w:rPr>
          <w:lang w:val="fr-FR"/>
        </w:rPr>
      </w:pPr>
      <w:r w:rsidRPr="00285CDB">
        <w:rPr>
          <w:lang w:val="fr-FR"/>
        </w:rPr>
        <w:t>Sparsum cruorem, dissitos artus, suis</w:t>
      </w:r>
    </w:p>
    <w:p w14:paraId="1F069063" w14:textId="77777777" w:rsidR="00057276" w:rsidRDefault="00057276" w:rsidP="00A17364">
      <w:pPr>
        <w:pStyle w:val="DraCorstandard"/>
        <w:spacing w:after="0"/>
        <w:rPr>
          <w:lang w:val="fr-FR"/>
        </w:rPr>
      </w:pPr>
      <w:r w:rsidRPr="00285CDB">
        <w:rPr>
          <w:lang w:val="fr-FR"/>
        </w:rPr>
        <w:t>Auulsa truncis capita, laniatas manus,</w:t>
      </w:r>
    </w:p>
    <w:p w14:paraId="1F069064" w14:textId="77777777" w:rsidR="00057276" w:rsidRDefault="00057276" w:rsidP="00A17364">
      <w:pPr>
        <w:pStyle w:val="DraCorstandard"/>
        <w:spacing w:after="0"/>
        <w:rPr>
          <w:lang w:val="fr-FR"/>
        </w:rPr>
      </w:pPr>
      <w:r w:rsidRPr="00285CDB">
        <w:rPr>
          <w:lang w:val="fr-FR"/>
        </w:rPr>
        <w:t>Et functa septem mortibus, viuat suo</w:t>
      </w:r>
    </w:p>
    <w:p w14:paraId="1F069065" w14:textId="77777777" w:rsidR="00057276" w:rsidRDefault="00057276" w:rsidP="00A17364">
      <w:pPr>
        <w:pStyle w:val="DraCorstandard"/>
        <w:spacing w:after="0"/>
        <w:rPr>
          <w:lang w:val="fr-FR"/>
        </w:rPr>
      </w:pPr>
      <w:r w:rsidRPr="00285CDB">
        <w:rPr>
          <w:lang w:val="fr-FR"/>
        </w:rPr>
        <w:t>Letho superstes: quid moror frustrà pius:</w:t>
      </w:r>
    </w:p>
    <w:p w14:paraId="1F069066" w14:textId="77777777" w:rsidR="00057276" w:rsidRDefault="00057276" w:rsidP="00A17364">
      <w:pPr>
        <w:pStyle w:val="DraCorstandard"/>
        <w:spacing w:after="0"/>
        <w:rPr>
          <w:lang w:val="fr-FR"/>
        </w:rPr>
      </w:pPr>
      <w:r w:rsidRPr="00285CDB">
        <w:rPr>
          <w:lang w:val="fr-FR"/>
        </w:rPr>
        <w:t>Horrescit animus, corda mitescunt fera,</w:t>
      </w:r>
    </w:p>
    <w:p w14:paraId="1F069067" w14:textId="77777777" w:rsidR="00057276" w:rsidRPr="00057276" w:rsidRDefault="00057276" w:rsidP="00A17364">
      <w:pPr>
        <w:pStyle w:val="DraCorstandard"/>
        <w:spacing w:after="0"/>
        <w:rPr>
          <w:lang w:val="de-DE"/>
        </w:rPr>
      </w:pPr>
      <w:r w:rsidRPr="00057276">
        <w:rPr>
          <w:lang w:val="de-DE"/>
        </w:rPr>
        <w:t>Dum video luuenem, moueor, immotus tamen.</w:t>
      </w:r>
    </w:p>
    <w:p w14:paraId="1F069068" w14:textId="77777777" w:rsidR="00057276" w:rsidRDefault="00057276" w:rsidP="00A17364">
      <w:pPr>
        <w:pStyle w:val="DraCorstandard"/>
        <w:spacing w:after="0"/>
      </w:pPr>
      <w:r>
        <w:t>Tune ille superas indolis quandam ardua</w:t>
      </w:r>
    </w:p>
    <w:p w14:paraId="1F069069" w14:textId="77777777" w:rsidR="00057276" w:rsidRDefault="00057276" w:rsidP="00A17364">
      <w:pPr>
        <w:pStyle w:val="DraCorstandard"/>
        <w:spacing w:after="0"/>
      </w:pPr>
      <w:r>
        <w:t>Ad magna natus decora Romulei Iouis?</w:t>
      </w:r>
    </w:p>
    <w:p w14:paraId="1F06906A" w14:textId="77777777" w:rsidR="00057276" w:rsidRDefault="00057276" w:rsidP="00A17364">
      <w:pPr>
        <w:pStyle w:val="DraCorstandard"/>
        <w:spacing w:after="0"/>
      </w:pPr>
      <w:r>
        <w:t>At nunc pudendus, vilis &amp; dispar tui.</w:t>
      </w:r>
    </w:p>
    <w:p w14:paraId="1F06906B" w14:textId="77777777" w:rsidR="00057276" w:rsidRDefault="00057276" w:rsidP="00A17364">
      <w:pPr>
        <w:pStyle w:val="DraCorstandard"/>
        <w:spacing w:after="0"/>
      </w:pPr>
      <w:r>
        <w:t>Vt tetra facies, diraque illuuies sacros</w:t>
      </w:r>
    </w:p>
    <w:p w14:paraId="1F06906C" w14:textId="77777777" w:rsidR="00057276" w:rsidRDefault="00057276" w:rsidP="00A17364">
      <w:pPr>
        <w:pStyle w:val="DraCorstandard"/>
        <w:spacing w:after="0"/>
      </w:pPr>
      <w:r>
        <w:t>Turpant honores, quod loquor, lucro datur.</w:t>
      </w:r>
    </w:p>
    <w:p w14:paraId="1F06906D" w14:textId="77777777" w:rsidR="00057276" w:rsidRDefault="00057276" w:rsidP="00A17364">
      <w:pPr>
        <w:pStyle w:val="DraCorstandard"/>
        <w:spacing w:after="0"/>
        <w:rPr>
          <w:lang w:val="fr-FR"/>
        </w:rPr>
      </w:pPr>
      <w:r w:rsidRPr="00285CDB">
        <w:rPr>
          <w:lang w:val="fr-FR"/>
        </w:rPr>
        <w:t>Aduerte mentem, dum potes, serus dolor.</w:t>
      </w:r>
    </w:p>
    <w:p w14:paraId="1F06906E" w14:textId="77777777" w:rsidR="00057276" w:rsidRDefault="00057276" w:rsidP="00A17364">
      <w:pPr>
        <w:pStyle w:val="DraCorstandard"/>
        <w:spacing w:after="0"/>
        <w:rPr>
          <w:lang w:val="fr-FR"/>
        </w:rPr>
      </w:pPr>
      <w:r w:rsidRPr="00285CDB">
        <w:rPr>
          <w:lang w:val="fr-FR"/>
        </w:rPr>
        <w:t>„Manes sepultos vrget: At lentas ferus</w:t>
      </w:r>
    </w:p>
    <w:p w14:paraId="1F06906F" w14:textId="77777777" w:rsidR="00057276" w:rsidRDefault="00057276" w:rsidP="00A17364">
      <w:pPr>
        <w:pStyle w:val="DraCorstandard"/>
        <w:spacing w:after="0"/>
        <w:rPr>
          <w:lang w:val="fr-FR"/>
        </w:rPr>
      </w:pPr>
      <w:r w:rsidRPr="00285CDB">
        <w:rPr>
          <w:lang w:val="fr-FR"/>
        </w:rPr>
        <w:t>Occludis aures, fateor, heu! miseret tui,</w:t>
      </w:r>
    </w:p>
    <w:p w14:paraId="1F069070" w14:textId="77777777" w:rsidR="00057276" w:rsidRDefault="00057276" w:rsidP="00A17364">
      <w:pPr>
        <w:pStyle w:val="DraCorstandard"/>
        <w:spacing w:after="0"/>
        <w:rPr>
          <w:lang w:val="fr-FR"/>
        </w:rPr>
      </w:pPr>
      <w:r w:rsidRPr="00285CDB">
        <w:rPr>
          <w:lang w:val="fr-FR"/>
        </w:rPr>
        <w:t>Miserentur omnes, durus es solus tibi.</w:t>
      </w:r>
    </w:p>
    <w:p w14:paraId="1F069071" w14:textId="77777777" w:rsidR="00057276" w:rsidRDefault="00057276" w:rsidP="00A17364">
      <w:pPr>
        <w:pStyle w:val="DraCorstandard"/>
        <w:spacing w:after="0"/>
      </w:pPr>
      <w:r>
        <w:t>O flecte mentem, dum potes, flecte ô puer;</w:t>
      </w:r>
    </w:p>
    <w:p w14:paraId="1F069072" w14:textId="77777777" w:rsidR="00057276" w:rsidRDefault="00057276" w:rsidP="00A17364">
      <w:pPr>
        <w:pStyle w:val="DraCorstandard"/>
        <w:spacing w:after="0"/>
      </w:pPr>
      <w:r>
        <w:t>Prompta est volenti semper ad superos via.</w:t>
      </w:r>
    </w:p>
    <w:p w14:paraId="1F069073" w14:textId="77777777" w:rsidR="00057276" w:rsidRDefault="00057276" w:rsidP="00A17364">
      <w:pPr>
        <w:pStyle w:val="DraCorstandard"/>
        <w:spacing w:after="0"/>
      </w:pPr>
      <w:r>
        <w:t>Epulare diuis, esto, tu facies metu,</w:t>
      </w:r>
    </w:p>
    <w:p w14:paraId="1F069074" w14:textId="77777777" w:rsidR="00057276" w:rsidRDefault="00057276" w:rsidP="00A17364">
      <w:pPr>
        <w:pStyle w:val="DraCorstandard"/>
        <w:spacing w:after="0"/>
      </w:pPr>
      <w:r>
        <w:t>Veniam meretur facinus expressum metu.</w:t>
      </w:r>
    </w:p>
    <w:p w14:paraId="1F069075" w14:textId="77777777" w:rsidR="00057276" w:rsidRDefault="00057276" w:rsidP="00A17364">
      <w:pPr>
        <w:pStyle w:val="DraCorstandard"/>
        <w:spacing w:after="0"/>
      </w:pPr>
      <w:r w:rsidRPr="00800E4B">
        <w:rPr>
          <w:rStyle w:val="DraCorspeakerattribution"/>
        </w:rPr>
        <w:t>IANV.</w:t>
      </w:r>
      <w:r>
        <w:t xml:space="preserve"> Crudele sapit hac lenitas Publi, mone</w:t>
      </w:r>
    </w:p>
    <w:p w14:paraId="1F069076" w14:textId="77777777" w:rsidR="00057276" w:rsidRDefault="00057276" w:rsidP="00A17364">
      <w:pPr>
        <w:pStyle w:val="DraCorstandard"/>
        <w:spacing w:after="0"/>
      </w:pPr>
      <w:r>
        <w:t>Quod Christianos deceat. &amp; castam fidem.</w:t>
      </w:r>
    </w:p>
    <w:p w14:paraId="1F069077" w14:textId="77777777" w:rsidR="00057276" w:rsidRDefault="00057276" w:rsidP="00A17364">
      <w:pPr>
        <w:pStyle w:val="DraCorstandard"/>
        <w:spacing w:after="0"/>
      </w:pPr>
      <w:r>
        <w:t>Parere possum, debeo, nutus sequor,</w:t>
      </w:r>
    </w:p>
    <w:p w14:paraId="1F069078" w14:textId="77777777" w:rsidR="00057276" w:rsidRDefault="00057276" w:rsidP="00A17364">
      <w:pPr>
        <w:pStyle w:val="DraCorstandard"/>
        <w:spacing w:after="0"/>
      </w:pPr>
      <w:r>
        <w:t>Ad iussa flecti cereus. Recta impera.</w:t>
      </w:r>
    </w:p>
    <w:p w14:paraId="1F069079" w14:textId="77777777" w:rsidR="00057276" w:rsidRDefault="00057276" w:rsidP="00A17364">
      <w:pPr>
        <w:pStyle w:val="DraCorstandard"/>
        <w:spacing w:after="0"/>
      </w:pPr>
      <w:r>
        <w:t>Casum flagellis cernis Ausonium genus,</w:t>
      </w:r>
    </w:p>
    <w:p w14:paraId="1F06907A" w14:textId="77777777" w:rsidR="00057276" w:rsidRDefault="00057276" w:rsidP="00A17364">
      <w:pPr>
        <w:pStyle w:val="DraCorstandard"/>
        <w:spacing w:after="0"/>
      </w:pPr>
      <w:r>
        <w:t>Quod mos Quirini, &amp; Porciae leges vetant,</w:t>
      </w:r>
    </w:p>
    <w:p w14:paraId="1F06907B" w14:textId="77777777" w:rsidR="00057276" w:rsidRDefault="00057276" w:rsidP="00A17364">
      <w:pPr>
        <w:pStyle w:val="DraCorstandard"/>
        <w:spacing w:after="0"/>
      </w:pPr>
      <w:r>
        <w:t>Non quod verendos Caesares laesit, Deum</w:t>
      </w:r>
    </w:p>
    <w:p w14:paraId="1F06907C" w14:textId="77777777" w:rsidR="00057276" w:rsidRDefault="00057276" w:rsidP="00A17364">
      <w:pPr>
        <w:pStyle w:val="DraCorstandard"/>
        <w:spacing w:after="0"/>
      </w:pPr>
      <w:r>
        <w:t>Teque ipse Caesar testor hoc numquam meam</w:t>
      </w:r>
    </w:p>
    <w:p w14:paraId="1F06907D" w14:textId="77777777" w:rsidR="00057276" w:rsidRDefault="00057276" w:rsidP="00A17364">
      <w:pPr>
        <w:pStyle w:val="DraCorstandard"/>
        <w:spacing w:after="0"/>
      </w:pPr>
      <w:r>
        <w:t>Fidem inquinauit, supplicia dira exigis,</w:t>
      </w:r>
    </w:p>
    <w:p w14:paraId="1F06907E" w14:textId="77777777" w:rsidR="00057276" w:rsidRDefault="00057276" w:rsidP="00A17364">
      <w:pPr>
        <w:pStyle w:val="DraCorstandard"/>
        <w:spacing w:after="0"/>
      </w:pPr>
      <w:r>
        <w:t>Quòd Christianus numen aeternum colam.</w:t>
      </w:r>
    </w:p>
    <w:p w14:paraId="1F06907F" w14:textId="77777777" w:rsidR="00057276" w:rsidRDefault="00057276" w:rsidP="00A17364">
      <w:pPr>
        <w:pStyle w:val="DraCorstandard"/>
        <w:spacing w:after="0"/>
      </w:pPr>
      <w:r>
        <w:t>Sed esto, mentem nulla mutabit dies,</w:t>
      </w:r>
    </w:p>
    <w:p w14:paraId="1F069080" w14:textId="77777777" w:rsidR="00057276" w:rsidRDefault="00057276" w:rsidP="00A17364">
      <w:pPr>
        <w:pStyle w:val="DraCorstandard"/>
        <w:spacing w:after="0"/>
      </w:pPr>
      <w:r>
        <w:t>Non si trecentas compares vni cruces,</w:t>
      </w:r>
    </w:p>
    <w:p w14:paraId="1F069081" w14:textId="77777777" w:rsidR="00057276" w:rsidRDefault="00057276" w:rsidP="00A17364">
      <w:pPr>
        <w:pStyle w:val="DraCorstandard"/>
        <w:spacing w:after="0"/>
      </w:pPr>
      <w:r>
        <w:lastRenderedPageBreak/>
        <w:t>Et quicquid atrox stygia molitur manus:</w:t>
      </w:r>
    </w:p>
    <w:p w14:paraId="1F069082" w14:textId="77777777" w:rsidR="00057276" w:rsidRDefault="00057276" w:rsidP="00A17364">
      <w:pPr>
        <w:pStyle w:val="DraCorstandard"/>
        <w:spacing w:after="0"/>
      </w:pPr>
      <w:r>
        <w:t>Manebo semper vnus, &amp; similis mei,</w:t>
      </w:r>
    </w:p>
    <w:p w14:paraId="1F069083" w14:textId="77777777" w:rsidR="00057276" w:rsidRDefault="00057276" w:rsidP="00A17364">
      <w:pPr>
        <w:pStyle w:val="DraCorstandard"/>
        <w:spacing w:after="0"/>
      </w:pPr>
      <w:r>
        <w:t>Nec decora fratrum, dulce nec matris caput</w:t>
      </w:r>
    </w:p>
    <w:p w14:paraId="1F069084" w14:textId="77777777" w:rsidR="00057276" w:rsidRDefault="00057276" w:rsidP="00A17364">
      <w:pPr>
        <w:pStyle w:val="DraCorstandard"/>
        <w:spacing w:after="0"/>
      </w:pPr>
      <w:r>
        <w:t>Scelere impiabo Quam dedit vitam Deus,</w:t>
      </w:r>
    </w:p>
    <w:p w14:paraId="1F069085" w14:textId="77777777" w:rsidR="00057276" w:rsidRDefault="00057276" w:rsidP="00A17364">
      <w:pPr>
        <w:pStyle w:val="DraCorstandard"/>
        <w:spacing w:after="0"/>
      </w:pPr>
      <w:r>
        <w:t>Deo refundam: Victimis istis lito.</w:t>
      </w:r>
    </w:p>
    <w:p w14:paraId="1F069086" w14:textId="77777777" w:rsidR="00057276" w:rsidRDefault="00057276" w:rsidP="00A17364">
      <w:pPr>
        <w:pStyle w:val="DraCorstandard"/>
        <w:spacing w:after="0"/>
      </w:pPr>
      <w:r w:rsidRPr="00800E4B">
        <w:rPr>
          <w:rStyle w:val="DraCorspeakerattribution"/>
        </w:rPr>
        <w:t>PVR.</w:t>
      </w:r>
      <w:r>
        <w:t xml:space="preserve"> Vt te te aniles fabula ludunt, miser</w:t>
      </w:r>
    </w:p>
    <w:p w14:paraId="1F069087" w14:textId="77777777" w:rsidR="00057276" w:rsidRDefault="00057276" w:rsidP="00A17364">
      <w:pPr>
        <w:pStyle w:val="DraCorstandard"/>
        <w:spacing w:after="0"/>
      </w:pPr>
      <w:r>
        <w:t>Prodigere vitam scelere pro tanto potes.</w:t>
      </w:r>
    </w:p>
    <w:p w14:paraId="1F069088" w14:textId="77777777" w:rsidR="00057276" w:rsidRDefault="00057276" w:rsidP="00A17364">
      <w:pPr>
        <w:pStyle w:val="DraCorstandard"/>
        <w:spacing w:after="0"/>
      </w:pPr>
      <w:r w:rsidRPr="00800E4B">
        <w:rPr>
          <w:rStyle w:val="DraCorspeakerattribution"/>
        </w:rPr>
        <w:t>IANV.</w:t>
      </w:r>
      <w:r>
        <w:t xml:space="preserve"> Obtundis aures ludicris, ferrum exere.</w:t>
      </w:r>
    </w:p>
    <w:p w14:paraId="1F069089" w14:textId="77777777" w:rsidR="00057276" w:rsidRDefault="00057276" w:rsidP="00A17364">
      <w:pPr>
        <w:pStyle w:val="DraCorstandard"/>
        <w:spacing w:after="0"/>
      </w:pPr>
      <w:r w:rsidRPr="00800E4B">
        <w:rPr>
          <w:rStyle w:val="DraCorspeakerattribution"/>
        </w:rPr>
        <w:t>PVR.</w:t>
      </w:r>
      <w:r>
        <w:t xml:space="preserve"> Crudele pectus, te nihil miseret tui.</w:t>
      </w:r>
    </w:p>
    <w:p w14:paraId="1F06908A" w14:textId="77777777" w:rsidR="00057276" w:rsidRDefault="00057276" w:rsidP="00A17364">
      <w:pPr>
        <w:pStyle w:val="DraCorstandard"/>
        <w:spacing w:after="0"/>
      </w:pPr>
      <w:r w:rsidRPr="00800E4B">
        <w:rPr>
          <w:rStyle w:val="DraCorspeakerattribution"/>
        </w:rPr>
        <w:t>IAN.</w:t>
      </w:r>
      <w:r>
        <w:t xml:space="preserve"> Crudelis esto, si miseret, &amp; eris pius.</w:t>
      </w:r>
    </w:p>
    <w:p w14:paraId="1F06908B" w14:textId="77777777" w:rsidR="00057276" w:rsidRDefault="00057276" w:rsidP="00A17364">
      <w:pPr>
        <w:pStyle w:val="DraCorstandard"/>
        <w:spacing w:after="0"/>
      </w:pPr>
      <w:r w:rsidRPr="00800E4B">
        <w:rPr>
          <w:rStyle w:val="DraCorspeakerattribution"/>
        </w:rPr>
        <w:t>PVB.</w:t>
      </w:r>
      <w:r>
        <w:t xml:space="preserve"> Occludis aures, quod iubet Caesar, feram.</w:t>
      </w:r>
    </w:p>
    <w:p w14:paraId="1F06908C" w14:textId="77777777" w:rsidR="00057276" w:rsidRDefault="00057276" w:rsidP="00A17364">
      <w:pPr>
        <w:pStyle w:val="DraCorstandard"/>
        <w:spacing w:after="0"/>
      </w:pPr>
      <w:r>
        <w:t>Tu vim intulisti, capite te damnat reum,</w:t>
      </w:r>
    </w:p>
    <w:p w14:paraId="1F06908D" w14:textId="77777777" w:rsidR="00057276" w:rsidRDefault="00057276" w:rsidP="00A17364">
      <w:pPr>
        <w:pStyle w:val="DraCorstandard"/>
        <w:spacing w:after="0"/>
      </w:pPr>
      <w:r>
        <w:t>Iubetque virgis plumbeis caedi ad necem.</w:t>
      </w:r>
    </w:p>
    <w:p w14:paraId="1F06908E" w14:textId="77777777" w:rsidR="00057276" w:rsidRDefault="00057276" w:rsidP="00A17364">
      <w:pPr>
        <w:pStyle w:val="DraCorstandard"/>
        <w:spacing w:after="0"/>
      </w:pPr>
      <w:r w:rsidRPr="00800E4B">
        <w:rPr>
          <w:rStyle w:val="DraCorspeakerattribution"/>
        </w:rPr>
        <w:t>IANV.</w:t>
      </w:r>
      <w:r>
        <w:t xml:space="preserve"> Haec mansuetus Caesar, haec princeps pius.</w:t>
      </w:r>
    </w:p>
    <w:p w14:paraId="1F06908F" w14:textId="77777777" w:rsidR="00057276" w:rsidRDefault="00057276" w:rsidP="00A17364">
      <w:pPr>
        <w:pStyle w:val="DraCorstandard"/>
        <w:spacing w:after="0"/>
      </w:pPr>
      <w:r>
        <w:t>Esto rependam, quòd iubet, Publi expedi,</w:t>
      </w:r>
    </w:p>
    <w:p w14:paraId="1F069090" w14:textId="77777777" w:rsidR="00057276" w:rsidRDefault="00057276" w:rsidP="00A17364">
      <w:pPr>
        <w:pStyle w:val="DraCorstandard"/>
        <w:spacing w:after="0"/>
      </w:pPr>
      <w:r>
        <w:t>Parere possum, fortiter pessum pati,</w:t>
      </w:r>
    </w:p>
    <w:p w14:paraId="1F069091" w14:textId="77777777" w:rsidR="00057276" w:rsidRDefault="00057276" w:rsidP="00A17364">
      <w:pPr>
        <w:pStyle w:val="DraCorstandard"/>
        <w:spacing w:after="0"/>
      </w:pPr>
      <w:r>
        <w:t>Facere scelestè nescio, morior lubens,</w:t>
      </w:r>
    </w:p>
    <w:p w14:paraId="1F069092" w14:textId="77777777" w:rsidR="00057276" w:rsidRDefault="00057276" w:rsidP="00A17364">
      <w:pPr>
        <w:pStyle w:val="DraCorstandard"/>
        <w:spacing w:after="0"/>
      </w:pPr>
      <w:r>
        <w:t>Lubens honorum cardinem extremum premo.</w:t>
      </w:r>
    </w:p>
    <w:p w14:paraId="1F069093" w14:textId="77777777" w:rsidR="00057276" w:rsidRDefault="00057276" w:rsidP="00A17364">
      <w:pPr>
        <w:pStyle w:val="DraCorstandard"/>
        <w:spacing w:after="0"/>
      </w:pPr>
      <w:r>
        <w:t>Nec me iuuentus flore primaeuo decens,</w:t>
      </w:r>
    </w:p>
    <w:p w14:paraId="1F069094" w14:textId="77777777" w:rsidR="00057276" w:rsidRDefault="00057276" w:rsidP="00A17364">
      <w:pPr>
        <w:pStyle w:val="DraCorstandard"/>
        <w:spacing w:after="0"/>
      </w:pPr>
      <w:r>
        <w:t>Nec alta reuocant decora magnifica domus.</w:t>
      </w:r>
    </w:p>
    <w:p w14:paraId="1F069095" w14:textId="77777777" w:rsidR="00057276" w:rsidRDefault="00057276" w:rsidP="00A17364">
      <w:pPr>
        <w:pStyle w:val="DraCorstandard"/>
        <w:spacing w:after="0"/>
      </w:pPr>
      <w:r>
        <w:t>Maturus ęui est, qui potest Christo mori.</w:t>
      </w:r>
    </w:p>
    <w:p w14:paraId="1F069096" w14:textId="77777777" w:rsidR="00057276" w:rsidRDefault="00057276" w:rsidP="00A17364">
      <w:pPr>
        <w:pStyle w:val="DraCorstandard"/>
        <w:spacing w:after="0"/>
      </w:pPr>
      <w:r>
        <w:t>Quicunque coelo nascitur, vixit satis.</w:t>
      </w:r>
    </w:p>
    <w:p w14:paraId="1F069097" w14:textId="77777777" w:rsidR="00057276" w:rsidRPr="00057276" w:rsidRDefault="00057276" w:rsidP="00A17364">
      <w:pPr>
        <w:pStyle w:val="DraCorstandard"/>
        <w:spacing w:after="0"/>
        <w:rPr>
          <w:lang w:val="de-DE"/>
        </w:rPr>
      </w:pPr>
      <w:r w:rsidRPr="00057276">
        <w:rPr>
          <w:lang w:val="de-DE"/>
        </w:rPr>
        <w:t>Da Christe famulo robur in poenas nouum.</w:t>
      </w:r>
    </w:p>
    <w:p w14:paraId="1F069098" w14:textId="77777777" w:rsidR="00057276" w:rsidRDefault="00057276" w:rsidP="00A17364">
      <w:pPr>
        <w:pStyle w:val="DraCorstandard"/>
        <w:spacing w:after="0"/>
        <w:rPr>
          <w:lang w:val="de-DE"/>
        </w:rPr>
      </w:pPr>
      <w:r>
        <w:rPr>
          <w:lang w:val="de-DE"/>
        </w:rPr>
        <w:t>Da mentem ineluctabilem, da te mihi.</w:t>
      </w:r>
    </w:p>
    <w:p w14:paraId="1F069099" w14:textId="77777777" w:rsidR="00057276" w:rsidRPr="00057276" w:rsidRDefault="00057276" w:rsidP="00A17364">
      <w:pPr>
        <w:pStyle w:val="DraCorstandard"/>
        <w:spacing w:after="0"/>
        <w:rPr>
          <w:lang w:val="en-GB"/>
        </w:rPr>
      </w:pPr>
      <w:r w:rsidRPr="00057276">
        <w:rPr>
          <w:lang w:val="en-GB"/>
        </w:rPr>
        <w:t>Eamus ergo, praestò sum, miles veni.</w:t>
      </w:r>
    </w:p>
    <w:p w14:paraId="1F06909A" w14:textId="77777777" w:rsidR="00057276" w:rsidRPr="00057276" w:rsidRDefault="00057276" w:rsidP="00A17364">
      <w:pPr>
        <w:pStyle w:val="DraCorstandard"/>
        <w:spacing w:after="0"/>
        <w:rPr>
          <w:lang w:val="en-GB"/>
        </w:rPr>
      </w:pPr>
      <w:r w:rsidRPr="00D67599">
        <w:rPr>
          <w:rStyle w:val="DraCorspeakerattribution"/>
        </w:rPr>
        <w:t>Chorus</w:t>
      </w:r>
      <w:r w:rsidRPr="00057276">
        <w:rPr>
          <w:lang w:val="en-GB"/>
        </w:rPr>
        <w:t>.</w:t>
      </w:r>
    </w:p>
    <w:p w14:paraId="1F06909B" w14:textId="77777777" w:rsidR="00057276" w:rsidRPr="00057276" w:rsidRDefault="00057276" w:rsidP="00A17364">
      <w:pPr>
        <w:pStyle w:val="DraCorstandard"/>
        <w:spacing w:after="0"/>
        <w:rPr>
          <w:lang w:val="en-GB"/>
        </w:rPr>
      </w:pPr>
      <w:r w:rsidRPr="00057276">
        <w:rPr>
          <w:lang w:val="en-GB"/>
        </w:rPr>
        <w:t>I pede fausto Iuuenis sancte,</w:t>
      </w:r>
    </w:p>
    <w:p w14:paraId="1F06909C" w14:textId="77777777" w:rsidR="00057276" w:rsidRPr="00057276" w:rsidRDefault="00057276" w:rsidP="00A17364">
      <w:pPr>
        <w:pStyle w:val="DraCorstandard"/>
        <w:spacing w:after="0"/>
        <w:rPr>
          <w:lang w:val="en-GB"/>
        </w:rPr>
      </w:pPr>
      <w:r w:rsidRPr="00057276">
        <w:rPr>
          <w:lang w:val="en-GB"/>
        </w:rPr>
        <w:t>I pede fausto, quò tua virtus</w:t>
      </w:r>
    </w:p>
    <w:p w14:paraId="1F06909D" w14:textId="77777777" w:rsidR="00057276" w:rsidRPr="00057276" w:rsidRDefault="00057276" w:rsidP="00A17364">
      <w:pPr>
        <w:pStyle w:val="DraCorstandard"/>
        <w:spacing w:after="0"/>
        <w:rPr>
          <w:lang w:val="fr-FR"/>
        </w:rPr>
      </w:pPr>
      <w:r w:rsidRPr="00057276">
        <w:rPr>
          <w:lang w:val="fr-FR"/>
        </w:rPr>
        <w:t>Generosa vocat; carnis vt igni</w:t>
      </w:r>
    </w:p>
    <w:p w14:paraId="1F06909E" w14:textId="77777777" w:rsidR="00057276" w:rsidRPr="00057276" w:rsidRDefault="00057276" w:rsidP="00A17364">
      <w:pPr>
        <w:pStyle w:val="DraCorstandard"/>
        <w:spacing w:after="0"/>
        <w:rPr>
          <w:lang w:val="fr-FR"/>
        </w:rPr>
      </w:pPr>
      <w:r w:rsidRPr="00057276">
        <w:rPr>
          <w:lang w:val="fr-FR"/>
        </w:rPr>
        <w:t>Flammata sacro pectora feruent.</w:t>
      </w:r>
    </w:p>
    <w:p w14:paraId="1F06909F" w14:textId="77777777" w:rsidR="00057276" w:rsidRPr="00057276" w:rsidRDefault="00057276" w:rsidP="00A17364">
      <w:pPr>
        <w:pStyle w:val="DraCorstandard"/>
        <w:spacing w:after="0"/>
        <w:rPr>
          <w:lang w:val="fr-FR"/>
        </w:rPr>
      </w:pPr>
      <w:r w:rsidRPr="00057276">
        <w:rPr>
          <w:lang w:val="fr-FR"/>
        </w:rPr>
        <w:t>Cernis vt altae fax egregia</w:t>
      </w:r>
    </w:p>
    <w:p w14:paraId="1F0690A0" w14:textId="77777777" w:rsidR="00057276" w:rsidRPr="00057276" w:rsidRDefault="00057276" w:rsidP="00A17364">
      <w:pPr>
        <w:pStyle w:val="DraCorstandard"/>
        <w:spacing w:after="0"/>
        <w:rPr>
          <w:lang w:val="fr-FR"/>
        </w:rPr>
      </w:pPr>
      <w:r w:rsidRPr="00057276">
        <w:rPr>
          <w:lang w:val="fr-FR"/>
        </w:rPr>
        <w:t>Mentis nebulas discutit omnes.</w:t>
      </w:r>
    </w:p>
    <w:p w14:paraId="1F0690A1" w14:textId="77777777" w:rsidR="00057276" w:rsidRPr="00057276" w:rsidRDefault="00057276" w:rsidP="00A17364">
      <w:pPr>
        <w:pStyle w:val="DraCorstandard"/>
        <w:spacing w:after="0"/>
        <w:rPr>
          <w:lang w:val="en-GB"/>
        </w:rPr>
      </w:pPr>
      <w:r w:rsidRPr="00057276">
        <w:rPr>
          <w:lang w:val="en-GB"/>
        </w:rPr>
        <w:t>I pede fausto Iuuenis sancte,</w:t>
      </w:r>
    </w:p>
    <w:p w14:paraId="1F0690A2" w14:textId="77777777" w:rsidR="00057276" w:rsidRPr="00057276" w:rsidRDefault="00057276" w:rsidP="00A17364">
      <w:pPr>
        <w:pStyle w:val="DraCorstandard"/>
        <w:spacing w:after="0"/>
        <w:rPr>
          <w:lang w:val="en-GB"/>
        </w:rPr>
      </w:pPr>
      <w:r w:rsidRPr="00057276">
        <w:rPr>
          <w:lang w:val="en-GB"/>
        </w:rPr>
        <w:t>I pede fausto, quò tua virtus</w:t>
      </w:r>
    </w:p>
    <w:p w14:paraId="1F0690A3" w14:textId="77777777" w:rsidR="00057276" w:rsidRPr="00057276" w:rsidRDefault="00057276" w:rsidP="00A17364">
      <w:pPr>
        <w:pStyle w:val="DraCorstandard"/>
        <w:spacing w:after="0"/>
        <w:rPr>
          <w:lang w:val="en-GB"/>
        </w:rPr>
      </w:pPr>
      <w:r w:rsidRPr="00057276">
        <w:rPr>
          <w:lang w:val="en-GB"/>
        </w:rPr>
        <w:lastRenderedPageBreak/>
        <w:t>Generosa vocat, te laeta cohors</w:t>
      </w:r>
    </w:p>
    <w:p w14:paraId="1F0690A4" w14:textId="77777777" w:rsidR="00057276" w:rsidRPr="00057276" w:rsidRDefault="00057276" w:rsidP="00A17364">
      <w:pPr>
        <w:pStyle w:val="DraCorstandard"/>
        <w:spacing w:after="0"/>
        <w:rPr>
          <w:lang w:val="en-GB"/>
        </w:rPr>
      </w:pPr>
      <w:r w:rsidRPr="00057276">
        <w:rPr>
          <w:lang w:val="en-GB"/>
        </w:rPr>
        <w:t>Fratrum meritò tota sequetur.</w:t>
      </w:r>
    </w:p>
    <w:p w14:paraId="1F0690A5" w14:textId="77777777" w:rsidR="00057276" w:rsidRPr="00057276" w:rsidRDefault="00057276" w:rsidP="00A17364">
      <w:pPr>
        <w:pStyle w:val="DraCorstandard"/>
        <w:spacing w:after="0"/>
        <w:rPr>
          <w:lang w:val="en-GB"/>
        </w:rPr>
      </w:pPr>
      <w:r w:rsidRPr="00D67599">
        <w:rPr>
          <w:rStyle w:val="DraCorspeakerattribution"/>
        </w:rPr>
        <w:t>IAN.</w:t>
      </w:r>
      <w:r w:rsidRPr="00057276">
        <w:rPr>
          <w:lang w:val="en-GB"/>
        </w:rPr>
        <w:t xml:space="preserve"> Obsecro, parenti redde supremum mei</w:t>
      </w:r>
    </w:p>
    <w:p w14:paraId="1F0690A6" w14:textId="77777777" w:rsidR="00057276" w:rsidRPr="00057276" w:rsidRDefault="00057276" w:rsidP="00A17364">
      <w:pPr>
        <w:pStyle w:val="DraCorstandard"/>
        <w:spacing w:after="0"/>
        <w:rPr>
          <w:lang w:val="en-GB"/>
        </w:rPr>
      </w:pPr>
      <w:r w:rsidRPr="00057276">
        <w:rPr>
          <w:lang w:val="en-GB"/>
        </w:rPr>
        <w:t>Monumentum amoris: annuli gemmam vides,</w:t>
      </w:r>
    </w:p>
    <w:p w14:paraId="1F0690A7" w14:textId="77777777" w:rsidR="00057276" w:rsidRPr="00057276" w:rsidRDefault="00057276" w:rsidP="00A17364">
      <w:pPr>
        <w:pStyle w:val="DraCorstandard"/>
        <w:spacing w:after="0"/>
        <w:rPr>
          <w:lang w:val="en-GB"/>
        </w:rPr>
      </w:pPr>
      <w:r w:rsidRPr="00057276">
        <w:rPr>
          <w:lang w:val="en-GB"/>
        </w:rPr>
        <w:t>Vbi liliato virgo consurgens thoro</w:t>
      </w:r>
    </w:p>
    <w:p w14:paraId="1F0690A8" w14:textId="77777777" w:rsidR="00057276" w:rsidRPr="00057276" w:rsidRDefault="00057276" w:rsidP="00A17364">
      <w:pPr>
        <w:pStyle w:val="DraCorstandard"/>
        <w:spacing w:after="0"/>
        <w:rPr>
          <w:lang w:val="en-GB"/>
        </w:rPr>
      </w:pPr>
      <w:r w:rsidRPr="00057276">
        <w:rPr>
          <w:lang w:val="en-GB"/>
        </w:rPr>
        <w:t>Miti corona syderum irradiat caput.</w:t>
      </w:r>
    </w:p>
    <w:p w14:paraId="1F0690A9" w14:textId="77777777" w:rsidR="00057276" w:rsidRPr="00057276" w:rsidRDefault="00057276" w:rsidP="00A17364">
      <w:pPr>
        <w:pStyle w:val="DraCorstandard"/>
        <w:spacing w:after="0"/>
        <w:rPr>
          <w:lang w:val="en-GB"/>
        </w:rPr>
      </w:pPr>
      <w:r w:rsidRPr="00057276">
        <w:rPr>
          <w:lang w:val="en-GB"/>
        </w:rPr>
        <w:t>Hos (nempè) amores, mater has curas dedit.</w:t>
      </w:r>
    </w:p>
    <w:p w14:paraId="1F0690AA" w14:textId="77777777" w:rsidR="00057276" w:rsidRPr="00057276" w:rsidRDefault="00057276" w:rsidP="00A17364">
      <w:pPr>
        <w:pStyle w:val="DraCorstandard"/>
        <w:spacing w:after="0"/>
        <w:rPr>
          <w:lang w:val="en-GB"/>
        </w:rPr>
      </w:pPr>
      <w:r w:rsidRPr="00057276">
        <w:rPr>
          <w:lang w:val="en-GB"/>
        </w:rPr>
        <w:t>Cùm prima risit gratia amorum, mihi</w:t>
      </w:r>
    </w:p>
    <w:p w14:paraId="1F0690AB" w14:textId="77777777" w:rsidR="00057276" w:rsidRPr="00057276" w:rsidRDefault="00057276" w:rsidP="00A17364">
      <w:pPr>
        <w:pStyle w:val="DraCorstandard"/>
        <w:spacing w:after="0"/>
        <w:rPr>
          <w:lang w:val="fr-FR"/>
        </w:rPr>
      </w:pPr>
      <w:r w:rsidRPr="00057276">
        <w:rPr>
          <w:lang w:val="fr-FR"/>
        </w:rPr>
        <w:t>Sensim per vdum traxit aetatis, Dei</w:t>
      </w:r>
    </w:p>
    <w:p w14:paraId="1F0690AC" w14:textId="77777777" w:rsidR="00057276" w:rsidRPr="00057276" w:rsidRDefault="00057276" w:rsidP="00A17364">
      <w:pPr>
        <w:pStyle w:val="DraCorstandard"/>
        <w:spacing w:after="0"/>
        <w:rPr>
          <w:lang w:val="fr-FR"/>
        </w:rPr>
      </w:pPr>
      <w:r w:rsidRPr="00057276">
        <w:rPr>
          <w:lang w:val="fr-FR"/>
        </w:rPr>
        <w:t>Sanctos honores, indidit sensus pios:</w:t>
      </w:r>
    </w:p>
    <w:p w14:paraId="1F0690AD" w14:textId="77777777" w:rsidR="00057276" w:rsidRPr="00057276" w:rsidRDefault="00057276" w:rsidP="00A17364">
      <w:pPr>
        <w:pStyle w:val="DraCorstandard"/>
        <w:spacing w:after="0"/>
        <w:rPr>
          <w:lang w:val="fr-FR"/>
        </w:rPr>
      </w:pPr>
      <w:r w:rsidRPr="00057276">
        <w:rPr>
          <w:lang w:val="fr-FR"/>
        </w:rPr>
        <w:t>Gessitque matris, &amp; magistrorum vices.</w:t>
      </w:r>
    </w:p>
    <w:p w14:paraId="1F0690AE" w14:textId="77777777" w:rsidR="00057276" w:rsidRDefault="00057276" w:rsidP="00A17364">
      <w:pPr>
        <w:pStyle w:val="DraCorstandard"/>
        <w:spacing w:after="0"/>
      </w:pPr>
      <w:r>
        <w:t>Nunc sancta reddo munera, &amp; matris memor</w:t>
      </w:r>
    </w:p>
    <w:p w14:paraId="1F0690AF" w14:textId="77777777" w:rsidR="00057276" w:rsidRDefault="00057276" w:rsidP="00A17364">
      <w:pPr>
        <w:pStyle w:val="DraCorstandard"/>
        <w:spacing w:after="0"/>
      </w:pPr>
      <w:r>
        <w:t>Ad destinatum pergo supplicijs locum.</w:t>
      </w:r>
    </w:p>
    <w:p w14:paraId="1F0690B0" w14:textId="77777777" w:rsidR="00057276" w:rsidRDefault="00057276" w:rsidP="00A17364">
      <w:pPr>
        <w:pStyle w:val="DraCorstandard"/>
        <w:spacing w:after="0"/>
      </w:pPr>
      <w:r w:rsidRPr="00D67599">
        <w:rPr>
          <w:rStyle w:val="DraCorspeakerattribution"/>
        </w:rPr>
        <w:t>Chorus</w:t>
      </w:r>
      <w:r>
        <w:t>.</w:t>
      </w:r>
    </w:p>
    <w:p w14:paraId="1F0690B1" w14:textId="77777777" w:rsidR="00057276" w:rsidRDefault="00057276" w:rsidP="00A17364">
      <w:pPr>
        <w:pStyle w:val="DraCorstandard"/>
        <w:spacing w:after="0"/>
      </w:pPr>
      <w:r>
        <w:t>I pede fausto venerande puer,</w:t>
      </w:r>
    </w:p>
    <w:p w14:paraId="1F0690B2" w14:textId="77777777" w:rsidR="00057276" w:rsidRDefault="00057276" w:rsidP="00A17364">
      <w:pPr>
        <w:pStyle w:val="DraCorstandard"/>
        <w:spacing w:after="0"/>
      </w:pPr>
      <w:r>
        <w:t>I pede fausto, tu prima feres</w:t>
      </w:r>
    </w:p>
    <w:p w14:paraId="1F0690B3" w14:textId="77777777" w:rsidR="00057276" w:rsidRDefault="00057276" w:rsidP="00A17364">
      <w:pPr>
        <w:pStyle w:val="DraCorstandard"/>
        <w:spacing w:after="0"/>
      </w:pPr>
      <w:r>
        <w:t>Praemia mortis, praemia laudis,</w:t>
      </w:r>
    </w:p>
    <w:p w14:paraId="1F0690B4" w14:textId="77777777" w:rsidR="00057276" w:rsidRDefault="00057276" w:rsidP="00A17364">
      <w:pPr>
        <w:pStyle w:val="DraCorstandard"/>
        <w:spacing w:after="0"/>
      </w:pPr>
      <w:r>
        <w:t>I pede fausto venerande puer.</w:t>
      </w:r>
    </w:p>
    <w:p w14:paraId="1F0690B5" w14:textId="77777777" w:rsidR="00057276" w:rsidRDefault="00057276" w:rsidP="00A17364">
      <w:pPr>
        <w:pStyle w:val="DraCorstandard"/>
        <w:spacing w:after="0"/>
        <w:rPr>
          <w:lang w:val="de-DE"/>
        </w:rPr>
      </w:pPr>
      <w:r w:rsidRPr="00D67599">
        <w:rPr>
          <w:rStyle w:val="DraCorspeakerattribution"/>
        </w:rPr>
        <w:t>IANV.</w:t>
      </w:r>
      <w:r>
        <w:t xml:space="preserve"> </w:t>
      </w:r>
      <w:r>
        <w:rPr>
          <w:lang w:val="de-DE"/>
        </w:rPr>
        <w:t>Verte &amp; reuerte carnifex, tunde, ebibe</w:t>
      </w:r>
    </w:p>
    <w:p w14:paraId="1F0690B6" w14:textId="77777777" w:rsidR="00057276" w:rsidRPr="00D67599" w:rsidRDefault="00D67599" w:rsidP="00A17364">
      <w:pPr>
        <w:pStyle w:val="DraCorstandard"/>
        <w:spacing w:after="0"/>
        <w:rPr>
          <w:lang w:val="de-DE"/>
        </w:rPr>
      </w:pPr>
      <w:r w:rsidRPr="00D67599">
        <w:rPr>
          <w:rStyle w:val="DraCorstagedirectionsetc"/>
        </w:rPr>
        <w:t>Haec ex postscenio.</w:t>
      </w:r>
      <w:r w:rsidRPr="00D67599">
        <w:rPr>
          <w:lang w:val="de-DE"/>
        </w:rPr>
        <w:t xml:space="preserve"> </w:t>
      </w:r>
      <w:r w:rsidR="00057276" w:rsidRPr="00D67599">
        <w:rPr>
          <w:lang w:val="de-DE"/>
        </w:rPr>
        <w:t>Nostrum cruorem, totus in plagas feror.</w:t>
      </w:r>
    </w:p>
    <w:p w14:paraId="1F0690B7" w14:textId="77777777" w:rsidR="00057276" w:rsidRDefault="00057276" w:rsidP="00A17364">
      <w:pPr>
        <w:pStyle w:val="DraCorstandard"/>
        <w:spacing w:after="0"/>
      </w:pPr>
      <w:r>
        <w:t>O Christe! ô Christe! ô Christe!</w:t>
      </w:r>
    </w:p>
    <w:p w14:paraId="1F0690B8" w14:textId="77777777" w:rsidR="00057276" w:rsidRDefault="00057276" w:rsidP="00A17364">
      <w:pPr>
        <w:pStyle w:val="DraCorstandard"/>
        <w:spacing w:after="0"/>
        <w:rPr>
          <w:rStyle w:val="DraCorstagedirectionsetc"/>
        </w:rPr>
      </w:pPr>
      <w:r w:rsidRPr="00D67599">
        <w:rPr>
          <w:rStyle w:val="DraCorstagedirectionsetc"/>
        </w:rPr>
        <w:t>PVB. FELIX, PHILIPPVS,</w:t>
      </w:r>
    </w:p>
    <w:p w14:paraId="1F0690B9" w14:textId="77777777" w:rsidR="00D67599" w:rsidRPr="00D67599" w:rsidRDefault="00D67599" w:rsidP="00D67599">
      <w:pPr>
        <w:pStyle w:val="DraCoradditions"/>
        <w:rPr>
          <w:rStyle w:val="DraCorstagedirectionsetc"/>
          <w:color w:val="0099FF"/>
          <w:lang w:val="en-GB"/>
        </w:rPr>
      </w:pPr>
      <w:r w:rsidRPr="00D67599">
        <w:t>/argument_start/</w:t>
      </w:r>
    </w:p>
    <w:p w14:paraId="1F0690BA" w14:textId="77777777" w:rsidR="00057276" w:rsidRDefault="00057276" w:rsidP="00A17364">
      <w:pPr>
        <w:pStyle w:val="DraCorstandard"/>
        <w:spacing w:after="0"/>
        <w:rPr>
          <w:iCs/>
        </w:rPr>
      </w:pPr>
      <w:r w:rsidRPr="00D67599">
        <w:rPr>
          <w:iCs/>
        </w:rPr>
        <w:t>Fratri moribundo per martyrium aggregantur.</w:t>
      </w:r>
    </w:p>
    <w:p w14:paraId="1F0690BB" w14:textId="77777777" w:rsidR="00D67599" w:rsidRPr="00D67599" w:rsidRDefault="00D67599" w:rsidP="00D67599">
      <w:pPr>
        <w:pStyle w:val="DraCoradditions"/>
        <w:rPr>
          <w:rStyle w:val="DraCorstagedirectionsetc"/>
          <w:color w:val="0099FF"/>
          <w:lang w:val="fr-FR"/>
        </w:rPr>
      </w:pPr>
      <w:r w:rsidRPr="00D67599">
        <w:rPr>
          <w:lang w:val="fr-FR"/>
        </w:rPr>
        <w:t>/argument_end/</w:t>
      </w:r>
    </w:p>
    <w:p w14:paraId="1F0690BC" w14:textId="77777777" w:rsidR="00057276" w:rsidRDefault="00057276" w:rsidP="00A17364">
      <w:pPr>
        <w:pStyle w:val="DraCorstandard"/>
        <w:spacing w:after="0"/>
        <w:rPr>
          <w:lang w:val="fr-FR"/>
        </w:rPr>
      </w:pPr>
      <w:r w:rsidRPr="00D67599">
        <w:rPr>
          <w:rStyle w:val="DraCorspeakerattribution"/>
        </w:rPr>
        <w:t>PVB</w:t>
      </w:r>
      <w:r w:rsidR="00D67599">
        <w:rPr>
          <w:rStyle w:val="DraCorspeakerattribution"/>
          <w:lang w:val="cs-CZ"/>
        </w:rPr>
        <w:t>.</w:t>
      </w:r>
      <w:r w:rsidRPr="00285CDB">
        <w:rPr>
          <w:lang w:val="fr-FR"/>
        </w:rPr>
        <w:t xml:space="preserve"> EXanimis efflat spiritum Iuuenis ferar.</w:t>
      </w:r>
    </w:p>
    <w:p w14:paraId="1F0690BD" w14:textId="77777777" w:rsidR="00057276" w:rsidRDefault="00057276" w:rsidP="00A17364">
      <w:pPr>
        <w:pStyle w:val="DraCorstandard"/>
        <w:spacing w:after="0"/>
        <w:rPr>
          <w:lang w:val="fr-FR"/>
        </w:rPr>
      </w:pPr>
      <w:r w:rsidRPr="00285CDB">
        <w:rPr>
          <w:lang w:val="fr-FR"/>
        </w:rPr>
        <w:t>Cessate, fratres caeteros producite,</w:t>
      </w:r>
    </w:p>
    <w:p w14:paraId="1F0690BE" w14:textId="77777777" w:rsidR="00057276" w:rsidRDefault="00057276" w:rsidP="00A17364">
      <w:pPr>
        <w:pStyle w:val="DraCorstandard"/>
        <w:spacing w:after="0"/>
        <w:rPr>
          <w:lang w:val="fr-FR"/>
        </w:rPr>
      </w:pPr>
      <w:r w:rsidRPr="00285CDB">
        <w:rPr>
          <w:lang w:val="fr-FR"/>
        </w:rPr>
        <w:t>Cernite cadauer fratris, hic poenas luens</w:t>
      </w:r>
    </w:p>
    <w:p w14:paraId="1F0690BF" w14:textId="77777777" w:rsidR="00057276" w:rsidRDefault="00057276" w:rsidP="00A17364">
      <w:pPr>
        <w:pStyle w:val="DraCorstandard"/>
        <w:spacing w:after="0"/>
        <w:rPr>
          <w:lang w:val="fr-FR"/>
        </w:rPr>
      </w:pPr>
      <w:r w:rsidRPr="00285CDB">
        <w:rPr>
          <w:lang w:val="fr-FR"/>
        </w:rPr>
        <w:t>Pretium furoris dedecus mortis tulit.</w:t>
      </w:r>
    </w:p>
    <w:p w14:paraId="1F0690C0" w14:textId="77777777" w:rsidR="00057276" w:rsidRDefault="00057276" w:rsidP="00A17364">
      <w:pPr>
        <w:pStyle w:val="DraCorstandard"/>
        <w:spacing w:after="0"/>
      </w:pPr>
      <w:r>
        <w:t>Nunc sapere oportet, curritis metam vltimam,</w:t>
      </w:r>
    </w:p>
    <w:p w14:paraId="1F0690C1" w14:textId="77777777" w:rsidR="00057276" w:rsidRDefault="00057276" w:rsidP="00A17364">
      <w:pPr>
        <w:pStyle w:val="DraCorstandard"/>
        <w:spacing w:after="0"/>
      </w:pPr>
      <w:r>
        <w:t>Non est tonandum fulmen excussum ruit.</w:t>
      </w:r>
    </w:p>
    <w:p w14:paraId="1F0690C2" w14:textId="77777777" w:rsidR="00057276" w:rsidRDefault="00057276" w:rsidP="00A17364">
      <w:pPr>
        <w:pStyle w:val="DraCorstandard"/>
        <w:spacing w:after="0"/>
      </w:pPr>
      <w:r>
        <w:t>Sed vestra virtus ignea, &amp; formae decor</w:t>
      </w:r>
    </w:p>
    <w:p w14:paraId="1F0690C3" w14:textId="77777777" w:rsidR="00057276" w:rsidRDefault="00057276" w:rsidP="00A17364">
      <w:pPr>
        <w:pStyle w:val="DraCorstandard"/>
        <w:spacing w:after="0"/>
      </w:pPr>
      <w:r>
        <w:t>Meliora spondent, sapite dum praestò est salus.</w:t>
      </w:r>
    </w:p>
    <w:p w14:paraId="1F0690C4" w14:textId="77777777" w:rsidR="00057276" w:rsidRDefault="00057276" w:rsidP="00A17364">
      <w:pPr>
        <w:pStyle w:val="DraCorstandard"/>
        <w:spacing w:after="0"/>
      </w:pPr>
      <w:r w:rsidRPr="00D67599">
        <w:rPr>
          <w:rStyle w:val="DraCorspeakerattribution"/>
        </w:rPr>
        <w:lastRenderedPageBreak/>
        <w:t>FEL</w:t>
      </w:r>
      <w:r w:rsidR="00D67599" w:rsidRPr="00D67599">
        <w:rPr>
          <w:rStyle w:val="DraCorspeakerattribution"/>
        </w:rPr>
        <w:t>.</w:t>
      </w:r>
      <w:r>
        <w:t xml:space="preserve"> Vis vt te adorem bellua exitijs madens:</w:t>
      </w:r>
    </w:p>
    <w:p w14:paraId="1F0690C5" w14:textId="77777777" w:rsidR="00057276" w:rsidRDefault="00057276" w:rsidP="00A17364">
      <w:pPr>
        <w:pStyle w:val="DraCorstandard"/>
        <w:spacing w:after="0"/>
      </w:pPr>
      <w:r>
        <w:t>Quae taminasti templa sydereae plagae?</w:t>
      </w:r>
    </w:p>
    <w:p w14:paraId="1F0690C6" w14:textId="77777777" w:rsidR="00057276" w:rsidRDefault="00057276" w:rsidP="00A17364">
      <w:pPr>
        <w:pStyle w:val="DraCorstandard"/>
        <w:spacing w:after="0"/>
      </w:pPr>
      <w:r>
        <w:t>Germane frater sanguine, &amp; meritis parens,</w:t>
      </w:r>
    </w:p>
    <w:p w14:paraId="1F0690C7" w14:textId="77777777" w:rsidR="00057276" w:rsidRDefault="00057276" w:rsidP="00A17364">
      <w:pPr>
        <w:pStyle w:val="DraCorstandard"/>
        <w:spacing w:after="0"/>
      </w:pPr>
      <w:r>
        <w:t>Da, veste tergam vulnera, &amp; sacro lauem</w:t>
      </w:r>
    </w:p>
    <w:p w14:paraId="1F0690C8" w14:textId="77777777" w:rsidR="00057276" w:rsidRDefault="00057276" w:rsidP="00A17364">
      <w:pPr>
        <w:pStyle w:val="DraCorstandard"/>
        <w:spacing w:after="0"/>
      </w:pPr>
      <w:r>
        <w:t>Perfusa tabo. Magna pars nostri stetit</w:t>
      </w:r>
    </w:p>
    <w:p w14:paraId="1F0690C9" w14:textId="77777777" w:rsidR="00057276" w:rsidRDefault="00057276" w:rsidP="00A17364">
      <w:pPr>
        <w:pStyle w:val="DraCorstandard"/>
        <w:spacing w:after="0"/>
      </w:pPr>
      <w:r>
        <w:t>Sinu sub isto, magna pars nostri praeit</w:t>
      </w:r>
    </w:p>
    <w:p w14:paraId="1F0690CA" w14:textId="77777777" w:rsidR="00057276" w:rsidRDefault="00057276" w:rsidP="00A17364">
      <w:pPr>
        <w:pStyle w:val="DraCorstandard"/>
        <w:spacing w:after="0"/>
      </w:pPr>
      <w:r>
        <w:t>Iam tecum in astra. Perge, moribundam erige</w:t>
      </w:r>
    </w:p>
    <w:p w14:paraId="1F0690CB" w14:textId="77777777" w:rsidR="00057276" w:rsidRDefault="00057276" w:rsidP="00A17364">
      <w:pPr>
        <w:pStyle w:val="DraCorstandard"/>
        <w:spacing w:after="0"/>
      </w:pPr>
      <w:r>
        <w:t>Ceruicem, &amp; oculis vltimas castis faces</w:t>
      </w:r>
    </w:p>
    <w:p w14:paraId="1F0690CC" w14:textId="77777777" w:rsidR="00057276" w:rsidRDefault="00057276" w:rsidP="00A17364">
      <w:pPr>
        <w:pStyle w:val="DraCorstandard"/>
        <w:spacing w:after="0"/>
      </w:pPr>
      <w:r>
        <w:t>Infunde nostro pectori: quò te rapis:</w:t>
      </w:r>
    </w:p>
    <w:p w14:paraId="1F0690CD" w14:textId="77777777" w:rsidR="00057276" w:rsidRDefault="00057276" w:rsidP="00A17364">
      <w:pPr>
        <w:pStyle w:val="DraCorstandard"/>
        <w:spacing w:after="0"/>
      </w:pPr>
      <w:r>
        <w:t>Viuacis animae si quis expirat calor,</w:t>
      </w:r>
    </w:p>
    <w:p w14:paraId="1F0690CE" w14:textId="77777777" w:rsidR="00057276" w:rsidRDefault="00057276" w:rsidP="00A17364">
      <w:pPr>
        <w:pStyle w:val="DraCorstandard"/>
        <w:spacing w:after="0"/>
      </w:pPr>
      <w:r>
        <w:t>Premam labellis non leuem partem mei.</w:t>
      </w:r>
    </w:p>
    <w:p w14:paraId="1F0690CF" w14:textId="77777777" w:rsidR="00057276" w:rsidRDefault="00057276" w:rsidP="00A17364">
      <w:pPr>
        <w:pStyle w:val="DraCorstandard"/>
        <w:spacing w:after="0"/>
      </w:pPr>
      <w:r w:rsidRPr="00D67599">
        <w:rPr>
          <w:rStyle w:val="DraCorspeakerattribution"/>
        </w:rPr>
        <w:t>PHIL.</w:t>
      </w:r>
      <w:r>
        <w:t xml:space="preserve"> O prima nostri fax chori frater: tuum</w:t>
      </w:r>
    </w:p>
    <w:p w14:paraId="1F0690D0" w14:textId="77777777" w:rsidR="00057276" w:rsidRDefault="00057276" w:rsidP="00A17364">
      <w:pPr>
        <w:pStyle w:val="DraCorstandard"/>
        <w:spacing w:after="0"/>
      </w:pPr>
      <w:r>
        <w:t>Aspice Philippum, lumine extremo aspice.</w:t>
      </w:r>
    </w:p>
    <w:p w14:paraId="1F0690D1" w14:textId="77777777" w:rsidR="00057276" w:rsidRDefault="00057276" w:rsidP="00A17364">
      <w:pPr>
        <w:pStyle w:val="DraCorstandard"/>
        <w:spacing w:after="0"/>
      </w:pPr>
      <w:r>
        <w:t>Philippe viuis pondus ingratum solo?</w:t>
      </w:r>
    </w:p>
    <w:p w14:paraId="1F0690D2" w14:textId="77777777" w:rsidR="00057276" w:rsidRDefault="00057276" w:rsidP="00A17364">
      <w:pPr>
        <w:pStyle w:val="DraCorstandard"/>
        <w:spacing w:after="0"/>
      </w:pPr>
      <w:r>
        <w:t>Et fratris oculos vrget aeternus sopor.</w:t>
      </w:r>
    </w:p>
    <w:p w14:paraId="1F0690D3" w14:textId="77777777" w:rsidR="00057276" w:rsidRDefault="00057276" w:rsidP="00A17364">
      <w:pPr>
        <w:pStyle w:val="DraCorstandard"/>
        <w:spacing w:after="0"/>
      </w:pPr>
      <w:r>
        <w:t>Generose miles, fata vicisti aspera.</w:t>
      </w:r>
    </w:p>
    <w:p w14:paraId="1F0690D4" w14:textId="77777777" w:rsidR="00057276" w:rsidRDefault="00057276" w:rsidP="00A17364">
      <w:pPr>
        <w:pStyle w:val="DraCorstandard"/>
        <w:spacing w:after="0"/>
      </w:pPr>
      <w:r>
        <w:t>O Dextra foelix millies te exosculor</w:t>
      </w:r>
    </w:p>
    <w:p w14:paraId="1F0690D5" w14:textId="77777777" w:rsidR="00057276" w:rsidRDefault="00057276" w:rsidP="00A17364">
      <w:pPr>
        <w:pStyle w:val="DraCorstandard"/>
        <w:spacing w:after="0"/>
      </w:pPr>
      <w:r>
        <w:t>O laureatum coelitùs Christo caput.</w:t>
      </w:r>
    </w:p>
    <w:p w14:paraId="1F0690D6" w14:textId="77777777" w:rsidR="00057276" w:rsidRDefault="00057276" w:rsidP="00A17364">
      <w:pPr>
        <w:pStyle w:val="DraCorstandard"/>
        <w:spacing w:after="0"/>
      </w:pPr>
      <w:r>
        <w:t>O Ianuari, loquere supremùm mihi.</w:t>
      </w:r>
    </w:p>
    <w:p w14:paraId="1F0690D7" w14:textId="77777777" w:rsidR="00057276" w:rsidRDefault="00057276" w:rsidP="00A17364">
      <w:pPr>
        <w:pStyle w:val="DraCorstandard"/>
        <w:spacing w:after="0"/>
      </w:pPr>
      <w:r w:rsidRPr="00D67599">
        <w:rPr>
          <w:rStyle w:val="DraCorspeakerattribution"/>
        </w:rPr>
        <w:t>IAN.</w:t>
      </w:r>
      <w:r>
        <w:t xml:space="preserve"> Vici tyrannum, vt cernitis, Christo duce.</w:t>
      </w:r>
      <w:r w:rsidR="00196771" w:rsidRPr="00196771">
        <w:rPr>
          <w:lang w:val="it-IT"/>
        </w:rPr>
        <w:t xml:space="preserve"> </w:t>
      </w:r>
      <w:r w:rsidR="00196771" w:rsidRPr="00196771">
        <w:rPr>
          <w:rStyle w:val="DraCorstagedirectionsetc"/>
        </w:rPr>
        <w:t>Hęc moribundus.</w:t>
      </w:r>
    </w:p>
    <w:p w14:paraId="1F0690D8" w14:textId="77777777" w:rsidR="00057276" w:rsidRDefault="00057276" w:rsidP="00A17364">
      <w:pPr>
        <w:pStyle w:val="DraCorstandard"/>
        <w:spacing w:after="0"/>
      </w:pPr>
      <w:r>
        <w:t>In me videte, quàm potens Christi manus.</w:t>
      </w:r>
    </w:p>
    <w:p w14:paraId="1F0690D9" w14:textId="77777777" w:rsidR="00057276" w:rsidRDefault="00057276" w:rsidP="00A17364">
      <w:pPr>
        <w:pStyle w:val="DraCorstandard"/>
        <w:spacing w:after="0"/>
      </w:pPr>
      <w:r>
        <w:t>Certate iuuenes optimi, matre auspice.</w:t>
      </w:r>
    </w:p>
    <w:p w14:paraId="1F0690DA" w14:textId="77777777" w:rsidR="00057276" w:rsidRDefault="00057276" w:rsidP="00A17364">
      <w:pPr>
        <w:pStyle w:val="DraCorstandard"/>
        <w:spacing w:after="0"/>
      </w:pPr>
      <w:r>
        <w:t>Complexum in astris nulla praescindet dies.</w:t>
      </w:r>
    </w:p>
    <w:p w14:paraId="1F0690DB" w14:textId="77777777" w:rsidR="00057276" w:rsidRDefault="00057276" w:rsidP="00A17364">
      <w:pPr>
        <w:pStyle w:val="DraCorstandard"/>
        <w:spacing w:after="0"/>
      </w:pPr>
      <w:r w:rsidRPr="00196771">
        <w:rPr>
          <w:rStyle w:val="DraCorspeakerattribution"/>
        </w:rPr>
        <w:t>PVB.</w:t>
      </w:r>
      <w:r>
        <w:t xml:space="preserve"> Hic, vt videtis, spiritum execrabilem</w:t>
      </w:r>
    </w:p>
    <w:p w14:paraId="1F0690DC" w14:textId="77777777" w:rsidR="00057276" w:rsidRDefault="00057276" w:rsidP="00A17364">
      <w:pPr>
        <w:pStyle w:val="DraCorstandard"/>
        <w:spacing w:after="0"/>
      </w:pPr>
      <w:r>
        <w:t>Exhausit; at vos Caesar incolumes cupit,</w:t>
      </w:r>
    </w:p>
    <w:p w14:paraId="1F0690DD" w14:textId="77777777" w:rsidR="00057276" w:rsidRDefault="00057276" w:rsidP="00A17364">
      <w:pPr>
        <w:pStyle w:val="DraCorstandard"/>
        <w:spacing w:after="0"/>
      </w:pPr>
      <w:r>
        <w:t>Seruate vitam Caesari, vobis, Deis.</w:t>
      </w:r>
    </w:p>
    <w:p w14:paraId="1F0690DE" w14:textId="77777777" w:rsidR="00057276" w:rsidRDefault="00057276" w:rsidP="00A17364">
      <w:pPr>
        <w:pStyle w:val="DraCorstandard"/>
        <w:spacing w:after="0"/>
      </w:pPr>
      <w:r w:rsidRPr="00196771">
        <w:rPr>
          <w:rStyle w:val="DraCorspeakerattribution"/>
        </w:rPr>
        <w:t>PHIL.</w:t>
      </w:r>
      <w:r>
        <w:t xml:space="preserve"> Blandiris etiam, membra dum laniat, Nero,</w:t>
      </w:r>
    </w:p>
    <w:p w14:paraId="1F0690DF" w14:textId="77777777" w:rsidR="00057276" w:rsidRDefault="00057276" w:rsidP="00A17364">
      <w:pPr>
        <w:pStyle w:val="DraCorstandard"/>
        <w:spacing w:after="0"/>
      </w:pPr>
      <w:r>
        <w:t>Tu bella misces bella coelituum choro.</w:t>
      </w:r>
    </w:p>
    <w:p w14:paraId="1F0690E0" w14:textId="77777777" w:rsidR="00057276" w:rsidRDefault="00057276" w:rsidP="00A17364">
      <w:pPr>
        <w:pStyle w:val="DraCorstandard"/>
        <w:spacing w:after="0"/>
      </w:pPr>
      <w:r>
        <w:t>Vis experiri, quid animus noster potest?</w:t>
      </w:r>
    </w:p>
    <w:p w14:paraId="1F0690E1" w14:textId="77777777" w:rsidR="00057276" w:rsidRDefault="00057276" w:rsidP="00A17364">
      <w:pPr>
        <w:pStyle w:val="DraCorstandard"/>
        <w:spacing w:after="0"/>
      </w:pPr>
      <w:r>
        <w:t>Penetrale cordis vulnere ingenti fode,</w:t>
      </w:r>
    </w:p>
    <w:p w14:paraId="1F0690E2" w14:textId="77777777" w:rsidR="00057276" w:rsidRDefault="00057276" w:rsidP="00A17364">
      <w:pPr>
        <w:pStyle w:val="DraCorstandard"/>
        <w:spacing w:after="0"/>
      </w:pPr>
      <w:r>
        <w:t>Scrutare latebras viscerum, velle, eripe,</w:t>
      </w:r>
    </w:p>
    <w:p w14:paraId="1F0690E3" w14:textId="77777777" w:rsidR="00057276" w:rsidRDefault="00057276" w:rsidP="00A17364">
      <w:pPr>
        <w:pStyle w:val="DraCorstandard"/>
        <w:spacing w:after="0"/>
      </w:pPr>
      <w:r>
        <w:t>Diuulsa truncis membra per partes seca.</w:t>
      </w:r>
    </w:p>
    <w:p w14:paraId="1F0690E4" w14:textId="77777777" w:rsidR="00057276" w:rsidRDefault="00057276" w:rsidP="00A17364">
      <w:pPr>
        <w:pStyle w:val="DraCorstandard"/>
        <w:spacing w:after="0"/>
      </w:pPr>
      <w:r>
        <w:t>Effoeminatum forsitan censes gregem,</w:t>
      </w:r>
    </w:p>
    <w:p w14:paraId="1F0690E5" w14:textId="77777777" w:rsidR="00057276" w:rsidRDefault="00057276" w:rsidP="00A17364">
      <w:pPr>
        <w:pStyle w:val="DraCorstandard"/>
        <w:spacing w:after="0"/>
      </w:pPr>
      <w:r>
        <w:t>Qui vitae emamus dedecus vitâ breui?</w:t>
      </w:r>
    </w:p>
    <w:p w14:paraId="1F0690E6" w14:textId="77777777" w:rsidR="00057276" w:rsidRDefault="00057276" w:rsidP="00A17364">
      <w:pPr>
        <w:pStyle w:val="DraCorstandard"/>
        <w:spacing w:after="0"/>
      </w:pPr>
      <w:r>
        <w:lastRenderedPageBreak/>
        <w:t>Heu perge, perge. vernat hic sanguis tibi</w:t>
      </w:r>
    </w:p>
    <w:p w14:paraId="1F0690E7" w14:textId="77777777" w:rsidR="00057276" w:rsidRDefault="00057276" w:rsidP="00A17364">
      <w:pPr>
        <w:pStyle w:val="DraCorstandard"/>
        <w:spacing w:after="0"/>
      </w:pPr>
      <w:r>
        <w:t>Sorbendus auidis faucibus, perge, obsecro.</w:t>
      </w:r>
    </w:p>
    <w:p w14:paraId="1F0690E8" w14:textId="77777777" w:rsidR="00057276" w:rsidRDefault="00057276" w:rsidP="00A17364">
      <w:pPr>
        <w:pStyle w:val="DraCorstandard"/>
        <w:spacing w:after="0"/>
      </w:pPr>
      <w:r w:rsidRPr="00196771">
        <w:rPr>
          <w:rStyle w:val="DraCorspeakerattribution"/>
        </w:rPr>
        <w:t>PVE.</w:t>
      </w:r>
      <w:r>
        <w:t xml:space="preserve"> Ite, &amp; scelestos fustibus lentè obrutos</w:t>
      </w:r>
    </w:p>
    <w:p w14:paraId="1F0690E9" w14:textId="77777777" w:rsidR="00057276" w:rsidRDefault="00057276" w:rsidP="00A17364">
      <w:pPr>
        <w:pStyle w:val="DraCorstandard"/>
        <w:spacing w:after="0"/>
      </w:pPr>
      <w:r>
        <w:t>Tundite, supremum spiritum dum exhauriant.</w:t>
      </w:r>
    </w:p>
    <w:p w14:paraId="1F0690EA" w14:textId="77777777" w:rsidR="00057276" w:rsidRDefault="00057276" w:rsidP="00A17364">
      <w:pPr>
        <w:pStyle w:val="DraCorstandard"/>
        <w:spacing w:after="0"/>
      </w:pPr>
      <w:r w:rsidRPr="00196771">
        <w:rPr>
          <w:rStyle w:val="DraCorspeakerattribution"/>
        </w:rPr>
        <w:t>FELIX</w:t>
      </w:r>
      <w:r>
        <w:t xml:space="preserve"> Philippe frater, restat actus fabulae</w:t>
      </w:r>
    </w:p>
    <w:p w14:paraId="1F0690EB" w14:textId="77777777" w:rsidR="00057276" w:rsidRDefault="00057276" w:rsidP="00A17364">
      <w:pPr>
        <w:pStyle w:val="DraCorstandard"/>
        <w:spacing w:after="0"/>
      </w:pPr>
      <w:r>
        <w:t>Extremus, hîc est elaborandus mihi</w:t>
      </w:r>
    </w:p>
    <w:p w14:paraId="1F0690EC" w14:textId="77777777" w:rsidR="00057276" w:rsidRDefault="00057276" w:rsidP="00A17364">
      <w:pPr>
        <w:pStyle w:val="DraCorstandard"/>
        <w:spacing w:after="0"/>
      </w:pPr>
      <w:r>
        <w:t>Et tibi, ruamus fortiter, quò nos vocat</w:t>
      </w:r>
    </w:p>
    <w:p w14:paraId="1F0690ED" w14:textId="77777777" w:rsidR="00057276" w:rsidRDefault="00057276" w:rsidP="00A17364">
      <w:pPr>
        <w:pStyle w:val="DraCorstandard"/>
        <w:spacing w:after="0"/>
      </w:pPr>
      <w:r>
        <w:t>Generosa mater, fratris &amp; manes pij.</w:t>
      </w:r>
    </w:p>
    <w:p w14:paraId="1F0690EE" w14:textId="77777777" w:rsidR="00057276" w:rsidRDefault="00057276" w:rsidP="00A17364">
      <w:pPr>
        <w:pStyle w:val="DraCorstandard"/>
        <w:spacing w:after="0"/>
      </w:pPr>
      <w:r w:rsidRPr="00196771">
        <w:rPr>
          <w:rStyle w:val="DraCorspeakerattribution"/>
        </w:rPr>
        <w:t>PHIL.</w:t>
      </w:r>
      <w:r>
        <w:t xml:space="preserve"> O dulce amorum conscium pectus mihi,</w:t>
      </w:r>
    </w:p>
    <w:p w14:paraId="1F0690EF" w14:textId="77777777" w:rsidR="00057276" w:rsidRDefault="00057276" w:rsidP="00A17364">
      <w:pPr>
        <w:pStyle w:val="DraCorstandard"/>
        <w:spacing w:after="0"/>
      </w:pPr>
      <w:r>
        <w:t>Moriamur vnà fortiter, dulce est mori.</w:t>
      </w:r>
    </w:p>
    <w:p w14:paraId="1F0690F0" w14:textId="77777777" w:rsidR="00057276" w:rsidRDefault="00057276" w:rsidP="00A17364">
      <w:pPr>
        <w:pStyle w:val="DraCorstandard"/>
        <w:spacing w:after="0"/>
      </w:pPr>
      <w:r>
        <w:t>Calcare fratris optimi vestigia</w:t>
      </w:r>
    </w:p>
    <w:p w14:paraId="1F0690F1" w14:textId="77777777" w:rsidR="00057276" w:rsidRDefault="00057276" w:rsidP="00A17364">
      <w:pPr>
        <w:pStyle w:val="DraCorstandard"/>
        <w:spacing w:after="0"/>
      </w:pPr>
      <w:r>
        <w:t>Ardeo: ruamus ad necem Christo duce.</w:t>
      </w:r>
    </w:p>
    <w:p w14:paraId="1F0690F2" w14:textId="77777777" w:rsidR="00196771" w:rsidRDefault="00196771" w:rsidP="00196771">
      <w:pPr>
        <w:pStyle w:val="DraCoradditions"/>
      </w:pPr>
      <w:r>
        <w:t>/argument_start/</w:t>
      </w:r>
    </w:p>
    <w:p w14:paraId="1F0690F3" w14:textId="77777777" w:rsidR="00057276" w:rsidRPr="0044355F" w:rsidRDefault="00057276" w:rsidP="00A17364">
      <w:pPr>
        <w:pStyle w:val="DraCorstandard"/>
        <w:spacing w:after="0"/>
        <w:rPr>
          <w:iCs/>
        </w:rPr>
      </w:pPr>
      <w:r w:rsidRPr="0044355F">
        <w:rPr>
          <w:iCs/>
        </w:rPr>
        <w:t>Suprema verba martyrum.</w:t>
      </w:r>
    </w:p>
    <w:p w14:paraId="1F0690F4" w14:textId="77777777" w:rsidR="00196771" w:rsidRDefault="00196771" w:rsidP="00196771">
      <w:pPr>
        <w:pStyle w:val="DraCoradditions"/>
      </w:pPr>
      <w:r>
        <w:t>/argument_end/</w:t>
      </w:r>
    </w:p>
    <w:p w14:paraId="1F0690F5" w14:textId="77777777" w:rsidR="00057276" w:rsidRDefault="00057276" w:rsidP="00A17364">
      <w:pPr>
        <w:pStyle w:val="DraCorstandard"/>
        <w:spacing w:after="0"/>
      </w:pPr>
      <w:r w:rsidRPr="00196771">
        <w:rPr>
          <w:rStyle w:val="DraCorspeakerattribution"/>
        </w:rPr>
        <w:t>FELIX</w:t>
      </w:r>
      <w:r>
        <w:t xml:space="preserve"> CHriste patris summi, mundi coelestis origo,</w:t>
      </w:r>
    </w:p>
    <w:p w14:paraId="1F0690F6" w14:textId="77777777" w:rsidR="00057276" w:rsidRDefault="00057276" w:rsidP="00A17364">
      <w:pPr>
        <w:pStyle w:val="DraCorstandard"/>
        <w:spacing w:after="0"/>
      </w:pPr>
      <w:r>
        <w:t>Quo duce sydereis incensa palatia flammis,</w:t>
      </w:r>
    </w:p>
    <w:p w14:paraId="1F0690F7" w14:textId="77777777" w:rsidR="00057276" w:rsidRDefault="00057276" w:rsidP="00A17364">
      <w:pPr>
        <w:pStyle w:val="DraCorstandard"/>
        <w:spacing w:after="0"/>
      </w:pPr>
      <w:r>
        <w:t>Quo freta voluuntur, terraque hac mole quiescunt</w:t>
      </w:r>
    </w:p>
    <w:p w14:paraId="1F0690F8" w14:textId="77777777" w:rsidR="00057276" w:rsidRDefault="00057276" w:rsidP="00A17364">
      <w:pPr>
        <w:pStyle w:val="DraCorstandard"/>
        <w:spacing w:after="0"/>
      </w:pPr>
      <w:r>
        <w:t>Quo primùm veniente excessit decolor aetas,</w:t>
      </w:r>
    </w:p>
    <w:p w14:paraId="1F0690F9" w14:textId="77777777" w:rsidR="00057276" w:rsidRDefault="00057276" w:rsidP="00A17364">
      <w:pPr>
        <w:pStyle w:val="DraCorstandard"/>
        <w:spacing w:after="0"/>
      </w:pPr>
      <w:r>
        <w:t>Impiaque incestam soluerunt saecula noctem.</w:t>
      </w:r>
    </w:p>
    <w:p w14:paraId="1F0690FA" w14:textId="77777777" w:rsidR="00057276" w:rsidRDefault="00057276" w:rsidP="00A17364">
      <w:pPr>
        <w:pStyle w:val="DraCorstandard"/>
        <w:spacing w:after="0"/>
      </w:pPr>
      <w:r>
        <w:t>En tibi deferimus purae libamina mentis,</w:t>
      </w:r>
    </w:p>
    <w:p w14:paraId="1F0690FB" w14:textId="77777777" w:rsidR="00057276" w:rsidRDefault="00057276" w:rsidP="00A17364">
      <w:pPr>
        <w:pStyle w:val="DraCorstandard"/>
        <w:spacing w:after="0"/>
      </w:pPr>
      <w:r>
        <w:t>Nunquam degeneres, &amp; magnae lucis egeni.</w:t>
      </w:r>
    </w:p>
    <w:p w14:paraId="1F0690FC" w14:textId="77777777" w:rsidR="00057276" w:rsidRDefault="00057276" w:rsidP="00A17364">
      <w:pPr>
        <w:pStyle w:val="DraCorstandard"/>
        <w:spacing w:after="0"/>
      </w:pPr>
      <w:r>
        <w:t>Luctantes animos genitor tu corpore solue,</w:t>
      </w:r>
    </w:p>
    <w:p w14:paraId="1F0690FD" w14:textId="77777777" w:rsidR="00057276" w:rsidRDefault="00057276" w:rsidP="00A17364">
      <w:pPr>
        <w:pStyle w:val="DraCorstandard"/>
        <w:spacing w:after="0"/>
      </w:pPr>
      <w:r>
        <w:t>Coeli pande vias, &amp; nos rape in omnia tecum.</w:t>
      </w:r>
    </w:p>
    <w:p w14:paraId="1F0690FE" w14:textId="77777777" w:rsidR="00057276" w:rsidRDefault="00057276" w:rsidP="00A17364">
      <w:pPr>
        <w:pStyle w:val="DraCorstandard"/>
        <w:spacing w:after="0"/>
      </w:pPr>
      <w:r w:rsidRPr="00196771">
        <w:rPr>
          <w:rStyle w:val="DraCorspeakerattribution"/>
        </w:rPr>
        <w:t>PHILIP.</w:t>
      </w:r>
      <w:r>
        <w:t xml:space="preserve"> Audite astrorum ignes, &amp; vaga murmura Ponti,</w:t>
      </w:r>
    </w:p>
    <w:p w14:paraId="1F0690FF" w14:textId="77777777" w:rsidR="00057276" w:rsidRDefault="00057276" w:rsidP="00A17364">
      <w:pPr>
        <w:pStyle w:val="DraCorstandard"/>
        <w:spacing w:after="0"/>
      </w:pPr>
      <w:r>
        <w:t>Et moles operosa soli: tuque inclyta Roma.</w:t>
      </w:r>
    </w:p>
    <w:p w14:paraId="1F069100" w14:textId="77777777" w:rsidR="00057276" w:rsidRDefault="00057276" w:rsidP="00A17364">
      <w:pPr>
        <w:pStyle w:val="DraCorstandard"/>
        <w:spacing w:after="0"/>
      </w:pPr>
      <w:r>
        <w:t>Inclyta bellorum spolijs, magis inclyta Roma.</w:t>
      </w:r>
    </w:p>
    <w:p w14:paraId="1F069101" w14:textId="77777777" w:rsidR="00057276" w:rsidRDefault="00057276" w:rsidP="00A17364">
      <w:pPr>
        <w:pStyle w:val="DraCorstandard"/>
        <w:spacing w:after="0"/>
      </w:pPr>
      <w:r>
        <w:t xml:space="preserve">Si coeli sequerere vias. </w:t>
      </w:r>
      <w:r w:rsidRPr="00285CDB">
        <w:t>Labentibus annis</w:t>
      </w:r>
    </w:p>
    <w:p w14:paraId="1F069102" w14:textId="77777777" w:rsidR="00057276" w:rsidRDefault="00057276" w:rsidP="00A17364">
      <w:pPr>
        <w:pStyle w:val="DraCorstandard"/>
        <w:spacing w:after="0"/>
      </w:pPr>
      <w:r w:rsidRPr="00285CDB">
        <w:t>Optatum veniet tempus, quo ferrea proles</w:t>
      </w:r>
    </w:p>
    <w:p w14:paraId="1F069103" w14:textId="77777777" w:rsidR="00057276" w:rsidRDefault="00057276" w:rsidP="00A17364">
      <w:pPr>
        <w:pStyle w:val="DraCorstandard"/>
        <w:spacing w:after="0"/>
      </w:pPr>
      <w:r w:rsidRPr="00285CDB">
        <w:t>Desinet, &amp; sanctis mitescet legibus orbis.</w:t>
      </w:r>
    </w:p>
    <w:p w14:paraId="1F069104" w14:textId="77777777" w:rsidR="00057276" w:rsidRDefault="00057276" w:rsidP="00A17364">
      <w:pPr>
        <w:pStyle w:val="DraCorstandard"/>
        <w:spacing w:after="0"/>
      </w:pPr>
      <w:r w:rsidRPr="00285CDB">
        <w:t>Hoc precor, hanc animam tam fausta in saecula fundo.</w:t>
      </w:r>
    </w:p>
    <w:p w14:paraId="1F069105" w14:textId="77777777" w:rsidR="00057276" w:rsidRDefault="00057276" w:rsidP="00A17364">
      <w:pPr>
        <w:pStyle w:val="DraCorstandard"/>
        <w:spacing w:after="0"/>
      </w:pPr>
      <w:r w:rsidRPr="00285CDB">
        <w:t>Non tristes diras, &amp; Auerna sonantia flammis</w:t>
      </w:r>
    </w:p>
    <w:p w14:paraId="1F069106" w14:textId="77777777" w:rsidR="00057276" w:rsidRDefault="00057276" w:rsidP="00A17364">
      <w:pPr>
        <w:pStyle w:val="DraCorstandard"/>
        <w:spacing w:after="0"/>
      </w:pPr>
      <w:r w:rsidRPr="00285CDB">
        <w:t>Imprecor in patriam, sed simplex hostia libo</w:t>
      </w:r>
    </w:p>
    <w:p w14:paraId="1F069107" w14:textId="77777777" w:rsidR="00057276" w:rsidRDefault="00057276" w:rsidP="00A17364">
      <w:pPr>
        <w:pStyle w:val="DraCorstandard"/>
        <w:spacing w:after="0"/>
      </w:pPr>
      <w:r w:rsidRPr="00285CDB">
        <w:lastRenderedPageBreak/>
        <w:t>Sanguinis hoc quodcunque est: testor te mea Roma,</w:t>
      </w:r>
    </w:p>
    <w:p w14:paraId="1F069108" w14:textId="77777777" w:rsidR="00057276" w:rsidRDefault="00057276" w:rsidP="00A17364">
      <w:pPr>
        <w:pStyle w:val="DraCorstandard"/>
        <w:spacing w:after="0"/>
      </w:pPr>
      <w:r w:rsidRPr="00285CDB">
        <w:t>Saeua parens, dilecta tamen, fluit haec tibi vena,</w:t>
      </w:r>
    </w:p>
    <w:p w14:paraId="1F069109" w14:textId="77777777" w:rsidR="00057276" w:rsidRDefault="00057276" w:rsidP="00A17364">
      <w:pPr>
        <w:pStyle w:val="DraCorstandard"/>
        <w:spacing w:after="0"/>
      </w:pPr>
      <w:r w:rsidRPr="00285CDB">
        <w:t>Et me cura tui àd manes comitabitur imos.</w:t>
      </w:r>
    </w:p>
    <w:p w14:paraId="1F06910A" w14:textId="77777777" w:rsidR="00057276" w:rsidRPr="00196771" w:rsidRDefault="00057276" w:rsidP="00A17364">
      <w:pPr>
        <w:pStyle w:val="DraCorstandard"/>
        <w:spacing w:after="0"/>
        <w:rPr>
          <w:rStyle w:val="DraCorstagedirectionsetc"/>
        </w:rPr>
      </w:pPr>
      <w:r w:rsidRPr="00196771">
        <w:rPr>
          <w:rStyle w:val="DraCorstagedirectionsetc"/>
        </w:rPr>
        <w:t>PVBLIVS, FELICITAS.</w:t>
      </w:r>
    </w:p>
    <w:p w14:paraId="1F06910B" w14:textId="77777777" w:rsidR="00196771" w:rsidRDefault="00196771" w:rsidP="00196771">
      <w:pPr>
        <w:pStyle w:val="DraCoradditions"/>
      </w:pPr>
      <w:r>
        <w:t>/argument_start/</w:t>
      </w:r>
    </w:p>
    <w:p w14:paraId="1F06910C" w14:textId="77777777" w:rsidR="00057276" w:rsidRPr="00196771" w:rsidRDefault="00057276" w:rsidP="00A17364">
      <w:pPr>
        <w:pStyle w:val="DraCorstandard"/>
        <w:spacing w:after="0"/>
        <w:rPr>
          <w:iCs/>
          <w:lang w:val="en-GB"/>
        </w:rPr>
      </w:pPr>
      <w:r w:rsidRPr="00196771">
        <w:rPr>
          <w:iCs/>
          <w:lang w:val="en-GB"/>
        </w:rPr>
        <w:t>Obtruduntur illi tria filiorum corpora, &amp; in eius conspectu quartus mittitur ad necem.</w:t>
      </w:r>
    </w:p>
    <w:p w14:paraId="1F06910D" w14:textId="77777777" w:rsidR="00196771" w:rsidRDefault="00196771" w:rsidP="00196771">
      <w:pPr>
        <w:pStyle w:val="DraCoradditions"/>
      </w:pPr>
      <w:r>
        <w:t>/argument_end/</w:t>
      </w:r>
    </w:p>
    <w:p w14:paraId="1F06910E" w14:textId="77777777" w:rsidR="00057276" w:rsidRDefault="00057276" w:rsidP="00A17364">
      <w:pPr>
        <w:pStyle w:val="DraCorstandard"/>
        <w:spacing w:after="0"/>
        <w:rPr>
          <w:lang w:val="en-GB"/>
        </w:rPr>
      </w:pPr>
      <w:r w:rsidRPr="00196771">
        <w:rPr>
          <w:rStyle w:val="DraCorspeakerattribution"/>
        </w:rPr>
        <w:t>PUB.</w:t>
      </w:r>
      <w:r>
        <w:rPr>
          <w:lang w:val="en-GB"/>
        </w:rPr>
        <w:t xml:space="preserve"> AGe nunc triumpha filij regnant tui.</w:t>
      </w:r>
    </w:p>
    <w:p w14:paraId="1F06910F" w14:textId="77777777" w:rsidR="00057276" w:rsidRDefault="00057276" w:rsidP="00A17364">
      <w:pPr>
        <w:pStyle w:val="DraCorstandard"/>
        <w:spacing w:after="0"/>
      </w:pPr>
      <w:r>
        <w:t>Agnoscis istos? exitum inueniunt minae.</w:t>
      </w:r>
    </w:p>
    <w:p w14:paraId="1F069110" w14:textId="77777777" w:rsidR="00057276" w:rsidRDefault="0015016F" w:rsidP="00A17364">
      <w:pPr>
        <w:pStyle w:val="DraCorstandard"/>
        <w:spacing w:after="0"/>
      </w:pPr>
      <w:r w:rsidRPr="0015016F">
        <w:rPr>
          <w:rStyle w:val="DraCorspeakerattribution"/>
        </w:rPr>
        <w:t>FEL.</w:t>
      </w:r>
      <w:r w:rsidR="00057276">
        <w:t xml:space="preserve"> Agnosco nostra viscera, &amp; teneo sinu.</w:t>
      </w:r>
    </w:p>
    <w:p w14:paraId="1F069111" w14:textId="77777777" w:rsidR="00057276" w:rsidRDefault="00057276" w:rsidP="00A17364">
      <w:pPr>
        <w:pStyle w:val="DraCorstandard"/>
        <w:spacing w:after="0"/>
      </w:pPr>
      <w:r>
        <w:t>Foelix corona martyrum! vos lugeam?</w:t>
      </w:r>
    </w:p>
    <w:p w14:paraId="1F069112" w14:textId="77777777" w:rsidR="00057276" w:rsidRDefault="00057276" w:rsidP="00A17364">
      <w:pPr>
        <w:pStyle w:val="DraCorstandard"/>
        <w:spacing w:after="0"/>
      </w:pPr>
      <w:r>
        <w:t>Lugere iniquum est, queis mori votum fuit:</w:t>
      </w:r>
    </w:p>
    <w:p w14:paraId="1F069113" w14:textId="77777777" w:rsidR="00057276" w:rsidRDefault="00057276" w:rsidP="00A17364">
      <w:pPr>
        <w:pStyle w:val="DraCorstandard"/>
        <w:spacing w:after="0"/>
      </w:pPr>
      <w:r>
        <w:t>Non flere durum est, saxa luxerunt prius.</w:t>
      </w:r>
    </w:p>
    <w:p w14:paraId="1F069114" w14:textId="77777777" w:rsidR="00057276" w:rsidRDefault="00057276" w:rsidP="00A17364">
      <w:pPr>
        <w:pStyle w:val="DraCorstandard"/>
        <w:spacing w:after="0"/>
      </w:pPr>
      <w:r>
        <w:t>Humanitatis lachrymas dare quis vetat?</w:t>
      </w:r>
    </w:p>
    <w:p w14:paraId="1F069115" w14:textId="77777777" w:rsidR="00057276" w:rsidRDefault="00057276" w:rsidP="00A17364">
      <w:pPr>
        <w:pStyle w:val="DraCorstandard"/>
        <w:spacing w:after="0"/>
      </w:pPr>
      <w:r>
        <w:t>Me prima matrem fecit haec fratrum trias,</w:t>
      </w:r>
    </w:p>
    <w:p w14:paraId="1F069116" w14:textId="77777777" w:rsidR="00057276" w:rsidRDefault="00057276" w:rsidP="00A17364">
      <w:pPr>
        <w:pStyle w:val="DraCorstandard"/>
        <w:spacing w:after="0"/>
      </w:pPr>
      <w:r>
        <w:t>Me fracta primis verba praetentans modis,</w:t>
      </w:r>
    </w:p>
    <w:p w14:paraId="1F069117" w14:textId="77777777" w:rsidR="00057276" w:rsidRDefault="00057276" w:rsidP="00A17364">
      <w:pPr>
        <w:pStyle w:val="DraCorstandard"/>
        <w:spacing w:after="0"/>
      </w:pPr>
      <w:r>
        <w:t>Matrem vocauit, &amp; per aetatis gradus</w:t>
      </w:r>
    </w:p>
    <w:p w14:paraId="1F069118" w14:textId="77777777" w:rsidR="00057276" w:rsidRDefault="00057276" w:rsidP="00A17364">
      <w:pPr>
        <w:pStyle w:val="DraCorstandard"/>
        <w:spacing w:after="0"/>
      </w:pPr>
      <w:r>
        <w:t>Haec se iuuentus aurea explicuit mihi,</w:t>
      </w:r>
    </w:p>
    <w:p w14:paraId="1F069119" w14:textId="77777777" w:rsidR="00057276" w:rsidRDefault="00057276" w:rsidP="00A17364">
      <w:pPr>
        <w:pStyle w:val="DraCorstandard"/>
        <w:spacing w:after="0"/>
      </w:pPr>
      <w:r>
        <w:t>Vt veris ortu solis ad teneras faces</w:t>
      </w:r>
    </w:p>
    <w:p w14:paraId="1F06911A" w14:textId="77777777" w:rsidR="00057276" w:rsidRDefault="00057276" w:rsidP="00A17364">
      <w:pPr>
        <w:pStyle w:val="DraCorstandard"/>
        <w:spacing w:after="0"/>
      </w:pPr>
      <w:r>
        <w:t>Sinus hiulcos mollis expandit rosa.</w:t>
      </w:r>
    </w:p>
    <w:p w14:paraId="1F06911B" w14:textId="77777777" w:rsidR="00057276" w:rsidRDefault="00057276" w:rsidP="00A17364">
      <w:pPr>
        <w:pStyle w:val="DraCorstandard"/>
        <w:spacing w:after="0"/>
      </w:pPr>
      <w:r>
        <w:t>Nunc orbitatis vulnus est primum meae,</w:t>
      </w:r>
    </w:p>
    <w:p w14:paraId="1F06911C" w14:textId="77777777" w:rsidR="00057276" w:rsidRDefault="00057276" w:rsidP="00A17364">
      <w:pPr>
        <w:pStyle w:val="DraCorstandard"/>
        <w:spacing w:after="0"/>
      </w:pPr>
      <w:r>
        <w:t>Sed expetitum. Quae ora? cui primùm eluam</w:t>
      </w:r>
    </w:p>
    <w:p w14:paraId="1F06911D" w14:textId="77777777" w:rsidR="00057276" w:rsidRDefault="00057276" w:rsidP="00A17364">
      <w:pPr>
        <w:pStyle w:val="DraCorstandard"/>
        <w:spacing w:after="0"/>
      </w:pPr>
      <w:r>
        <w:t>Aspersa tabo? frontis offundit notas,</w:t>
      </w:r>
    </w:p>
    <w:p w14:paraId="1F06911E" w14:textId="77777777" w:rsidR="00057276" w:rsidRDefault="00057276" w:rsidP="00A17364">
      <w:pPr>
        <w:pStyle w:val="DraCorstandard"/>
        <w:spacing w:after="0"/>
      </w:pPr>
      <w:r>
        <w:t>Miscetque vultus vulnerum impactus cruor.</w:t>
      </w:r>
    </w:p>
    <w:p w14:paraId="1F06911F" w14:textId="77777777" w:rsidR="00057276" w:rsidRDefault="00057276" w:rsidP="00A17364">
      <w:pPr>
        <w:pStyle w:val="DraCorstandard"/>
        <w:spacing w:after="0"/>
      </w:pPr>
      <w:r>
        <w:t>Errare nescit caritas: septem mihi</w:t>
      </w:r>
    </w:p>
    <w:p w14:paraId="1F069120" w14:textId="77777777" w:rsidR="00057276" w:rsidRDefault="00057276" w:rsidP="00A17364">
      <w:pPr>
        <w:pStyle w:val="DraCorstandard"/>
        <w:spacing w:after="0"/>
      </w:pPr>
      <w:r>
        <w:t>Vnus fuêre, fecerat &amp; vnos amor.</w:t>
      </w:r>
    </w:p>
    <w:p w14:paraId="1F069121" w14:textId="77777777" w:rsidR="00057276" w:rsidRDefault="00057276" w:rsidP="00A17364">
      <w:pPr>
        <w:pStyle w:val="DraCorstandard"/>
        <w:spacing w:after="0"/>
      </w:pPr>
      <w:r>
        <w:t>Durate solùm funere in tanto manus,</w:t>
      </w:r>
    </w:p>
    <w:p w14:paraId="1F069122" w14:textId="77777777" w:rsidR="00057276" w:rsidRDefault="00057276" w:rsidP="00A17364">
      <w:pPr>
        <w:pStyle w:val="DraCorstandard"/>
        <w:spacing w:after="0"/>
      </w:pPr>
      <w:r>
        <w:t>Nondum litatum est: heu quibus plagis fluunt</w:t>
      </w:r>
    </w:p>
    <w:p w14:paraId="1F069123" w14:textId="77777777" w:rsidR="00057276" w:rsidRDefault="00057276" w:rsidP="00A17364">
      <w:pPr>
        <w:pStyle w:val="DraCorstandard"/>
        <w:spacing w:after="0"/>
      </w:pPr>
      <w:r>
        <w:t>Concisa membra, numerem ego, numerem ocyus,</w:t>
      </w:r>
    </w:p>
    <w:p w14:paraId="1F069124" w14:textId="77777777" w:rsidR="00057276" w:rsidRDefault="00057276" w:rsidP="00A17364">
      <w:pPr>
        <w:pStyle w:val="DraCorstandard"/>
        <w:spacing w:after="0"/>
      </w:pPr>
      <w:r>
        <w:t>Non sunt pudendae. Martyrum illę sunt opes,</w:t>
      </w:r>
    </w:p>
    <w:p w14:paraId="1F069125" w14:textId="77777777" w:rsidR="00057276" w:rsidRDefault="00057276" w:rsidP="00A17364">
      <w:pPr>
        <w:pStyle w:val="DraCorstandard"/>
        <w:spacing w:after="0"/>
      </w:pPr>
      <w:r>
        <w:t>Illi lapilli, vulnus est quicquid premo,</w:t>
      </w:r>
    </w:p>
    <w:p w14:paraId="1F069126" w14:textId="77777777" w:rsidR="00057276" w:rsidRDefault="00057276" w:rsidP="00A17364">
      <w:pPr>
        <w:pStyle w:val="DraCorstandard"/>
        <w:spacing w:after="0"/>
      </w:pPr>
      <w:r>
        <w:t>Quod fuerat olim corpus, in vulnus coit:</w:t>
      </w:r>
    </w:p>
    <w:p w14:paraId="1F069127" w14:textId="77777777" w:rsidR="00057276" w:rsidRDefault="00057276" w:rsidP="00A17364">
      <w:pPr>
        <w:pStyle w:val="DraCorstandard"/>
        <w:spacing w:after="0"/>
      </w:pPr>
      <w:r>
        <w:t>Tantum refossis artubus factum est iter</w:t>
      </w:r>
    </w:p>
    <w:p w14:paraId="1F069128" w14:textId="77777777" w:rsidR="00057276" w:rsidRDefault="00057276" w:rsidP="00A17364">
      <w:pPr>
        <w:pStyle w:val="DraCorstandard"/>
        <w:spacing w:after="0"/>
      </w:pPr>
      <w:r>
        <w:lastRenderedPageBreak/>
        <w:t>Ingentis animę Misera quid primùm querar?</w:t>
      </w:r>
    </w:p>
    <w:p w14:paraId="1F069129" w14:textId="77777777" w:rsidR="00057276" w:rsidRDefault="00057276" w:rsidP="00A17364">
      <w:pPr>
        <w:pStyle w:val="DraCorstandard"/>
        <w:spacing w:after="0"/>
      </w:pPr>
      <w:r>
        <w:t>Vobis superstes viuo, primùm istud queror.</w:t>
      </w:r>
    </w:p>
    <w:p w14:paraId="1F06912A" w14:textId="77777777" w:rsidR="00057276" w:rsidRDefault="00057276" w:rsidP="00A17364">
      <w:pPr>
        <w:pStyle w:val="DraCorstandard"/>
        <w:spacing w:after="0"/>
      </w:pPr>
      <w:r>
        <w:t>Heu nec supremo licuit affatu frui,</w:t>
      </w:r>
    </w:p>
    <w:p w14:paraId="1F06912B" w14:textId="77777777" w:rsidR="00057276" w:rsidRDefault="00057276" w:rsidP="00A17364">
      <w:pPr>
        <w:pStyle w:val="DraCorstandard"/>
        <w:spacing w:after="0"/>
      </w:pPr>
      <w:r>
        <w:t>Nec osculari proximae addictos neci:</w:t>
      </w:r>
    </w:p>
    <w:p w14:paraId="1F06912C" w14:textId="77777777" w:rsidR="00057276" w:rsidRDefault="00057276" w:rsidP="00A17364">
      <w:pPr>
        <w:pStyle w:val="DraCorstandard"/>
        <w:spacing w:after="0"/>
      </w:pPr>
      <w:r>
        <w:t>Non licuit oculos claudere exitijs graues.</w:t>
      </w:r>
    </w:p>
    <w:p w14:paraId="1F06912D" w14:textId="77777777" w:rsidR="00057276" w:rsidRDefault="00057276" w:rsidP="00A17364">
      <w:pPr>
        <w:pStyle w:val="DraCorstandard"/>
        <w:spacing w:after="0"/>
      </w:pPr>
      <w:r>
        <w:t>Ah! si supremos halitus oris sacri</w:t>
      </w:r>
    </w:p>
    <w:p w14:paraId="1F06912E" w14:textId="77777777" w:rsidR="00057276" w:rsidRDefault="00057276" w:rsidP="00A17364">
      <w:pPr>
        <w:pStyle w:val="DraCorstandard"/>
        <w:spacing w:after="0"/>
      </w:pPr>
      <w:r>
        <w:t>Legere fuisset licitum, &amp; animam exugere,</w:t>
      </w:r>
    </w:p>
    <w:p w14:paraId="1F06912F" w14:textId="77777777" w:rsidR="00057276" w:rsidRDefault="00057276" w:rsidP="00A17364">
      <w:pPr>
        <w:pStyle w:val="DraCorstandard"/>
        <w:spacing w:after="0"/>
      </w:pPr>
      <w:r>
        <w:t>In vos vicissim spiritum efflassem meum</w:t>
      </w:r>
    </w:p>
    <w:p w14:paraId="1F069130" w14:textId="77777777" w:rsidR="00057276" w:rsidRDefault="00057276" w:rsidP="00A17364">
      <w:pPr>
        <w:pStyle w:val="DraCorstandard"/>
        <w:spacing w:after="0"/>
      </w:pPr>
      <w:r>
        <w:t>Succumbe natura, quid agis? vincat Deus.</w:t>
      </w:r>
    </w:p>
    <w:p w14:paraId="1F069131" w14:textId="77777777" w:rsidR="00057276" w:rsidRDefault="00057276" w:rsidP="00A17364">
      <w:pPr>
        <w:pStyle w:val="DraCorstandard"/>
        <w:spacing w:after="0"/>
      </w:pPr>
      <w:r>
        <w:t>Iam prima pompae fercula emisi polo.</w:t>
      </w:r>
    </w:p>
    <w:p w14:paraId="1F069132" w14:textId="77777777" w:rsidR="00057276" w:rsidRDefault="00057276" w:rsidP="00A17364">
      <w:pPr>
        <w:pStyle w:val="DraCorstandard"/>
        <w:spacing w:after="0"/>
      </w:pPr>
      <w:r>
        <w:t>O dulce pondus! ò capita: frontes, coma,</w:t>
      </w:r>
    </w:p>
    <w:p w14:paraId="1F069133" w14:textId="77777777" w:rsidR="00057276" w:rsidRDefault="00057276" w:rsidP="00A17364">
      <w:pPr>
        <w:pStyle w:val="DraCorstandard"/>
        <w:spacing w:after="0"/>
      </w:pPr>
      <w:r>
        <w:t>O digna ceruix syderibus, ò syderum</w:t>
      </w:r>
    </w:p>
    <w:p w14:paraId="1F069134" w14:textId="77777777" w:rsidR="00057276" w:rsidRDefault="00057276" w:rsidP="00A17364">
      <w:pPr>
        <w:pStyle w:val="DraCorstandard"/>
        <w:spacing w:after="0"/>
      </w:pPr>
      <w:r>
        <w:t>Radiata flammis lumina ergo vos sopor</w:t>
      </w:r>
    </w:p>
    <w:p w14:paraId="1F069135" w14:textId="77777777" w:rsidR="00057276" w:rsidRDefault="00057276" w:rsidP="00A17364">
      <w:pPr>
        <w:pStyle w:val="DraCorstandard"/>
        <w:spacing w:after="0"/>
      </w:pPr>
      <w:r>
        <w:t>Vrget beatus, molliter decumbite,</w:t>
      </w:r>
    </w:p>
    <w:p w14:paraId="1F069136" w14:textId="77777777" w:rsidR="00057276" w:rsidRDefault="00057276" w:rsidP="00A17364">
      <w:pPr>
        <w:pStyle w:val="DraCorstandard"/>
        <w:spacing w:after="0"/>
      </w:pPr>
      <w:r>
        <w:t>Vos Christus olim lumine afflabit nouo.</w:t>
      </w:r>
    </w:p>
    <w:p w14:paraId="1F069137" w14:textId="77777777" w:rsidR="00057276" w:rsidRDefault="00057276" w:rsidP="00A17364">
      <w:pPr>
        <w:pStyle w:val="DraCorstandard"/>
        <w:spacing w:after="0"/>
      </w:pPr>
      <w:r w:rsidRPr="00196771">
        <w:rPr>
          <w:rStyle w:val="DraCorspeakerattribution"/>
        </w:rPr>
        <w:t>PVB.</w:t>
      </w:r>
      <w:r>
        <w:t xml:space="preserve"> Tu prima luges funera. ô Felicitas,</w:t>
      </w:r>
    </w:p>
    <w:p w14:paraId="1F069138" w14:textId="77777777" w:rsidR="00057276" w:rsidRDefault="00057276" w:rsidP="00A17364">
      <w:pPr>
        <w:pStyle w:val="DraCorstandard"/>
        <w:spacing w:after="0"/>
      </w:pPr>
      <w:r>
        <w:t>Nondum laboris cernis annales tui¬</w:t>
      </w:r>
    </w:p>
    <w:p w14:paraId="1F069139" w14:textId="77777777" w:rsidR="00057276" w:rsidRDefault="0015016F" w:rsidP="00A17364">
      <w:pPr>
        <w:pStyle w:val="DraCorstandard"/>
        <w:spacing w:after="0"/>
      </w:pPr>
      <w:r w:rsidRPr="0015016F">
        <w:rPr>
          <w:rStyle w:val="DraCorspeakerattribution"/>
        </w:rPr>
        <w:t>FEL.</w:t>
      </w:r>
      <w:r w:rsidR="00057276">
        <w:t xml:space="preserve"> </w:t>
      </w:r>
      <w:r w:rsidR="00057276" w:rsidRPr="00285CDB">
        <w:t>Semper minaris, &amp; tonas, &amp; fulminas.</w:t>
      </w:r>
    </w:p>
    <w:p w14:paraId="1F06913A" w14:textId="77777777" w:rsidR="00057276" w:rsidRDefault="00057276" w:rsidP="00A17364">
      <w:pPr>
        <w:pStyle w:val="DraCorstandard"/>
        <w:spacing w:after="0"/>
      </w:pPr>
      <w:r w:rsidRPr="00285CDB">
        <w:t>Non habeo pectus istud aerumnis rude.</w:t>
      </w:r>
    </w:p>
    <w:p w14:paraId="1F06913B" w14:textId="77777777" w:rsidR="00057276" w:rsidRDefault="00057276" w:rsidP="00A17364">
      <w:pPr>
        <w:pStyle w:val="DraCorstandard"/>
        <w:spacing w:after="0"/>
      </w:pPr>
      <w:r w:rsidRPr="00285CDB">
        <w:t>Exprome, quidquid spirat indomitus furor:</w:t>
      </w:r>
    </w:p>
    <w:p w14:paraId="1F06913C" w14:textId="77777777" w:rsidR="00057276" w:rsidRDefault="00057276" w:rsidP="00A17364">
      <w:pPr>
        <w:pStyle w:val="DraCorstandard"/>
        <w:spacing w:after="0"/>
      </w:pPr>
      <w:r w:rsidRPr="00285CDB">
        <w:t>Hodie sacrabo Martyres septem polo.</w:t>
      </w:r>
    </w:p>
    <w:p w14:paraId="1F06913D" w14:textId="77777777" w:rsidR="00057276" w:rsidRDefault="00057276" w:rsidP="00A17364">
      <w:pPr>
        <w:pStyle w:val="DraCorstandard"/>
        <w:spacing w:after="0"/>
      </w:pPr>
      <w:r w:rsidRPr="00196771">
        <w:rPr>
          <w:rStyle w:val="DraCorstagedirectionsetc"/>
        </w:rPr>
        <w:t>SYLVANVS</w:t>
      </w:r>
      <w:r w:rsidRPr="00285CDB">
        <w:t>.</w:t>
      </w:r>
    </w:p>
    <w:p w14:paraId="1F06913E" w14:textId="77777777" w:rsidR="00057276" w:rsidRDefault="00057276" w:rsidP="00A17364">
      <w:pPr>
        <w:pStyle w:val="DraCorstandard"/>
        <w:spacing w:after="0"/>
      </w:pPr>
      <w:r w:rsidRPr="00285CDB">
        <w:t>Heu cerno fratrum corpora, &amp; crudam necem,</w:t>
      </w:r>
    </w:p>
    <w:p w14:paraId="1F06913F" w14:textId="77777777" w:rsidR="00057276" w:rsidRDefault="00057276" w:rsidP="00A17364">
      <w:pPr>
        <w:pStyle w:val="DraCorstandard"/>
        <w:spacing w:after="0"/>
      </w:pPr>
      <w:r w:rsidRPr="00285CDB">
        <w:t>Video cruore perlitos artus suo</w:t>
      </w:r>
    </w:p>
    <w:p w14:paraId="1F069140" w14:textId="77777777" w:rsidR="00057276" w:rsidRDefault="00057276" w:rsidP="00A17364">
      <w:pPr>
        <w:pStyle w:val="DraCorstandard"/>
        <w:spacing w:after="0"/>
      </w:pPr>
      <w:r w:rsidRPr="00285CDB">
        <w:t>Vultusque dulces pallida morte obsitos,</w:t>
      </w:r>
    </w:p>
    <w:p w14:paraId="1F069141" w14:textId="77777777" w:rsidR="00057276" w:rsidRDefault="00057276" w:rsidP="00A17364">
      <w:pPr>
        <w:pStyle w:val="DraCorstandard"/>
        <w:spacing w:after="0"/>
      </w:pPr>
      <w:r w:rsidRPr="00285CDB">
        <w:t>Et viuo terris, gentis opprobrium meae.</w:t>
      </w:r>
    </w:p>
    <w:p w14:paraId="1F069142" w14:textId="77777777" w:rsidR="00057276" w:rsidRDefault="00057276" w:rsidP="00A17364">
      <w:pPr>
        <w:pStyle w:val="DraCorstandard"/>
        <w:spacing w:after="0"/>
      </w:pPr>
      <w:r>
        <w:t>Miser quid egi? quod nouum admisi scelus?</w:t>
      </w:r>
    </w:p>
    <w:p w14:paraId="1F069143" w14:textId="77777777" w:rsidR="00057276" w:rsidRDefault="00057276" w:rsidP="00A17364">
      <w:pPr>
        <w:pStyle w:val="DraCorstandard"/>
        <w:spacing w:after="0"/>
      </w:pPr>
      <w:r>
        <w:t>Vt me relicto templa penetrarent poli?</w:t>
      </w:r>
    </w:p>
    <w:p w14:paraId="1F069144" w14:textId="77777777" w:rsidR="00057276" w:rsidRDefault="00057276" w:rsidP="00A17364">
      <w:pPr>
        <w:pStyle w:val="DraCorstandard"/>
        <w:spacing w:after="0"/>
      </w:pPr>
      <w:r>
        <w:t>Heu vitae inertis dedecus, quo te rapis?</w:t>
      </w:r>
    </w:p>
    <w:p w14:paraId="1F069145" w14:textId="77777777" w:rsidR="00057276" w:rsidRDefault="00057276" w:rsidP="00A17364">
      <w:pPr>
        <w:pStyle w:val="DraCorstandard"/>
        <w:spacing w:after="0"/>
      </w:pPr>
      <w:r>
        <w:t>Syluane frater Martyrum, calcas solum.</w:t>
      </w:r>
    </w:p>
    <w:p w14:paraId="1F069146" w14:textId="77777777" w:rsidR="00057276" w:rsidRDefault="00057276" w:rsidP="00A17364">
      <w:pPr>
        <w:pStyle w:val="DraCorstandard"/>
        <w:spacing w:after="0"/>
      </w:pPr>
      <w:r>
        <w:t>Iuuenes beati si quid egi, ignoscite,</w:t>
      </w:r>
    </w:p>
    <w:p w14:paraId="1F069147" w14:textId="77777777" w:rsidR="00057276" w:rsidRDefault="00057276" w:rsidP="00A17364">
      <w:pPr>
        <w:pStyle w:val="DraCorstandard"/>
        <w:spacing w:after="0"/>
      </w:pPr>
      <w:r>
        <w:t>Vestros videtis squalidum fratrem ad pedes,</w:t>
      </w:r>
    </w:p>
    <w:p w14:paraId="1F069148" w14:textId="77777777" w:rsidR="00057276" w:rsidRDefault="00057276" w:rsidP="00A17364">
      <w:pPr>
        <w:pStyle w:val="DraCorstandard"/>
        <w:spacing w:after="0"/>
      </w:pPr>
      <w:r>
        <w:t>Qui longa vitae taedia, &amp; nexus graues</w:t>
      </w:r>
    </w:p>
    <w:p w14:paraId="1F069149" w14:textId="77777777" w:rsidR="00057276" w:rsidRDefault="00057276" w:rsidP="00A17364">
      <w:pPr>
        <w:pStyle w:val="DraCorstandard"/>
        <w:spacing w:after="0"/>
      </w:pPr>
      <w:r>
        <w:t>Animae perosus, mortis explorat vias</w:t>
      </w:r>
    </w:p>
    <w:p w14:paraId="1F06914A" w14:textId="77777777" w:rsidR="00057276" w:rsidRDefault="00196771" w:rsidP="00A17364">
      <w:pPr>
        <w:pStyle w:val="DraCorstandard"/>
        <w:spacing w:after="0"/>
      </w:pPr>
      <w:r>
        <w:rPr>
          <w:rStyle w:val="DraCorspeakerattribution"/>
        </w:rPr>
        <w:lastRenderedPageBreak/>
        <w:t>FEL</w:t>
      </w:r>
      <w:r>
        <w:rPr>
          <w:rStyle w:val="DraCorspeakerattribution"/>
          <w:lang w:val="cs-CZ"/>
        </w:rPr>
        <w:t xml:space="preserve">. </w:t>
      </w:r>
      <w:r w:rsidR="00057276">
        <w:t>Syluane fili dignus es fratrum choro.</w:t>
      </w:r>
    </w:p>
    <w:p w14:paraId="1F06914B" w14:textId="77777777" w:rsidR="00057276" w:rsidRDefault="00057276" w:rsidP="00A17364">
      <w:pPr>
        <w:pStyle w:val="DraCorstandard"/>
        <w:spacing w:after="0"/>
      </w:pPr>
      <w:r>
        <w:t>Quid te relictum quereris? en ordo tuus.</w:t>
      </w:r>
    </w:p>
    <w:p w14:paraId="1F06914C" w14:textId="77777777" w:rsidR="00057276" w:rsidRDefault="00057276" w:rsidP="00A17364">
      <w:pPr>
        <w:pStyle w:val="DraCorstandard"/>
        <w:spacing w:after="0"/>
      </w:pPr>
      <w:r>
        <w:t>Progredere fili, sequere Germanos, tibi</w:t>
      </w:r>
    </w:p>
    <w:p w14:paraId="1F06914D" w14:textId="77777777" w:rsidR="00057276" w:rsidRDefault="00057276" w:rsidP="00A17364">
      <w:pPr>
        <w:pStyle w:val="DraCorstandard"/>
        <w:spacing w:after="0"/>
      </w:pPr>
      <w:r>
        <w:t>Suo cruore semitam astrorum notant.</w:t>
      </w:r>
    </w:p>
    <w:p w14:paraId="1F06914E" w14:textId="77777777" w:rsidR="00057276" w:rsidRDefault="00057276" w:rsidP="00A17364">
      <w:pPr>
        <w:pStyle w:val="DraCorstandard"/>
        <w:spacing w:after="0"/>
      </w:pPr>
      <w:r>
        <w:t>Hac itur; ista scanditur coelum via.</w:t>
      </w:r>
    </w:p>
    <w:p w14:paraId="1F06914F" w14:textId="77777777" w:rsidR="00057276" w:rsidRDefault="00057276" w:rsidP="00A17364">
      <w:pPr>
        <w:pStyle w:val="DraCorstandard"/>
        <w:spacing w:after="0"/>
      </w:pPr>
      <w:r>
        <w:t>Perge, euocaris, hic habet vocem cruor.</w:t>
      </w:r>
    </w:p>
    <w:p w14:paraId="1F069150" w14:textId="77777777" w:rsidR="00057276" w:rsidRDefault="00057276" w:rsidP="00A17364">
      <w:pPr>
        <w:pStyle w:val="DraCorstandard"/>
        <w:spacing w:after="0"/>
      </w:pPr>
      <w:r w:rsidRPr="00196771">
        <w:rPr>
          <w:rStyle w:val="DraCorspeakerattribution"/>
        </w:rPr>
        <w:t>PVB.</w:t>
      </w:r>
      <w:r>
        <w:t xml:space="preserve"> Ite, &amp; scelestum ex arce praecipitem date</w:t>
      </w:r>
    </w:p>
    <w:p w14:paraId="1F069151" w14:textId="77777777" w:rsidR="00057276" w:rsidRDefault="00057276" w:rsidP="00A17364">
      <w:pPr>
        <w:pStyle w:val="DraCorstandard"/>
        <w:spacing w:after="0"/>
      </w:pPr>
      <w:r>
        <w:t>Luctatus aegris spiritus conatibus</w:t>
      </w:r>
    </w:p>
    <w:p w14:paraId="1F069152" w14:textId="77777777" w:rsidR="00057276" w:rsidRDefault="0044355F" w:rsidP="00A17364">
      <w:pPr>
        <w:pStyle w:val="DraCorstandard"/>
        <w:spacing w:after="0"/>
      </w:pPr>
      <w:r w:rsidRPr="008361A3">
        <w:rPr>
          <w:rStyle w:val="DraCormarkversepart"/>
        </w:rPr>
        <w:t>@</w:t>
      </w:r>
      <w:r w:rsidR="00057276">
        <w:t xml:space="preserve">Impura linquat corpora. </w:t>
      </w:r>
      <w:r w:rsidR="0015016F" w:rsidRPr="0015016F">
        <w:rPr>
          <w:rStyle w:val="DraCorspeakerattribution"/>
        </w:rPr>
        <w:t>FEL.</w:t>
      </w:r>
      <w:r w:rsidR="00057276">
        <w:t xml:space="preserve"> </w:t>
      </w:r>
      <w:r w:rsidRPr="008361A3">
        <w:rPr>
          <w:rStyle w:val="DraCormarkversepart"/>
        </w:rPr>
        <w:t>@</w:t>
      </w:r>
      <w:r w:rsidR="00057276">
        <w:t xml:space="preserve">O nate. </w:t>
      </w:r>
      <w:r w:rsidR="00057276" w:rsidRPr="00196771">
        <w:rPr>
          <w:rStyle w:val="DraCorspeakerattribution"/>
        </w:rPr>
        <w:t>SYL.</w:t>
      </w:r>
      <w:r w:rsidR="00057276">
        <w:t xml:space="preserve"> </w:t>
      </w:r>
      <w:r w:rsidRPr="008361A3">
        <w:rPr>
          <w:rStyle w:val="DraCormarkversepart"/>
        </w:rPr>
        <w:t>@</w:t>
      </w:r>
      <w:r w:rsidR="00057276">
        <w:t>O parens.</w:t>
      </w:r>
    </w:p>
    <w:p w14:paraId="1F069153" w14:textId="77777777" w:rsidR="00057276" w:rsidRDefault="00057276" w:rsidP="00A17364">
      <w:pPr>
        <w:pStyle w:val="DraCorstandard"/>
        <w:spacing w:after="0"/>
      </w:pPr>
      <w:r>
        <w:t>Iam sum beatus, fratribus dignus comes,</w:t>
      </w:r>
    </w:p>
    <w:p w14:paraId="1F069154" w14:textId="77777777" w:rsidR="00057276" w:rsidRDefault="0044355F" w:rsidP="00A17364">
      <w:pPr>
        <w:pStyle w:val="DraCorstandard"/>
        <w:spacing w:after="0"/>
      </w:pPr>
      <w:r w:rsidRPr="008361A3">
        <w:rPr>
          <w:rStyle w:val="DraCormarkversepart"/>
        </w:rPr>
        <w:t>@</w:t>
      </w:r>
      <w:r w:rsidR="00057276">
        <w:t xml:space="preserve">In astra rapior. </w:t>
      </w:r>
      <w:r w:rsidR="00057276" w:rsidRPr="00A07166">
        <w:rPr>
          <w:rStyle w:val="DraCorspeakerattribution"/>
        </w:rPr>
        <w:t>F</w:t>
      </w:r>
      <w:r w:rsidR="00A07166" w:rsidRPr="00A07166">
        <w:rPr>
          <w:rStyle w:val="DraCorspeakerattribution"/>
        </w:rPr>
        <w:t>E</w:t>
      </w:r>
      <w:r w:rsidR="00057276" w:rsidRPr="00A07166">
        <w:rPr>
          <w:rStyle w:val="DraCorspeakerattribution"/>
        </w:rPr>
        <w:t>L</w:t>
      </w:r>
      <w:r w:rsidR="00057276">
        <w:t xml:space="preserve">. </w:t>
      </w:r>
      <w:r w:rsidRPr="0044355F">
        <w:rPr>
          <w:rStyle w:val="DraCormarkversepart"/>
          <w:lang w:val="de-DE"/>
        </w:rPr>
        <w:t>@</w:t>
      </w:r>
      <w:r w:rsidR="00057276">
        <w:t>Nate da matri osculum,</w:t>
      </w:r>
    </w:p>
    <w:p w14:paraId="1F069155" w14:textId="77777777" w:rsidR="00057276" w:rsidRDefault="00057276" w:rsidP="00A17364">
      <w:pPr>
        <w:pStyle w:val="DraCorstandard"/>
        <w:spacing w:after="0"/>
      </w:pPr>
      <w:r>
        <w:t>Ori insidentem spiritum tecum rape.</w:t>
      </w:r>
    </w:p>
    <w:p w14:paraId="1F069156" w14:textId="77777777" w:rsidR="00057276" w:rsidRDefault="00057276" w:rsidP="00A17364">
      <w:pPr>
        <w:pStyle w:val="DraCorstandard"/>
        <w:spacing w:after="0"/>
      </w:pPr>
      <w:r>
        <w:t>Animula dulcis, patris efigies tui,</w:t>
      </w:r>
    </w:p>
    <w:p w14:paraId="1F069157" w14:textId="77777777" w:rsidR="00057276" w:rsidRDefault="00057276" w:rsidP="00A17364">
      <w:pPr>
        <w:pStyle w:val="DraCorstandard"/>
        <w:spacing w:after="0"/>
      </w:pPr>
      <w:r>
        <w:t>I, vince mortem, vince tartareos canes.</w:t>
      </w:r>
    </w:p>
    <w:p w14:paraId="1F069158" w14:textId="77777777" w:rsidR="00314FCB" w:rsidRDefault="00314FCB" w:rsidP="00314FCB">
      <w:pPr>
        <w:pStyle w:val="DraCoradditions"/>
      </w:pPr>
      <w:r>
        <w:t>/argument_start/</w:t>
      </w:r>
    </w:p>
    <w:p w14:paraId="1F069159" w14:textId="77777777" w:rsidR="00057276" w:rsidRDefault="00057276" w:rsidP="00A17364">
      <w:pPr>
        <w:pStyle w:val="DraCorstandard"/>
        <w:spacing w:after="0"/>
      </w:pPr>
      <w:r>
        <w:t>Suprema Oratio Martyris.</w:t>
      </w:r>
    </w:p>
    <w:p w14:paraId="1F06915A" w14:textId="77777777" w:rsidR="00314FCB" w:rsidRPr="00314FCB" w:rsidRDefault="00314FCB" w:rsidP="00314FCB">
      <w:pPr>
        <w:pStyle w:val="DraCoradditions"/>
        <w:rPr>
          <w:lang w:val="fr-FR"/>
        </w:rPr>
      </w:pPr>
      <w:r w:rsidRPr="00314FCB">
        <w:rPr>
          <w:lang w:val="fr-FR"/>
        </w:rPr>
        <w:t>/argument_end/</w:t>
      </w:r>
    </w:p>
    <w:p w14:paraId="1F06915B" w14:textId="77777777" w:rsidR="00057276" w:rsidRDefault="00057276" w:rsidP="00A17364">
      <w:pPr>
        <w:pStyle w:val="DraCorstandard"/>
        <w:spacing w:after="0"/>
      </w:pPr>
      <w:r w:rsidRPr="00196771">
        <w:rPr>
          <w:rStyle w:val="DraCorspeakerattribution"/>
        </w:rPr>
        <w:t>SYL</w:t>
      </w:r>
      <w:r w:rsidR="00196771">
        <w:rPr>
          <w:rStyle w:val="DraCorspeakerattribution"/>
          <w:lang w:val="cs-CZ"/>
        </w:rPr>
        <w:t>.</w:t>
      </w:r>
      <w:r>
        <w:t xml:space="preserve"> VOs aeterna acies, &amp; ineluctabile numen</w:t>
      </w:r>
    </w:p>
    <w:p w14:paraId="1F06915C" w14:textId="77777777" w:rsidR="00057276" w:rsidRDefault="00057276" w:rsidP="00A17364">
      <w:pPr>
        <w:pStyle w:val="DraCorstandard"/>
        <w:spacing w:after="0"/>
      </w:pPr>
      <w:r>
        <w:t>Testor, sacrilegae non me periuria mentis</w:t>
      </w:r>
    </w:p>
    <w:p w14:paraId="1F06915D" w14:textId="77777777" w:rsidR="00057276" w:rsidRDefault="00057276" w:rsidP="00A17364">
      <w:pPr>
        <w:pStyle w:val="DraCorstandard"/>
        <w:spacing w:after="0"/>
      </w:pPr>
      <w:r>
        <w:t>His onerant vinclis, &amp; acerbo funere mergunt.</w:t>
      </w:r>
    </w:p>
    <w:p w14:paraId="1F06915E" w14:textId="77777777" w:rsidR="00057276" w:rsidRDefault="00057276" w:rsidP="00A17364">
      <w:pPr>
        <w:pStyle w:val="DraCorstandard"/>
        <w:spacing w:after="0"/>
      </w:pPr>
      <w:r>
        <w:t>Mens sancta, &amp; magni sub patris lumen itura.</w:t>
      </w:r>
    </w:p>
    <w:p w14:paraId="1F06915F" w14:textId="77777777" w:rsidR="00057276" w:rsidRDefault="00057276" w:rsidP="00A17364">
      <w:pPr>
        <w:pStyle w:val="DraCorstandard"/>
        <w:spacing w:after="0"/>
      </w:pPr>
      <w:r>
        <w:t>(Spero equidem) vitam largo cum sanguine fundo.</w:t>
      </w:r>
    </w:p>
    <w:p w14:paraId="1F069160" w14:textId="77777777" w:rsidR="00057276" w:rsidRDefault="00057276" w:rsidP="00A17364">
      <w:pPr>
        <w:pStyle w:val="DraCorstandard"/>
        <w:spacing w:after="0"/>
      </w:pPr>
      <w:r w:rsidRPr="00285CDB">
        <w:t>Hauriat hos latices Caesar, scrutetur euntis</w:t>
      </w:r>
    </w:p>
    <w:p w14:paraId="1F069161" w14:textId="77777777" w:rsidR="00057276" w:rsidRDefault="00057276" w:rsidP="00A17364">
      <w:pPr>
        <w:pStyle w:val="DraCorstandard"/>
        <w:spacing w:after="0"/>
      </w:pPr>
      <w:r w:rsidRPr="00285CDB">
        <w:t>Relliquias animae. magni sat sanguinis istud</w:t>
      </w:r>
    </w:p>
    <w:p w14:paraId="1F069162" w14:textId="77777777" w:rsidR="00057276" w:rsidRDefault="00057276" w:rsidP="00A17364">
      <w:pPr>
        <w:pStyle w:val="DraCorstandard"/>
        <w:spacing w:after="0"/>
      </w:pPr>
      <w:r w:rsidRPr="00285CDB">
        <w:t>Pectus habet, Christi aeterno quod reddat amori.</w:t>
      </w:r>
    </w:p>
    <w:p w14:paraId="1F069163" w14:textId="77777777" w:rsidR="00057276" w:rsidRPr="001138B7" w:rsidRDefault="00057276" w:rsidP="00A17364">
      <w:pPr>
        <w:pStyle w:val="DraCorstandard"/>
        <w:spacing w:after="0"/>
        <w:rPr>
          <w:rStyle w:val="DraCorstagedirectionsetc"/>
        </w:rPr>
      </w:pPr>
      <w:r w:rsidRPr="001138B7">
        <w:rPr>
          <w:rStyle w:val="DraCorstagedirectionsetc"/>
        </w:rPr>
        <w:t>M. AVREL. FELIC. ALEXAND. VITAL.</w:t>
      </w:r>
    </w:p>
    <w:p w14:paraId="1F069164" w14:textId="77777777" w:rsidR="00314FCB" w:rsidRDefault="00314FCB" w:rsidP="00314FCB">
      <w:pPr>
        <w:pStyle w:val="DraCoradditions"/>
      </w:pPr>
      <w:r>
        <w:t>/argument_start/</w:t>
      </w:r>
    </w:p>
    <w:p w14:paraId="1F069165" w14:textId="77777777" w:rsidR="00057276" w:rsidRDefault="00057276" w:rsidP="00A17364">
      <w:pPr>
        <w:pStyle w:val="DraCorstandard"/>
        <w:spacing w:after="0"/>
        <w:rPr>
          <w:iCs/>
          <w:lang w:val="en-GB"/>
        </w:rPr>
      </w:pPr>
      <w:r w:rsidRPr="00314FCB">
        <w:rPr>
          <w:iCs/>
          <w:lang w:val="en-GB"/>
        </w:rPr>
        <w:t>Imperator hortatur Felicitatem, vt tres ex filijs reliquos seruet; sed frustrà: nam generosa constantia martyrium obeunt.</w:t>
      </w:r>
    </w:p>
    <w:p w14:paraId="1F069166" w14:textId="77777777" w:rsidR="00314FCB" w:rsidRDefault="00314FCB" w:rsidP="00314FCB">
      <w:pPr>
        <w:pStyle w:val="DraCoradditions"/>
      </w:pPr>
      <w:r>
        <w:t>/argument_end/</w:t>
      </w:r>
    </w:p>
    <w:p w14:paraId="1F069167" w14:textId="77777777" w:rsidR="00057276" w:rsidRDefault="0015016F" w:rsidP="00A17364">
      <w:pPr>
        <w:pStyle w:val="DraCorstandard"/>
        <w:spacing w:after="0"/>
      </w:pPr>
      <w:r w:rsidRPr="0015016F">
        <w:rPr>
          <w:rStyle w:val="DraCorspeakerattribution"/>
        </w:rPr>
        <w:t>AVR.</w:t>
      </w:r>
      <w:r w:rsidR="00057276">
        <w:t xml:space="preserve"> VBI mater? vbi tandem illa natorum grege</w:t>
      </w:r>
    </w:p>
    <w:p w14:paraId="1F069168" w14:textId="77777777" w:rsidR="00057276" w:rsidRDefault="00057276" w:rsidP="00A17364">
      <w:pPr>
        <w:pStyle w:val="DraCorstandard"/>
        <w:spacing w:after="0"/>
      </w:pPr>
      <w:r>
        <w:t>Animosa mulier? haeccine est foecunditas?</w:t>
      </w:r>
    </w:p>
    <w:p w14:paraId="1F069169" w14:textId="77777777" w:rsidR="00057276" w:rsidRDefault="00057276" w:rsidP="00A17364">
      <w:pPr>
        <w:pStyle w:val="DraCorstandard"/>
        <w:spacing w:after="0"/>
      </w:pPr>
      <w:r>
        <w:lastRenderedPageBreak/>
        <w:t>Auferte Iuuenum corpora, &amp; producite</w:t>
      </w:r>
    </w:p>
    <w:p w14:paraId="1F06916A" w14:textId="77777777" w:rsidR="00057276" w:rsidRDefault="0044355F" w:rsidP="00A17364">
      <w:pPr>
        <w:pStyle w:val="DraCorstandard"/>
        <w:spacing w:after="0"/>
      </w:pPr>
      <w:r w:rsidRPr="008361A3">
        <w:rPr>
          <w:rStyle w:val="DraCormarkversepart"/>
        </w:rPr>
        <w:t>@</w:t>
      </w:r>
      <w:r w:rsidR="00057276">
        <w:t xml:space="preserve">Ternos minores. </w:t>
      </w:r>
      <w:r w:rsidR="0015016F" w:rsidRPr="0015016F">
        <w:rPr>
          <w:rStyle w:val="DraCorspeakerattribution"/>
        </w:rPr>
        <w:t>FEL.</w:t>
      </w:r>
      <w:r w:rsidR="00057276">
        <w:t xml:space="preserve"> </w:t>
      </w:r>
      <w:r w:rsidRPr="008361A3">
        <w:rPr>
          <w:rStyle w:val="DraCormarkversepart"/>
        </w:rPr>
        <w:t>@</w:t>
      </w:r>
      <w:r w:rsidR="00057276">
        <w:t>Efferam, sinite, efferam.</w:t>
      </w:r>
    </w:p>
    <w:p w14:paraId="1F06916B" w14:textId="77777777" w:rsidR="00057276" w:rsidRDefault="00057276" w:rsidP="00A17364">
      <w:pPr>
        <w:pStyle w:val="DraCorstandard"/>
        <w:spacing w:after="0"/>
      </w:pPr>
      <w:r>
        <w:t>Satis superque virium, dulce est onus</w:t>
      </w:r>
    </w:p>
    <w:p w14:paraId="1F06916C" w14:textId="77777777" w:rsidR="00057276" w:rsidRDefault="00057276" w:rsidP="00A17364">
      <w:pPr>
        <w:pStyle w:val="DraCorstandard"/>
        <w:spacing w:after="0"/>
      </w:pPr>
      <w:r>
        <w:t>Sua ferre tumulo viscera.</w:t>
      </w:r>
    </w:p>
    <w:p w14:paraId="1F06916D" w14:textId="77777777" w:rsidR="00057276" w:rsidRDefault="001138B7" w:rsidP="00A17364">
      <w:pPr>
        <w:pStyle w:val="DraCorstandard"/>
        <w:spacing w:after="0"/>
      </w:pPr>
      <w:r w:rsidRPr="001138B7">
        <w:rPr>
          <w:rStyle w:val="DraCorspeakerattribution"/>
        </w:rPr>
        <w:t>MART.</w:t>
      </w:r>
      <w:r w:rsidR="00057276">
        <w:t xml:space="preserve"> - Obsecro indica</w:t>
      </w:r>
    </w:p>
    <w:p w14:paraId="1F06916E" w14:textId="77777777" w:rsidR="00057276" w:rsidRDefault="0044355F" w:rsidP="00A17364">
      <w:pPr>
        <w:pStyle w:val="DraCorstandard"/>
        <w:spacing w:after="0"/>
      </w:pPr>
      <w:r w:rsidRPr="0044355F">
        <w:rPr>
          <w:rStyle w:val="DraCormarkversepart"/>
          <w:lang w:val="fr-FR"/>
        </w:rPr>
        <w:t>@</w:t>
      </w:r>
      <w:r w:rsidR="00057276">
        <w:t xml:space="preserve">Genitrix, vbi fratres mei? </w:t>
      </w:r>
      <w:r w:rsidR="00057276" w:rsidRPr="00314FCB">
        <w:rPr>
          <w:rStyle w:val="DraCorspeakerattribution"/>
        </w:rPr>
        <w:t>F.</w:t>
      </w:r>
      <w:r w:rsidR="00057276">
        <w:t xml:space="preserve"> </w:t>
      </w:r>
      <w:r w:rsidRPr="0044355F">
        <w:rPr>
          <w:rStyle w:val="DraCormarkversepart"/>
          <w:lang w:val="fr-FR"/>
        </w:rPr>
        <w:t>@</w:t>
      </w:r>
      <w:r w:rsidR="00057276">
        <w:t>Tuto in loco,</w:t>
      </w:r>
    </w:p>
    <w:p w14:paraId="1F06916F" w14:textId="77777777" w:rsidR="00057276" w:rsidRDefault="0044355F" w:rsidP="00A17364">
      <w:pPr>
        <w:pStyle w:val="DraCorstandard"/>
        <w:spacing w:after="0"/>
      </w:pPr>
      <w:r w:rsidRPr="008361A3">
        <w:rPr>
          <w:rStyle w:val="DraCormarkversepart"/>
        </w:rPr>
        <w:t>@</w:t>
      </w:r>
      <w:r w:rsidR="00057276">
        <w:t xml:space="preserve">Fili. </w:t>
      </w:r>
      <w:r w:rsidR="00057276" w:rsidRPr="00314FCB">
        <w:rPr>
          <w:rStyle w:val="DraCorspeakerattribution"/>
        </w:rPr>
        <w:t>ALEX.</w:t>
      </w:r>
      <w:r w:rsidR="00057276">
        <w:t xml:space="preserve"> </w:t>
      </w:r>
      <w:r w:rsidRPr="008361A3">
        <w:rPr>
          <w:rStyle w:val="DraCormarkversepart"/>
        </w:rPr>
        <w:t>@</w:t>
      </w:r>
      <w:r w:rsidR="00057276">
        <w:t>Beati nempè iam coelum tenent.</w:t>
      </w:r>
    </w:p>
    <w:p w14:paraId="1F069170" w14:textId="77777777" w:rsidR="00057276" w:rsidRDefault="00057276" w:rsidP="00A17364">
      <w:pPr>
        <w:pStyle w:val="DraCorstandard"/>
        <w:spacing w:after="0"/>
      </w:pPr>
      <w:r>
        <w:t>Et nos relicti gemimus inuisum diem.</w:t>
      </w:r>
    </w:p>
    <w:p w14:paraId="1F069171" w14:textId="77777777" w:rsidR="00057276" w:rsidRDefault="001138B7" w:rsidP="00A17364">
      <w:pPr>
        <w:pStyle w:val="DraCorstandard"/>
        <w:spacing w:after="0"/>
      </w:pPr>
      <w:r w:rsidRPr="001138B7">
        <w:rPr>
          <w:rStyle w:val="DraCorspeakerattribution"/>
        </w:rPr>
        <w:t xml:space="preserve">AVREL. </w:t>
      </w:r>
      <w:r w:rsidR="00057276">
        <w:t>O misera, testor aureum lumen poli.</w:t>
      </w:r>
    </w:p>
    <w:p w14:paraId="1F069172" w14:textId="77777777" w:rsidR="00057276" w:rsidRDefault="00057276" w:rsidP="00A17364">
      <w:pPr>
        <w:pStyle w:val="DraCorstandard"/>
        <w:spacing w:after="0"/>
      </w:pPr>
      <w:r>
        <w:t>Me vulnerasti, non ferus sum &amp; ferreus.</w:t>
      </w:r>
    </w:p>
    <w:p w14:paraId="1F069173" w14:textId="77777777" w:rsidR="00057276" w:rsidRDefault="00057276" w:rsidP="00A17364">
      <w:pPr>
        <w:pStyle w:val="DraCorstandard"/>
        <w:spacing w:after="0"/>
      </w:pPr>
      <w:r>
        <w:t>Vt me dolores non cruentarint tui.</w:t>
      </w:r>
    </w:p>
    <w:p w14:paraId="1F069174" w14:textId="77777777" w:rsidR="00057276" w:rsidRDefault="00057276" w:rsidP="00A17364">
      <w:pPr>
        <w:pStyle w:val="DraCorstandard"/>
        <w:spacing w:after="0"/>
      </w:pPr>
      <w:r>
        <w:t>Felicitas dulce est sapere, quod perditum est,</w:t>
      </w:r>
    </w:p>
    <w:p w14:paraId="1F069175" w14:textId="77777777" w:rsidR="00057276" w:rsidRDefault="00057276" w:rsidP="00A17364">
      <w:pPr>
        <w:pStyle w:val="DraCorstandard"/>
        <w:spacing w:after="0"/>
      </w:pPr>
      <w:r>
        <w:t>Omitte, custodi hasce relliquias domus.</w:t>
      </w:r>
    </w:p>
    <w:p w14:paraId="1F069176" w14:textId="77777777" w:rsidR="00057276" w:rsidRDefault="00057276" w:rsidP="00A17364">
      <w:pPr>
        <w:pStyle w:val="DraCorstandard"/>
        <w:spacing w:after="0"/>
      </w:pPr>
      <w:r>
        <w:t>Ego iusta reddam mortuis summum decus.</w:t>
      </w:r>
    </w:p>
    <w:p w14:paraId="1F069177" w14:textId="77777777" w:rsidR="00057276" w:rsidRDefault="00057276" w:rsidP="00A17364">
      <w:pPr>
        <w:pStyle w:val="DraCorstandard"/>
        <w:spacing w:after="0"/>
      </w:pPr>
      <w:r>
        <w:t>Vtinam refracto ditis adamante ocyus</w:t>
      </w:r>
    </w:p>
    <w:p w14:paraId="1F069178" w14:textId="77777777" w:rsidR="00057276" w:rsidRDefault="00057276" w:rsidP="00A17364">
      <w:pPr>
        <w:pStyle w:val="DraCorstandard"/>
        <w:spacing w:after="0"/>
      </w:pPr>
      <w:r>
        <w:t>In templa lucis surgerent, illos sinu</w:t>
      </w:r>
    </w:p>
    <w:p w14:paraId="1F069179" w14:textId="77777777" w:rsidR="00057276" w:rsidRDefault="00057276" w:rsidP="00A17364">
      <w:pPr>
        <w:pStyle w:val="DraCorstandard"/>
        <w:spacing w:after="0"/>
      </w:pPr>
      <w:r>
        <w:t>Nostro fouerem, gloriaque auctos noua</w:t>
      </w:r>
    </w:p>
    <w:p w14:paraId="1F06917A" w14:textId="77777777" w:rsidR="00057276" w:rsidRDefault="00057276" w:rsidP="00A17364">
      <w:pPr>
        <w:pStyle w:val="DraCorstandard"/>
        <w:spacing w:after="0"/>
      </w:pPr>
      <w:r>
        <w:t>In astra cunctos paribus eueherem rotis.</w:t>
      </w:r>
    </w:p>
    <w:p w14:paraId="1F06917B" w14:textId="77777777" w:rsidR="00057276" w:rsidRDefault="00057276" w:rsidP="00A17364">
      <w:pPr>
        <w:pStyle w:val="DraCorstandard"/>
        <w:spacing w:after="0"/>
      </w:pPr>
      <w:r>
        <w:t>At qui supersunt regia excipiam domo.</w:t>
      </w:r>
    </w:p>
    <w:p w14:paraId="1F06917C" w14:textId="77777777" w:rsidR="00057276" w:rsidRDefault="00057276" w:rsidP="00A17364">
      <w:pPr>
        <w:pStyle w:val="DraCorstandard"/>
        <w:spacing w:after="0"/>
      </w:pPr>
      <w:r>
        <w:t>Nutrix fouebit aula generosos duces,</w:t>
      </w:r>
    </w:p>
    <w:p w14:paraId="1F06917D" w14:textId="77777777" w:rsidR="00057276" w:rsidRDefault="00057276" w:rsidP="00A17364">
      <w:pPr>
        <w:pStyle w:val="DraCorstandard"/>
        <w:spacing w:after="0"/>
      </w:pPr>
      <w:r>
        <w:t>Nostroque crescent murice ad summus opes.</w:t>
      </w:r>
    </w:p>
    <w:p w14:paraId="1F06917E" w14:textId="77777777" w:rsidR="00057276" w:rsidRDefault="00057276" w:rsidP="00A17364">
      <w:pPr>
        <w:pStyle w:val="DraCorstandard"/>
        <w:spacing w:after="0"/>
      </w:pPr>
      <w:r>
        <w:t>Largire mea lux, istud extremum, rogo</w:t>
      </w:r>
    </w:p>
    <w:p w14:paraId="1F06917F" w14:textId="77777777" w:rsidR="00057276" w:rsidRDefault="00057276" w:rsidP="00A17364">
      <w:pPr>
        <w:pStyle w:val="DraCorstandard"/>
        <w:spacing w:after="0"/>
      </w:pPr>
      <w:r>
        <w:t>Satis superque funerum, mentem doma,</w:t>
      </w:r>
    </w:p>
    <w:p w14:paraId="1F069180" w14:textId="77777777" w:rsidR="00057276" w:rsidRDefault="00057276" w:rsidP="00A17364">
      <w:pPr>
        <w:pStyle w:val="DraCorstandard"/>
        <w:spacing w:after="0"/>
      </w:pPr>
      <w:r>
        <w:t>Medicina miseris velle sanari fuit.</w:t>
      </w:r>
    </w:p>
    <w:p w14:paraId="1F069181" w14:textId="77777777" w:rsidR="00057276" w:rsidRPr="00057276" w:rsidRDefault="00057276" w:rsidP="00A17364">
      <w:pPr>
        <w:pStyle w:val="DraCorstandard"/>
        <w:spacing w:after="0"/>
      </w:pPr>
      <w:r w:rsidRPr="00314FCB">
        <w:rPr>
          <w:rStyle w:val="DraCorspeakerattribution"/>
        </w:rPr>
        <w:t>F</w:t>
      </w:r>
      <w:r w:rsidR="00AB4960" w:rsidRPr="00314FCB">
        <w:rPr>
          <w:rStyle w:val="DraCorspeakerattribution"/>
        </w:rPr>
        <w:t>E</w:t>
      </w:r>
      <w:r w:rsidRPr="00314FCB">
        <w:rPr>
          <w:rStyle w:val="DraCorspeakerattribution"/>
        </w:rPr>
        <w:t>LIC.</w:t>
      </w:r>
      <w:r w:rsidRPr="00057276">
        <w:t xml:space="preserve"> Tu mansuescis Caesar, at crudeliter.</w:t>
      </w:r>
    </w:p>
    <w:p w14:paraId="1F069182" w14:textId="77777777" w:rsidR="00057276" w:rsidRPr="00057276" w:rsidRDefault="00057276" w:rsidP="00A17364">
      <w:pPr>
        <w:pStyle w:val="DraCorstandard"/>
        <w:spacing w:after="0"/>
      </w:pPr>
      <w:r w:rsidRPr="00057276">
        <w:t>Quid orbitatem feminae afflictus gemis?</w:t>
      </w:r>
    </w:p>
    <w:p w14:paraId="1F069183" w14:textId="77777777" w:rsidR="00057276" w:rsidRDefault="00057276" w:rsidP="00A17364">
      <w:pPr>
        <w:pStyle w:val="DraCorstandard"/>
        <w:spacing w:after="0"/>
      </w:pPr>
      <w:r>
        <w:t>Quam tu intulisti? nec tamen possum queri.</w:t>
      </w:r>
    </w:p>
    <w:p w14:paraId="1F069184" w14:textId="77777777" w:rsidR="00057276" w:rsidRDefault="00057276" w:rsidP="00A17364">
      <w:pPr>
        <w:pStyle w:val="DraCorstandard"/>
        <w:spacing w:after="0"/>
      </w:pPr>
      <w:r>
        <w:t>Enixa Christo liberos, Christo dedi.</w:t>
      </w:r>
    </w:p>
    <w:p w14:paraId="1F069185" w14:textId="77777777" w:rsidR="00057276" w:rsidRDefault="00057276" w:rsidP="00A17364">
      <w:pPr>
        <w:pStyle w:val="DraCorstandard"/>
        <w:spacing w:after="0"/>
      </w:pPr>
      <w:r>
        <w:t>„Haec est beata, dulcis haec foecunditas,</w:t>
      </w:r>
    </w:p>
    <w:p w14:paraId="1F069186" w14:textId="77777777" w:rsidR="00057276" w:rsidRDefault="00057276" w:rsidP="00A17364">
      <w:pPr>
        <w:pStyle w:val="DraCorstandard"/>
        <w:spacing w:after="0"/>
      </w:pPr>
      <w:r>
        <w:t>„Coelo creare liberos &amp; reddere.</w:t>
      </w:r>
    </w:p>
    <w:p w14:paraId="1F069187" w14:textId="77777777" w:rsidR="00057276" w:rsidRDefault="00057276" w:rsidP="00A17364">
      <w:pPr>
        <w:pStyle w:val="DraCorstandard"/>
        <w:spacing w:after="0"/>
      </w:pPr>
      <w:r>
        <w:t>Ad templa coeli quatuor natos parens</w:t>
      </w:r>
    </w:p>
    <w:p w14:paraId="1F069188" w14:textId="77777777" w:rsidR="00057276" w:rsidRDefault="00057276" w:rsidP="00A17364">
      <w:pPr>
        <w:pStyle w:val="DraCorstandard"/>
        <w:spacing w:after="0"/>
      </w:pPr>
      <w:r>
        <w:t>Praemisi &amp; illi me beatorum ex choro</w:t>
      </w:r>
    </w:p>
    <w:p w14:paraId="1F069189" w14:textId="77777777" w:rsidR="00057276" w:rsidRDefault="00057276" w:rsidP="00A17364">
      <w:pPr>
        <w:pStyle w:val="DraCorstandard"/>
        <w:spacing w:after="0"/>
      </w:pPr>
      <w:r>
        <w:t>Nunc intuentur, &amp; poli sternunt iter.</w:t>
      </w:r>
    </w:p>
    <w:p w14:paraId="1F06918A" w14:textId="77777777" w:rsidR="00057276" w:rsidRDefault="00057276" w:rsidP="00A17364">
      <w:pPr>
        <w:pStyle w:val="DraCorstandard"/>
        <w:spacing w:after="0"/>
      </w:pPr>
      <w:r>
        <w:t>Lenit dolorem hoc dulce solamen meum,</w:t>
      </w:r>
    </w:p>
    <w:p w14:paraId="1F06918B" w14:textId="77777777" w:rsidR="00057276" w:rsidRDefault="00057276" w:rsidP="00A17364">
      <w:pPr>
        <w:pStyle w:val="DraCorstandard"/>
        <w:spacing w:after="0"/>
      </w:pPr>
      <w:r>
        <w:lastRenderedPageBreak/>
        <w:t>Quod non scelesti, criminosi, maximo</w:t>
      </w:r>
    </w:p>
    <w:p w14:paraId="1F06918C" w14:textId="77777777" w:rsidR="00057276" w:rsidRDefault="00057276" w:rsidP="00A17364">
      <w:pPr>
        <w:pStyle w:val="DraCorstandard"/>
        <w:spacing w:after="0"/>
      </w:pPr>
      <w:r>
        <w:t>Non infideles principi, mortem oppetunt,</w:t>
      </w:r>
    </w:p>
    <w:p w14:paraId="1F06918D" w14:textId="77777777" w:rsidR="00057276" w:rsidRDefault="00057276" w:rsidP="00A17364">
      <w:pPr>
        <w:pStyle w:val="DraCorstandard"/>
        <w:spacing w:after="0"/>
      </w:pPr>
      <w:r>
        <w:t>Scis Imperator, nec meam incusas fidem.</w:t>
      </w:r>
    </w:p>
    <w:p w14:paraId="1F06918E" w14:textId="77777777" w:rsidR="00057276" w:rsidRDefault="001138B7" w:rsidP="00A17364">
      <w:pPr>
        <w:pStyle w:val="DraCorstandard"/>
        <w:spacing w:after="0"/>
      </w:pPr>
      <w:r w:rsidRPr="001138B7">
        <w:rPr>
          <w:rStyle w:val="DraCorspeakerattribution"/>
        </w:rPr>
        <w:t>AVREL.</w:t>
      </w:r>
      <w:r w:rsidR="00057276">
        <w:t>O quae libido mortis! ô dementia.</w:t>
      </w:r>
    </w:p>
    <w:p w14:paraId="1F06918F" w14:textId="77777777" w:rsidR="00057276" w:rsidRDefault="00057276" w:rsidP="00A17364">
      <w:pPr>
        <w:pStyle w:val="DraCorstandard"/>
        <w:spacing w:after="0"/>
      </w:pPr>
      <w:r>
        <w:t>Non hic leaenas vrget in sobolem furor.</w:t>
      </w:r>
    </w:p>
    <w:p w14:paraId="1F069190" w14:textId="77777777" w:rsidR="00057276" w:rsidRDefault="00057276" w:rsidP="00A17364">
      <w:pPr>
        <w:pStyle w:val="DraCorstandard"/>
        <w:spacing w:after="0"/>
      </w:pPr>
      <w:r>
        <w:t>At vos parentis sinite cerebrosum caput.</w:t>
      </w:r>
    </w:p>
    <w:p w14:paraId="1F069191" w14:textId="77777777" w:rsidR="00057276" w:rsidRDefault="00057276" w:rsidP="00A17364">
      <w:pPr>
        <w:pStyle w:val="DraCorstandard"/>
        <w:spacing w:after="0"/>
      </w:pPr>
      <w:r>
        <w:t>Parete monitis dulcis est vita, &amp; breuis</w:t>
      </w:r>
    </w:p>
    <w:p w14:paraId="1F069192" w14:textId="77777777" w:rsidR="00057276" w:rsidRDefault="00057276" w:rsidP="00A17364">
      <w:pPr>
        <w:pStyle w:val="DraCorstandard"/>
        <w:spacing w:after="0"/>
      </w:pPr>
      <w:r>
        <w:t>Ne gestientes gloriae prima face</w:t>
      </w:r>
    </w:p>
    <w:p w14:paraId="1F069193" w14:textId="77777777" w:rsidR="00057276" w:rsidRDefault="00057276" w:rsidP="00A17364">
      <w:pPr>
        <w:pStyle w:val="DraCorstandard"/>
        <w:spacing w:after="0"/>
      </w:pPr>
      <w:r>
        <w:t>Subite nigri Tartari tristes domos.</w:t>
      </w:r>
    </w:p>
    <w:p w14:paraId="1F069194" w14:textId="77777777" w:rsidR="00057276" w:rsidRDefault="00057276" w:rsidP="00A17364">
      <w:pPr>
        <w:pStyle w:val="DraCorstandard"/>
        <w:spacing w:after="0"/>
      </w:pPr>
      <w:r w:rsidRPr="00314FCB">
        <w:rPr>
          <w:rStyle w:val="DraCorspeakerattribution"/>
        </w:rPr>
        <w:t>ALEX.</w:t>
      </w:r>
      <w:r>
        <w:t xml:space="preserve"> Etiam patere verbulis pectus putas?</w:t>
      </w:r>
    </w:p>
    <w:p w14:paraId="1F069195" w14:textId="77777777" w:rsidR="00057276" w:rsidRDefault="00057276" w:rsidP="00A17364">
      <w:pPr>
        <w:pStyle w:val="DraCorstandard"/>
        <w:spacing w:after="0"/>
      </w:pPr>
      <w:r>
        <w:t>Miser quid egi genere non dignum meo,</w:t>
      </w:r>
    </w:p>
    <w:p w14:paraId="1F069196" w14:textId="77777777" w:rsidR="00057276" w:rsidRDefault="00057276" w:rsidP="00A17364">
      <w:pPr>
        <w:pStyle w:val="DraCorstandard"/>
        <w:spacing w:after="0"/>
      </w:pPr>
      <w:r>
        <w:t>Vt Caesar animos molliat blanda prece,</w:t>
      </w:r>
    </w:p>
    <w:p w14:paraId="1F069197" w14:textId="77777777" w:rsidR="00057276" w:rsidRDefault="00057276" w:rsidP="00A17364">
      <w:pPr>
        <w:pStyle w:val="DraCorstandard"/>
        <w:spacing w:after="0"/>
      </w:pPr>
      <w:r>
        <w:t>Speretque pectus posse blanditijs capi?</w:t>
      </w:r>
    </w:p>
    <w:p w14:paraId="1F069198" w14:textId="77777777" w:rsidR="00057276" w:rsidRDefault="00057276" w:rsidP="00A17364">
      <w:pPr>
        <w:pStyle w:val="DraCorstandard"/>
        <w:spacing w:after="0"/>
        <w:rPr>
          <w:lang w:val="en-GB"/>
        </w:rPr>
      </w:pPr>
      <w:r>
        <w:rPr>
          <w:lang w:val="en-GB"/>
        </w:rPr>
        <w:t>Ad verba surdus, surdior sum ad verbera.</w:t>
      </w:r>
    </w:p>
    <w:p w14:paraId="1F069199" w14:textId="77777777" w:rsidR="00057276" w:rsidRPr="00057276" w:rsidRDefault="00057276" w:rsidP="00A17364">
      <w:pPr>
        <w:pStyle w:val="DraCorstandard"/>
        <w:spacing w:after="0"/>
        <w:rPr>
          <w:lang w:val="fr-FR"/>
        </w:rPr>
      </w:pPr>
      <w:r w:rsidRPr="00057276">
        <w:rPr>
          <w:lang w:val="fr-FR"/>
        </w:rPr>
        <w:t>Exequere Caesar, quid nouas nectis moras?</w:t>
      </w:r>
    </w:p>
    <w:p w14:paraId="1F06919A" w14:textId="77777777" w:rsidR="00057276" w:rsidRPr="00057276" w:rsidRDefault="00057276" w:rsidP="00A17364">
      <w:pPr>
        <w:pStyle w:val="DraCorstandard"/>
        <w:spacing w:after="0"/>
        <w:rPr>
          <w:lang w:val="fr-FR"/>
        </w:rPr>
      </w:pPr>
      <w:r w:rsidRPr="00057276">
        <w:rPr>
          <w:lang w:val="fr-FR"/>
        </w:rPr>
        <w:t>Exequere Caesar, conde me in fratrum sinum.</w:t>
      </w:r>
    </w:p>
    <w:p w14:paraId="1F06919B" w14:textId="77777777" w:rsidR="00057276" w:rsidRPr="00057276" w:rsidRDefault="00057276" w:rsidP="00A17364">
      <w:pPr>
        <w:pStyle w:val="DraCorstandard"/>
        <w:spacing w:after="0"/>
        <w:rPr>
          <w:lang w:val="fr-FR"/>
        </w:rPr>
      </w:pPr>
      <w:r w:rsidRPr="00057276">
        <w:rPr>
          <w:lang w:val="fr-FR"/>
        </w:rPr>
        <w:t>O ter beati martyres digni polo,</w:t>
      </w:r>
    </w:p>
    <w:p w14:paraId="1F06919C" w14:textId="77777777" w:rsidR="00057276" w:rsidRPr="00057276" w:rsidRDefault="00057276" w:rsidP="00A17364">
      <w:pPr>
        <w:pStyle w:val="DraCorstandard"/>
        <w:spacing w:after="0"/>
        <w:rPr>
          <w:lang w:val="fr-FR"/>
        </w:rPr>
      </w:pPr>
      <w:r w:rsidRPr="00057276">
        <w:rPr>
          <w:lang w:val="fr-FR"/>
        </w:rPr>
        <w:t>Suscipite fratrem, conscium vobis caput,</w:t>
      </w:r>
    </w:p>
    <w:p w14:paraId="1F06919D" w14:textId="77777777" w:rsidR="00057276" w:rsidRPr="00057276" w:rsidRDefault="00057276" w:rsidP="00A17364">
      <w:pPr>
        <w:pStyle w:val="DraCorstandard"/>
        <w:spacing w:after="0"/>
        <w:rPr>
          <w:lang w:val="fr-FR"/>
        </w:rPr>
      </w:pPr>
      <w:r w:rsidRPr="00057276">
        <w:rPr>
          <w:lang w:val="fr-FR"/>
        </w:rPr>
        <w:t>Qui genere vester est, erit vester fide</w:t>
      </w:r>
    </w:p>
    <w:p w14:paraId="1F06919E" w14:textId="77777777" w:rsidR="00057276" w:rsidRPr="00057276" w:rsidRDefault="00057276" w:rsidP="00A17364">
      <w:pPr>
        <w:pStyle w:val="DraCorstandard"/>
        <w:spacing w:after="0"/>
        <w:rPr>
          <w:lang w:val="fr-FR"/>
        </w:rPr>
      </w:pPr>
      <w:r w:rsidRPr="00057276">
        <w:rPr>
          <w:lang w:val="fr-FR"/>
        </w:rPr>
        <w:t>Animi innocentes syderum puras domos</w:t>
      </w:r>
    </w:p>
    <w:p w14:paraId="1F06919F" w14:textId="77777777" w:rsidR="00057276" w:rsidRPr="00057276" w:rsidRDefault="00057276" w:rsidP="00A17364">
      <w:pPr>
        <w:pStyle w:val="DraCorstandard"/>
        <w:spacing w:after="0"/>
        <w:rPr>
          <w:lang w:val="fr-FR"/>
        </w:rPr>
      </w:pPr>
      <w:r w:rsidRPr="00057276">
        <w:rPr>
          <w:lang w:val="fr-FR"/>
        </w:rPr>
        <w:t>Incolitis, albis martyrum mixti choris.</w:t>
      </w:r>
    </w:p>
    <w:p w14:paraId="1F0691A0" w14:textId="77777777" w:rsidR="00057276" w:rsidRDefault="00057276" w:rsidP="00A17364">
      <w:pPr>
        <w:pStyle w:val="DraCorstandard"/>
        <w:spacing w:after="0"/>
      </w:pPr>
      <w:r>
        <w:t>Spectate vestrae obsecro relliquias domus,</w:t>
      </w:r>
    </w:p>
    <w:p w14:paraId="1F0691A1" w14:textId="77777777" w:rsidR="00057276" w:rsidRDefault="00057276" w:rsidP="00A17364">
      <w:pPr>
        <w:pStyle w:val="DraCorstandard"/>
        <w:spacing w:after="0"/>
      </w:pPr>
      <w:r>
        <w:t>Spectate vestrum sanguinem, vestrum decus,</w:t>
      </w:r>
    </w:p>
    <w:p w14:paraId="1F0691A2" w14:textId="77777777" w:rsidR="00057276" w:rsidRDefault="00057276" w:rsidP="00A17364">
      <w:pPr>
        <w:pStyle w:val="DraCorstandard"/>
        <w:spacing w:after="0"/>
      </w:pPr>
      <w:r>
        <w:t>Felicitatis viscera, &amp; castas opes.</w:t>
      </w:r>
    </w:p>
    <w:p w14:paraId="1F0691A3" w14:textId="77777777" w:rsidR="00057276" w:rsidRDefault="00057276" w:rsidP="00A17364">
      <w:pPr>
        <w:pStyle w:val="DraCorstandard"/>
        <w:spacing w:after="0"/>
      </w:pPr>
      <w:r>
        <w:t>Germani adeste, numen intrepidus sequor,</w:t>
      </w:r>
    </w:p>
    <w:p w14:paraId="1F0691A4" w14:textId="77777777" w:rsidR="00057276" w:rsidRDefault="00057276" w:rsidP="00A17364">
      <w:pPr>
        <w:pStyle w:val="DraCorstandard"/>
        <w:spacing w:after="0"/>
      </w:pPr>
      <w:r>
        <w:t>Quacunque ducit, vestrum in amplexum euolo.</w:t>
      </w:r>
    </w:p>
    <w:p w14:paraId="1F0691A5" w14:textId="77777777" w:rsidR="00057276" w:rsidRDefault="001138B7" w:rsidP="00A17364">
      <w:pPr>
        <w:pStyle w:val="DraCorstandard"/>
        <w:spacing w:after="0"/>
      </w:pPr>
      <w:r w:rsidRPr="001138B7">
        <w:rPr>
          <w:rStyle w:val="DraCorspeakerattribution"/>
        </w:rPr>
        <w:t xml:space="preserve">AVREL. </w:t>
      </w:r>
      <w:r w:rsidR="00057276">
        <w:t>Qua dira lucis odia, quae vesania?</w:t>
      </w:r>
    </w:p>
    <w:p w14:paraId="1F0691A6" w14:textId="77777777" w:rsidR="00057276" w:rsidRDefault="0015016F" w:rsidP="00A17364">
      <w:pPr>
        <w:pStyle w:val="DraCorstandard"/>
        <w:spacing w:after="0"/>
      </w:pPr>
      <w:r w:rsidRPr="0015016F">
        <w:rPr>
          <w:rStyle w:val="DraCorspeakerattribution"/>
        </w:rPr>
        <w:t>VITAL.</w:t>
      </w:r>
      <w:r w:rsidR="00057276">
        <w:t xml:space="preserve"> Non fractus in me si ruat mundus, (parens)</w:t>
      </w:r>
    </w:p>
    <w:p w14:paraId="1F0691A7" w14:textId="77777777" w:rsidR="00057276" w:rsidRDefault="00057276" w:rsidP="00A17364">
      <w:pPr>
        <w:pStyle w:val="DraCorstandard"/>
        <w:spacing w:after="0"/>
      </w:pPr>
      <w:r>
        <w:t>Non si cauernis Taenarus nutet fremens.</w:t>
      </w:r>
    </w:p>
    <w:p w14:paraId="1F0691A8" w14:textId="77777777" w:rsidR="00057276" w:rsidRDefault="00057276" w:rsidP="00A17364">
      <w:pPr>
        <w:pStyle w:val="DraCorstandard"/>
        <w:spacing w:after="0"/>
      </w:pPr>
      <w:r>
        <w:t>Non si caterua pestium obsideat latus,</w:t>
      </w:r>
    </w:p>
    <w:p w14:paraId="1F0691A9" w14:textId="77777777" w:rsidR="00057276" w:rsidRDefault="00057276" w:rsidP="00A17364">
      <w:pPr>
        <w:pStyle w:val="DraCorstandard"/>
        <w:spacing w:after="0"/>
      </w:pPr>
      <w:r>
        <w:t>Mutabo mentem, quam mihi Christus dedit.</w:t>
      </w:r>
    </w:p>
    <w:p w14:paraId="1F0691AA" w14:textId="77777777" w:rsidR="00057276" w:rsidRDefault="0015016F" w:rsidP="00A17364">
      <w:pPr>
        <w:pStyle w:val="DraCorstandard"/>
        <w:spacing w:after="0"/>
      </w:pPr>
      <w:r w:rsidRPr="0015016F">
        <w:rPr>
          <w:rStyle w:val="DraCorspeakerattribution"/>
        </w:rPr>
        <w:t>AVR.</w:t>
      </w:r>
      <w:r w:rsidR="00057276">
        <w:t xml:space="preserve"> Ite, &amp; securi peruicaces caedite</w:t>
      </w:r>
    </w:p>
    <w:p w14:paraId="1F0691AB" w14:textId="77777777" w:rsidR="00057276" w:rsidRDefault="00057276" w:rsidP="00A17364">
      <w:pPr>
        <w:pStyle w:val="DraCorstandard"/>
        <w:spacing w:after="0"/>
      </w:pPr>
      <w:r w:rsidRPr="00314FCB">
        <w:rPr>
          <w:rStyle w:val="DraCorspeakerattribution"/>
        </w:rPr>
        <w:t>ALEX.</w:t>
      </w:r>
      <w:r>
        <w:t xml:space="preserve"> O laeta mortis nuntia! ô niueum diem!</w:t>
      </w:r>
    </w:p>
    <w:p w14:paraId="1F0691AC" w14:textId="77777777" w:rsidR="00057276" w:rsidRDefault="0015016F" w:rsidP="00A17364">
      <w:pPr>
        <w:pStyle w:val="DraCorstandard"/>
        <w:spacing w:after="0"/>
      </w:pPr>
      <w:r w:rsidRPr="0015016F">
        <w:rPr>
          <w:rStyle w:val="DraCorspeakerattribution"/>
        </w:rPr>
        <w:t>VITAL.</w:t>
      </w:r>
      <w:r w:rsidR="00057276">
        <w:t xml:space="preserve"> Haec vox ad aures mellea emana meas</w:t>
      </w:r>
    </w:p>
    <w:p w14:paraId="1F0691AD" w14:textId="77777777" w:rsidR="00057276" w:rsidRDefault="0015016F" w:rsidP="00A17364">
      <w:pPr>
        <w:pStyle w:val="DraCorstandard"/>
        <w:spacing w:after="0"/>
      </w:pPr>
      <w:r w:rsidRPr="0015016F">
        <w:rPr>
          <w:rStyle w:val="DraCorspeakerattribution"/>
        </w:rPr>
        <w:lastRenderedPageBreak/>
        <w:t>FEL.</w:t>
      </w:r>
      <w:r w:rsidR="00057276">
        <w:t xml:space="preserve"> Ite parentis solatiolum,</w:t>
      </w:r>
    </w:p>
    <w:p w14:paraId="1F0691AE" w14:textId="77777777" w:rsidR="00057276" w:rsidRDefault="00057276" w:rsidP="00A17364">
      <w:pPr>
        <w:pStyle w:val="DraCorstandard"/>
        <w:spacing w:after="0"/>
      </w:pPr>
      <w:r>
        <w:t>Ite beati iuuenes, sacri</w:t>
      </w:r>
    </w:p>
    <w:p w14:paraId="1F0691AF" w14:textId="77777777" w:rsidR="00057276" w:rsidRDefault="00057276" w:rsidP="00A17364">
      <w:pPr>
        <w:pStyle w:val="DraCorstandard"/>
        <w:spacing w:after="0"/>
      </w:pPr>
      <w:r>
        <w:t>Pignora lecti, calcate gradu</w:t>
      </w:r>
    </w:p>
    <w:p w14:paraId="1F0691B0" w14:textId="77777777" w:rsidR="00057276" w:rsidRDefault="00057276" w:rsidP="00A17364">
      <w:pPr>
        <w:pStyle w:val="DraCorstandard"/>
        <w:spacing w:after="0"/>
      </w:pPr>
      <w:r>
        <w:t>Tartara sorti, vos laeta cohors</w:t>
      </w:r>
    </w:p>
    <w:p w14:paraId="1F0691B1" w14:textId="77777777" w:rsidR="00057276" w:rsidRDefault="00057276" w:rsidP="00A17364">
      <w:pPr>
        <w:pStyle w:val="DraCorstandard"/>
        <w:spacing w:after="0"/>
      </w:pPr>
      <w:r>
        <w:t>Fratrum aureolis cincta coronis</w:t>
      </w:r>
    </w:p>
    <w:p w14:paraId="1F0691B2" w14:textId="77777777" w:rsidR="00057276" w:rsidRDefault="00057276" w:rsidP="00A17364">
      <w:pPr>
        <w:pStyle w:val="DraCorstandard"/>
        <w:spacing w:after="0"/>
      </w:pPr>
      <w:r>
        <w:t>Ad templa poli radiata vocat.</w:t>
      </w:r>
    </w:p>
    <w:p w14:paraId="1F0691B3" w14:textId="77777777" w:rsidR="00057276" w:rsidRDefault="00057276" w:rsidP="00A17364">
      <w:pPr>
        <w:pStyle w:val="DraCorstandard"/>
        <w:spacing w:after="0"/>
      </w:pPr>
      <w:r w:rsidRPr="00314FCB">
        <w:rPr>
          <w:rStyle w:val="DraCorspeakerattribution"/>
        </w:rPr>
        <w:t xml:space="preserve">VITAL </w:t>
      </w:r>
      <w:r>
        <w:t>O Christe pueros numine afflatus pio,</w:t>
      </w:r>
    </w:p>
    <w:p w14:paraId="1F0691B4" w14:textId="77777777" w:rsidR="00057276" w:rsidRDefault="00057276" w:rsidP="00A17364">
      <w:pPr>
        <w:pStyle w:val="DraCorstandard"/>
        <w:spacing w:after="0"/>
      </w:pPr>
      <w:r>
        <w:t>Largire mentis robur inuicta tuis.</w:t>
      </w:r>
    </w:p>
    <w:p w14:paraId="1F0691B5" w14:textId="77777777" w:rsidR="00057276" w:rsidRDefault="00057276" w:rsidP="00A17364">
      <w:pPr>
        <w:pStyle w:val="DraCorstandard"/>
        <w:spacing w:after="0"/>
      </w:pPr>
      <w:r>
        <w:t>Tibi innocentes victimae morimur, tibi</w:t>
      </w:r>
    </w:p>
    <w:p w14:paraId="1F0691B6" w14:textId="77777777" w:rsidR="00057276" w:rsidRDefault="00057276" w:rsidP="00A17364">
      <w:pPr>
        <w:pStyle w:val="DraCorstandard"/>
        <w:spacing w:after="0"/>
      </w:pPr>
      <w:r>
        <w:t>Vitam sacramus, genitor hanc mentem excipe,</w:t>
      </w:r>
    </w:p>
    <w:p w14:paraId="1F0691B7" w14:textId="77777777" w:rsidR="00057276" w:rsidRDefault="00057276" w:rsidP="00A17364">
      <w:pPr>
        <w:pStyle w:val="DraCorstandard"/>
        <w:spacing w:after="0"/>
      </w:pPr>
      <w:r>
        <w:t>Quam tu dedisti, iunge nos fratrum globo</w:t>
      </w:r>
    </w:p>
    <w:p w14:paraId="1F0691B8" w14:textId="77777777" w:rsidR="00057276" w:rsidRDefault="00057276" w:rsidP="00A17364">
      <w:pPr>
        <w:pStyle w:val="DraCorstandard"/>
        <w:spacing w:after="0"/>
      </w:pPr>
      <w:r w:rsidRPr="00314FCB">
        <w:rPr>
          <w:rStyle w:val="DraCorspeakerattribution"/>
        </w:rPr>
        <w:t>FEL</w:t>
      </w:r>
      <w:r>
        <w:t xml:space="preserve"> Valere dulces liberi, nunc sum parens,</w:t>
      </w:r>
    </w:p>
    <w:p w14:paraId="1F0691B9" w14:textId="77777777" w:rsidR="00057276" w:rsidRDefault="00057276" w:rsidP="00A17364">
      <w:pPr>
        <w:pStyle w:val="DraCorstandard"/>
        <w:spacing w:after="0"/>
      </w:pPr>
      <w:r>
        <w:t>Vos matre digni liberi, &amp; digni Deo.</w:t>
      </w:r>
    </w:p>
    <w:p w14:paraId="1F0691BA" w14:textId="77777777" w:rsidR="00057276" w:rsidRDefault="00057276" w:rsidP="00A17364">
      <w:pPr>
        <w:pStyle w:val="DraCorstandard"/>
        <w:spacing w:after="0"/>
      </w:pPr>
      <w:r>
        <w:t>Lugete matres pignora instabilis thori.</w:t>
      </w:r>
    </w:p>
    <w:p w14:paraId="1F0691BB" w14:textId="77777777" w:rsidR="00057276" w:rsidRDefault="00057276" w:rsidP="00A17364">
      <w:pPr>
        <w:pStyle w:val="DraCorstandard"/>
        <w:spacing w:after="0"/>
      </w:pPr>
      <w:r>
        <w:t>Quaecunque coecus messuit turbo necis</w:t>
      </w:r>
    </w:p>
    <w:p w14:paraId="1F0691BC" w14:textId="77777777" w:rsidR="00057276" w:rsidRDefault="00057276" w:rsidP="00A17364">
      <w:pPr>
        <w:pStyle w:val="DraCorstandard"/>
        <w:spacing w:after="0"/>
      </w:pPr>
      <w:r>
        <w:t>Vitae fugacis vberi applicito: Mihi</w:t>
      </w:r>
    </w:p>
    <w:p w14:paraId="1F0691BD" w14:textId="77777777" w:rsidR="00057276" w:rsidRDefault="00057276" w:rsidP="00A17364">
      <w:pPr>
        <w:pStyle w:val="DraCorstandard"/>
        <w:spacing w:after="0"/>
      </w:pPr>
      <w:r>
        <w:t>Date date gestem textiles manibus rosas,</w:t>
      </w:r>
    </w:p>
    <w:p w14:paraId="1F0691BE" w14:textId="77777777" w:rsidR="00057276" w:rsidRDefault="00057276" w:rsidP="00A17364">
      <w:pPr>
        <w:pStyle w:val="DraCorstandard"/>
        <w:spacing w:after="0"/>
      </w:pPr>
      <w:r>
        <w:t>Queis hos coronem filios: non est mori.</w:t>
      </w:r>
    </w:p>
    <w:p w14:paraId="1F0691BF" w14:textId="77777777" w:rsidR="00057276" w:rsidRDefault="00057276" w:rsidP="00A17364">
      <w:pPr>
        <w:pStyle w:val="DraCorstandard"/>
        <w:spacing w:after="0"/>
      </w:pPr>
      <w:r>
        <w:t>Quod facitis hodie. spondeo, non est mori.</w:t>
      </w:r>
    </w:p>
    <w:p w14:paraId="1F0691C0" w14:textId="77777777" w:rsidR="00057276" w:rsidRDefault="00057276" w:rsidP="00A17364">
      <w:pPr>
        <w:pStyle w:val="DraCorstandard"/>
        <w:spacing w:after="0"/>
      </w:pPr>
      <w:r>
        <w:t>O nostri amores, ni mori est nasci polo.</w:t>
      </w:r>
    </w:p>
    <w:p w14:paraId="1F0691C1" w14:textId="77777777" w:rsidR="00057276" w:rsidRDefault="00057276" w:rsidP="00A17364">
      <w:pPr>
        <w:pStyle w:val="DraCorstandard"/>
        <w:spacing w:after="0"/>
      </w:pPr>
      <w:r w:rsidRPr="00285CDB">
        <w:t>Valete iuuenes optimi, quid fratribus</w:t>
      </w:r>
    </w:p>
    <w:p w14:paraId="1F0691C2" w14:textId="77777777" w:rsidR="00057276" w:rsidRDefault="00057276" w:rsidP="00A17364">
      <w:pPr>
        <w:pStyle w:val="DraCorstandard"/>
        <w:spacing w:after="0"/>
      </w:pPr>
      <w:r w:rsidRPr="00285CDB">
        <w:t>Referetis? adero. restat hoc nobis onus.</w:t>
      </w:r>
    </w:p>
    <w:p w14:paraId="1F0691C3" w14:textId="77777777" w:rsidR="00057276" w:rsidRDefault="00057276" w:rsidP="00A17364">
      <w:pPr>
        <w:pStyle w:val="DraCorstandard"/>
        <w:spacing w:after="0"/>
      </w:pPr>
      <w:r>
        <w:t>Adero, praeite, mox sequar. prima impigrè</w:t>
      </w:r>
    </w:p>
    <w:p w14:paraId="1F0691C4" w14:textId="77777777" w:rsidR="00057276" w:rsidRDefault="00057276" w:rsidP="00A17364">
      <w:pPr>
        <w:pStyle w:val="DraCorstandard"/>
        <w:spacing w:after="0"/>
      </w:pPr>
      <w:r>
        <w:t>Certare coepi, praemium referam vltima.</w:t>
      </w:r>
    </w:p>
    <w:p w14:paraId="1F0691C5" w14:textId="77777777" w:rsidR="00057276" w:rsidRDefault="001138B7" w:rsidP="00A17364">
      <w:pPr>
        <w:pStyle w:val="DraCorstandard"/>
        <w:spacing w:after="0"/>
      </w:pPr>
      <w:r w:rsidRPr="001138B7">
        <w:rPr>
          <w:rStyle w:val="DraCorspeakerattribution"/>
        </w:rPr>
        <w:t>MART.</w:t>
      </w:r>
      <w:r w:rsidR="00057276" w:rsidRPr="00285CDB">
        <w:t xml:space="preserve"> Egone terra filius, cur me parens</w:t>
      </w:r>
    </w:p>
    <w:p w14:paraId="1F0691C6" w14:textId="77777777" w:rsidR="00057276" w:rsidRDefault="00057276" w:rsidP="00A17364">
      <w:pPr>
        <w:pStyle w:val="DraCorstandard"/>
        <w:spacing w:after="0"/>
      </w:pPr>
      <w:r w:rsidRPr="00285CDB">
        <w:t>Terris relinquunt? rapiam &amp; ad superos iter.</w:t>
      </w:r>
    </w:p>
    <w:p w14:paraId="1F0691C7" w14:textId="77777777" w:rsidR="00057276" w:rsidRPr="001138B7" w:rsidRDefault="001138B7" w:rsidP="00A17364">
      <w:pPr>
        <w:pStyle w:val="DraCorstandard"/>
        <w:spacing w:after="0"/>
        <w:rPr>
          <w:rStyle w:val="DraCorstagedirectionsetc"/>
        </w:rPr>
      </w:pPr>
      <w:r w:rsidRPr="001138B7">
        <w:rPr>
          <w:rStyle w:val="DraCorstagedirectionsetc"/>
        </w:rPr>
        <w:t xml:space="preserve">AVREL. </w:t>
      </w:r>
      <w:r w:rsidR="00057276" w:rsidRPr="001138B7">
        <w:rPr>
          <w:rStyle w:val="DraCorstagedirectionsetc"/>
        </w:rPr>
        <w:t>MARTIAL. FELICIT.</w:t>
      </w:r>
    </w:p>
    <w:p w14:paraId="1F0691C8" w14:textId="77777777" w:rsidR="00314FCB" w:rsidRDefault="00314FCB" w:rsidP="00314FCB">
      <w:pPr>
        <w:pStyle w:val="DraCoradditions"/>
      </w:pPr>
      <w:r>
        <w:t>/argument_start/</w:t>
      </w:r>
    </w:p>
    <w:p w14:paraId="1F0691C9" w14:textId="77777777" w:rsidR="00057276" w:rsidRDefault="00057276" w:rsidP="00A17364">
      <w:pPr>
        <w:pStyle w:val="DraCorstandard"/>
        <w:spacing w:after="0"/>
        <w:rPr>
          <w:iCs/>
        </w:rPr>
      </w:pPr>
      <w:r w:rsidRPr="00314FCB">
        <w:rPr>
          <w:iCs/>
        </w:rPr>
        <w:t>Martialis vltimi ex filijs martyrium.</w:t>
      </w:r>
    </w:p>
    <w:p w14:paraId="1F0691CA" w14:textId="77777777" w:rsidR="00314FCB" w:rsidRDefault="00314FCB" w:rsidP="00314FCB">
      <w:pPr>
        <w:pStyle w:val="DraCoradditions"/>
      </w:pPr>
      <w:r>
        <w:t>/argument_end/</w:t>
      </w:r>
    </w:p>
    <w:p w14:paraId="1F0691CB" w14:textId="77777777" w:rsidR="00057276" w:rsidRPr="00057276" w:rsidRDefault="0015016F" w:rsidP="00A17364">
      <w:pPr>
        <w:pStyle w:val="DraCorstandard"/>
        <w:spacing w:after="0"/>
      </w:pPr>
      <w:r w:rsidRPr="0015016F">
        <w:rPr>
          <w:rStyle w:val="DraCorspeakerattribution"/>
        </w:rPr>
        <w:t>AVR.</w:t>
      </w:r>
      <w:r w:rsidR="00057276" w:rsidRPr="00057276">
        <w:t xml:space="preserve"> HIc restat vnus liberorum de grege,</w:t>
      </w:r>
    </w:p>
    <w:p w14:paraId="1F0691CC" w14:textId="77777777" w:rsidR="00057276" w:rsidRPr="00057276" w:rsidRDefault="00057276" w:rsidP="00A17364">
      <w:pPr>
        <w:pStyle w:val="DraCorstandard"/>
        <w:spacing w:after="0"/>
      </w:pPr>
      <w:r w:rsidRPr="00057276">
        <w:t>Haec vna superest tabula naufragij tui.</w:t>
      </w:r>
    </w:p>
    <w:p w14:paraId="1F0691CD" w14:textId="77777777" w:rsidR="00057276" w:rsidRDefault="00057276" w:rsidP="00A17364">
      <w:pPr>
        <w:pStyle w:val="DraCorstandard"/>
        <w:spacing w:after="0"/>
        <w:rPr>
          <w:lang w:val="fr-FR"/>
        </w:rPr>
      </w:pPr>
      <w:r w:rsidRPr="00285CDB">
        <w:rPr>
          <w:lang w:val="fr-FR"/>
        </w:rPr>
        <w:t>Hanc tu misella dum potes, complectere.</w:t>
      </w:r>
    </w:p>
    <w:p w14:paraId="1F0691CE" w14:textId="77777777" w:rsidR="00057276" w:rsidRDefault="00057276" w:rsidP="00A17364">
      <w:pPr>
        <w:pStyle w:val="DraCorstandard"/>
        <w:spacing w:after="0"/>
        <w:rPr>
          <w:lang w:val="fr-FR"/>
        </w:rPr>
      </w:pPr>
      <w:r w:rsidRPr="00285CDB">
        <w:rPr>
          <w:lang w:val="fr-FR"/>
        </w:rPr>
        <w:lastRenderedPageBreak/>
        <w:t>Animula dulcis, mite delicium poli,</w:t>
      </w:r>
    </w:p>
    <w:p w14:paraId="1F0691CF" w14:textId="77777777" w:rsidR="00057276" w:rsidRDefault="00057276" w:rsidP="00A17364">
      <w:pPr>
        <w:pStyle w:val="DraCorstandard"/>
        <w:spacing w:after="0"/>
        <w:rPr>
          <w:lang w:val="fr-FR"/>
        </w:rPr>
      </w:pPr>
      <w:r w:rsidRPr="00285CDB">
        <w:rPr>
          <w:lang w:val="fr-FR"/>
        </w:rPr>
        <w:t>Hominum voluptas, atque amor coelestium,</w:t>
      </w:r>
    </w:p>
    <w:p w14:paraId="1F0691D0" w14:textId="77777777" w:rsidR="00057276" w:rsidRDefault="00057276" w:rsidP="00A17364">
      <w:pPr>
        <w:pStyle w:val="DraCorstandard"/>
        <w:spacing w:after="0"/>
        <w:rPr>
          <w:lang w:val="fr-FR"/>
        </w:rPr>
      </w:pPr>
      <w:r w:rsidRPr="00285CDB">
        <w:rPr>
          <w:lang w:val="fr-FR"/>
        </w:rPr>
        <w:t>Manare cernis omnium fletu genas,</w:t>
      </w:r>
    </w:p>
    <w:p w14:paraId="1F0691D1" w14:textId="77777777" w:rsidR="00057276" w:rsidRDefault="00057276" w:rsidP="00A17364">
      <w:pPr>
        <w:pStyle w:val="DraCorstandard"/>
        <w:spacing w:after="0"/>
        <w:rPr>
          <w:lang w:val="fr-FR"/>
        </w:rPr>
      </w:pPr>
      <w:r w:rsidRPr="00285CDB">
        <w:rPr>
          <w:lang w:val="fr-FR"/>
        </w:rPr>
        <w:t>Filiole, morti mundus illachrymat tuae;</w:t>
      </w:r>
    </w:p>
    <w:p w14:paraId="1F0691D2" w14:textId="77777777" w:rsidR="00057276" w:rsidRDefault="00057276" w:rsidP="00A17364">
      <w:pPr>
        <w:pStyle w:val="DraCorstandard"/>
        <w:spacing w:after="0"/>
        <w:rPr>
          <w:lang w:val="fr-FR"/>
        </w:rPr>
      </w:pPr>
      <w:r w:rsidRPr="00285CDB">
        <w:rPr>
          <w:lang w:val="fr-FR"/>
        </w:rPr>
        <w:t>Mouere tantis lachrymis, da te tibi,</w:t>
      </w:r>
    </w:p>
    <w:p w14:paraId="1F0691D3" w14:textId="77777777" w:rsidR="00057276" w:rsidRDefault="00057276" w:rsidP="00A17364">
      <w:pPr>
        <w:pStyle w:val="DraCorstandard"/>
        <w:spacing w:after="0"/>
        <w:rPr>
          <w:lang w:val="fr-FR"/>
        </w:rPr>
      </w:pPr>
      <w:r w:rsidRPr="00285CDB">
        <w:rPr>
          <w:lang w:val="fr-FR"/>
        </w:rPr>
        <w:t>Ah vis micantem flore primo aetatulam</w:t>
      </w:r>
    </w:p>
    <w:p w14:paraId="1F0691D4" w14:textId="77777777" w:rsidR="00057276" w:rsidRDefault="00057276" w:rsidP="00A17364">
      <w:pPr>
        <w:pStyle w:val="DraCorstandard"/>
        <w:spacing w:after="0"/>
        <w:rPr>
          <w:lang w:val="fr-FR"/>
        </w:rPr>
      </w:pPr>
      <w:r w:rsidRPr="00285CDB">
        <w:rPr>
          <w:lang w:val="fr-FR"/>
        </w:rPr>
        <w:t>Decutere coeci turbinis vasto impetu.</w:t>
      </w:r>
    </w:p>
    <w:p w14:paraId="1F0691D5" w14:textId="77777777" w:rsidR="00057276" w:rsidRDefault="00057276" w:rsidP="00A17364">
      <w:pPr>
        <w:pStyle w:val="DraCorstandard"/>
        <w:spacing w:after="0"/>
        <w:rPr>
          <w:lang w:val="fr-FR"/>
        </w:rPr>
      </w:pPr>
      <w:r w:rsidRPr="00285CDB">
        <w:rPr>
          <w:lang w:val="fr-FR"/>
        </w:rPr>
        <w:t>Miserere fili, dum potes, da te mihi.</w:t>
      </w:r>
    </w:p>
    <w:p w14:paraId="1F0691D6" w14:textId="77777777" w:rsidR="00057276" w:rsidRDefault="00057276" w:rsidP="00A17364">
      <w:pPr>
        <w:pStyle w:val="DraCorstandard"/>
        <w:spacing w:after="0"/>
        <w:rPr>
          <w:lang w:val="fr-FR"/>
        </w:rPr>
      </w:pPr>
      <w:r w:rsidRPr="00285CDB">
        <w:rPr>
          <w:lang w:val="fr-FR"/>
        </w:rPr>
        <w:t>Afferte vestes imbre sarreno graues.</w:t>
      </w:r>
    </w:p>
    <w:p w14:paraId="1F0691D7" w14:textId="77777777" w:rsidR="00057276" w:rsidRDefault="00057276" w:rsidP="00A17364">
      <w:pPr>
        <w:pStyle w:val="DraCorstandard"/>
        <w:spacing w:after="0"/>
      </w:pPr>
      <w:r>
        <w:t>Afferte, puerum vestiam nostra manu</w:t>
      </w:r>
    </w:p>
    <w:p w14:paraId="1F0691D8" w14:textId="77777777" w:rsidR="00057276" w:rsidRDefault="00057276" w:rsidP="00A17364">
      <w:pPr>
        <w:pStyle w:val="DraCorstandard"/>
        <w:spacing w:after="0"/>
      </w:pPr>
      <w:r>
        <w:t>Quid peruicaces tendis in fatum manus?</w:t>
      </w:r>
    </w:p>
    <w:p w14:paraId="1F0691D9" w14:textId="77777777" w:rsidR="001138B7" w:rsidRDefault="001138B7" w:rsidP="001138B7">
      <w:pPr>
        <w:pStyle w:val="DraCoradditions"/>
      </w:pPr>
      <w:r>
        <w:t>/chorus/</w:t>
      </w:r>
    </w:p>
    <w:p w14:paraId="1F0691DA" w14:textId="77777777" w:rsidR="00057276" w:rsidRDefault="00057276" w:rsidP="00314FCB">
      <w:pPr>
        <w:pStyle w:val="DraCorhead"/>
      </w:pPr>
      <w:r>
        <w:t>CHORVS</w:t>
      </w:r>
    </w:p>
    <w:p w14:paraId="1F0691DB" w14:textId="77777777" w:rsidR="00057276" w:rsidRPr="000E794C" w:rsidRDefault="00057276" w:rsidP="000E794C">
      <w:pPr>
        <w:rPr>
          <w:rStyle w:val="DraCorstagedirectionsetc"/>
        </w:rPr>
      </w:pPr>
      <w:r w:rsidRPr="000E794C">
        <w:rPr>
          <w:rStyle w:val="DraCorstagedirectionsetc"/>
        </w:rPr>
        <w:t>Palatinae Iuuentutis.</w:t>
      </w:r>
    </w:p>
    <w:p w14:paraId="1F0691DC" w14:textId="77777777" w:rsidR="00057276" w:rsidRDefault="00057276" w:rsidP="00A17364">
      <w:pPr>
        <w:pStyle w:val="DraCorstandard"/>
        <w:spacing w:after="0"/>
      </w:pPr>
      <w:r>
        <w:t>Flecte puer. pectora flecte.</w:t>
      </w:r>
    </w:p>
    <w:p w14:paraId="1F0691DD" w14:textId="77777777" w:rsidR="00057276" w:rsidRDefault="00057276" w:rsidP="00A17364">
      <w:pPr>
        <w:pStyle w:val="DraCorstandard"/>
        <w:spacing w:after="0"/>
      </w:pPr>
      <w:r>
        <w:t>Rigidamque doma numine mentem.</w:t>
      </w:r>
    </w:p>
    <w:p w14:paraId="1F0691DE" w14:textId="77777777" w:rsidR="00057276" w:rsidRDefault="00057276" w:rsidP="00A17364">
      <w:pPr>
        <w:pStyle w:val="DraCorstandard"/>
        <w:spacing w:after="0"/>
      </w:pPr>
      <w:r>
        <w:t>O carpe puer dulcia vitae</w:t>
      </w:r>
    </w:p>
    <w:p w14:paraId="1F0691DF" w14:textId="77777777" w:rsidR="00057276" w:rsidRDefault="00057276" w:rsidP="00A17364">
      <w:pPr>
        <w:pStyle w:val="DraCorstandard"/>
        <w:spacing w:after="0"/>
      </w:pPr>
      <w:r>
        <w:t>Praemia, cur te proripis orco,</w:t>
      </w:r>
    </w:p>
    <w:p w14:paraId="1F0691E0" w14:textId="77777777" w:rsidR="00057276" w:rsidRDefault="00057276" w:rsidP="00A17364">
      <w:pPr>
        <w:pStyle w:val="DraCorstandard"/>
        <w:spacing w:after="0"/>
      </w:pPr>
      <w:r>
        <w:t>Heu funestae victima mortis?</w:t>
      </w:r>
    </w:p>
    <w:p w14:paraId="1F0691E1" w14:textId="77777777" w:rsidR="00057276" w:rsidRDefault="00057276" w:rsidP="00A17364">
      <w:pPr>
        <w:pStyle w:val="DraCorstandard"/>
        <w:spacing w:after="0"/>
      </w:pPr>
      <w:r>
        <w:t>Labitur astris rapidum tempus,</w:t>
      </w:r>
    </w:p>
    <w:p w14:paraId="1F0691E2" w14:textId="77777777" w:rsidR="00057276" w:rsidRDefault="00057276" w:rsidP="00A17364">
      <w:pPr>
        <w:pStyle w:val="DraCorstandard"/>
        <w:spacing w:after="0"/>
      </w:pPr>
      <w:r>
        <w:t>Et mors miseris properata venit:</w:t>
      </w:r>
    </w:p>
    <w:p w14:paraId="1F0691E3" w14:textId="77777777" w:rsidR="00057276" w:rsidRDefault="00057276" w:rsidP="00A17364">
      <w:pPr>
        <w:pStyle w:val="DraCorstandard"/>
        <w:spacing w:after="0"/>
      </w:pPr>
      <w:r>
        <w:t>Miserere mei, miserere tui.</w:t>
      </w:r>
    </w:p>
    <w:p w14:paraId="1F0691E4" w14:textId="77777777" w:rsidR="00057276" w:rsidRDefault="00057276" w:rsidP="00A17364">
      <w:pPr>
        <w:pStyle w:val="DraCorstandard"/>
        <w:spacing w:after="0"/>
      </w:pPr>
      <w:r>
        <w:t>Foelix nimiùm, foelix quisquis</w:t>
      </w:r>
    </w:p>
    <w:p w14:paraId="1F0691E5" w14:textId="77777777" w:rsidR="00057276" w:rsidRDefault="00057276" w:rsidP="00A17364">
      <w:pPr>
        <w:pStyle w:val="DraCorstandard"/>
        <w:spacing w:after="0"/>
      </w:pPr>
      <w:r>
        <w:t>Aliena videt damna incolumis.</w:t>
      </w:r>
    </w:p>
    <w:p w14:paraId="1F0691E6" w14:textId="77777777" w:rsidR="00057276" w:rsidRDefault="00057276" w:rsidP="00A17364">
      <w:pPr>
        <w:pStyle w:val="DraCorstandard"/>
        <w:spacing w:after="0"/>
      </w:pPr>
      <w:r>
        <w:t>O parce puer. parce tenello</w:t>
      </w:r>
    </w:p>
    <w:p w14:paraId="1F0691E7" w14:textId="77777777" w:rsidR="00057276" w:rsidRDefault="00057276" w:rsidP="00A17364">
      <w:pPr>
        <w:pStyle w:val="DraCorstandard"/>
        <w:spacing w:after="0"/>
      </w:pPr>
      <w:r>
        <w:t>Vitae flori, crudele sapis</w:t>
      </w:r>
    </w:p>
    <w:p w14:paraId="1F0691E8" w14:textId="77777777" w:rsidR="00057276" w:rsidRDefault="0015016F" w:rsidP="00A17364">
      <w:pPr>
        <w:pStyle w:val="DraCorstandard"/>
        <w:spacing w:after="0"/>
      </w:pPr>
      <w:r w:rsidRPr="0015016F">
        <w:rPr>
          <w:rStyle w:val="DraCorspeakerattribution"/>
        </w:rPr>
        <w:t>FEL.</w:t>
      </w:r>
      <w:r w:rsidR="00057276">
        <w:t xml:space="preserve"> O Martialis lumen afflicta domus</w:t>
      </w:r>
    </w:p>
    <w:p w14:paraId="1F0691E9" w14:textId="77777777" w:rsidR="00057276" w:rsidRDefault="00057276" w:rsidP="00A17364">
      <w:pPr>
        <w:pStyle w:val="DraCorstandard"/>
        <w:spacing w:after="0"/>
      </w:pPr>
      <w:r>
        <w:t>Miserere matris nate, miserere, obsecro,</w:t>
      </w:r>
    </w:p>
    <w:p w14:paraId="1F0691EA" w14:textId="77777777" w:rsidR="00057276" w:rsidRDefault="00057276" w:rsidP="00A17364">
      <w:pPr>
        <w:pStyle w:val="DraCorstandard"/>
        <w:spacing w:after="0"/>
      </w:pPr>
      <w:r>
        <w:t>Emancipatum Caesari subdes caput:</w:t>
      </w:r>
    </w:p>
    <w:p w14:paraId="1F0691EB" w14:textId="77777777" w:rsidR="00057276" w:rsidRDefault="00057276" w:rsidP="00A17364">
      <w:pPr>
        <w:pStyle w:val="DraCorstandard"/>
        <w:spacing w:after="0"/>
      </w:pPr>
      <w:r>
        <w:t>Non es tuus, non es meus, sacer es Deo.</w:t>
      </w:r>
    </w:p>
    <w:p w14:paraId="1F0691EC" w14:textId="77777777" w:rsidR="00057276" w:rsidRDefault="00057276" w:rsidP="00A17364">
      <w:pPr>
        <w:pStyle w:val="DraCorstandard"/>
        <w:spacing w:after="0"/>
      </w:pPr>
      <w:r>
        <w:t>Fili tuere candidum coeli globum,</w:t>
      </w:r>
    </w:p>
    <w:p w14:paraId="1F0691ED" w14:textId="77777777" w:rsidR="00057276" w:rsidRDefault="00057276" w:rsidP="00A17364">
      <w:pPr>
        <w:pStyle w:val="DraCorstandard"/>
        <w:spacing w:after="0"/>
      </w:pPr>
      <w:r>
        <w:t>Tuere puras solis ardentis faces,</w:t>
      </w:r>
    </w:p>
    <w:p w14:paraId="1F0691EE" w14:textId="77777777" w:rsidR="00057276" w:rsidRDefault="00057276" w:rsidP="00A17364">
      <w:pPr>
        <w:pStyle w:val="DraCorstandard"/>
        <w:spacing w:after="0"/>
      </w:pPr>
      <w:r>
        <w:t>Tuere terram, &amp; spatia praetexti maris,</w:t>
      </w:r>
    </w:p>
    <w:p w14:paraId="1F0691EF" w14:textId="77777777" w:rsidR="00057276" w:rsidRDefault="00057276" w:rsidP="00A17364">
      <w:pPr>
        <w:pStyle w:val="DraCorstandard"/>
        <w:spacing w:after="0"/>
      </w:pPr>
      <w:r>
        <w:lastRenderedPageBreak/>
        <w:t>Qui cuncta iussu torquet, &amp; flexus agens</w:t>
      </w:r>
    </w:p>
    <w:p w14:paraId="1F0691F0" w14:textId="77777777" w:rsidR="00057276" w:rsidRDefault="00057276" w:rsidP="00A17364">
      <w:pPr>
        <w:pStyle w:val="DraCorstandard"/>
        <w:spacing w:after="0"/>
      </w:pPr>
      <w:r>
        <w:t>Aeuum in retortos ducit aeternum gradus:</w:t>
      </w:r>
    </w:p>
    <w:p w14:paraId="1F0691F1" w14:textId="77777777" w:rsidR="00057276" w:rsidRDefault="00057276" w:rsidP="00A17364">
      <w:pPr>
        <w:pStyle w:val="DraCorstandard"/>
        <w:spacing w:after="0"/>
      </w:pPr>
      <w:r>
        <w:t>Hîc te creauit, corporis molle hoc lutum</w:t>
      </w:r>
    </w:p>
    <w:p w14:paraId="1F0691F2" w14:textId="77777777" w:rsidR="00057276" w:rsidRDefault="00057276" w:rsidP="00A17364">
      <w:pPr>
        <w:pStyle w:val="DraCorstandard"/>
        <w:spacing w:after="0"/>
      </w:pPr>
      <w:r>
        <w:t>Compage vinxit ossium, hic vitam dedit.</w:t>
      </w:r>
    </w:p>
    <w:p w14:paraId="1F0691F3" w14:textId="77777777" w:rsidR="00057276" w:rsidRDefault="00057276" w:rsidP="00A17364">
      <w:pPr>
        <w:pStyle w:val="DraCorstandard"/>
        <w:spacing w:after="0"/>
      </w:pPr>
      <w:r>
        <w:t>Te dulce pondus mensibus denis tuli</w:t>
      </w:r>
    </w:p>
    <w:p w14:paraId="1F0691F4" w14:textId="77777777" w:rsidR="00057276" w:rsidRDefault="00057276" w:rsidP="00A17364">
      <w:pPr>
        <w:pStyle w:val="DraCorstandard"/>
        <w:spacing w:after="0"/>
      </w:pPr>
      <w:r>
        <w:t>Clausum sub aluo: visceribus auctum meis.</w:t>
      </w:r>
    </w:p>
    <w:p w14:paraId="1F0691F5" w14:textId="77777777" w:rsidR="00057276" w:rsidRDefault="00057276" w:rsidP="00A17364">
      <w:pPr>
        <w:pStyle w:val="DraCorstandard"/>
        <w:spacing w:after="0"/>
      </w:pPr>
      <w:r>
        <w:t>Eductum in auras lacte nutriui affatim,</w:t>
      </w:r>
    </w:p>
    <w:p w14:paraId="1F0691F6" w14:textId="77777777" w:rsidR="00057276" w:rsidRDefault="00057276" w:rsidP="00A17364">
      <w:pPr>
        <w:pStyle w:val="DraCorstandard"/>
        <w:spacing w:after="0"/>
      </w:pPr>
      <w:r>
        <w:t>Gessique matris semper, &amp; gerula vices,</w:t>
      </w:r>
    </w:p>
    <w:p w14:paraId="1F0691F7" w14:textId="77777777" w:rsidR="00057276" w:rsidRDefault="00057276" w:rsidP="00A17364">
      <w:pPr>
        <w:pStyle w:val="DraCorstandard"/>
        <w:spacing w:after="0"/>
      </w:pPr>
      <w:r>
        <w:t>Et nunc repende gratiam matri puer:</w:t>
      </w:r>
    </w:p>
    <w:p w14:paraId="1F0691F8" w14:textId="77777777" w:rsidR="00057276" w:rsidRDefault="00057276" w:rsidP="00A17364">
      <w:pPr>
        <w:pStyle w:val="DraCorstandard"/>
        <w:spacing w:after="0"/>
      </w:pPr>
      <w:r>
        <w:t>Per sancta iura nominis fili mei</w:t>
      </w:r>
    </w:p>
    <w:p w14:paraId="1F0691F9" w14:textId="77777777" w:rsidR="00057276" w:rsidRDefault="00057276" w:rsidP="00A17364">
      <w:pPr>
        <w:pStyle w:val="DraCorstandard"/>
        <w:spacing w:after="0"/>
      </w:pPr>
      <w:r>
        <w:t>Miserere, fratres sequere generosus tuos:</w:t>
      </w:r>
    </w:p>
    <w:p w14:paraId="1F0691FA" w14:textId="77777777" w:rsidR="00057276" w:rsidRDefault="00057276" w:rsidP="00A17364">
      <w:pPr>
        <w:pStyle w:val="DraCorstandard"/>
        <w:spacing w:after="0"/>
      </w:pPr>
      <w:r>
        <w:t>En tibi beati martyres tendunt manus.</w:t>
      </w:r>
    </w:p>
    <w:p w14:paraId="1F0691FB" w14:textId="77777777" w:rsidR="00057276" w:rsidRDefault="00057276" w:rsidP="00A17364">
      <w:pPr>
        <w:pStyle w:val="DraCorstandard"/>
        <w:spacing w:after="0"/>
      </w:pPr>
      <w:r w:rsidRPr="00314FCB">
        <w:rPr>
          <w:rStyle w:val="DraCorspeakerattribution"/>
        </w:rPr>
        <w:t>MAR.</w:t>
      </w:r>
      <w:r>
        <w:t xml:space="preserve"> Quid me querelis mater exanimas tuis?</w:t>
      </w:r>
    </w:p>
    <w:p w14:paraId="1F0691FC" w14:textId="77777777" w:rsidR="00057276" w:rsidRDefault="00057276" w:rsidP="00A17364">
      <w:pPr>
        <w:pStyle w:val="DraCorstandard"/>
        <w:spacing w:after="0"/>
      </w:pPr>
      <w:r>
        <w:t>Ne Christo amicum nec mihi castas opes</w:t>
      </w:r>
    </w:p>
    <w:p w14:paraId="1F0691FD" w14:textId="77777777" w:rsidR="00057276" w:rsidRDefault="00057276" w:rsidP="00A17364">
      <w:pPr>
        <w:pStyle w:val="DraCorstandard"/>
        <w:spacing w:after="0"/>
      </w:pPr>
      <w:r>
        <w:t>Prodere tyranno, regnet ęternum fides:</w:t>
      </w:r>
    </w:p>
    <w:p w14:paraId="1F0691FE" w14:textId="77777777" w:rsidR="00057276" w:rsidRDefault="00057276" w:rsidP="00A17364">
      <w:pPr>
        <w:pStyle w:val="DraCorstandard"/>
        <w:spacing w:after="0"/>
      </w:pPr>
      <w:r>
        <w:t>Aetate vixi fratribus cunctis minor</w:t>
      </w:r>
    </w:p>
    <w:p w14:paraId="1F0691FF" w14:textId="77777777" w:rsidR="00057276" w:rsidRDefault="00057276" w:rsidP="00A17364">
      <w:pPr>
        <w:pStyle w:val="DraCorstandard"/>
        <w:spacing w:after="0"/>
      </w:pPr>
      <w:r>
        <w:t>Sed mente pura similis, &amp; similis fide.</w:t>
      </w:r>
    </w:p>
    <w:p w14:paraId="1F069200" w14:textId="77777777" w:rsidR="00057276" w:rsidRDefault="00057276" w:rsidP="00A17364">
      <w:pPr>
        <w:pStyle w:val="DraCorstandard"/>
        <w:spacing w:after="0"/>
      </w:pPr>
      <w:r>
        <w:t>Nec te, nec illos mentiar, non si meos</w:t>
      </w:r>
    </w:p>
    <w:p w14:paraId="1F069201" w14:textId="77777777" w:rsidR="00057276" w:rsidRDefault="00057276" w:rsidP="00A17364">
      <w:pPr>
        <w:pStyle w:val="DraCorstandard"/>
        <w:spacing w:after="0"/>
      </w:pPr>
      <w:r>
        <w:t>Totus per artus spiret Aetnaeus vapor</w:t>
      </w:r>
    </w:p>
    <w:p w14:paraId="1F069202" w14:textId="77777777" w:rsidR="00057276" w:rsidRDefault="00057276" w:rsidP="00A17364">
      <w:pPr>
        <w:pStyle w:val="DraCorstandard"/>
        <w:spacing w:after="0"/>
      </w:pPr>
      <w:r>
        <w:t>Sed tu meorum carnifex fratrum, rogo,</w:t>
      </w:r>
    </w:p>
    <w:p w14:paraId="1F069203" w14:textId="77777777" w:rsidR="00057276" w:rsidRDefault="00057276" w:rsidP="00A17364">
      <w:pPr>
        <w:pStyle w:val="DraCorstandard"/>
        <w:spacing w:after="0"/>
      </w:pPr>
      <w:r>
        <w:t>Vis experiri quid valeo? flammas iube</w:t>
      </w:r>
    </w:p>
    <w:p w14:paraId="1F069204" w14:textId="77777777" w:rsidR="00057276" w:rsidRDefault="00057276" w:rsidP="00A17364">
      <w:pPr>
        <w:pStyle w:val="DraCorstandard"/>
        <w:spacing w:after="0"/>
      </w:pPr>
      <w:r>
        <w:t>Costis aheni subijci, ferrum exere.</w:t>
      </w:r>
    </w:p>
    <w:p w14:paraId="1F069205" w14:textId="77777777" w:rsidR="00057276" w:rsidRDefault="00057276" w:rsidP="00A17364">
      <w:pPr>
        <w:pStyle w:val="DraCorstandard"/>
        <w:spacing w:after="0"/>
      </w:pPr>
      <w:r>
        <w:t>Adure, torre, scinde, lania, diuide,</w:t>
      </w:r>
    </w:p>
    <w:p w14:paraId="1F069206" w14:textId="77777777" w:rsidR="00057276" w:rsidRDefault="00057276" w:rsidP="00A17364">
      <w:pPr>
        <w:pStyle w:val="DraCorstandard"/>
        <w:spacing w:after="0"/>
      </w:pPr>
      <w:r>
        <w:t>Seruire nequeo turpiter, possum mori.</w:t>
      </w:r>
    </w:p>
    <w:p w14:paraId="1F069207" w14:textId="77777777" w:rsidR="00057276" w:rsidRDefault="001138B7" w:rsidP="00A17364">
      <w:pPr>
        <w:pStyle w:val="DraCorstandard"/>
        <w:spacing w:after="0"/>
      </w:pPr>
      <w:r w:rsidRPr="001138B7">
        <w:rPr>
          <w:rStyle w:val="DraCorspeakerattribution"/>
        </w:rPr>
        <w:t xml:space="preserve">AVREL. </w:t>
      </w:r>
      <w:r w:rsidR="00057276">
        <w:t>O impudentem pectoris dementiam.</w:t>
      </w:r>
    </w:p>
    <w:p w14:paraId="1F069208" w14:textId="77777777" w:rsidR="00057276" w:rsidRDefault="00057276" w:rsidP="00A17364">
      <w:pPr>
        <w:pStyle w:val="DraCorstandard"/>
        <w:spacing w:after="0"/>
      </w:pPr>
      <w:r>
        <w:t>Collum securi subijcite, videat parent,</w:t>
      </w:r>
    </w:p>
    <w:p w14:paraId="1F069209" w14:textId="77777777" w:rsidR="00057276" w:rsidRDefault="00057276" w:rsidP="00A17364">
      <w:pPr>
        <w:pStyle w:val="DraCorstandard"/>
        <w:spacing w:after="0"/>
      </w:pPr>
      <w:r>
        <w:t>Natique si velit cruorem exsorbeat.</w:t>
      </w:r>
    </w:p>
    <w:p w14:paraId="1F06920A" w14:textId="77777777" w:rsidR="00057276" w:rsidRDefault="001138B7" w:rsidP="00A17364">
      <w:pPr>
        <w:pStyle w:val="DraCorstandard"/>
        <w:spacing w:after="0"/>
      </w:pPr>
      <w:r w:rsidRPr="001138B7">
        <w:rPr>
          <w:rStyle w:val="DraCorspeakerattribution"/>
        </w:rPr>
        <w:t>MART.</w:t>
      </w:r>
      <w:r w:rsidR="00057276">
        <w:t xml:space="preserve"> O me beatum, mater, ô laetum diem!</w:t>
      </w:r>
    </w:p>
    <w:p w14:paraId="1F06920B" w14:textId="77777777" w:rsidR="00057276" w:rsidRDefault="00057276" w:rsidP="00A17364">
      <w:pPr>
        <w:pStyle w:val="DraCorstandard"/>
        <w:spacing w:after="0"/>
      </w:pPr>
      <w:r>
        <w:t>Accede lictor, praestò sum ferrum explica:</w:t>
      </w:r>
    </w:p>
    <w:p w14:paraId="1F06920C" w14:textId="77777777" w:rsidR="00057276" w:rsidRDefault="00057276" w:rsidP="00A17364">
      <w:pPr>
        <w:pStyle w:val="DraCorstandard"/>
        <w:spacing w:after="0"/>
      </w:pPr>
      <w:r>
        <w:t>Rex summe regum Christe, me sisto tibi.</w:t>
      </w:r>
    </w:p>
    <w:p w14:paraId="1F06920D" w14:textId="77777777" w:rsidR="00057276" w:rsidRDefault="00057276" w:rsidP="00A17364">
      <w:pPr>
        <w:pStyle w:val="DraCorstandard"/>
        <w:spacing w:after="0"/>
      </w:pPr>
      <w:r>
        <w:t>Meos labores aspice, &amp; praesens ades,</w:t>
      </w:r>
    </w:p>
    <w:p w14:paraId="1F06920E" w14:textId="77777777" w:rsidR="00057276" w:rsidRDefault="00057276" w:rsidP="00A17364">
      <w:pPr>
        <w:pStyle w:val="DraCorstandard"/>
        <w:spacing w:after="0"/>
      </w:pPr>
      <w:r>
        <w:t>Largire mentis arduae celsum decus,</w:t>
      </w:r>
    </w:p>
    <w:p w14:paraId="1F06920F" w14:textId="77777777" w:rsidR="00057276" w:rsidRDefault="00057276" w:rsidP="00A17364">
      <w:pPr>
        <w:pStyle w:val="DraCorstandard"/>
        <w:spacing w:after="0"/>
      </w:pPr>
      <w:r>
        <w:t>Et me refertum luce coelesti foue.</w:t>
      </w:r>
    </w:p>
    <w:p w14:paraId="1F069210" w14:textId="77777777" w:rsidR="00057276" w:rsidRDefault="00057276" w:rsidP="00A17364">
      <w:pPr>
        <w:pStyle w:val="DraCorstandard"/>
        <w:spacing w:after="0"/>
      </w:pPr>
      <w:r>
        <w:t>Da terere fratrum fortiter celsos gradus.</w:t>
      </w:r>
    </w:p>
    <w:p w14:paraId="1F069211" w14:textId="77777777" w:rsidR="00057276" w:rsidRDefault="00057276" w:rsidP="00A17364">
      <w:pPr>
        <w:pStyle w:val="DraCorstandard"/>
        <w:spacing w:after="0"/>
      </w:pPr>
      <w:r>
        <w:lastRenderedPageBreak/>
        <w:t>Da me solutum corporis nexu graui</w:t>
      </w:r>
    </w:p>
    <w:p w14:paraId="1F069212" w14:textId="77777777" w:rsidR="00057276" w:rsidRDefault="00057276" w:rsidP="00A17364">
      <w:pPr>
        <w:pStyle w:val="DraCorstandard"/>
        <w:spacing w:after="0"/>
      </w:pPr>
      <w:r>
        <w:t>Secare nubes aureas, da praepetem</w:t>
      </w:r>
    </w:p>
    <w:p w14:paraId="1F069213" w14:textId="77777777" w:rsidR="00057276" w:rsidRDefault="00057276" w:rsidP="00A17364">
      <w:pPr>
        <w:pStyle w:val="DraCorstandard"/>
        <w:spacing w:after="0"/>
      </w:pPr>
      <w:r>
        <w:t>Ferri per astra, qua mei fratres micant.</w:t>
      </w:r>
    </w:p>
    <w:p w14:paraId="1F069214" w14:textId="77777777" w:rsidR="00057276" w:rsidRDefault="00057276" w:rsidP="00A17364">
      <w:pPr>
        <w:pStyle w:val="DraCorstandard"/>
        <w:spacing w:after="0"/>
      </w:pPr>
      <w:r w:rsidRPr="00314FCB">
        <w:rPr>
          <w:rStyle w:val="DraCorspeakerattribution"/>
        </w:rPr>
        <w:t>FELIC.</w:t>
      </w:r>
      <w:r>
        <w:t xml:space="preserve"> Age fortiter, age Martialis fortiter.</w:t>
      </w:r>
    </w:p>
    <w:p w14:paraId="1F069215" w14:textId="77777777" w:rsidR="00057276" w:rsidRDefault="001138B7" w:rsidP="00A17364">
      <w:pPr>
        <w:pStyle w:val="DraCorstandard"/>
        <w:spacing w:after="0"/>
      </w:pPr>
      <w:r w:rsidRPr="001138B7">
        <w:rPr>
          <w:rStyle w:val="DraCorspeakerattribution"/>
        </w:rPr>
        <w:t xml:space="preserve">AVREL. </w:t>
      </w:r>
      <w:r w:rsidR="00057276">
        <w:t>Rapite, tenete peruicacem foeminam,</w:t>
      </w:r>
    </w:p>
    <w:p w14:paraId="1F069216" w14:textId="77777777" w:rsidR="00057276" w:rsidRDefault="00057276" w:rsidP="00A17364">
      <w:pPr>
        <w:pStyle w:val="DraCorstandard"/>
        <w:spacing w:after="0"/>
      </w:pPr>
      <w:r>
        <w:t>Quo se furore proripit: compescite.</w:t>
      </w:r>
    </w:p>
    <w:p w14:paraId="1F069217" w14:textId="77777777" w:rsidR="00057276" w:rsidRDefault="00057276" w:rsidP="00A17364">
      <w:pPr>
        <w:pStyle w:val="DraCorstandard"/>
        <w:spacing w:after="0"/>
      </w:pPr>
      <w:r>
        <w:t>Insana, tumulum filijs septem expedi;</w:t>
      </w:r>
    </w:p>
    <w:p w14:paraId="1F069218" w14:textId="77777777" w:rsidR="00057276" w:rsidRDefault="00057276" w:rsidP="00A17364">
      <w:pPr>
        <w:pStyle w:val="DraCorstandard"/>
        <w:spacing w:after="0"/>
      </w:pPr>
      <w:r>
        <w:t xml:space="preserve">Agnoscis istos liberos. </w:t>
      </w:r>
      <w:r w:rsidRPr="00057276">
        <w:t>Felicitas?</w:t>
      </w:r>
    </w:p>
    <w:p w14:paraId="1F069219" w14:textId="77777777" w:rsidR="00314FCB" w:rsidRPr="00314FCB" w:rsidRDefault="00314FCB" w:rsidP="00A17364">
      <w:pPr>
        <w:pStyle w:val="DraCorstandard"/>
        <w:spacing w:after="0"/>
        <w:rPr>
          <w:rStyle w:val="DraCorstagedirectionsetc"/>
        </w:rPr>
      </w:pPr>
      <w:r w:rsidRPr="00314FCB">
        <w:rPr>
          <w:rStyle w:val="DraCorstagedirectionsetc"/>
        </w:rPr>
        <w:t>Obtruduntur illi capita.</w:t>
      </w:r>
    </w:p>
    <w:p w14:paraId="1F06921A" w14:textId="77777777" w:rsidR="00057276" w:rsidRPr="00057276" w:rsidRDefault="00057276" w:rsidP="00A17364">
      <w:pPr>
        <w:pStyle w:val="DraCorstandard"/>
        <w:spacing w:after="0"/>
        <w:rPr>
          <w:lang w:val="en-GB"/>
        </w:rPr>
      </w:pPr>
      <w:r w:rsidRPr="00314FCB">
        <w:rPr>
          <w:rStyle w:val="DraCorspeakerattribution"/>
        </w:rPr>
        <w:t>FEL</w:t>
      </w:r>
      <w:r w:rsidRPr="00057276">
        <w:rPr>
          <w:lang w:val="en-GB"/>
        </w:rPr>
        <w:t xml:space="preserve"> Agnosco, specto, laetor, ac exosculor</w:t>
      </w:r>
    </w:p>
    <w:p w14:paraId="1F06921B" w14:textId="77777777" w:rsidR="00057276" w:rsidRDefault="00057276" w:rsidP="00A17364">
      <w:pPr>
        <w:pStyle w:val="DraCorstandard"/>
        <w:spacing w:after="0"/>
        <w:rPr>
          <w:lang w:val="fr-FR"/>
        </w:rPr>
      </w:pPr>
      <w:r w:rsidRPr="00285CDB">
        <w:rPr>
          <w:lang w:val="fr-FR"/>
        </w:rPr>
        <w:t>Vitalis ille est, hic Alexander meus.</w:t>
      </w:r>
    </w:p>
    <w:p w14:paraId="1F06921C" w14:textId="77777777" w:rsidR="00057276" w:rsidRDefault="00057276" w:rsidP="00A17364">
      <w:pPr>
        <w:pStyle w:val="DraCorstandard"/>
        <w:spacing w:after="0"/>
        <w:rPr>
          <w:lang w:val="fr-FR"/>
        </w:rPr>
      </w:pPr>
      <w:r w:rsidRPr="00285CDB">
        <w:rPr>
          <w:lang w:val="fr-FR"/>
        </w:rPr>
        <w:t>Hoc Martialis spirat excisum caput.</w:t>
      </w:r>
    </w:p>
    <w:p w14:paraId="1F06921D" w14:textId="77777777" w:rsidR="00057276" w:rsidRDefault="00057276" w:rsidP="00A17364">
      <w:pPr>
        <w:pStyle w:val="DraCorstandard"/>
        <w:spacing w:after="0"/>
      </w:pPr>
      <w:r>
        <w:t>Et se parenti nobile in palma refert:</w:t>
      </w:r>
    </w:p>
    <w:p w14:paraId="1F06921E" w14:textId="77777777" w:rsidR="00057276" w:rsidRDefault="00057276" w:rsidP="00A17364">
      <w:pPr>
        <w:pStyle w:val="DraCorstandard"/>
        <w:spacing w:after="0"/>
      </w:pPr>
      <w:r>
        <w:t>Has parte lacera membra Syluani iacent.</w:t>
      </w:r>
    </w:p>
    <w:p w14:paraId="1F06921F" w14:textId="77777777" w:rsidR="00057276" w:rsidRDefault="00057276" w:rsidP="00A17364">
      <w:pPr>
        <w:pStyle w:val="DraCorstandard"/>
        <w:spacing w:after="0"/>
        <w:rPr>
          <w:lang w:val="fr-FR"/>
        </w:rPr>
      </w:pPr>
      <w:r w:rsidRPr="00285CDB">
        <w:rPr>
          <w:lang w:val="fr-FR"/>
        </w:rPr>
        <w:t>Quae pars sit haec filij, haud scio, pars est tamen.</w:t>
      </w:r>
    </w:p>
    <w:p w14:paraId="1F069220" w14:textId="77777777" w:rsidR="00057276" w:rsidRDefault="00057276" w:rsidP="00A17364">
      <w:pPr>
        <w:pStyle w:val="DraCorstandard"/>
        <w:spacing w:after="0"/>
      </w:pPr>
      <w:r>
        <w:t>Sed quota parenti portio in lustus redit?</w:t>
      </w:r>
    </w:p>
    <w:p w14:paraId="1F069221" w14:textId="77777777" w:rsidR="00057276" w:rsidRDefault="00057276" w:rsidP="00A17364">
      <w:pPr>
        <w:pStyle w:val="DraCorstandard"/>
        <w:spacing w:after="0"/>
      </w:pPr>
      <w:r>
        <w:t>Tulêre scopuli maximam partem mei.</w:t>
      </w:r>
    </w:p>
    <w:p w14:paraId="1F069222" w14:textId="77777777" w:rsidR="00057276" w:rsidRDefault="00057276" w:rsidP="00A17364">
      <w:pPr>
        <w:pStyle w:val="DraCorstandard"/>
        <w:spacing w:after="0"/>
      </w:pPr>
      <w:r>
        <w:t>Meo cruora perlita rupes fluunt</w:t>
      </w:r>
    </w:p>
    <w:p w14:paraId="1F069223" w14:textId="77777777" w:rsidR="00057276" w:rsidRDefault="00057276" w:rsidP="00A17364">
      <w:pPr>
        <w:pStyle w:val="DraCorstandard"/>
        <w:spacing w:after="0"/>
      </w:pPr>
      <w:r>
        <w:t>Date membra reddam filio, &amp; me mihi.</w:t>
      </w:r>
    </w:p>
    <w:p w14:paraId="1F069224" w14:textId="77777777" w:rsidR="00057276" w:rsidRDefault="00057276" w:rsidP="00A17364">
      <w:pPr>
        <w:pStyle w:val="DraCorstandard"/>
        <w:spacing w:after="0"/>
      </w:pPr>
      <w:r>
        <w:t>O effluentis prodigus vena cruor!</w:t>
      </w:r>
    </w:p>
    <w:p w14:paraId="1F069225" w14:textId="77777777" w:rsidR="00057276" w:rsidRDefault="00057276" w:rsidP="00A17364">
      <w:pPr>
        <w:pStyle w:val="DraCorstandard"/>
        <w:spacing w:after="0"/>
      </w:pPr>
      <w:r>
        <w:t>O sacrum amoris pignus! ò roseum decus!</w:t>
      </w:r>
    </w:p>
    <w:p w14:paraId="1F069226" w14:textId="77777777" w:rsidR="00057276" w:rsidRDefault="00057276" w:rsidP="00A17364">
      <w:pPr>
        <w:pStyle w:val="DraCorstandard"/>
        <w:spacing w:after="0"/>
      </w:pPr>
      <w:r>
        <w:t>Iuuenes beati vincimus Christo auspice:</w:t>
      </w:r>
    </w:p>
    <w:p w14:paraId="1F069227" w14:textId="77777777" w:rsidR="00057276" w:rsidRDefault="00057276" w:rsidP="00A17364">
      <w:pPr>
        <w:pStyle w:val="DraCorstandard"/>
        <w:spacing w:after="0"/>
      </w:pPr>
      <w:r>
        <w:t>O Martialis floscule intacti gregis,</w:t>
      </w:r>
    </w:p>
    <w:p w14:paraId="1F069228" w14:textId="77777777" w:rsidR="00057276" w:rsidRDefault="00057276" w:rsidP="00A17364">
      <w:pPr>
        <w:pStyle w:val="DraCorstandard"/>
        <w:spacing w:after="0"/>
      </w:pPr>
      <w:r>
        <w:t>Animula dulcis, debitum coelo caput,</w:t>
      </w:r>
    </w:p>
    <w:p w14:paraId="1F069229" w14:textId="77777777" w:rsidR="00057276" w:rsidRDefault="00057276" w:rsidP="00A17364">
      <w:pPr>
        <w:pStyle w:val="DraCorstandard"/>
        <w:spacing w:after="0"/>
      </w:pPr>
      <w:r>
        <w:t>Rabies tyranni funditus per te occidit.</w:t>
      </w:r>
    </w:p>
    <w:p w14:paraId="1F06922A" w14:textId="77777777" w:rsidR="00057276" w:rsidRDefault="00057276" w:rsidP="00A17364">
      <w:pPr>
        <w:pStyle w:val="DraCorstandard"/>
        <w:spacing w:after="0"/>
      </w:pPr>
      <w:r>
        <w:t>Actum est, cadendo surgimus supra polos.</w:t>
      </w:r>
    </w:p>
    <w:p w14:paraId="1F06922B" w14:textId="77777777" w:rsidR="00057276" w:rsidRDefault="00057276" w:rsidP="00A17364">
      <w:pPr>
        <w:pStyle w:val="DraCorstandard"/>
        <w:spacing w:after="0"/>
      </w:pPr>
      <w:r>
        <w:t>Coeli per artus liberûm explicui viam.</w:t>
      </w:r>
    </w:p>
    <w:p w14:paraId="1F06922C" w14:textId="77777777" w:rsidR="00057276" w:rsidRDefault="00057276" w:rsidP="00A17364">
      <w:pPr>
        <w:pStyle w:val="DraCorstandard"/>
        <w:spacing w:after="0"/>
      </w:pPr>
      <w:r>
        <w:t>Supreme regum Christe, tibi grates ago,</w:t>
      </w:r>
    </w:p>
    <w:p w14:paraId="1F06922D" w14:textId="77777777" w:rsidR="00057276" w:rsidRDefault="00057276" w:rsidP="00A17364">
      <w:pPr>
        <w:pStyle w:val="DraCorstandard"/>
        <w:spacing w:after="0"/>
      </w:pPr>
      <w:r>
        <w:t>Foecunda per te germinat nostra orbitas,</w:t>
      </w:r>
    </w:p>
    <w:p w14:paraId="1F06922E" w14:textId="77777777" w:rsidR="00057276" w:rsidRDefault="00057276" w:rsidP="00A17364">
      <w:pPr>
        <w:pStyle w:val="DraCorstandard"/>
        <w:spacing w:after="0"/>
      </w:pPr>
      <w:r>
        <w:t>Quae lata septem liberos coelo dedit.</w:t>
      </w:r>
    </w:p>
    <w:p w14:paraId="1F06922F" w14:textId="77777777" w:rsidR="00057276" w:rsidRDefault="00057276" w:rsidP="00A17364">
      <w:pPr>
        <w:pStyle w:val="DraCorstandard"/>
        <w:spacing w:after="0"/>
      </w:pPr>
      <w:r>
        <w:t>Hos parturiui casta per castas faces,</w:t>
      </w:r>
    </w:p>
    <w:p w14:paraId="1F069230" w14:textId="77777777" w:rsidR="00057276" w:rsidRDefault="00057276" w:rsidP="00A17364">
      <w:pPr>
        <w:pStyle w:val="DraCorstandard"/>
        <w:spacing w:after="0"/>
      </w:pPr>
      <w:r>
        <w:t>Et educaui pedibus affusos tuis.</w:t>
      </w:r>
    </w:p>
    <w:p w14:paraId="1F069231" w14:textId="77777777" w:rsidR="00057276" w:rsidRDefault="00057276" w:rsidP="00A17364">
      <w:pPr>
        <w:pStyle w:val="DraCorstandard"/>
        <w:spacing w:after="0"/>
      </w:pPr>
      <w:r>
        <w:t>Penè inter aras, inter aethereos choros</w:t>
      </w:r>
    </w:p>
    <w:p w14:paraId="1F069232" w14:textId="77777777" w:rsidR="00057276" w:rsidRDefault="00057276" w:rsidP="00A17364">
      <w:pPr>
        <w:pStyle w:val="DraCorstandard"/>
        <w:spacing w:after="0"/>
      </w:pPr>
      <w:r>
        <w:t>Nunc laureatis Martyrum sertis nitent,</w:t>
      </w:r>
    </w:p>
    <w:p w14:paraId="1F069233" w14:textId="77777777" w:rsidR="00057276" w:rsidRDefault="00057276" w:rsidP="00A17364">
      <w:pPr>
        <w:pStyle w:val="DraCorstandard"/>
        <w:spacing w:after="0"/>
      </w:pPr>
      <w:r>
        <w:lastRenderedPageBreak/>
        <w:t>Et tuta feci iura regnantis Dei.</w:t>
      </w:r>
    </w:p>
    <w:p w14:paraId="1F069234" w14:textId="77777777" w:rsidR="00057276" w:rsidRDefault="00057276" w:rsidP="00A17364">
      <w:pPr>
        <w:pStyle w:val="DraCorstandard"/>
        <w:spacing w:after="0"/>
      </w:pPr>
      <w:r>
        <w:t>Quid restat: vt me filijs socies meis,</w:t>
      </w:r>
    </w:p>
    <w:p w14:paraId="1F069235" w14:textId="77777777" w:rsidR="00057276" w:rsidRDefault="00057276" w:rsidP="00A17364">
      <w:pPr>
        <w:pStyle w:val="DraCorstandard"/>
        <w:spacing w:after="0"/>
      </w:pPr>
      <w:r>
        <w:t>Vides vt aegra langueo, &amp; totis amor</w:t>
      </w:r>
    </w:p>
    <w:p w14:paraId="1F069236" w14:textId="77777777" w:rsidR="00057276" w:rsidRDefault="00057276" w:rsidP="00A17364">
      <w:pPr>
        <w:pStyle w:val="DraCorstandard"/>
        <w:spacing w:after="0"/>
      </w:pPr>
      <w:r>
        <w:t>Spirat medullis, nec iam anima compos sui</w:t>
      </w:r>
    </w:p>
    <w:p w14:paraId="1F069237" w14:textId="77777777" w:rsidR="00057276" w:rsidRDefault="00057276" w:rsidP="00A17364">
      <w:pPr>
        <w:pStyle w:val="DraCorstandard"/>
        <w:spacing w:after="0"/>
      </w:pPr>
      <w:r>
        <w:t>Summis labellis haereat, tentas iter,</w:t>
      </w:r>
    </w:p>
    <w:p w14:paraId="1F069238" w14:textId="77777777" w:rsidR="00057276" w:rsidRDefault="00057276" w:rsidP="00A17364">
      <w:pPr>
        <w:pStyle w:val="DraCorstandard"/>
        <w:spacing w:after="0"/>
      </w:pPr>
      <w:r>
        <w:t>Si fortè captet regna syderei poli.</w:t>
      </w:r>
    </w:p>
    <w:p w14:paraId="1F069239" w14:textId="77777777" w:rsidR="00057276" w:rsidRDefault="00057276" w:rsidP="00A17364">
      <w:pPr>
        <w:pStyle w:val="DraCorstandard"/>
        <w:spacing w:after="0"/>
      </w:pPr>
      <w:r>
        <w:t>Manes tenelli, Pleias aetherea domus,</w:t>
      </w:r>
    </w:p>
    <w:p w14:paraId="1F06923A" w14:textId="77777777" w:rsidR="00057276" w:rsidRDefault="00057276" w:rsidP="00A17364">
      <w:pPr>
        <w:pStyle w:val="DraCorstandard"/>
        <w:spacing w:after="0"/>
      </w:pPr>
      <w:r>
        <w:t>Qua conglobata gemmulis septem micas,</w:t>
      </w:r>
    </w:p>
    <w:p w14:paraId="1F06923B" w14:textId="77777777" w:rsidR="00057276" w:rsidRDefault="00057276" w:rsidP="00A17364">
      <w:pPr>
        <w:pStyle w:val="DraCorstandard"/>
        <w:spacing w:after="0"/>
      </w:pPr>
      <w:r>
        <w:t>Fratrum corona martyrum: ò tantùm precor</w:t>
      </w:r>
    </w:p>
    <w:p w14:paraId="1F06923C" w14:textId="77777777" w:rsidR="00057276" w:rsidRDefault="00057276" w:rsidP="00A17364">
      <w:pPr>
        <w:pStyle w:val="DraCorstandard"/>
        <w:spacing w:after="0"/>
      </w:pPr>
      <w:r>
        <w:t>Tuere coelo matris illuuiem tuae,</w:t>
      </w:r>
    </w:p>
    <w:p w14:paraId="1F06923D" w14:textId="77777777" w:rsidR="00A57C84" w:rsidRDefault="00057276" w:rsidP="00A17364">
      <w:pPr>
        <w:pStyle w:val="DraCorstandard"/>
        <w:spacing w:after="0"/>
      </w:pPr>
      <w:r>
        <w:t>Et tandem ad astra me pijs precibus voca.</w:t>
      </w:r>
    </w:p>
    <w:p w14:paraId="1F06923E" w14:textId="77777777" w:rsidR="00057276" w:rsidRDefault="00057276" w:rsidP="00A17364">
      <w:pPr>
        <w:pStyle w:val="DraCorstandard"/>
        <w:spacing w:after="0"/>
      </w:pPr>
      <w:r>
        <w:t>Ianuarij anima ex nube.</w:t>
      </w:r>
    </w:p>
    <w:p w14:paraId="1F06923F" w14:textId="77777777" w:rsidR="00057276" w:rsidRDefault="00057276" w:rsidP="00A17364">
      <w:pPr>
        <w:pStyle w:val="DraCorstandard"/>
        <w:spacing w:after="0"/>
      </w:pPr>
      <w:r w:rsidRPr="000A2414">
        <w:rPr>
          <w:rStyle w:val="DraCorspeakerattribution"/>
        </w:rPr>
        <w:t>IANV.</w:t>
      </w:r>
      <w:r>
        <w:t xml:space="preserve"> O Praestans animi genitrix, absiste precando,</w:t>
      </w:r>
    </w:p>
    <w:p w14:paraId="1F069240" w14:textId="77777777" w:rsidR="00057276" w:rsidRDefault="00057276" w:rsidP="00A17364">
      <w:pPr>
        <w:pStyle w:val="DraCorstandard"/>
        <w:spacing w:after="0"/>
      </w:pPr>
      <w:r>
        <w:t>Magnum vicit iter pietas tua, funera septem</w:t>
      </w:r>
    </w:p>
    <w:p w14:paraId="1F069241" w14:textId="77777777" w:rsidR="00057276" w:rsidRDefault="00057276" w:rsidP="00A17364">
      <w:pPr>
        <w:pStyle w:val="DraCorstandard"/>
        <w:spacing w:after="0"/>
      </w:pPr>
      <w:r>
        <w:t>Natorum explicuit coelo palmasque locauit.</w:t>
      </w:r>
    </w:p>
    <w:p w14:paraId="1F069242" w14:textId="77777777" w:rsidR="00057276" w:rsidRDefault="00057276" w:rsidP="00A17364">
      <w:pPr>
        <w:pStyle w:val="DraCorstandard"/>
        <w:spacing w:after="0"/>
      </w:pPr>
      <w:r>
        <w:t>Viuimus (ô mater) templo meliore recepti,</w:t>
      </w:r>
    </w:p>
    <w:p w14:paraId="1F069243" w14:textId="77777777" w:rsidR="00057276" w:rsidRDefault="00057276" w:rsidP="00A17364">
      <w:pPr>
        <w:pStyle w:val="DraCorstandard"/>
        <w:spacing w:after="0"/>
      </w:pPr>
      <w:r>
        <w:t>Non parui manes per te supera alta tenemus</w:t>
      </w:r>
    </w:p>
    <w:p w14:paraId="1F069244" w14:textId="77777777" w:rsidR="00057276" w:rsidRDefault="00057276" w:rsidP="00A17364">
      <w:pPr>
        <w:pStyle w:val="DraCorstandard"/>
        <w:spacing w:after="0"/>
      </w:pPr>
      <w:r>
        <w:t>Sydereis volucres flammis, ostroque decori.</w:t>
      </w:r>
    </w:p>
    <w:p w14:paraId="1F069245" w14:textId="77777777" w:rsidR="00057276" w:rsidRDefault="00057276" w:rsidP="00A17364">
      <w:pPr>
        <w:pStyle w:val="DraCorstandard"/>
        <w:spacing w:after="0"/>
      </w:pPr>
      <w:r>
        <w:t>Fortunata parens viuunt tua nomina terris,</w:t>
      </w:r>
    </w:p>
    <w:p w14:paraId="1F069246" w14:textId="77777777" w:rsidR="00057276" w:rsidRDefault="00057276" w:rsidP="00A17364">
      <w:pPr>
        <w:pStyle w:val="DraCorstandard"/>
        <w:spacing w:after="0"/>
      </w:pPr>
      <w:r>
        <w:t>Fortunata parens surgunt tua germina coelo.</w:t>
      </w:r>
    </w:p>
    <w:p w14:paraId="1F069247" w14:textId="77777777" w:rsidR="00057276" w:rsidRDefault="00057276" w:rsidP="00A17364">
      <w:pPr>
        <w:pStyle w:val="DraCorstandard"/>
        <w:spacing w:after="0"/>
      </w:pPr>
      <w:r>
        <w:t>Tu curas solare graues, &amp; taedia vitae:</w:t>
      </w:r>
    </w:p>
    <w:p w14:paraId="1F069248" w14:textId="77777777" w:rsidR="00057276" w:rsidRDefault="00057276" w:rsidP="00A17364">
      <w:pPr>
        <w:pStyle w:val="DraCorstandard"/>
        <w:spacing w:after="0"/>
      </w:pPr>
      <w:r>
        <w:t>Nam te octaua manet septenis insita palma,</w:t>
      </w:r>
    </w:p>
    <w:p w14:paraId="1F069249" w14:textId="77777777" w:rsidR="00057276" w:rsidRDefault="00057276" w:rsidP="00A17364">
      <w:pPr>
        <w:pStyle w:val="DraCorstandard"/>
        <w:spacing w:after="0"/>
      </w:pPr>
      <w:r>
        <w:t>Cùm tu emensa situs &amp; nigri carceris vmbras,</w:t>
      </w:r>
    </w:p>
    <w:p w14:paraId="1F06924A" w14:textId="77777777" w:rsidR="00057276" w:rsidRDefault="00057276" w:rsidP="00A17364">
      <w:pPr>
        <w:pStyle w:val="DraCorstandard"/>
        <w:spacing w:after="0"/>
      </w:pPr>
      <w:r>
        <w:t>Mens sancta, &amp; magnis non precox addita diuis</w:t>
      </w:r>
    </w:p>
    <w:p w14:paraId="1F06924B" w14:textId="77777777" w:rsidR="00057276" w:rsidRDefault="00057276" w:rsidP="00A17364">
      <w:pPr>
        <w:pStyle w:val="DraCorstandard"/>
        <w:spacing w:after="0"/>
      </w:pPr>
      <w:r>
        <w:t>Sanguine purpureum signabis ad aethera callem.</w:t>
      </w:r>
    </w:p>
    <w:p w14:paraId="1F06924C" w14:textId="77777777" w:rsidR="00057276" w:rsidRDefault="0015016F" w:rsidP="00A17364">
      <w:pPr>
        <w:pStyle w:val="DraCorstandard"/>
        <w:spacing w:after="0"/>
      </w:pPr>
      <w:r w:rsidRPr="0015016F">
        <w:rPr>
          <w:rStyle w:val="DraCorspeakerattribution"/>
        </w:rPr>
        <w:t>FEL.</w:t>
      </w:r>
      <w:r w:rsidR="00057276">
        <w:t xml:space="preserve"> O sol beate, quantus, &amp; qualis micas:</w:t>
      </w:r>
    </w:p>
    <w:p w14:paraId="1F06924D" w14:textId="77777777" w:rsidR="00057276" w:rsidRDefault="00057276" w:rsidP="00A17364">
      <w:pPr>
        <w:pStyle w:val="DraCorstandard"/>
        <w:spacing w:after="0"/>
      </w:pPr>
      <w:r>
        <w:t>Vt impotenti gaudio pectus fluit.</w:t>
      </w:r>
    </w:p>
    <w:p w14:paraId="1F06924E" w14:textId="77777777" w:rsidR="00057276" w:rsidRDefault="00057276" w:rsidP="00A17364">
      <w:pPr>
        <w:pStyle w:val="DraCorstandard"/>
        <w:spacing w:after="0"/>
      </w:pPr>
      <w:r>
        <w:t>In astra nati, in astra vos foelix sequor</w:t>
      </w:r>
    </w:p>
    <w:p w14:paraId="1F06924F" w14:textId="77777777" w:rsidR="00057276" w:rsidRDefault="001138B7" w:rsidP="00A17364">
      <w:pPr>
        <w:pStyle w:val="DraCorstandard"/>
        <w:spacing w:after="0"/>
      </w:pPr>
      <w:r w:rsidRPr="001138B7">
        <w:rPr>
          <w:rStyle w:val="DraCorspeakerattribution"/>
        </w:rPr>
        <w:t xml:space="preserve">AVREL. </w:t>
      </w:r>
      <w:r w:rsidR="00057276">
        <w:t>Quid pollicetur astra sibi vecors caput?</w:t>
      </w:r>
    </w:p>
    <w:p w14:paraId="1F069250" w14:textId="77777777" w:rsidR="00057276" w:rsidRDefault="00057276" w:rsidP="00A17364">
      <w:pPr>
        <w:pStyle w:val="DraCorstandard"/>
        <w:spacing w:after="0"/>
      </w:pPr>
      <w:r>
        <w:t>Quid sibi futuram proximam mortem putat?</w:t>
      </w:r>
    </w:p>
    <w:p w14:paraId="1F069251" w14:textId="77777777" w:rsidR="00057276" w:rsidRDefault="00057276" w:rsidP="00A17364">
      <w:pPr>
        <w:pStyle w:val="DraCorstandard"/>
        <w:spacing w:after="0"/>
      </w:pPr>
      <w:r>
        <w:t>Sed mille mortes perferet, viuet tamen.</w:t>
      </w:r>
    </w:p>
    <w:p w14:paraId="1F069252" w14:textId="77777777" w:rsidR="00057276" w:rsidRDefault="00057276" w:rsidP="00A17364">
      <w:pPr>
        <w:pStyle w:val="DraCorstandard"/>
        <w:spacing w:after="0"/>
      </w:pPr>
      <w:r>
        <w:t>Onerate ferro luridos artus graui,</w:t>
      </w:r>
    </w:p>
    <w:p w14:paraId="1F069253" w14:textId="77777777" w:rsidR="00A57C84" w:rsidRDefault="00057276" w:rsidP="00A17364">
      <w:pPr>
        <w:pStyle w:val="DraCorstandard"/>
        <w:spacing w:after="0"/>
      </w:pPr>
      <w:r>
        <w:t>Poedore longo carceris consumite.</w:t>
      </w:r>
    </w:p>
    <w:p w14:paraId="1F069254" w14:textId="77777777" w:rsidR="00057276" w:rsidRPr="000A2414" w:rsidRDefault="00057276" w:rsidP="00A17364">
      <w:pPr>
        <w:pStyle w:val="DraCorstandard"/>
        <w:spacing w:after="0"/>
        <w:rPr>
          <w:rStyle w:val="DraCorstagedirectionsetc"/>
        </w:rPr>
      </w:pPr>
      <w:r w:rsidRPr="000A2414">
        <w:rPr>
          <w:rStyle w:val="DraCorstagedirectionsetc"/>
        </w:rPr>
        <w:t>FINIS.</w:t>
      </w:r>
    </w:p>
    <w:p w14:paraId="1F069255" w14:textId="77777777" w:rsidR="00A57C84" w:rsidRDefault="00A57C84" w:rsidP="00A17364">
      <w:pPr>
        <w:pStyle w:val="DraCorstandard"/>
        <w:spacing w:after="0"/>
        <w:rPr>
          <w:lang w:val="en-GB"/>
        </w:rPr>
      </w:pPr>
    </w:p>
    <w:sectPr w:rsidR="00A57C84">
      <w:pgSz w:w="11906" w:h="16838"/>
      <w:pgMar w:top="1417" w:right="1417" w:bottom="1417" w:left="1417" w:header="0" w:footer="0"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6067DE" w14:textId="77777777" w:rsidR="000A05DF" w:rsidRDefault="000A05DF">
      <w:pPr>
        <w:spacing w:after="0" w:line="240" w:lineRule="auto"/>
      </w:pPr>
      <w:r>
        <w:separator/>
      </w:r>
    </w:p>
  </w:endnote>
  <w:endnote w:type="continuationSeparator" w:id="0">
    <w:p w14:paraId="2D3BC72A" w14:textId="77777777" w:rsidR="000A05DF" w:rsidRDefault="000A05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rlito">
    <w:altName w:val="Calibri"/>
    <w:charset w:val="01"/>
    <w:family w:val="swiss"/>
    <w:pitch w:val="variable"/>
  </w:font>
  <w:font w:name="Noto Sans SC Regular">
    <w:panose1 w:val="00000000000000000000"/>
    <w:charset w:val="00"/>
    <w:family w:val="roman"/>
    <w:notTrueType/>
    <w:pitch w:val="default"/>
  </w:font>
  <w:font w:name="Noto Sans">
    <w:altName w:val="Arial"/>
    <w:charset w:val="00"/>
    <w:family w:val="swiss"/>
    <w:pitch w:val="variable"/>
    <w:sig w:usb0="E00082FF" w:usb1="400078FF" w:usb2="0000002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7FAED9" w14:textId="77777777" w:rsidR="000A05DF" w:rsidRDefault="000A05DF">
      <w:r>
        <w:separator/>
      </w:r>
    </w:p>
  </w:footnote>
  <w:footnote w:type="continuationSeparator" w:id="0">
    <w:p w14:paraId="11AC3E5D" w14:textId="77777777" w:rsidR="000A05DF" w:rsidRDefault="000A05D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hideSpellingErrors/>
  <w:hideGrammaticalErrors/>
  <w:attachedTemplate r:id="rId1"/>
  <w:linkStyl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7C84"/>
    <w:rsid w:val="00006F90"/>
    <w:rsid w:val="00057276"/>
    <w:rsid w:val="00093460"/>
    <w:rsid w:val="000A05DF"/>
    <w:rsid w:val="000A2414"/>
    <w:rsid w:val="000E1EB7"/>
    <w:rsid w:val="000E794C"/>
    <w:rsid w:val="001138B7"/>
    <w:rsid w:val="0015016F"/>
    <w:rsid w:val="00196771"/>
    <w:rsid w:val="0021602B"/>
    <w:rsid w:val="00240050"/>
    <w:rsid w:val="00285CDB"/>
    <w:rsid w:val="002E432E"/>
    <w:rsid w:val="00314FCB"/>
    <w:rsid w:val="00316365"/>
    <w:rsid w:val="00350256"/>
    <w:rsid w:val="0037560A"/>
    <w:rsid w:val="0044355F"/>
    <w:rsid w:val="00475F40"/>
    <w:rsid w:val="00530F97"/>
    <w:rsid w:val="00566AF8"/>
    <w:rsid w:val="005764D5"/>
    <w:rsid w:val="00582C7D"/>
    <w:rsid w:val="00590DF7"/>
    <w:rsid w:val="00602580"/>
    <w:rsid w:val="006901C4"/>
    <w:rsid w:val="006E5367"/>
    <w:rsid w:val="007633C8"/>
    <w:rsid w:val="007842A3"/>
    <w:rsid w:val="00800E4B"/>
    <w:rsid w:val="008117A3"/>
    <w:rsid w:val="008361A3"/>
    <w:rsid w:val="0090261C"/>
    <w:rsid w:val="00947378"/>
    <w:rsid w:val="009A2E8A"/>
    <w:rsid w:val="009F3888"/>
    <w:rsid w:val="00A07166"/>
    <w:rsid w:val="00A163C5"/>
    <w:rsid w:val="00A17364"/>
    <w:rsid w:val="00A25D62"/>
    <w:rsid w:val="00A57C84"/>
    <w:rsid w:val="00A703C8"/>
    <w:rsid w:val="00AB4960"/>
    <w:rsid w:val="00B12296"/>
    <w:rsid w:val="00BC301A"/>
    <w:rsid w:val="00BE027E"/>
    <w:rsid w:val="00C35205"/>
    <w:rsid w:val="00C54E09"/>
    <w:rsid w:val="00CB0626"/>
    <w:rsid w:val="00CB4487"/>
    <w:rsid w:val="00D67599"/>
    <w:rsid w:val="00D843C4"/>
    <w:rsid w:val="00D9009F"/>
    <w:rsid w:val="00EC589C"/>
    <w:rsid w:val="00F71209"/>
    <w:rsid w:val="00F72296"/>
    <w:rsid w:val="00FE7A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068936"/>
  <w15:docId w15:val="{9BD1CE44-60C9-45BA-9304-6B6B3BDCF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4355F"/>
    <w:pPr>
      <w:suppressAutoHyphens/>
      <w:spacing w:after="160" w:line="259" w:lineRule="auto"/>
    </w:pPr>
    <w:rPr>
      <w:rFonts w:eastAsia="Times New Roman"/>
      <w:lang w:val="de-DE" w:eastAsia="en-GB"/>
    </w:rPr>
  </w:style>
  <w:style w:type="paragraph" w:styleId="berschrift1">
    <w:name w:val="heading 1"/>
    <w:basedOn w:val="Standard"/>
    <w:next w:val="Standard"/>
    <w:link w:val="berschrift1Zchn"/>
    <w:uiPriority w:val="9"/>
    <w:qFormat/>
    <w:rsid w:val="0044355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erschrift2">
    <w:name w:val="heading 2"/>
    <w:basedOn w:val="Standard"/>
    <w:next w:val="Standard"/>
    <w:link w:val="berschrift2Zchn"/>
    <w:uiPriority w:val="9"/>
    <w:unhideWhenUsed/>
    <w:qFormat/>
    <w:rsid w:val="0044355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erschrift3">
    <w:name w:val="heading 3"/>
    <w:basedOn w:val="Standard"/>
    <w:next w:val="Standard"/>
    <w:link w:val="berschrift3Zchn"/>
    <w:uiPriority w:val="9"/>
    <w:unhideWhenUsed/>
    <w:qFormat/>
    <w:rsid w:val="0044355F"/>
    <w:pPr>
      <w:keepNext/>
      <w:keepLines/>
      <w:spacing w:before="160" w:after="80"/>
      <w:outlineLvl w:val="2"/>
    </w:pPr>
    <w:rPr>
      <w:rFonts w:eastAsiaTheme="majorEastAsia" w:cstheme="majorBidi"/>
      <w:color w:val="2F5496" w:themeColor="accent1" w:themeShade="BF"/>
      <w:sz w:val="28"/>
      <w:szCs w:val="28"/>
    </w:rPr>
  </w:style>
  <w:style w:type="paragraph" w:styleId="berschrift4">
    <w:name w:val="heading 4"/>
    <w:basedOn w:val="Standard"/>
    <w:next w:val="Standard"/>
    <w:link w:val="berschrift4Zchn"/>
    <w:uiPriority w:val="9"/>
    <w:unhideWhenUsed/>
    <w:qFormat/>
    <w:rsid w:val="0044355F"/>
    <w:pPr>
      <w:keepNext/>
      <w:keepLines/>
      <w:spacing w:before="80" w:after="4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unhideWhenUsed/>
    <w:qFormat/>
    <w:rsid w:val="0044355F"/>
    <w:pPr>
      <w:keepNext/>
      <w:keepLines/>
      <w:spacing w:before="80" w:after="4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unhideWhenUsed/>
    <w:qFormat/>
    <w:rsid w:val="0044355F"/>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unhideWhenUsed/>
    <w:qFormat/>
    <w:rsid w:val="0044355F"/>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unhideWhenUsed/>
    <w:qFormat/>
    <w:rsid w:val="0044355F"/>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unhideWhenUsed/>
    <w:qFormat/>
    <w:rsid w:val="0044355F"/>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44355F"/>
    <w:rPr>
      <w:lang w:val="de-DE"/>
      <w14:ligatures w14:val="standardContextua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NormaleTabelle"/>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EinfacheTabelle1">
    <w:name w:val="Plain Table 1"/>
    <w:basedOn w:val="NormaleTabelle"/>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EinfacheTabelle2">
    <w:name w:val="Plain Table 2"/>
    <w:basedOn w:val="NormaleTabelle"/>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EinfacheTabelle3">
    <w:name w:val="Plain Table 3"/>
    <w:basedOn w:val="NormaleTabelle"/>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EinfacheTabelle4">
    <w:name w:val="Plain Table 4"/>
    <w:basedOn w:val="NormaleTabelle"/>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EinfacheTabelle5">
    <w:name w:val="Plain Table 5"/>
    <w:basedOn w:val="NormaleTabelle"/>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itternetztabelle1hell">
    <w:name w:val="Grid Table 1 Light"/>
    <w:basedOn w:val="NormaleTabelle"/>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NormaleTabelle"/>
    <w:uiPriority w:val="99"/>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
    <w:name w:val="Grid Table 1 Light - Accent 2"/>
    <w:basedOn w:val="NormaleTabelle"/>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NormaleTabelle"/>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NormaleTabelle"/>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NormaleTabelle"/>
    <w:uiPriority w:val="99"/>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GridTable1Light-Accent6">
    <w:name w:val="Grid Table 1 Light - Accent 6"/>
    <w:basedOn w:val="NormaleTabelle"/>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itternetztabelle2">
    <w:name w:val="Grid Table 2"/>
    <w:basedOn w:val="NormaleTabelle"/>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NormaleTabelle"/>
    <w:uiPriority w:val="99"/>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2-Accent2">
    <w:name w:val="Grid Table 2 - Accent 2"/>
    <w:basedOn w:val="NormaleTabelle"/>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NormaleTabelle"/>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NormaleTabelle"/>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NormaleTabelle"/>
    <w:uiPriority w:val="99"/>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2-Accent6">
    <w:name w:val="Grid Table 2 - Accent 6"/>
    <w:basedOn w:val="NormaleTabelle"/>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itternetztabelle3">
    <w:name w:val="Grid Table 3"/>
    <w:basedOn w:val="NormaleTabelle"/>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NormaleTabelle"/>
    <w:uiPriority w:val="99"/>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3-Accent2">
    <w:name w:val="Grid Table 3 - Accent 2"/>
    <w:basedOn w:val="NormaleTabelle"/>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NormaleTabelle"/>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NormaleTabelle"/>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NormaleTabelle"/>
    <w:uiPriority w:val="99"/>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3-Accent6">
    <w:name w:val="Grid Table 3 - Accent 6"/>
    <w:basedOn w:val="NormaleTabelle"/>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itternetztabelle4">
    <w:name w:val="Grid Table 4"/>
    <w:basedOn w:val="NormaleTabelle"/>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NormaleTabelle"/>
    <w:uiPriority w:val="59"/>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customStyle="1" w:styleId="GridTable4-Accent2">
    <w:name w:val="Grid Table 4 - Accent 2"/>
    <w:basedOn w:val="NormaleTabelle"/>
    <w:uiPriority w:val="5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NormaleTabelle"/>
    <w:uiPriority w:val="5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NormaleTabelle"/>
    <w:uiPriority w:val="5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NormaleTabelle"/>
    <w:uiPriority w:val="59"/>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4-Accent6">
    <w:name w:val="Grid Table 4 - Accent 6"/>
    <w:basedOn w:val="NormaleTabelle"/>
    <w:uiPriority w:val="5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itternetztabelle5dunkel">
    <w:name w:val="Grid Table 5 Dark"/>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customStyle="1" w:styleId="GridTable5Dark-Accent2">
    <w:name w:val="Grid Table 5 Dark - Accent 2"/>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customStyle="1" w:styleId="GridTable5Dark-Accent6">
    <w:name w:val="Grid Table 5 Dark - Accent 6"/>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Gitternetztabelle6farbig">
    <w:name w:val="Grid Table 6 Colorful"/>
    <w:basedOn w:val="NormaleTabelle"/>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NormaleTabelle"/>
    <w:uiPriority w:val="99"/>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6Colorful-Accent2">
    <w:name w:val="Grid Table 6 Colorful - Accent 2"/>
    <w:basedOn w:val="NormaleTabelle"/>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NormaleTabelle"/>
    <w:uiPriority w:val="99"/>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NormaleTabelle"/>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NormaleTabelle"/>
    <w:uiPriority w:val="99"/>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6Colorful-Accent6">
    <w:name w:val="Grid Table 6 Colorful - Accent 6"/>
    <w:basedOn w:val="NormaleTabelle"/>
    <w:uiPriority w:val="99"/>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Gitternetztabelle7farbig">
    <w:name w:val="Grid Table 7 Colorful"/>
    <w:basedOn w:val="NormaleTabelle"/>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NormaleTabelle"/>
    <w:uiPriority w:val="99"/>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0" w:space="0" w:color="auto"/>
          <w:left w:val="none" w:sz="0" w:space="0" w:color="auto"/>
          <w:bottom w:val="single" w:sz="4" w:space="0" w:color="A0B7E1" w:themeColor="accent1" w:themeTint="80"/>
          <w:right w:val="none" w:sz="0" w:space="0" w:color="auto"/>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0" w:space="0" w:color="auto"/>
          <w:left w:val="none" w:sz="0" w:space="0" w:color="auto"/>
          <w:bottom w:val="none" w:sz="0" w:space="0" w:color="auto"/>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0" w:space="0" w:color="auto"/>
          <w:left w:val="single" w:sz="4" w:space="0" w:color="A0B7E1" w:themeColor="accent1" w:themeTint="80"/>
          <w:bottom w:val="none" w:sz="0" w:space="0" w:color="auto"/>
          <w:right w:val="none" w:sz="0" w:space="0" w:color="auto"/>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7Colorful-Accent2">
    <w:name w:val="Grid Table 7 Colorful - Accent 2"/>
    <w:basedOn w:val="NormaleTabelle"/>
    <w:uiPriority w:val="99"/>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NormaleTabelle"/>
    <w:uiPriority w:val="99"/>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NormaleTabelle"/>
    <w:uiPriority w:val="99"/>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NormaleTabelle"/>
    <w:uiPriority w:val="99"/>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0" w:space="0" w:color="auto"/>
          <w:left w:val="none" w:sz="0" w:space="0" w:color="auto"/>
          <w:bottom w:val="single" w:sz="4" w:space="0" w:color="A2C6E7" w:themeColor="accent5" w:themeTint="90"/>
          <w:right w:val="none" w:sz="0" w:space="0" w:color="auto"/>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0" w:space="0" w:color="auto"/>
          <w:left w:val="none" w:sz="0" w:space="0" w:color="auto"/>
          <w:bottom w:val="none" w:sz="0" w:space="0" w:color="auto"/>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0" w:space="0" w:color="auto"/>
          <w:left w:val="single" w:sz="4" w:space="0" w:color="A2C6E7" w:themeColor="accent5" w:themeTint="90"/>
          <w:bottom w:val="none" w:sz="0" w:space="0" w:color="auto"/>
          <w:right w:val="none" w:sz="0" w:space="0" w:color="auto"/>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7Colorful-Accent6">
    <w:name w:val="Grid Table 7 Colorful - Accent 6"/>
    <w:basedOn w:val="NormaleTabelle"/>
    <w:uiPriority w:val="99"/>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Listentabelle1hell">
    <w:name w:val="List Table 1 Light"/>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customStyle="1" w:styleId="ListTable1Light-Accent2">
    <w:name w:val="List Table 1 Light - Accent 2"/>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customStyle="1" w:styleId="ListTable1Light-Accent6">
    <w:name w:val="List Table 1 Light - Accent 6"/>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Listentabelle2">
    <w:name w:val="List Table 2"/>
    <w:basedOn w:val="NormaleTabelle"/>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NormaleTabelle"/>
    <w:uiPriority w:val="99"/>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2-Accent2">
    <w:name w:val="List Table 2 - Accent 2"/>
    <w:basedOn w:val="NormaleTabelle"/>
    <w:uiPriority w:val="99"/>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NormaleTabelle"/>
    <w:uiPriority w:val="99"/>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NormaleTabelle"/>
    <w:uiPriority w:val="99"/>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NormaleTabelle"/>
    <w:uiPriority w:val="99"/>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2-Accent6">
    <w:name w:val="List Table 2 - Accent 6"/>
    <w:basedOn w:val="NormaleTabelle"/>
    <w:uiPriority w:val="99"/>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entabelle3">
    <w:name w:val="List Table 3"/>
    <w:basedOn w:val="NormaleTabelle"/>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NormaleTabelle"/>
    <w:uiPriority w:val="99"/>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customStyle="1" w:styleId="ListTable3-Accent2">
    <w:name w:val="List Table 3 - Accent 2"/>
    <w:basedOn w:val="NormaleTabelle"/>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NormaleTabelle"/>
    <w:uiPriority w:val="99"/>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NormaleTabelle"/>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NormaleTabelle"/>
    <w:uiPriority w:val="99"/>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customStyle="1" w:styleId="ListTable3-Accent6">
    <w:name w:val="List Table 3 - Accent 6"/>
    <w:basedOn w:val="NormaleTabelle"/>
    <w:uiPriority w:val="99"/>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entabelle4">
    <w:name w:val="List Table 4"/>
    <w:basedOn w:val="NormaleTabelle"/>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NormaleTabelle"/>
    <w:uiPriority w:val="99"/>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4-Accent2">
    <w:name w:val="List Table 4 - Accent 2"/>
    <w:basedOn w:val="NormaleTabelle"/>
    <w:uiPriority w:val="9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NormaleTabelle"/>
    <w:uiPriority w:val="9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NormaleTabelle"/>
    <w:uiPriority w:val="9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NormaleTabelle"/>
    <w:uiPriority w:val="99"/>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4-Accent6">
    <w:name w:val="List Table 4 - Accent 6"/>
    <w:basedOn w:val="NormaleTabelle"/>
    <w:uiPriority w:val="9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entabelle5dunkel">
    <w:name w:val="List Table 5 Dark"/>
    <w:basedOn w:val="NormaleTabelle"/>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NormaleTabelle"/>
    <w:uiPriority w:val="99"/>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customStyle="1" w:styleId="ListTable5Dark-Accent2">
    <w:name w:val="List Table 5 Dark - Accent 2"/>
    <w:basedOn w:val="NormaleTabelle"/>
    <w:uiPriority w:val="99"/>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NormaleTabelle"/>
    <w:uiPriority w:val="99"/>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NormaleTabelle"/>
    <w:uiPriority w:val="99"/>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NormaleTabelle"/>
    <w:uiPriority w:val="99"/>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customStyle="1" w:styleId="ListTable5Dark-Accent6">
    <w:name w:val="List Table 5 Dark - Accent 6"/>
    <w:basedOn w:val="NormaleTabelle"/>
    <w:uiPriority w:val="99"/>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Listentabelle6farbig">
    <w:name w:val="List Table 6 Colorful"/>
    <w:basedOn w:val="NormaleTabelle"/>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NormaleTabelle"/>
    <w:uiPriority w:val="99"/>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6Colorful-Accent2">
    <w:name w:val="List Table 6 Colorful - Accent 2"/>
    <w:basedOn w:val="NormaleTabelle"/>
    <w:uiPriority w:val="99"/>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NormaleTabelle"/>
    <w:uiPriority w:val="99"/>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NormaleTabelle"/>
    <w:uiPriority w:val="99"/>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NormaleTabelle"/>
    <w:uiPriority w:val="99"/>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6Colorful-Accent6">
    <w:name w:val="List Table 6 Colorful - Accent 6"/>
    <w:basedOn w:val="NormaleTabelle"/>
    <w:uiPriority w:val="99"/>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Listentabelle7farbig">
    <w:name w:val="List Table 7 Colorful"/>
    <w:basedOn w:val="NormaleTabelle"/>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NormaleTabelle"/>
    <w:uiPriority w:val="99"/>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0" w:space="0" w:color="auto"/>
          <w:left w:val="none" w:sz="0" w:space="0" w:color="auto"/>
          <w:bottom w:val="single" w:sz="4" w:space="0" w:color="4472C4" w:themeColor="accent1"/>
          <w:right w:val="none" w:sz="0" w:space="0" w:color="auto"/>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0" w:space="0" w:color="auto"/>
          <w:left w:val="none" w:sz="0" w:space="0" w:color="auto"/>
          <w:bottom w:val="none" w:sz="0" w:space="0" w:color="auto"/>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0" w:space="0" w:color="auto"/>
          <w:left w:val="single" w:sz="4" w:space="0" w:color="4472C4" w:themeColor="accent1"/>
          <w:bottom w:val="none" w:sz="0" w:space="0" w:color="auto"/>
          <w:right w:val="none" w:sz="0" w:space="0" w:color="auto"/>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7Colorful-Accent2">
    <w:name w:val="List Table 7 Colorful - Accent 2"/>
    <w:basedOn w:val="NormaleTabelle"/>
    <w:uiPriority w:val="99"/>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NormaleTabelle"/>
    <w:uiPriority w:val="99"/>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NormaleTabelle"/>
    <w:uiPriority w:val="99"/>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NormaleTabelle"/>
    <w:uiPriority w:val="99"/>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0" w:space="0" w:color="auto"/>
          <w:left w:val="none" w:sz="0" w:space="0" w:color="auto"/>
          <w:bottom w:val="single" w:sz="4" w:space="0" w:color="9BC2E5" w:themeColor="accent5" w:themeTint="9A"/>
          <w:right w:val="none" w:sz="0" w:space="0" w:color="auto"/>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0" w:space="0" w:color="auto"/>
          <w:left w:val="none" w:sz="0" w:space="0" w:color="auto"/>
          <w:bottom w:val="none" w:sz="0" w:space="0" w:color="auto"/>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0" w:space="0" w:color="auto"/>
          <w:left w:val="single" w:sz="4" w:space="0" w:color="9BC2E5" w:themeColor="accent5" w:themeTint="9A"/>
          <w:bottom w:val="none" w:sz="0" w:space="0" w:color="auto"/>
          <w:right w:val="none" w:sz="0" w:space="0" w:color="auto"/>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7Colorful-Accent6">
    <w:name w:val="List Table 7 Colorful - Accent 6"/>
    <w:basedOn w:val="NormaleTabelle"/>
    <w:uiPriority w:val="99"/>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NormaleTabelle"/>
    <w:uiPriority w:val="99"/>
    <w:rPr>
      <w:color w:val="404040"/>
      <w:sz w:val="20"/>
      <w:szCs w:val="20"/>
      <w:lang w:val="cs-CZ" w:eastAsia="cs-CZ"/>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NormaleTabelle"/>
    <w:uiPriority w:val="99"/>
    <w:rPr>
      <w:color w:val="404040"/>
      <w:sz w:val="20"/>
      <w:szCs w:val="20"/>
      <w:lang w:val="cs-CZ" w:eastAsia="cs-CZ"/>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NormaleTabelle"/>
    <w:uiPriority w:val="99"/>
    <w:rPr>
      <w:color w:val="404040"/>
      <w:sz w:val="20"/>
      <w:szCs w:val="20"/>
      <w:lang w:val="cs-CZ" w:eastAsia="cs-CZ"/>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NormaleTabelle"/>
    <w:uiPriority w:val="99"/>
    <w:rPr>
      <w:color w:val="404040"/>
      <w:sz w:val="20"/>
      <w:szCs w:val="20"/>
      <w:lang w:val="cs-CZ" w:eastAsia="cs-CZ"/>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NormaleTabelle"/>
    <w:uiPriority w:val="99"/>
    <w:rPr>
      <w:color w:val="404040"/>
      <w:sz w:val="20"/>
      <w:szCs w:val="20"/>
      <w:lang w:val="cs-CZ" w:eastAsia="cs-CZ"/>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NormaleTabelle"/>
    <w:uiPriority w:val="99"/>
    <w:rPr>
      <w:color w:val="404040"/>
      <w:sz w:val="20"/>
      <w:szCs w:val="20"/>
      <w:lang w:val="cs-CZ" w:eastAsia="cs-CZ"/>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NormaleTabelle"/>
    <w:uiPriority w:val="99"/>
    <w:rPr>
      <w:color w:val="404040"/>
      <w:sz w:val="20"/>
      <w:szCs w:val="20"/>
      <w:lang w:val="cs-CZ" w:eastAsia="cs-CZ"/>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NormaleTabelle"/>
    <w:uiPriority w:val="99"/>
    <w:rPr>
      <w:color w:val="404040"/>
      <w:sz w:val="20"/>
      <w:szCs w:val="20"/>
      <w:lang w:val="cs-CZ" w:eastAsia="cs-CZ"/>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NormaleTabelle"/>
    <w:uiPriority w:val="99"/>
    <w:rPr>
      <w:color w:val="404040"/>
      <w:sz w:val="20"/>
      <w:szCs w:val="20"/>
      <w:lang w:val="cs-CZ" w:eastAsia="cs-CZ"/>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NormaleTabelle"/>
    <w:uiPriority w:val="99"/>
    <w:rPr>
      <w:color w:val="404040"/>
      <w:sz w:val="20"/>
      <w:szCs w:val="20"/>
      <w:lang w:val="cs-CZ" w:eastAsia="cs-CZ"/>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NormaleTabelle"/>
    <w:uiPriority w:val="99"/>
    <w:rPr>
      <w:color w:val="404040"/>
      <w:sz w:val="20"/>
      <w:szCs w:val="20"/>
      <w:lang w:val="cs-CZ" w:eastAsia="cs-CZ"/>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NormaleTabelle"/>
    <w:uiPriority w:val="99"/>
    <w:rPr>
      <w:color w:val="404040"/>
      <w:sz w:val="20"/>
      <w:szCs w:val="20"/>
      <w:lang w:val="cs-CZ" w:eastAsia="cs-CZ"/>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NormaleTabelle"/>
    <w:uiPriority w:val="99"/>
    <w:rPr>
      <w:color w:val="404040"/>
      <w:sz w:val="20"/>
      <w:szCs w:val="20"/>
      <w:lang w:val="cs-CZ" w:eastAsia="cs-CZ"/>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NormaleTabelle"/>
    <w:uiPriority w:val="99"/>
    <w:rPr>
      <w:color w:val="404040"/>
      <w:sz w:val="20"/>
      <w:szCs w:val="20"/>
      <w:lang w:val="cs-CZ" w:eastAsia="cs-CZ"/>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NormaleTabelle"/>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NormaleTabelle"/>
    <w:uiPriority w:val="99"/>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NormaleTabelle"/>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NormaleTabelle"/>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NormaleTabelle"/>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NormaleTabelle"/>
    <w:uiPriority w:val="99"/>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NormaleTabelle"/>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customStyle="1" w:styleId="berschrift1Zchn">
    <w:name w:val="Überschrift 1 Zchn"/>
    <w:basedOn w:val="Absatz-Standardschriftart"/>
    <w:link w:val="berschrift1"/>
    <w:uiPriority w:val="9"/>
    <w:rsid w:val="0044355F"/>
    <w:rPr>
      <w:rFonts w:asciiTheme="majorHAnsi" w:eastAsiaTheme="majorEastAsia" w:hAnsiTheme="majorHAnsi" w:cstheme="majorBidi"/>
      <w:color w:val="2F5496" w:themeColor="accent1" w:themeShade="BF"/>
      <w:sz w:val="40"/>
      <w:szCs w:val="40"/>
      <w:lang w:val="de-DE" w:eastAsia="en-GB"/>
    </w:rPr>
  </w:style>
  <w:style w:type="character" w:customStyle="1" w:styleId="berschrift2Zchn">
    <w:name w:val="Überschrift 2 Zchn"/>
    <w:basedOn w:val="Absatz-Standardschriftart"/>
    <w:link w:val="berschrift2"/>
    <w:uiPriority w:val="9"/>
    <w:rsid w:val="0044355F"/>
    <w:rPr>
      <w:rFonts w:asciiTheme="majorHAnsi" w:eastAsiaTheme="majorEastAsia" w:hAnsiTheme="majorHAnsi" w:cstheme="majorBidi"/>
      <w:color w:val="2F5496" w:themeColor="accent1" w:themeShade="BF"/>
      <w:sz w:val="32"/>
      <w:szCs w:val="32"/>
      <w:lang w:val="de-DE" w:eastAsia="en-GB"/>
    </w:rPr>
  </w:style>
  <w:style w:type="character" w:customStyle="1" w:styleId="berschrift3Zchn">
    <w:name w:val="Überschrift 3 Zchn"/>
    <w:basedOn w:val="Absatz-Standardschriftart"/>
    <w:link w:val="berschrift3"/>
    <w:uiPriority w:val="9"/>
    <w:rsid w:val="0044355F"/>
    <w:rPr>
      <w:rFonts w:eastAsiaTheme="majorEastAsia" w:cstheme="majorBidi"/>
      <w:color w:val="2F5496" w:themeColor="accent1" w:themeShade="BF"/>
      <w:sz w:val="28"/>
      <w:szCs w:val="28"/>
      <w:lang w:val="de-DE" w:eastAsia="en-GB"/>
    </w:rPr>
  </w:style>
  <w:style w:type="character" w:customStyle="1" w:styleId="berschrift4Zchn">
    <w:name w:val="Überschrift 4 Zchn"/>
    <w:basedOn w:val="Absatz-Standardschriftart"/>
    <w:link w:val="berschrift4"/>
    <w:uiPriority w:val="9"/>
    <w:rsid w:val="0044355F"/>
    <w:rPr>
      <w:rFonts w:eastAsiaTheme="majorEastAsia" w:cstheme="majorBidi"/>
      <w:i/>
      <w:iCs/>
      <w:color w:val="2F5496" w:themeColor="accent1" w:themeShade="BF"/>
      <w:lang w:val="de-DE" w:eastAsia="en-GB"/>
    </w:rPr>
  </w:style>
  <w:style w:type="character" w:customStyle="1" w:styleId="berschrift5Zchn">
    <w:name w:val="Überschrift 5 Zchn"/>
    <w:basedOn w:val="Absatz-Standardschriftart"/>
    <w:link w:val="berschrift5"/>
    <w:uiPriority w:val="9"/>
    <w:rsid w:val="0044355F"/>
    <w:rPr>
      <w:rFonts w:eastAsiaTheme="majorEastAsia" w:cstheme="majorBidi"/>
      <w:color w:val="2F5496" w:themeColor="accent1" w:themeShade="BF"/>
      <w:lang w:val="de-DE" w:eastAsia="en-GB"/>
    </w:rPr>
  </w:style>
  <w:style w:type="character" w:customStyle="1" w:styleId="berschrift6Zchn">
    <w:name w:val="Überschrift 6 Zchn"/>
    <w:basedOn w:val="Absatz-Standardschriftart"/>
    <w:link w:val="berschrift6"/>
    <w:uiPriority w:val="9"/>
    <w:rsid w:val="0044355F"/>
    <w:rPr>
      <w:rFonts w:eastAsiaTheme="majorEastAsia" w:cstheme="majorBidi"/>
      <w:i/>
      <w:iCs/>
      <w:color w:val="595959" w:themeColor="text1" w:themeTint="A6"/>
      <w:lang w:val="de-DE" w:eastAsia="en-GB"/>
    </w:rPr>
  </w:style>
  <w:style w:type="character" w:customStyle="1" w:styleId="berschrift7Zchn">
    <w:name w:val="Überschrift 7 Zchn"/>
    <w:basedOn w:val="Absatz-Standardschriftart"/>
    <w:link w:val="berschrift7"/>
    <w:uiPriority w:val="9"/>
    <w:rsid w:val="0044355F"/>
    <w:rPr>
      <w:rFonts w:eastAsiaTheme="majorEastAsia" w:cstheme="majorBidi"/>
      <w:color w:val="595959" w:themeColor="text1" w:themeTint="A6"/>
      <w:lang w:val="de-DE" w:eastAsia="en-GB"/>
    </w:rPr>
  </w:style>
  <w:style w:type="character" w:customStyle="1" w:styleId="berschrift8Zchn">
    <w:name w:val="Überschrift 8 Zchn"/>
    <w:basedOn w:val="Absatz-Standardschriftart"/>
    <w:link w:val="berschrift8"/>
    <w:uiPriority w:val="9"/>
    <w:rsid w:val="0044355F"/>
    <w:rPr>
      <w:rFonts w:eastAsiaTheme="majorEastAsia" w:cstheme="majorBidi"/>
      <w:i/>
      <w:iCs/>
      <w:color w:val="272727" w:themeColor="text1" w:themeTint="D8"/>
      <w:lang w:val="de-DE" w:eastAsia="en-GB"/>
    </w:rPr>
  </w:style>
  <w:style w:type="character" w:customStyle="1" w:styleId="berschrift9Zchn">
    <w:name w:val="Überschrift 9 Zchn"/>
    <w:basedOn w:val="Absatz-Standardschriftart"/>
    <w:link w:val="berschrift9"/>
    <w:uiPriority w:val="9"/>
    <w:rsid w:val="0044355F"/>
    <w:rPr>
      <w:rFonts w:eastAsiaTheme="majorEastAsia" w:cstheme="majorBidi"/>
      <w:color w:val="272727" w:themeColor="text1" w:themeTint="D8"/>
      <w:lang w:val="de-DE" w:eastAsia="en-GB"/>
    </w:rPr>
  </w:style>
  <w:style w:type="paragraph" w:styleId="Titel">
    <w:name w:val="Title"/>
    <w:basedOn w:val="Standard"/>
    <w:next w:val="Standard"/>
    <w:link w:val="TitelZchn"/>
    <w:uiPriority w:val="10"/>
    <w:qFormat/>
    <w:rsid w:val="004435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4355F"/>
    <w:rPr>
      <w:rFonts w:asciiTheme="majorHAnsi" w:eastAsiaTheme="majorEastAsia" w:hAnsiTheme="majorHAnsi" w:cstheme="majorBidi"/>
      <w:spacing w:val="-10"/>
      <w:kern w:val="28"/>
      <w:sz w:val="56"/>
      <w:szCs w:val="56"/>
      <w:lang w:val="de-DE" w:eastAsia="en-GB"/>
    </w:rPr>
  </w:style>
  <w:style w:type="paragraph" w:styleId="Untertitel">
    <w:name w:val="Subtitle"/>
    <w:basedOn w:val="Standard"/>
    <w:next w:val="Standard"/>
    <w:link w:val="UntertitelZchn"/>
    <w:uiPriority w:val="11"/>
    <w:qFormat/>
    <w:rsid w:val="0044355F"/>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44355F"/>
    <w:rPr>
      <w:rFonts w:eastAsiaTheme="majorEastAsia" w:cstheme="majorBidi"/>
      <w:color w:val="595959" w:themeColor="text1" w:themeTint="A6"/>
      <w:spacing w:val="15"/>
      <w:sz w:val="28"/>
      <w:szCs w:val="28"/>
      <w:lang w:val="de-DE" w:eastAsia="en-GB"/>
    </w:rPr>
  </w:style>
  <w:style w:type="paragraph" w:styleId="Zitat">
    <w:name w:val="Quote"/>
    <w:basedOn w:val="Standard"/>
    <w:next w:val="Standard"/>
    <w:link w:val="ZitatZchn"/>
    <w:uiPriority w:val="29"/>
    <w:qFormat/>
    <w:rsid w:val="0044355F"/>
    <w:pPr>
      <w:spacing w:before="160"/>
      <w:jc w:val="center"/>
    </w:pPr>
    <w:rPr>
      <w:i/>
      <w:iCs/>
      <w:color w:val="404040" w:themeColor="text1" w:themeTint="BF"/>
    </w:rPr>
  </w:style>
  <w:style w:type="character" w:customStyle="1" w:styleId="ZitatZchn">
    <w:name w:val="Zitat Zchn"/>
    <w:basedOn w:val="Absatz-Standardschriftart"/>
    <w:link w:val="Zitat"/>
    <w:uiPriority w:val="29"/>
    <w:rsid w:val="0044355F"/>
    <w:rPr>
      <w:rFonts w:eastAsia="Times New Roman"/>
      <w:i/>
      <w:iCs/>
      <w:color w:val="404040" w:themeColor="text1" w:themeTint="BF"/>
      <w:lang w:val="de-DE" w:eastAsia="en-GB"/>
    </w:rPr>
  </w:style>
  <w:style w:type="paragraph" w:styleId="Listenabsatz">
    <w:name w:val="List Paragraph"/>
    <w:basedOn w:val="Standard"/>
    <w:uiPriority w:val="34"/>
    <w:qFormat/>
    <w:rsid w:val="0044355F"/>
    <w:pPr>
      <w:ind w:left="720"/>
      <w:contextualSpacing/>
    </w:pPr>
  </w:style>
  <w:style w:type="character" w:styleId="IntensiveHervorhebung">
    <w:name w:val="Intense Emphasis"/>
    <w:basedOn w:val="Absatz-Standardschriftart"/>
    <w:uiPriority w:val="21"/>
    <w:qFormat/>
    <w:rsid w:val="0044355F"/>
    <w:rPr>
      <w:i/>
      <w:iCs/>
      <w:color w:val="2F5496" w:themeColor="accent1" w:themeShade="BF"/>
    </w:rPr>
  </w:style>
  <w:style w:type="paragraph" w:styleId="IntensivesZitat">
    <w:name w:val="Intense Quote"/>
    <w:basedOn w:val="Standard"/>
    <w:next w:val="Standard"/>
    <w:link w:val="IntensivesZitatZchn"/>
    <w:uiPriority w:val="30"/>
    <w:qFormat/>
    <w:rsid w:val="0044355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ivesZitatZchn">
    <w:name w:val="Intensives Zitat Zchn"/>
    <w:basedOn w:val="Absatz-Standardschriftart"/>
    <w:link w:val="IntensivesZitat"/>
    <w:uiPriority w:val="30"/>
    <w:rsid w:val="0044355F"/>
    <w:rPr>
      <w:rFonts w:eastAsia="Times New Roman"/>
      <w:i/>
      <w:iCs/>
      <w:color w:val="2F5496" w:themeColor="accent1" w:themeShade="BF"/>
      <w:lang w:val="de-DE" w:eastAsia="en-GB"/>
    </w:rPr>
  </w:style>
  <w:style w:type="character" w:styleId="IntensiverVerweis">
    <w:name w:val="Intense Reference"/>
    <w:basedOn w:val="Absatz-Standardschriftart"/>
    <w:uiPriority w:val="32"/>
    <w:qFormat/>
    <w:rsid w:val="0044355F"/>
    <w:rPr>
      <w:b/>
      <w:bCs/>
      <w:smallCaps/>
      <w:color w:val="2F5496" w:themeColor="accent1" w:themeShade="BF"/>
      <w:spacing w:val="5"/>
    </w:rPr>
  </w:style>
  <w:style w:type="paragraph" w:styleId="KeinLeerraum">
    <w:name w:val="No Spacing"/>
    <w:basedOn w:val="Standard"/>
    <w:uiPriority w:val="1"/>
    <w:qFormat/>
    <w:pPr>
      <w:spacing w:after="0" w:line="240" w:lineRule="auto"/>
    </w:pPr>
  </w:style>
  <w:style w:type="character" w:styleId="SchwacheHervorhebung">
    <w:name w:val="Subtle Emphasis"/>
    <w:basedOn w:val="Absatz-Standardschriftart"/>
    <w:uiPriority w:val="19"/>
    <w:qFormat/>
    <w:rPr>
      <w:i/>
      <w:iCs/>
      <w:color w:val="404040" w:themeColor="text1" w:themeTint="BF"/>
    </w:rPr>
  </w:style>
  <w:style w:type="character" w:styleId="Hervorhebung">
    <w:name w:val="Emphasis"/>
    <w:basedOn w:val="Absatz-Standardschriftart"/>
    <w:uiPriority w:val="20"/>
    <w:qFormat/>
    <w:rPr>
      <w:i/>
      <w:iCs/>
    </w:rPr>
  </w:style>
  <w:style w:type="character" w:styleId="Fett">
    <w:name w:val="Strong"/>
    <w:basedOn w:val="Absatz-Standardschriftart"/>
    <w:uiPriority w:val="22"/>
    <w:qFormat/>
    <w:rPr>
      <w:b/>
      <w:bCs/>
    </w:rPr>
  </w:style>
  <w:style w:type="character" w:styleId="SchwacherVerweis">
    <w:name w:val="Subtle Reference"/>
    <w:basedOn w:val="Absatz-Standardschriftart"/>
    <w:uiPriority w:val="31"/>
    <w:qFormat/>
    <w:rPr>
      <w:smallCaps/>
      <w:color w:val="5A5A5A" w:themeColor="text1" w:themeTint="A5"/>
    </w:rPr>
  </w:style>
  <w:style w:type="character" w:styleId="Buchtitel">
    <w:name w:val="Book Title"/>
    <w:basedOn w:val="Absatz-Standardschriftart"/>
    <w:uiPriority w:val="33"/>
    <w:qFormat/>
    <w:rPr>
      <w:b/>
      <w:bCs/>
      <w:i/>
      <w:iCs/>
      <w:spacing w:val="5"/>
    </w:rPr>
  </w:style>
  <w:style w:type="paragraph" w:styleId="Kopfzeile">
    <w:name w:val="header"/>
    <w:basedOn w:val="Standard"/>
    <w:link w:val="KopfzeileZchn"/>
    <w:uiPriority w:val="99"/>
    <w:unhideWhenUsed/>
    <w:pPr>
      <w:tabs>
        <w:tab w:val="center" w:pos="4844"/>
        <w:tab w:val="right" w:pos="9689"/>
      </w:tabs>
      <w:spacing w:after="0" w:line="240" w:lineRule="auto"/>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844"/>
        <w:tab w:val="right" w:pos="9689"/>
      </w:tabs>
      <w:spacing w:after="0" w:line="240" w:lineRule="auto"/>
    </w:pPr>
  </w:style>
  <w:style w:type="character" w:customStyle="1" w:styleId="FuzeileZchn">
    <w:name w:val="Fußzeile Zchn"/>
    <w:basedOn w:val="Absatz-Standardschriftart"/>
    <w:link w:val="Fuzeile"/>
    <w:uiPriority w:val="99"/>
  </w:style>
  <w:style w:type="character" w:customStyle="1" w:styleId="FootnoteTextChar">
    <w:name w:val="Footnote Text Char"/>
    <w:basedOn w:val="Absatz-Standardschriftart"/>
    <w:uiPriority w:val="99"/>
    <w:semiHidden/>
    <w:rPr>
      <w:sz w:val="20"/>
      <w:szCs w:val="20"/>
    </w:rPr>
  </w:style>
  <w:style w:type="paragraph" w:styleId="Endnotentext">
    <w:name w:val="endnote text"/>
    <w:basedOn w:val="Standard"/>
    <w:link w:val="EndnotentextZchn"/>
    <w:uiPriority w:val="99"/>
    <w:semiHidden/>
    <w:unhideWhenUsed/>
    <w:pPr>
      <w:spacing w:after="0" w:line="240" w:lineRule="auto"/>
    </w:pPr>
    <w:rPr>
      <w:sz w:val="20"/>
      <w:szCs w:val="20"/>
    </w:rPr>
  </w:style>
  <w:style w:type="character" w:customStyle="1" w:styleId="EndnotentextZchn">
    <w:name w:val="Endnotentext Zchn"/>
    <w:basedOn w:val="Absatz-Standardschriftart"/>
    <w:link w:val="Endnotentext"/>
    <w:uiPriority w:val="99"/>
    <w:semiHidden/>
    <w:rPr>
      <w:sz w:val="20"/>
      <w:szCs w:val="20"/>
    </w:rPr>
  </w:style>
  <w:style w:type="character" w:styleId="Hyperlink">
    <w:name w:val="Hyperlink"/>
    <w:basedOn w:val="Absatz-Standardschriftart"/>
    <w:uiPriority w:val="99"/>
    <w:unhideWhenUsed/>
    <w:rPr>
      <w:color w:val="0563C1" w:themeColor="hyperlink"/>
      <w:u w:val="single"/>
    </w:rPr>
  </w:style>
  <w:style w:type="character" w:styleId="BesuchterLink">
    <w:name w:val="FollowedHyperlink"/>
    <w:basedOn w:val="Absatz-Standardschriftart"/>
    <w:uiPriority w:val="99"/>
    <w:semiHidden/>
    <w:unhideWhenUsed/>
    <w:rPr>
      <w:color w:val="954F72" w:themeColor="followedHyperlink"/>
      <w:u w:val="single"/>
    </w:rPr>
  </w:style>
  <w:style w:type="paragraph" w:styleId="Verzeichnis1">
    <w:name w:val="toc 1"/>
    <w:basedOn w:val="Standard"/>
    <w:next w:val="Standard"/>
    <w:uiPriority w:val="39"/>
    <w:unhideWhenUsed/>
    <w:pPr>
      <w:spacing w:after="100"/>
    </w:pPr>
  </w:style>
  <w:style w:type="paragraph" w:styleId="Verzeichnis2">
    <w:name w:val="toc 2"/>
    <w:basedOn w:val="Standard"/>
    <w:next w:val="Standard"/>
    <w:uiPriority w:val="39"/>
    <w:unhideWhenUsed/>
    <w:pPr>
      <w:spacing w:after="100"/>
      <w:ind w:left="220"/>
    </w:pPr>
  </w:style>
  <w:style w:type="paragraph" w:styleId="Verzeichnis3">
    <w:name w:val="toc 3"/>
    <w:basedOn w:val="Standard"/>
    <w:next w:val="Standard"/>
    <w:uiPriority w:val="39"/>
    <w:unhideWhenUsed/>
    <w:pPr>
      <w:spacing w:after="100"/>
      <w:ind w:left="440"/>
    </w:pPr>
  </w:style>
  <w:style w:type="paragraph" w:styleId="Verzeichnis4">
    <w:name w:val="toc 4"/>
    <w:basedOn w:val="Standard"/>
    <w:next w:val="Standard"/>
    <w:uiPriority w:val="39"/>
    <w:unhideWhenUsed/>
    <w:pPr>
      <w:spacing w:after="100"/>
      <w:ind w:left="660"/>
    </w:pPr>
  </w:style>
  <w:style w:type="paragraph" w:styleId="Verzeichnis5">
    <w:name w:val="toc 5"/>
    <w:basedOn w:val="Standard"/>
    <w:next w:val="Standard"/>
    <w:uiPriority w:val="39"/>
    <w:unhideWhenUsed/>
    <w:pPr>
      <w:spacing w:after="100"/>
      <w:ind w:left="880"/>
    </w:pPr>
  </w:style>
  <w:style w:type="paragraph" w:styleId="Verzeichnis6">
    <w:name w:val="toc 6"/>
    <w:basedOn w:val="Standard"/>
    <w:next w:val="Standard"/>
    <w:uiPriority w:val="39"/>
    <w:unhideWhenUsed/>
    <w:pPr>
      <w:spacing w:after="100"/>
      <w:ind w:left="1100"/>
    </w:pPr>
  </w:style>
  <w:style w:type="paragraph" w:styleId="Verzeichnis7">
    <w:name w:val="toc 7"/>
    <w:basedOn w:val="Standard"/>
    <w:next w:val="Standard"/>
    <w:uiPriority w:val="39"/>
    <w:unhideWhenUsed/>
    <w:pPr>
      <w:spacing w:after="100"/>
      <w:ind w:left="1320"/>
    </w:pPr>
  </w:style>
  <w:style w:type="paragraph" w:styleId="Verzeichnis8">
    <w:name w:val="toc 8"/>
    <w:basedOn w:val="Standard"/>
    <w:next w:val="Standard"/>
    <w:uiPriority w:val="39"/>
    <w:unhideWhenUsed/>
    <w:pPr>
      <w:spacing w:after="100"/>
      <w:ind w:left="1540"/>
    </w:pPr>
  </w:style>
  <w:style w:type="paragraph" w:styleId="Verzeichnis9">
    <w:name w:val="toc 9"/>
    <w:basedOn w:val="Standard"/>
    <w:next w:val="Standard"/>
    <w:uiPriority w:val="39"/>
    <w:unhideWhenUsed/>
    <w:pPr>
      <w:spacing w:after="100"/>
      <w:ind w:left="1760"/>
    </w:pPr>
  </w:style>
  <w:style w:type="paragraph" w:styleId="Inhaltsverzeichnisberschrift">
    <w:name w:val="TOC Heading"/>
    <w:uiPriority w:val="39"/>
    <w:unhideWhenUsed/>
  </w:style>
  <w:style w:type="paragraph" w:styleId="Abbildungsverzeichnis">
    <w:name w:val="table of figures"/>
    <w:basedOn w:val="Standard"/>
    <w:next w:val="Standard"/>
    <w:uiPriority w:val="99"/>
    <w:unhideWhenUsed/>
    <w:pPr>
      <w:spacing w:after="0"/>
    </w:pPr>
  </w:style>
  <w:style w:type="character" w:customStyle="1" w:styleId="FunotentextZchn">
    <w:name w:val="Fußnotentext Zchn"/>
    <w:basedOn w:val="Absatz-Standardschriftart"/>
    <w:link w:val="Funotentext"/>
    <w:uiPriority w:val="99"/>
    <w:semiHidden/>
    <w:qFormat/>
    <w:rPr>
      <w:sz w:val="20"/>
      <w:szCs w:val="20"/>
    </w:rPr>
  </w:style>
  <w:style w:type="character" w:customStyle="1" w:styleId="FootnoteCharacters">
    <w:name w:val="Footnote Characters"/>
    <w:basedOn w:val="Absatz-Standardschriftart"/>
    <w:uiPriority w:val="99"/>
    <w:semiHidden/>
    <w:unhideWhenUsed/>
    <w:qFormat/>
    <w:rPr>
      <w:vertAlign w:val="superscript"/>
    </w:rPr>
  </w:style>
  <w:style w:type="character" w:styleId="Funotenzeichen">
    <w:name w:val="footnote reference"/>
    <w:rPr>
      <w:vertAlign w:val="superscript"/>
    </w:rPr>
  </w:style>
  <w:style w:type="character" w:styleId="Zeilennummer">
    <w:name w:val="line number"/>
  </w:style>
  <w:style w:type="character" w:styleId="Endnotenzeichen">
    <w:name w:val="endnote reference"/>
    <w:rPr>
      <w:vertAlign w:val="superscript"/>
    </w:rPr>
  </w:style>
  <w:style w:type="character" w:customStyle="1" w:styleId="EndnoteCharacters">
    <w:name w:val="Endnote Characters"/>
    <w:qFormat/>
  </w:style>
  <w:style w:type="paragraph" w:customStyle="1" w:styleId="Heading">
    <w:name w:val="Heading"/>
    <w:basedOn w:val="Standard"/>
    <w:next w:val="Textkrper"/>
    <w:qFormat/>
    <w:rsid w:val="0044355F"/>
    <w:pPr>
      <w:keepNext/>
      <w:spacing w:before="240"/>
    </w:pPr>
    <w:rPr>
      <w:rFonts w:ascii="Carlito" w:eastAsia="Noto Sans SC Regular" w:hAnsi="Carlito" w:cs="Noto Sans"/>
      <w:sz w:val="28"/>
      <w:szCs w:val="28"/>
    </w:rPr>
  </w:style>
  <w:style w:type="paragraph" w:styleId="Textkrper">
    <w:name w:val="Body Text"/>
    <w:basedOn w:val="Standard"/>
    <w:rsid w:val="0044355F"/>
    <w:pPr>
      <w:spacing w:after="140" w:line="276" w:lineRule="auto"/>
    </w:pPr>
  </w:style>
  <w:style w:type="paragraph" w:styleId="Liste">
    <w:name w:val="List"/>
    <w:basedOn w:val="Textkrper"/>
    <w:rsid w:val="0044355F"/>
    <w:rPr>
      <w:rFonts w:cs="Noto Sans"/>
    </w:rPr>
  </w:style>
  <w:style w:type="paragraph" w:styleId="Beschriftung">
    <w:name w:val="caption"/>
    <w:basedOn w:val="Standard"/>
    <w:qFormat/>
    <w:rsid w:val="0044355F"/>
    <w:pPr>
      <w:suppressLineNumbers/>
      <w:spacing w:before="120"/>
    </w:pPr>
    <w:rPr>
      <w:rFonts w:cs="Noto Sans"/>
      <w:i/>
      <w:iCs/>
    </w:rPr>
  </w:style>
  <w:style w:type="paragraph" w:customStyle="1" w:styleId="Index">
    <w:name w:val="Index"/>
    <w:basedOn w:val="Standard"/>
    <w:qFormat/>
    <w:rsid w:val="0044355F"/>
    <w:pPr>
      <w:suppressLineNumbers/>
    </w:pPr>
    <w:rPr>
      <w:rFonts w:cs="Noto Sans"/>
    </w:rPr>
  </w:style>
  <w:style w:type="paragraph" w:styleId="Funotentext">
    <w:name w:val="footnote text"/>
    <w:basedOn w:val="Standard"/>
    <w:link w:val="FunotentextZchn"/>
    <w:uiPriority w:val="99"/>
    <w:semiHidden/>
    <w:unhideWhenUsed/>
    <w:pPr>
      <w:spacing w:after="0" w:line="240" w:lineRule="auto"/>
    </w:pPr>
    <w:rPr>
      <w:sz w:val="20"/>
      <w:szCs w:val="20"/>
    </w:rPr>
  </w:style>
  <w:style w:type="paragraph" w:styleId="NurText">
    <w:name w:val="Plain Text"/>
    <w:basedOn w:val="Standard"/>
    <w:link w:val="NurTextZchn"/>
    <w:semiHidden/>
    <w:qFormat/>
    <w:rsid w:val="0044355F"/>
    <w:rPr>
      <w:rFonts w:ascii="Courier New" w:hAnsi="Courier New" w:cs="Courier New"/>
    </w:rPr>
  </w:style>
  <w:style w:type="character" w:customStyle="1" w:styleId="NurTextZchn">
    <w:name w:val="Nur Text Zchn"/>
    <w:basedOn w:val="Absatz-Standardschriftart"/>
    <w:link w:val="NurText"/>
    <w:semiHidden/>
    <w:rsid w:val="00285CDB"/>
    <w:rPr>
      <w:rFonts w:ascii="Courier New" w:eastAsia="Times New Roman" w:hAnsi="Courier New" w:cs="Courier New"/>
      <w:lang w:val="de-DE" w:eastAsia="en-GB"/>
    </w:rPr>
  </w:style>
  <w:style w:type="paragraph" w:customStyle="1" w:styleId="DraCorstandard">
    <w:name w:val="DraCor standard"/>
    <w:qFormat/>
    <w:rsid w:val="0044355F"/>
    <w:pPr>
      <w:spacing w:after="120" w:line="360" w:lineRule="auto"/>
    </w:pPr>
    <w:rPr>
      <w:rFonts w:ascii="Times New Roman" w:hAnsi="Times New Roman" w:cs="Times New Roman"/>
      <w:kern w:val="2"/>
      <w:sz w:val="24"/>
      <w:szCs w:val="20"/>
      <w:lang w:val="la-Latn"/>
      <w14:ligatures w14:val="standardContextual"/>
    </w:rPr>
  </w:style>
  <w:style w:type="paragraph" w:customStyle="1" w:styleId="DraCormetadata">
    <w:name w:val="DraCor metadata"/>
    <w:qFormat/>
    <w:rsid w:val="0044355F"/>
    <w:pPr>
      <w:spacing w:line="360" w:lineRule="auto"/>
    </w:pPr>
    <w:rPr>
      <w:rFonts w:ascii="Arial" w:hAnsi="Arial" w:cs="Times New Roman"/>
      <w:kern w:val="2"/>
      <w:sz w:val="24"/>
      <w:szCs w:val="20"/>
      <w:lang w:val="la-Latn"/>
      <w14:ligatures w14:val="standardContextual"/>
    </w:rPr>
  </w:style>
  <w:style w:type="paragraph" w:customStyle="1" w:styleId="DraCoradditions">
    <w:name w:val="DraCor additions"/>
    <w:qFormat/>
    <w:rsid w:val="0044355F"/>
    <w:pPr>
      <w:spacing w:after="120" w:line="360" w:lineRule="auto"/>
    </w:pPr>
    <w:rPr>
      <w:rFonts w:ascii="Arial" w:hAnsi="Arial" w:cs="Times New Roman"/>
      <w:color w:val="0099FF"/>
      <w:kern w:val="2"/>
      <w:sz w:val="24"/>
      <w:szCs w:val="20"/>
      <w:lang w:val="en-GB"/>
      <w14:ligatures w14:val="standardContextual"/>
    </w:rPr>
  </w:style>
  <w:style w:type="paragraph" w:customStyle="1" w:styleId="DraCorhead">
    <w:name w:val="DraCor head"/>
    <w:qFormat/>
    <w:rsid w:val="0044355F"/>
    <w:pPr>
      <w:spacing w:after="120" w:line="360" w:lineRule="auto"/>
    </w:pPr>
    <w:rPr>
      <w:rFonts w:ascii="Arial" w:hAnsi="Arial" w:cs="Times New Roman"/>
      <w:color w:val="A74FFF"/>
      <w:kern w:val="2"/>
      <w:sz w:val="28"/>
      <w:szCs w:val="20"/>
      <w:lang w:val="la-Latn"/>
      <w14:ligatures w14:val="standardContextual"/>
    </w:rPr>
  </w:style>
  <w:style w:type="character" w:customStyle="1" w:styleId="DraCorcharactername">
    <w:name w:val="DraCor character name"/>
    <w:uiPriority w:val="1"/>
    <w:qFormat/>
    <w:rsid w:val="0044355F"/>
    <w:rPr>
      <w:rFonts w:ascii="Arial" w:hAnsi="Arial"/>
      <w:noProof w:val="0"/>
      <w:color w:val="FF3B3B"/>
      <w:sz w:val="24"/>
      <w:lang w:val="la-Latn"/>
    </w:rPr>
  </w:style>
  <w:style w:type="character" w:customStyle="1" w:styleId="DraCorroledescription">
    <w:name w:val="DraCor role description"/>
    <w:uiPriority w:val="1"/>
    <w:qFormat/>
    <w:rsid w:val="0044355F"/>
    <w:rPr>
      <w:rFonts w:ascii="Arial" w:hAnsi="Arial"/>
      <w:noProof w:val="0"/>
      <w:color w:val="D09E00"/>
      <w:sz w:val="24"/>
      <w:lang w:val="la-Latn"/>
    </w:rPr>
  </w:style>
  <w:style w:type="character" w:customStyle="1" w:styleId="DraCorstagedirectionsetc">
    <w:name w:val="DraCor stage directions etc."/>
    <w:uiPriority w:val="1"/>
    <w:qFormat/>
    <w:rsid w:val="0044355F"/>
    <w:rPr>
      <w:rFonts w:ascii="Arial" w:hAnsi="Arial"/>
      <w:noProof w:val="0"/>
      <w:color w:val="EE7700"/>
      <w:sz w:val="24"/>
      <w:lang w:val="la-Latn"/>
    </w:rPr>
  </w:style>
  <w:style w:type="character" w:customStyle="1" w:styleId="DraCorspeakerattribution">
    <w:name w:val="DraCor speaker attribution"/>
    <w:uiPriority w:val="1"/>
    <w:qFormat/>
    <w:rsid w:val="0044355F"/>
    <w:rPr>
      <w:rFonts w:ascii="Arial" w:hAnsi="Arial"/>
      <w:noProof w:val="0"/>
      <w:color w:val="00C800"/>
      <w:sz w:val="24"/>
      <w:lang w:val="la-Latn"/>
    </w:rPr>
  </w:style>
  <w:style w:type="character" w:customStyle="1" w:styleId="DraCorforeignlanguage">
    <w:name w:val="DraCor foreign language"/>
    <w:uiPriority w:val="1"/>
    <w:qFormat/>
    <w:rsid w:val="0044355F"/>
    <w:rPr>
      <w:rFonts w:ascii="Arial" w:hAnsi="Arial"/>
      <w:noProof w:val="0"/>
      <w:color w:val="15C0DD"/>
      <w:sz w:val="24"/>
      <w:lang w:val="la-Latn"/>
    </w:rPr>
  </w:style>
  <w:style w:type="character" w:customStyle="1" w:styleId="DraCorlinenumber">
    <w:name w:val="DraCor line number"/>
    <w:uiPriority w:val="1"/>
    <w:qFormat/>
    <w:rsid w:val="0044355F"/>
    <w:rPr>
      <w:rFonts w:ascii="Arial" w:hAnsi="Arial"/>
      <w:noProof w:val="0"/>
      <w:color w:val="00C49F"/>
      <w:sz w:val="24"/>
      <w:lang w:val="la-Latn"/>
    </w:rPr>
  </w:style>
  <w:style w:type="character" w:customStyle="1" w:styleId="DraCormarkversepart">
    <w:name w:val="DraCor mark verse part"/>
    <w:basedOn w:val="Absatz-Standardschriftart"/>
    <w:uiPriority w:val="1"/>
    <w:qFormat/>
    <w:rsid w:val="0044355F"/>
    <w:rPr>
      <w:noProof w:val="0"/>
      <w:color w:val="FF00FF"/>
      <w:lang w:val="en-GB"/>
    </w:rPr>
  </w:style>
  <w:style w:type="character" w:customStyle="1" w:styleId="DraCorpagebeginning">
    <w:name w:val="DraCor page beginning"/>
    <w:uiPriority w:val="1"/>
    <w:qFormat/>
    <w:rsid w:val="0044355F"/>
    <w:rPr>
      <w:rFonts w:ascii="Arial" w:hAnsi="Arial"/>
      <w:noProof w:val="0"/>
      <w:color w:val="5B9BD5" w:themeColor="accent5"/>
      <w:sz w:val="24"/>
      <w:lang w:val="la-Latn"/>
    </w:rPr>
  </w:style>
  <w:style w:type="character" w:styleId="NichtaufgelsteErwhnung">
    <w:name w:val="Unresolved Mention"/>
    <w:basedOn w:val="Absatz-Standardschriftart"/>
    <w:uiPriority w:val="99"/>
    <w:semiHidden/>
    <w:unhideWhenUsed/>
    <w:rsid w:val="00530F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HuygensING/translatin/blob/main/datasource/transcriptions/docx/Caussin-Felicitas.docx" TargetMode="External"/><Relationship Id="rId3" Type="http://schemas.openxmlformats.org/officeDocument/2006/relationships/settings" Target="settings.xml"/><Relationship Id="rId7" Type="http://schemas.openxmlformats.org/officeDocument/2006/relationships/hyperlink" Target="https://books.google.com/books?id=RG4UAAAAQAAJ"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V\Downloads\2025-05-23%20NeoLatDraCor%20stylesheet.dotx" TargetMode="External"/></Relationships>
</file>

<file path=word/theme/theme1.xml><?xml version="1.0" encoding="utf-8"?>
<a:theme xmlns:a="http://schemas.openxmlformats.org/drawingml/2006/main" name="Kantoorthema">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A25CB0-4B4E-4974-B372-05AFAC50C5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2025-05-23 NeoLatDraCor stylesheet.dotx</Template>
  <TotalTime>0</TotalTime>
  <Pages>72</Pages>
  <Words>12858</Words>
  <Characters>75350</Characters>
  <Application>Microsoft Office Word</Application>
  <DocSecurity>0</DocSecurity>
  <Lines>2511</Lines>
  <Paragraphs>2672</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85536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Bloemendal</dc:creator>
  <cp:keywords/>
  <dc:description/>
  <cp:lastModifiedBy>Julia J. Beine</cp:lastModifiedBy>
  <cp:revision>13</cp:revision>
  <dcterms:created xsi:type="dcterms:W3CDTF">2025-05-23T11:42:00Z</dcterms:created>
  <dcterms:modified xsi:type="dcterms:W3CDTF">2025-09-24T12:11:00Z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26c02367-26c5-4b56-9efc-b617a8df8ef2</vt:lpwstr>
  </property>
</Properties>
</file>