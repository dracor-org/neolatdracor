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9639" w:type="dxa"/>
        <w:tblLook w:val="04A0" w:firstRow="1" w:lastRow="0" w:firstColumn="1" w:lastColumn="0" w:noHBand="0" w:noVBand="1"/>
      </w:tblPr>
      <w:tblGrid>
        <w:gridCol w:w="2517"/>
        <w:gridCol w:w="4808"/>
        <w:gridCol w:w="2314"/>
      </w:tblGrid>
      <w:tr w:rsidR="00322B8F" w:rsidRPr="00322B8F" w14:paraId="509524C6" w14:textId="77777777" w:rsidTr="00280211">
        <w:tc>
          <w:tcPr>
            <w:tcW w:w="2517" w:type="dxa"/>
          </w:tcPr>
          <w:p w14:paraId="1C43AD54" w14:textId="77777777" w:rsidR="00322B8F" w:rsidRPr="00322B8F" w:rsidRDefault="00322B8F" w:rsidP="00322B8F">
            <w:pPr>
              <w:pStyle w:val="DraCormetadata"/>
            </w:pPr>
            <w:r w:rsidRPr="00322B8F">
              <w:t>Metadata type</w:t>
            </w:r>
          </w:p>
        </w:tc>
        <w:tc>
          <w:tcPr>
            <w:tcW w:w="4808" w:type="dxa"/>
          </w:tcPr>
          <w:p w14:paraId="6B5D2F0D" w14:textId="77777777" w:rsidR="00322B8F" w:rsidRPr="00322B8F" w:rsidRDefault="00322B8F" w:rsidP="00322B8F">
            <w:pPr>
              <w:pStyle w:val="DraCormetadata"/>
            </w:pPr>
            <w:r w:rsidRPr="00322B8F">
              <w:t>Metadata</w:t>
            </w:r>
          </w:p>
        </w:tc>
        <w:tc>
          <w:tcPr>
            <w:tcW w:w="2314" w:type="dxa"/>
          </w:tcPr>
          <w:p w14:paraId="70E3071F" w14:textId="77777777" w:rsidR="00322B8F" w:rsidRPr="00322B8F" w:rsidRDefault="00322B8F" w:rsidP="00322B8F">
            <w:pPr>
              <w:pStyle w:val="DraCormetadata"/>
            </w:pPr>
            <w:r w:rsidRPr="00322B8F">
              <w:t>Comment on the metadata type</w:t>
            </w:r>
          </w:p>
        </w:tc>
      </w:tr>
      <w:tr w:rsidR="00322B8F" w:rsidRPr="00322B8F" w14:paraId="5C49D37D" w14:textId="77777777" w:rsidTr="00280211">
        <w:tc>
          <w:tcPr>
            <w:tcW w:w="2517" w:type="dxa"/>
          </w:tcPr>
          <w:p w14:paraId="04B0AB28" w14:textId="77777777" w:rsidR="00322B8F" w:rsidRPr="00322B8F" w:rsidRDefault="00322B8F" w:rsidP="00322B8F">
            <w:pPr>
              <w:pStyle w:val="DraCormetadata"/>
            </w:pPr>
            <w:r w:rsidRPr="00322B8F">
              <w:t>Work title</w:t>
            </w:r>
          </w:p>
        </w:tc>
        <w:tc>
          <w:tcPr>
            <w:tcW w:w="4808" w:type="dxa"/>
          </w:tcPr>
          <w:p w14:paraId="08A2CE3D" w14:textId="77777777" w:rsidR="00322B8F" w:rsidRPr="00322B8F" w:rsidRDefault="00322B8F" w:rsidP="00322B8F">
            <w:pPr>
              <w:pStyle w:val="DraCormetadata"/>
            </w:pPr>
            <w:r w:rsidRPr="00322B8F">
              <w:t>Iudicium Paridis</w:t>
            </w:r>
          </w:p>
        </w:tc>
        <w:tc>
          <w:tcPr>
            <w:tcW w:w="2314" w:type="dxa"/>
          </w:tcPr>
          <w:p w14:paraId="68CEB02E" w14:textId="77777777" w:rsidR="00322B8F" w:rsidRPr="00322B8F" w:rsidRDefault="00322B8F" w:rsidP="00322B8F">
            <w:pPr>
              <w:pStyle w:val="DraCormetadata"/>
            </w:pPr>
          </w:p>
        </w:tc>
      </w:tr>
      <w:tr w:rsidR="00322B8F" w:rsidRPr="00322B8F" w14:paraId="31954BBA" w14:textId="77777777" w:rsidTr="00280211">
        <w:tc>
          <w:tcPr>
            <w:tcW w:w="2517" w:type="dxa"/>
          </w:tcPr>
          <w:p w14:paraId="17434924" w14:textId="77777777" w:rsidR="00322B8F" w:rsidRPr="00322B8F" w:rsidRDefault="00322B8F" w:rsidP="00322B8F">
            <w:pPr>
              <w:pStyle w:val="DraCormetadata"/>
            </w:pPr>
            <w:r w:rsidRPr="00322B8F">
              <w:t>Work Wikidata ID</w:t>
            </w:r>
          </w:p>
        </w:tc>
        <w:tc>
          <w:tcPr>
            <w:tcW w:w="4808" w:type="dxa"/>
          </w:tcPr>
          <w:p w14:paraId="0B599EAE" w14:textId="77777777" w:rsidR="00322B8F" w:rsidRPr="00322B8F" w:rsidRDefault="00322B8F" w:rsidP="00322B8F">
            <w:pPr>
              <w:pStyle w:val="DraCormetadata"/>
            </w:pPr>
            <w:r w:rsidRPr="00322B8F">
              <w:t>/</w:t>
            </w:r>
          </w:p>
        </w:tc>
        <w:tc>
          <w:tcPr>
            <w:tcW w:w="2314" w:type="dxa"/>
          </w:tcPr>
          <w:p w14:paraId="08294052" w14:textId="77777777" w:rsidR="00322B8F" w:rsidRPr="00322B8F" w:rsidRDefault="00322B8F" w:rsidP="00322B8F">
            <w:pPr>
              <w:pStyle w:val="DraCormetadata"/>
            </w:pPr>
            <w:r w:rsidRPr="00322B8F">
              <w:t>[If applicable.]</w:t>
            </w:r>
          </w:p>
        </w:tc>
      </w:tr>
      <w:tr w:rsidR="00322B8F" w:rsidRPr="00322B8F" w14:paraId="50940D6E" w14:textId="77777777" w:rsidTr="00280211">
        <w:tc>
          <w:tcPr>
            <w:tcW w:w="2517" w:type="dxa"/>
          </w:tcPr>
          <w:p w14:paraId="4786F26A" w14:textId="77777777" w:rsidR="00322B8F" w:rsidRPr="00322B8F" w:rsidRDefault="00322B8F" w:rsidP="00322B8F">
            <w:pPr>
              <w:pStyle w:val="DraCormetadata"/>
            </w:pPr>
            <w:r w:rsidRPr="00322B8F">
              <w:t>Genre</w:t>
            </w:r>
          </w:p>
        </w:tc>
        <w:tc>
          <w:tcPr>
            <w:tcW w:w="4808" w:type="dxa"/>
          </w:tcPr>
          <w:p w14:paraId="1F0EB02A" w14:textId="6AC3B9C5" w:rsidR="00322B8F" w:rsidRPr="00322B8F" w:rsidRDefault="006C4CA1" w:rsidP="00322B8F">
            <w:pPr>
              <w:pStyle w:val="DraCormetadata"/>
            </w:pPr>
            <w:r>
              <w:t>c</w:t>
            </w:r>
            <w:r w:rsidR="00322B8F" w:rsidRPr="00322B8F">
              <w:t>omedy</w:t>
            </w:r>
          </w:p>
        </w:tc>
        <w:tc>
          <w:tcPr>
            <w:tcW w:w="2314" w:type="dxa"/>
          </w:tcPr>
          <w:p w14:paraId="11890511" w14:textId="77777777" w:rsidR="00322B8F" w:rsidRPr="00322B8F" w:rsidRDefault="00322B8F" w:rsidP="00322B8F">
            <w:pPr>
              <w:pStyle w:val="DraCormetadata"/>
            </w:pPr>
          </w:p>
        </w:tc>
      </w:tr>
      <w:tr w:rsidR="00322B8F" w:rsidRPr="00322B8F" w14:paraId="6F44EB2B" w14:textId="77777777" w:rsidTr="00280211">
        <w:tc>
          <w:tcPr>
            <w:tcW w:w="2517" w:type="dxa"/>
          </w:tcPr>
          <w:p w14:paraId="5AD40DE6" w14:textId="77777777" w:rsidR="00322B8F" w:rsidRPr="00322B8F" w:rsidRDefault="00322B8F" w:rsidP="00322B8F">
            <w:pPr>
              <w:pStyle w:val="DraCormetadata"/>
            </w:pPr>
            <w:r w:rsidRPr="00322B8F">
              <w:t>Genre Wikidata ID</w:t>
            </w:r>
          </w:p>
        </w:tc>
        <w:tc>
          <w:tcPr>
            <w:tcW w:w="4808" w:type="dxa"/>
          </w:tcPr>
          <w:p w14:paraId="142621B3" w14:textId="77777777" w:rsidR="00322B8F" w:rsidRPr="00322B8F" w:rsidRDefault="00322B8F" w:rsidP="00322B8F">
            <w:pPr>
              <w:pStyle w:val="DraCormetadata"/>
            </w:pPr>
            <w:r w:rsidRPr="00322B8F">
              <w:t>Q40831</w:t>
            </w:r>
          </w:p>
        </w:tc>
        <w:tc>
          <w:tcPr>
            <w:tcW w:w="2314" w:type="dxa"/>
          </w:tcPr>
          <w:p w14:paraId="15E78E25" w14:textId="77777777" w:rsidR="00322B8F" w:rsidRPr="00322B8F" w:rsidRDefault="00322B8F" w:rsidP="00322B8F">
            <w:pPr>
              <w:pStyle w:val="DraCormetadata"/>
            </w:pPr>
          </w:p>
        </w:tc>
      </w:tr>
      <w:tr w:rsidR="00322B8F" w:rsidRPr="00322B8F" w14:paraId="62F0F609" w14:textId="77777777" w:rsidTr="00280211">
        <w:tc>
          <w:tcPr>
            <w:tcW w:w="2517" w:type="dxa"/>
          </w:tcPr>
          <w:p w14:paraId="41FEC6A2" w14:textId="77777777" w:rsidR="00322B8F" w:rsidRPr="00322B8F" w:rsidRDefault="00322B8F" w:rsidP="00322B8F">
            <w:pPr>
              <w:pStyle w:val="DraCormetadata"/>
            </w:pPr>
            <w:r w:rsidRPr="00322B8F">
              <w:t>Region</w:t>
            </w:r>
          </w:p>
        </w:tc>
        <w:tc>
          <w:tcPr>
            <w:tcW w:w="4808" w:type="dxa"/>
          </w:tcPr>
          <w:p w14:paraId="661711FC" w14:textId="77777777" w:rsidR="00322B8F" w:rsidRPr="00322B8F" w:rsidRDefault="00322B8F" w:rsidP="00322B8F">
            <w:pPr>
              <w:pStyle w:val="DraCormetadata"/>
            </w:pPr>
            <w:r w:rsidRPr="00322B8F">
              <w:t>Holy Roman Empire</w:t>
            </w:r>
          </w:p>
        </w:tc>
        <w:tc>
          <w:tcPr>
            <w:tcW w:w="2314" w:type="dxa"/>
          </w:tcPr>
          <w:p w14:paraId="1E19E849" w14:textId="77777777" w:rsidR="00322B8F" w:rsidRPr="00322B8F" w:rsidRDefault="00322B8F" w:rsidP="00322B8F">
            <w:pPr>
              <w:pStyle w:val="DraCormetadata"/>
            </w:pPr>
          </w:p>
        </w:tc>
      </w:tr>
      <w:tr w:rsidR="00322B8F" w:rsidRPr="00322B8F" w14:paraId="35894E54" w14:textId="77777777" w:rsidTr="00280211">
        <w:tc>
          <w:tcPr>
            <w:tcW w:w="2517" w:type="dxa"/>
          </w:tcPr>
          <w:p w14:paraId="511B95FA" w14:textId="77777777" w:rsidR="00322B8F" w:rsidRPr="00322B8F" w:rsidRDefault="00322B8F" w:rsidP="00322B8F">
            <w:pPr>
              <w:pStyle w:val="DraCormetadata"/>
            </w:pPr>
            <w:r w:rsidRPr="00322B8F">
              <w:t>Region Wikidata ID</w:t>
            </w:r>
          </w:p>
        </w:tc>
        <w:tc>
          <w:tcPr>
            <w:tcW w:w="4808" w:type="dxa"/>
          </w:tcPr>
          <w:p w14:paraId="2A558870" w14:textId="77777777" w:rsidR="00322B8F" w:rsidRPr="00322B8F" w:rsidRDefault="00322B8F" w:rsidP="00322B8F">
            <w:pPr>
              <w:pStyle w:val="DraCormetadata"/>
            </w:pPr>
            <w:r w:rsidRPr="00322B8F">
              <w:t>Q12548</w:t>
            </w:r>
          </w:p>
        </w:tc>
        <w:tc>
          <w:tcPr>
            <w:tcW w:w="2314" w:type="dxa"/>
          </w:tcPr>
          <w:p w14:paraId="2E600AC1" w14:textId="77777777" w:rsidR="00322B8F" w:rsidRPr="00322B8F" w:rsidRDefault="00322B8F" w:rsidP="00322B8F">
            <w:pPr>
              <w:pStyle w:val="DraCormetadata"/>
            </w:pPr>
          </w:p>
        </w:tc>
      </w:tr>
      <w:tr w:rsidR="00322B8F" w:rsidRPr="00322B8F" w14:paraId="1BF88094" w14:textId="77777777" w:rsidTr="00280211">
        <w:tc>
          <w:tcPr>
            <w:tcW w:w="2517" w:type="dxa"/>
          </w:tcPr>
          <w:p w14:paraId="6F8EB98A" w14:textId="77777777" w:rsidR="00322B8F" w:rsidRPr="00322B8F" w:rsidRDefault="00322B8F" w:rsidP="00322B8F">
            <w:pPr>
              <w:pStyle w:val="DraCormetadata"/>
            </w:pPr>
            <w:r w:rsidRPr="00322B8F">
              <w:t>Printed</w:t>
            </w:r>
          </w:p>
        </w:tc>
        <w:tc>
          <w:tcPr>
            <w:tcW w:w="4808" w:type="dxa"/>
          </w:tcPr>
          <w:p w14:paraId="5170D8D8" w14:textId="77777777" w:rsidR="00322B8F" w:rsidRPr="00322B8F" w:rsidRDefault="00322B8F" w:rsidP="00322B8F">
            <w:pPr>
              <w:pStyle w:val="DraCormetadata"/>
            </w:pPr>
            <w:r w:rsidRPr="00322B8F">
              <w:t>1504</w:t>
            </w:r>
          </w:p>
        </w:tc>
        <w:tc>
          <w:tcPr>
            <w:tcW w:w="2314" w:type="dxa"/>
          </w:tcPr>
          <w:p w14:paraId="713BBE18" w14:textId="77777777" w:rsidR="00322B8F" w:rsidRPr="00322B8F" w:rsidRDefault="00322B8F" w:rsidP="00322B8F">
            <w:pPr>
              <w:pStyle w:val="DraCormetadata"/>
            </w:pPr>
            <w:r w:rsidRPr="00322B8F">
              <w:t>[If the date is not clear, you may specify as follows: “not before AAAA, not after BBBB”.]</w:t>
            </w:r>
          </w:p>
        </w:tc>
      </w:tr>
      <w:tr w:rsidR="00322B8F" w:rsidRPr="00322B8F" w14:paraId="7BE2E954" w14:textId="77777777" w:rsidTr="00280211">
        <w:tc>
          <w:tcPr>
            <w:tcW w:w="2517" w:type="dxa"/>
          </w:tcPr>
          <w:p w14:paraId="276969EF" w14:textId="77777777" w:rsidR="00322B8F" w:rsidRPr="00322B8F" w:rsidRDefault="00322B8F" w:rsidP="00322B8F">
            <w:pPr>
              <w:pStyle w:val="DraCormetadata"/>
            </w:pPr>
            <w:r w:rsidRPr="00322B8F">
              <w:t>Premiered</w:t>
            </w:r>
          </w:p>
        </w:tc>
        <w:tc>
          <w:tcPr>
            <w:tcW w:w="4808" w:type="dxa"/>
          </w:tcPr>
          <w:p w14:paraId="1211CA32" w14:textId="77777777" w:rsidR="00322B8F" w:rsidRPr="00322B8F" w:rsidRDefault="00322B8F" w:rsidP="00322B8F">
            <w:pPr>
              <w:pStyle w:val="DraCormetadata"/>
            </w:pPr>
            <w:r w:rsidRPr="00322B8F">
              <w:t>1504</w:t>
            </w:r>
          </w:p>
        </w:tc>
        <w:tc>
          <w:tcPr>
            <w:tcW w:w="2314" w:type="dxa"/>
          </w:tcPr>
          <w:p w14:paraId="4F86A7DF" w14:textId="77777777" w:rsidR="00322B8F" w:rsidRPr="00322B8F" w:rsidRDefault="00322B8F" w:rsidP="00322B8F">
            <w:pPr>
              <w:pStyle w:val="DraCormetadata"/>
            </w:pPr>
            <w:r w:rsidRPr="00322B8F">
              <w:t>[See above.]</w:t>
            </w:r>
          </w:p>
        </w:tc>
      </w:tr>
      <w:tr w:rsidR="00322B8F" w:rsidRPr="00322B8F" w14:paraId="18F80E77" w14:textId="77777777" w:rsidTr="00280211">
        <w:tc>
          <w:tcPr>
            <w:tcW w:w="2517" w:type="dxa"/>
          </w:tcPr>
          <w:p w14:paraId="4B1E3B1E" w14:textId="77777777" w:rsidR="00322B8F" w:rsidRPr="00322B8F" w:rsidRDefault="00322B8F" w:rsidP="00322B8F">
            <w:pPr>
              <w:pStyle w:val="DraCormetadata"/>
            </w:pPr>
            <w:r w:rsidRPr="00322B8F">
              <w:t>Written</w:t>
            </w:r>
          </w:p>
        </w:tc>
        <w:tc>
          <w:tcPr>
            <w:tcW w:w="4808" w:type="dxa"/>
          </w:tcPr>
          <w:p w14:paraId="61CED4A0" w14:textId="77777777" w:rsidR="00322B8F" w:rsidRPr="00322B8F" w:rsidRDefault="00322B8F" w:rsidP="00322B8F">
            <w:pPr>
              <w:pStyle w:val="DraCormetadata"/>
            </w:pPr>
            <w:r w:rsidRPr="00322B8F">
              <w:t>/</w:t>
            </w:r>
          </w:p>
        </w:tc>
        <w:tc>
          <w:tcPr>
            <w:tcW w:w="2314" w:type="dxa"/>
          </w:tcPr>
          <w:p w14:paraId="56BFD916" w14:textId="77777777" w:rsidR="00322B8F" w:rsidRPr="00322B8F" w:rsidRDefault="00322B8F" w:rsidP="00322B8F">
            <w:pPr>
              <w:pStyle w:val="DraCormetadata"/>
            </w:pPr>
            <w:r w:rsidRPr="00322B8F">
              <w:t>[See above.]</w:t>
            </w:r>
          </w:p>
        </w:tc>
      </w:tr>
      <w:tr w:rsidR="00322B8F" w:rsidRPr="00322B8F" w14:paraId="4E731424" w14:textId="77777777" w:rsidTr="00280211">
        <w:tc>
          <w:tcPr>
            <w:tcW w:w="2517" w:type="dxa"/>
          </w:tcPr>
          <w:p w14:paraId="7F4FAD2A" w14:textId="77777777" w:rsidR="00322B8F" w:rsidRPr="00322B8F" w:rsidRDefault="00322B8F" w:rsidP="00322B8F">
            <w:pPr>
              <w:pStyle w:val="DraCormetadata"/>
            </w:pPr>
            <w:r w:rsidRPr="00322B8F">
              <w:t>Author</w:t>
            </w:r>
          </w:p>
        </w:tc>
        <w:tc>
          <w:tcPr>
            <w:tcW w:w="4808" w:type="dxa"/>
          </w:tcPr>
          <w:p w14:paraId="2EB31E78" w14:textId="77777777" w:rsidR="00322B8F" w:rsidRPr="00322B8F" w:rsidRDefault="00322B8F" w:rsidP="00322B8F">
            <w:pPr>
              <w:pStyle w:val="DraCormetadata"/>
            </w:pPr>
            <w:r w:rsidRPr="00322B8F">
              <w:t>Jakob Locher</w:t>
            </w:r>
          </w:p>
        </w:tc>
        <w:tc>
          <w:tcPr>
            <w:tcW w:w="2314" w:type="dxa"/>
          </w:tcPr>
          <w:p w14:paraId="28A49EF6" w14:textId="77777777" w:rsidR="00322B8F" w:rsidRPr="00322B8F" w:rsidRDefault="00322B8F" w:rsidP="00322B8F">
            <w:pPr>
              <w:pStyle w:val="DraCormetadata"/>
            </w:pPr>
            <w:r w:rsidRPr="00322B8F">
              <w:t>[Give the English name version.]</w:t>
            </w:r>
          </w:p>
        </w:tc>
      </w:tr>
      <w:tr w:rsidR="00322B8F" w:rsidRPr="00322B8F" w14:paraId="1429AE52" w14:textId="77777777" w:rsidTr="00280211">
        <w:tc>
          <w:tcPr>
            <w:tcW w:w="2517" w:type="dxa"/>
          </w:tcPr>
          <w:p w14:paraId="2FD87B93" w14:textId="77777777" w:rsidR="00322B8F" w:rsidRPr="00322B8F" w:rsidRDefault="00322B8F" w:rsidP="00322B8F">
            <w:pPr>
              <w:pStyle w:val="DraCormetadata"/>
            </w:pPr>
            <w:r w:rsidRPr="00322B8F">
              <w:t>Author Wikidata ID</w:t>
            </w:r>
          </w:p>
        </w:tc>
        <w:tc>
          <w:tcPr>
            <w:tcW w:w="4808" w:type="dxa"/>
          </w:tcPr>
          <w:p w14:paraId="1F098FB8" w14:textId="77777777" w:rsidR="00322B8F" w:rsidRPr="00322B8F" w:rsidRDefault="00322B8F" w:rsidP="00322B8F">
            <w:pPr>
              <w:pStyle w:val="DraCormetadata"/>
            </w:pPr>
            <w:r w:rsidRPr="00322B8F">
              <w:t>Q126967</w:t>
            </w:r>
          </w:p>
        </w:tc>
        <w:tc>
          <w:tcPr>
            <w:tcW w:w="2314" w:type="dxa"/>
          </w:tcPr>
          <w:p w14:paraId="4CDB4D1A" w14:textId="77777777" w:rsidR="00322B8F" w:rsidRPr="00322B8F" w:rsidRDefault="00322B8F" w:rsidP="00322B8F">
            <w:pPr>
              <w:pStyle w:val="DraCormetadata"/>
            </w:pPr>
          </w:p>
        </w:tc>
      </w:tr>
      <w:tr w:rsidR="00322B8F" w:rsidRPr="00322B8F" w14:paraId="73993D37" w14:textId="77777777" w:rsidTr="00280211">
        <w:tc>
          <w:tcPr>
            <w:tcW w:w="2517" w:type="dxa"/>
          </w:tcPr>
          <w:p w14:paraId="1E114B65" w14:textId="77777777" w:rsidR="00322B8F" w:rsidRPr="00322B8F" w:rsidRDefault="00322B8F" w:rsidP="00322B8F">
            <w:pPr>
              <w:pStyle w:val="DraCormetadata"/>
            </w:pPr>
            <w:r w:rsidRPr="00322B8F">
              <w:t>Author GND ID</w:t>
            </w:r>
          </w:p>
        </w:tc>
        <w:tc>
          <w:tcPr>
            <w:tcW w:w="4808" w:type="dxa"/>
          </w:tcPr>
          <w:p w14:paraId="18861FBC" w14:textId="77777777" w:rsidR="00322B8F" w:rsidRPr="00322B8F" w:rsidRDefault="00322B8F" w:rsidP="00322B8F">
            <w:pPr>
              <w:pStyle w:val="DraCormetadata"/>
            </w:pPr>
            <w:r w:rsidRPr="00322B8F">
              <w:t>118780247</w:t>
            </w:r>
          </w:p>
        </w:tc>
        <w:tc>
          <w:tcPr>
            <w:tcW w:w="2314" w:type="dxa"/>
          </w:tcPr>
          <w:p w14:paraId="6C7C320E" w14:textId="77777777" w:rsidR="00322B8F" w:rsidRPr="00322B8F" w:rsidRDefault="00322B8F" w:rsidP="00322B8F">
            <w:pPr>
              <w:pStyle w:val="DraCormetadata"/>
            </w:pPr>
          </w:p>
        </w:tc>
      </w:tr>
      <w:tr w:rsidR="00322B8F" w:rsidRPr="00322B8F" w14:paraId="04C1E987" w14:textId="77777777" w:rsidTr="00280211">
        <w:tc>
          <w:tcPr>
            <w:tcW w:w="2517" w:type="dxa"/>
          </w:tcPr>
          <w:p w14:paraId="58CE6A2E" w14:textId="77777777" w:rsidR="00322B8F" w:rsidRPr="00322B8F" w:rsidRDefault="00322B8F" w:rsidP="00322B8F">
            <w:pPr>
              <w:pStyle w:val="DraCormetadata"/>
            </w:pPr>
            <w:r w:rsidRPr="00322B8F">
              <w:t>Editor of the source critical edition or source online edition</w:t>
            </w:r>
          </w:p>
        </w:tc>
        <w:tc>
          <w:tcPr>
            <w:tcW w:w="4808" w:type="dxa"/>
          </w:tcPr>
          <w:p w14:paraId="01CC42A7" w14:textId="77777777" w:rsidR="00322B8F" w:rsidRPr="00322B8F" w:rsidRDefault="00322B8F" w:rsidP="00322B8F">
            <w:pPr>
              <w:pStyle w:val="DraCormetadata"/>
            </w:pPr>
            <w:r w:rsidRPr="00322B8F">
              <w:t>Ulrich Rhaetus Faber</w:t>
            </w:r>
          </w:p>
        </w:tc>
        <w:tc>
          <w:tcPr>
            <w:tcW w:w="2314" w:type="dxa"/>
          </w:tcPr>
          <w:p w14:paraId="1425AF47" w14:textId="77777777" w:rsidR="00322B8F" w:rsidRPr="00322B8F" w:rsidRDefault="00322B8F" w:rsidP="00322B8F">
            <w:pPr>
              <w:pStyle w:val="DraCormetadata"/>
            </w:pPr>
            <w:r w:rsidRPr="00322B8F">
              <w:t>[If applicable, give the editor(s) of the source critical edition or source online edition.]</w:t>
            </w:r>
          </w:p>
        </w:tc>
      </w:tr>
      <w:tr w:rsidR="00322B8F" w:rsidRPr="00322B8F" w14:paraId="1D421897" w14:textId="77777777" w:rsidTr="00280211">
        <w:tc>
          <w:tcPr>
            <w:tcW w:w="2517" w:type="dxa"/>
          </w:tcPr>
          <w:p w14:paraId="1E288309" w14:textId="77777777" w:rsidR="00322B8F" w:rsidRPr="00322B8F" w:rsidRDefault="00322B8F" w:rsidP="00322B8F">
            <w:pPr>
              <w:pStyle w:val="DraCormetadata"/>
            </w:pPr>
            <w:r w:rsidRPr="00322B8F">
              <w:t>Transcribed under the supervision of</w:t>
            </w:r>
          </w:p>
        </w:tc>
        <w:tc>
          <w:tcPr>
            <w:tcW w:w="4808" w:type="dxa"/>
          </w:tcPr>
          <w:p w14:paraId="1337C371" w14:textId="77777777" w:rsidR="00322B8F" w:rsidRPr="00322B8F" w:rsidRDefault="00322B8F" w:rsidP="00322B8F">
            <w:pPr>
              <w:pStyle w:val="DraCormetadata"/>
            </w:pPr>
            <w:r w:rsidRPr="00322B8F">
              <w:t>Jan Bloemendal</w:t>
            </w:r>
          </w:p>
        </w:tc>
        <w:tc>
          <w:tcPr>
            <w:tcW w:w="2314" w:type="dxa"/>
          </w:tcPr>
          <w:p w14:paraId="5D51915A" w14:textId="77777777" w:rsidR="00322B8F" w:rsidRPr="00322B8F" w:rsidRDefault="00322B8F" w:rsidP="00322B8F">
            <w:pPr>
              <w:pStyle w:val="DraCormetadata"/>
            </w:pPr>
            <w:r w:rsidRPr="00322B8F">
              <w:t>[If applicable.]</w:t>
            </w:r>
          </w:p>
        </w:tc>
      </w:tr>
      <w:tr w:rsidR="00322B8F" w:rsidRPr="00322B8F" w14:paraId="66D1B73B" w14:textId="77777777" w:rsidTr="00280211">
        <w:tc>
          <w:tcPr>
            <w:tcW w:w="2517" w:type="dxa"/>
          </w:tcPr>
          <w:p w14:paraId="0BB62C1B" w14:textId="77777777" w:rsidR="00322B8F" w:rsidRPr="00322B8F" w:rsidRDefault="00322B8F" w:rsidP="00322B8F">
            <w:pPr>
              <w:pStyle w:val="DraCormetadata"/>
            </w:pPr>
            <w:r w:rsidRPr="00322B8F">
              <w:t>Transcribed by</w:t>
            </w:r>
          </w:p>
        </w:tc>
        <w:tc>
          <w:tcPr>
            <w:tcW w:w="4808" w:type="dxa"/>
          </w:tcPr>
          <w:p w14:paraId="66C6B3B7" w14:textId="77777777" w:rsidR="00322B8F" w:rsidRPr="00322B8F" w:rsidRDefault="00322B8F" w:rsidP="00322B8F">
            <w:pPr>
              <w:pStyle w:val="DraCormetadata"/>
            </w:pPr>
            <w:r w:rsidRPr="00322B8F">
              <w:t>Bram Boers</w:t>
            </w:r>
          </w:p>
        </w:tc>
        <w:tc>
          <w:tcPr>
            <w:tcW w:w="2314" w:type="dxa"/>
          </w:tcPr>
          <w:p w14:paraId="6FE95E40" w14:textId="77777777" w:rsidR="00322B8F" w:rsidRPr="00322B8F" w:rsidRDefault="00322B8F" w:rsidP="00322B8F">
            <w:pPr>
              <w:pStyle w:val="DraCormetadata"/>
            </w:pPr>
            <w:r w:rsidRPr="00322B8F">
              <w:t>[If applicable.]</w:t>
            </w:r>
          </w:p>
        </w:tc>
      </w:tr>
      <w:tr w:rsidR="00322B8F" w:rsidRPr="00322B8F" w14:paraId="1723D2C7" w14:textId="77777777" w:rsidTr="00280211">
        <w:tc>
          <w:tcPr>
            <w:tcW w:w="2517" w:type="dxa"/>
          </w:tcPr>
          <w:p w14:paraId="166F478D" w14:textId="77777777" w:rsidR="00322B8F" w:rsidRPr="00322B8F" w:rsidRDefault="00322B8F" w:rsidP="00322B8F">
            <w:pPr>
              <w:pStyle w:val="DraCormetadata"/>
            </w:pPr>
            <w:r w:rsidRPr="00322B8F">
              <w:t>Transcription software</w:t>
            </w:r>
          </w:p>
        </w:tc>
        <w:tc>
          <w:tcPr>
            <w:tcW w:w="4808" w:type="dxa"/>
          </w:tcPr>
          <w:p w14:paraId="46189C07" w14:textId="77777777" w:rsidR="00322B8F" w:rsidRPr="00322B8F" w:rsidRDefault="00322B8F" w:rsidP="00322B8F">
            <w:pPr>
              <w:pStyle w:val="DraCormetadata"/>
            </w:pPr>
            <w:r w:rsidRPr="00322B8F">
              <w:t>/</w:t>
            </w:r>
          </w:p>
        </w:tc>
        <w:tc>
          <w:tcPr>
            <w:tcW w:w="2314" w:type="dxa"/>
          </w:tcPr>
          <w:p w14:paraId="39268E09" w14:textId="77777777" w:rsidR="00322B8F" w:rsidRPr="00322B8F" w:rsidRDefault="00322B8F" w:rsidP="00322B8F">
            <w:pPr>
              <w:pStyle w:val="DraCormetadata"/>
            </w:pPr>
            <w:r w:rsidRPr="00322B8F">
              <w:t>[If applicable.]</w:t>
            </w:r>
          </w:p>
        </w:tc>
      </w:tr>
      <w:tr w:rsidR="00322B8F" w:rsidRPr="00322B8F" w14:paraId="13024929" w14:textId="77777777" w:rsidTr="00280211">
        <w:tc>
          <w:tcPr>
            <w:tcW w:w="2517" w:type="dxa"/>
          </w:tcPr>
          <w:p w14:paraId="5459D829" w14:textId="77777777" w:rsidR="00322B8F" w:rsidRPr="00322B8F" w:rsidRDefault="00322B8F" w:rsidP="00322B8F">
            <w:pPr>
              <w:pStyle w:val="DraCormetadata"/>
            </w:pPr>
            <w:r w:rsidRPr="00322B8F">
              <w:t>Converted to TEI under the supervision of</w:t>
            </w:r>
          </w:p>
        </w:tc>
        <w:tc>
          <w:tcPr>
            <w:tcW w:w="4808" w:type="dxa"/>
          </w:tcPr>
          <w:p w14:paraId="15C67BC2" w14:textId="01524E2A" w:rsidR="00322B8F" w:rsidRPr="00322B8F" w:rsidRDefault="001C7E55" w:rsidP="00322B8F">
            <w:pPr>
              <w:pStyle w:val="DraCormetadata"/>
            </w:pPr>
            <w:r>
              <w:t>/</w:t>
            </w:r>
          </w:p>
        </w:tc>
        <w:tc>
          <w:tcPr>
            <w:tcW w:w="2314" w:type="dxa"/>
          </w:tcPr>
          <w:p w14:paraId="7A86734D" w14:textId="77777777" w:rsidR="00322B8F" w:rsidRPr="00322B8F" w:rsidRDefault="00322B8F" w:rsidP="00322B8F">
            <w:pPr>
              <w:pStyle w:val="DraCormetadata"/>
            </w:pPr>
            <w:r w:rsidRPr="00322B8F">
              <w:t>[If applicable.]</w:t>
            </w:r>
          </w:p>
        </w:tc>
      </w:tr>
      <w:tr w:rsidR="00322B8F" w:rsidRPr="00322B8F" w14:paraId="42C7AAF4" w14:textId="77777777" w:rsidTr="00280211">
        <w:tc>
          <w:tcPr>
            <w:tcW w:w="2517" w:type="dxa"/>
          </w:tcPr>
          <w:p w14:paraId="59BD6ADB" w14:textId="77777777" w:rsidR="00322B8F" w:rsidRPr="00322B8F" w:rsidRDefault="00322B8F" w:rsidP="00322B8F">
            <w:pPr>
              <w:pStyle w:val="DraCormetadata"/>
            </w:pPr>
            <w:r w:rsidRPr="00322B8F">
              <w:t>Converted to TEI by</w:t>
            </w:r>
          </w:p>
        </w:tc>
        <w:tc>
          <w:tcPr>
            <w:tcW w:w="4808" w:type="dxa"/>
          </w:tcPr>
          <w:p w14:paraId="52B93FE7" w14:textId="4E1FDE4A" w:rsidR="00322B8F" w:rsidRPr="00322B8F" w:rsidRDefault="001C7E55" w:rsidP="00322B8F">
            <w:pPr>
              <w:pStyle w:val="DraCormetadata"/>
            </w:pPr>
            <w:r>
              <w:t>Julia Jennifer Beine</w:t>
            </w:r>
          </w:p>
        </w:tc>
        <w:tc>
          <w:tcPr>
            <w:tcW w:w="2314" w:type="dxa"/>
          </w:tcPr>
          <w:p w14:paraId="27D573C9" w14:textId="77777777" w:rsidR="00322B8F" w:rsidRPr="00322B8F" w:rsidRDefault="00322B8F" w:rsidP="00322B8F">
            <w:pPr>
              <w:pStyle w:val="DraCormetadata"/>
            </w:pPr>
          </w:p>
        </w:tc>
      </w:tr>
      <w:tr w:rsidR="00322B8F" w:rsidRPr="00322B8F" w14:paraId="53CEC8F8" w14:textId="77777777" w:rsidTr="00280211">
        <w:tc>
          <w:tcPr>
            <w:tcW w:w="2517" w:type="dxa"/>
          </w:tcPr>
          <w:p w14:paraId="00F630AE" w14:textId="77777777" w:rsidR="00322B8F" w:rsidRPr="00322B8F" w:rsidRDefault="00322B8F" w:rsidP="00322B8F">
            <w:pPr>
              <w:pStyle w:val="DraCormetadata"/>
            </w:pPr>
            <w:r w:rsidRPr="00322B8F">
              <w:lastRenderedPageBreak/>
              <w:t>Institution</w:t>
            </w:r>
          </w:p>
        </w:tc>
        <w:tc>
          <w:tcPr>
            <w:tcW w:w="4808" w:type="dxa"/>
          </w:tcPr>
          <w:p w14:paraId="7FB6351C" w14:textId="77777777" w:rsidR="00322B8F" w:rsidRPr="00322B8F" w:rsidRDefault="00322B8F" w:rsidP="00322B8F">
            <w:pPr>
              <w:pStyle w:val="DraCormetadata"/>
            </w:pPr>
            <w:r w:rsidRPr="00322B8F">
              <w:t>Huygens Institute</w:t>
            </w:r>
          </w:p>
        </w:tc>
        <w:tc>
          <w:tcPr>
            <w:tcW w:w="2314" w:type="dxa"/>
          </w:tcPr>
          <w:p w14:paraId="0C207254" w14:textId="77777777" w:rsidR="00322B8F" w:rsidRPr="00322B8F" w:rsidRDefault="00322B8F" w:rsidP="00322B8F">
            <w:pPr>
              <w:pStyle w:val="DraCormetadata"/>
            </w:pPr>
            <w:r w:rsidRPr="00322B8F">
              <w:t>[If applicable.]</w:t>
            </w:r>
          </w:p>
        </w:tc>
      </w:tr>
      <w:tr w:rsidR="00322B8F" w:rsidRPr="00322B8F" w14:paraId="452C0262" w14:textId="77777777" w:rsidTr="00280211">
        <w:tc>
          <w:tcPr>
            <w:tcW w:w="2517" w:type="dxa"/>
          </w:tcPr>
          <w:p w14:paraId="3F00C4BC" w14:textId="77777777" w:rsidR="00322B8F" w:rsidRPr="00322B8F" w:rsidRDefault="00322B8F" w:rsidP="00322B8F">
            <w:pPr>
              <w:pStyle w:val="DraCormetadata"/>
            </w:pPr>
            <w:r w:rsidRPr="00322B8F">
              <w:t>Funding organisation or institution</w:t>
            </w:r>
          </w:p>
        </w:tc>
        <w:tc>
          <w:tcPr>
            <w:tcW w:w="4808" w:type="dxa"/>
          </w:tcPr>
          <w:p w14:paraId="1B8836B1" w14:textId="77777777" w:rsidR="00322B8F" w:rsidRPr="00322B8F" w:rsidRDefault="00322B8F" w:rsidP="00322B8F">
            <w:pPr>
              <w:pStyle w:val="DraCormetadata"/>
            </w:pPr>
            <w:r w:rsidRPr="00322B8F">
              <w:t>Dutch Research Council (NWO)</w:t>
            </w:r>
          </w:p>
        </w:tc>
        <w:tc>
          <w:tcPr>
            <w:tcW w:w="2314" w:type="dxa"/>
          </w:tcPr>
          <w:p w14:paraId="53A6E856" w14:textId="77777777" w:rsidR="00322B8F" w:rsidRPr="00322B8F" w:rsidRDefault="00322B8F" w:rsidP="00322B8F">
            <w:pPr>
              <w:pStyle w:val="DraCormetadata"/>
            </w:pPr>
            <w:r w:rsidRPr="00322B8F">
              <w:t>[If applicable.]</w:t>
            </w:r>
          </w:p>
        </w:tc>
      </w:tr>
      <w:tr w:rsidR="00322B8F" w:rsidRPr="00322B8F" w14:paraId="05D19E90" w14:textId="77777777" w:rsidTr="00280211">
        <w:tc>
          <w:tcPr>
            <w:tcW w:w="2517" w:type="dxa"/>
          </w:tcPr>
          <w:p w14:paraId="44644CF5" w14:textId="77777777" w:rsidR="00322B8F" w:rsidRPr="00322B8F" w:rsidRDefault="00322B8F" w:rsidP="00322B8F">
            <w:pPr>
              <w:pStyle w:val="DraCormetadata"/>
            </w:pPr>
            <w:r w:rsidRPr="00322B8F">
              <w:t>Funding line</w:t>
            </w:r>
          </w:p>
        </w:tc>
        <w:tc>
          <w:tcPr>
            <w:tcW w:w="4808" w:type="dxa"/>
          </w:tcPr>
          <w:p w14:paraId="56E9274C" w14:textId="77777777" w:rsidR="00322B8F" w:rsidRPr="00322B8F" w:rsidRDefault="00322B8F" w:rsidP="00322B8F">
            <w:pPr>
              <w:pStyle w:val="DraCormetadata"/>
            </w:pPr>
            <w:r w:rsidRPr="00322B8F">
              <w:t>NWO Open Competition SSH</w:t>
            </w:r>
          </w:p>
        </w:tc>
        <w:tc>
          <w:tcPr>
            <w:tcW w:w="2314" w:type="dxa"/>
          </w:tcPr>
          <w:p w14:paraId="499575B6" w14:textId="77777777" w:rsidR="00322B8F" w:rsidRPr="00322B8F" w:rsidRDefault="00322B8F" w:rsidP="00322B8F">
            <w:pPr>
              <w:pStyle w:val="DraCormetadata"/>
            </w:pPr>
            <w:r w:rsidRPr="00322B8F">
              <w:t>[If applicable.]</w:t>
            </w:r>
          </w:p>
        </w:tc>
      </w:tr>
      <w:tr w:rsidR="00322B8F" w:rsidRPr="00322B8F" w14:paraId="75405DE8" w14:textId="77777777" w:rsidTr="00280211">
        <w:tc>
          <w:tcPr>
            <w:tcW w:w="2517" w:type="dxa"/>
          </w:tcPr>
          <w:p w14:paraId="55BCACD0" w14:textId="77777777" w:rsidR="00322B8F" w:rsidRPr="00322B8F" w:rsidRDefault="00322B8F" w:rsidP="00322B8F">
            <w:pPr>
              <w:pStyle w:val="DraCormetadata"/>
            </w:pPr>
            <w:r w:rsidRPr="00322B8F">
              <w:t>Publisher</w:t>
            </w:r>
          </w:p>
        </w:tc>
        <w:tc>
          <w:tcPr>
            <w:tcW w:w="4808" w:type="dxa"/>
          </w:tcPr>
          <w:p w14:paraId="423E91BC" w14:textId="77777777" w:rsidR="00322B8F" w:rsidRPr="00322B8F" w:rsidRDefault="00322B8F" w:rsidP="00322B8F">
            <w:pPr>
              <w:pStyle w:val="DraCormetadata"/>
            </w:pPr>
            <w:r w:rsidRPr="00322B8F">
              <w:t>DraCor</w:t>
            </w:r>
          </w:p>
        </w:tc>
        <w:tc>
          <w:tcPr>
            <w:tcW w:w="2314" w:type="dxa"/>
          </w:tcPr>
          <w:p w14:paraId="7569C1E5" w14:textId="77777777" w:rsidR="00322B8F" w:rsidRPr="00322B8F" w:rsidRDefault="00322B8F" w:rsidP="00322B8F">
            <w:pPr>
              <w:pStyle w:val="DraCormetadata"/>
            </w:pPr>
          </w:p>
        </w:tc>
      </w:tr>
      <w:tr w:rsidR="00322B8F" w:rsidRPr="00322B8F" w14:paraId="7CD2B711" w14:textId="77777777" w:rsidTr="00280211">
        <w:tc>
          <w:tcPr>
            <w:tcW w:w="2517" w:type="dxa"/>
          </w:tcPr>
          <w:p w14:paraId="415F86E4" w14:textId="77777777" w:rsidR="00322B8F" w:rsidRPr="00322B8F" w:rsidRDefault="00322B8F" w:rsidP="00322B8F">
            <w:pPr>
              <w:pStyle w:val="DraCormetadata"/>
            </w:pPr>
            <w:r w:rsidRPr="00322B8F">
              <w:t>Licence of the TEI file</w:t>
            </w:r>
          </w:p>
        </w:tc>
        <w:tc>
          <w:tcPr>
            <w:tcW w:w="4808" w:type="dxa"/>
          </w:tcPr>
          <w:p w14:paraId="08C6AB2E" w14:textId="77777777" w:rsidR="00322B8F" w:rsidRPr="00322B8F" w:rsidRDefault="00322B8F" w:rsidP="00322B8F">
            <w:pPr>
              <w:pStyle w:val="DraCormetadata"/>
            </w:pPr>
            <w:r w:rsidRPr="00322B8F">
              <w:t>CC0 1.0</w:t>
            </w:r>
          </w:p>
        </w:tc>
        <w:tc>
          <w:tcPr>
            <w:tcW w:w="2314" w:type="dxa"/>
          </w:tcPr>
          <w:p w14:paraId="48A1A8BA" w14:textId="77777777" w:rsidR="00322B8F" w:rsidRPr="00322B8F" w:rsidRDefault="00322B8F" w:rsidP="00322B8F">
            <w:pPr>
              <w:pStyle w:val="DraCormetadata"/>
            </w:pPr>
          </w:p>
        </w:tc>
      </w:tr>
      <w:tr w:rsidR="00322B8F" w:rsidRPr="00322B8F" w14:paraId="7B215B7F" w14:textId="77777777" w:rsidTr="00280211">
        <w:tc>
          <w:tcPr>
            <w:tcW w:w="2517" w:type="dxa"/>
          </w:tcPr>
          <w:p w14:paraId="3AC5FCAA" w14:textId="77777777" w:rsidR="00322B8F" w:rsidRPr="00322B8F" w:rsidRDefault="00322B8F" w:rsidP="00322B8F">
            <w:pPr>
              <w:pStyle w:val="DraCormetadata"/>
            </w:pPr>
            <w:r w:rsidRPr="00322B8F">
              <w:t>Copyright of the source text edition</w:t>
            </w:r>
          </w:p>
        </w:tc>
        <w:tc>
          <w:tcPr>
            <w:tcW w:w="4808" w:type="dxa"/>
          </w:tcPr>
          <w:p w14:paraId="587AD867" w14:textId="77777777" w:rsidR="00322B8F" w:rsidRPr="00322B8F" w:rsidRDefault="00322B8F" w:rsidP="00322B8F">
            <w:pPr>
              <w:pStyle w:val="DraCormetadata"/>
            </w:pPr>
            <w:r w:rsidRPr="00322B8F">
              <w:t>/</w:t>
            </w:r>
          </w:p>
        </w:tc>
        <w:tc>
          <w:tcPr>
            <w:tcW w:w="2314" w:type="dxa"/>
          </w:tcPr>
          <w:p w14:paraId="7BCCCEAA" w14:textId="77777777" w:rsidR="00322B8F" w:rsidRPr="00322B8F" w:rsidRDefault="00322B8F" w:rsidP="00322B8F">
            <w:pPr>
              <w:pStyle w:val="DraCormetadata"/>
            </w:pPr>
            <w:r w:rsidRPr="00322B8F">
              <w:t xml:space="preserve"> [If applicable, give the copyright holder(s) of the source text edition. This may also be the source edition of the digital source you use.]</w:t>
            </w:r>
          </w:p>
        </w:tc>
      </w:tr>
      <w:tr w:rsidR="00322B8F" w:rsidRPr="00322B8F" w14:paraId="05C6D975" w14:textId="77777777" w:rsidTr="00280211">
        <w:tc>
          <w:tcPr>
            <w:tcW w:w="2517" w:type="dxa"/>
          </w:tcPr>
          <w:p w14:paraId="49C00E33" w14:textId="77777777" w:rsidR="00322B8F" w:rsidRPr="00322B8F" w:rsidRDefault="00322B8F" w:rsidP="00322B8F">
            <w:pPr>
              <w:pStyle w:val="DraCormetadata"/>
            </w:pPr>
            <w:r w:rsidRPr="00322B8F">
              <w:t>Source text edition</w:t>
            </w:r>
          </w:p>
        </w:tc>
        <w:tc>
          <w:tcPr>
            <w:tcW w:w="4808" w:type="dxa"/>
          </w:tcPr>
          <w:p w14:paraId="67ED8621" w14:textId="4424A629" w:rsidR="00322B8F" w:rsidRPr="00322B8F" w:rsidRDefault="00322B8F" w:rsidP="00322B8F">
            <w:pPr>
              <w:pStyle w:val="DraCormetadata"/>
            </w:pPr>
            <w:r w:rsidRPr="00322B8F">
              <w:t xml:space="preserve">Jakob Locher: Iudicium Paridis ludi cuiusdam instar carmine lucule[n]ter descriptum, ac nuper exactiori cura a superfluis, &amp; erroribus antea co[m]missis prorsus emendatum. Secutus uero est autor Fulgentii Mythologia[m]. Ed. by Ulrich Rhaetus Faber. Vienna: Werlen 1520. </w:t>
            </w:r>
            <w:hyperlink r:id="rId7" w:history="1">
              <w:r w:rsidR="009D311F" w:rsidRPr="00A073C6">
                <w:rPr>
                  <w:rStyle w:val="Hyperlink"/>
                </w:rPr>
                <w:t>https://mdz-nbn-resolving.de/urn:nbn:de:bvb:12-bsb00004866-9</w:t>
              </w:r>
            </w:hyperlink>
            <w:r w:rsidR="009D311F">
              <w:t>.</w:t>
            </w:r>
          </w:p>
        </w:tc>
        <w:tc>
          <w:tcPr>
            <w:tcW w:w="2314" w:type="dxa"/>
          </w:tcPr>
          <w:p w14:paraId="1E3F8465" w14:textId="77777777" w:rsidR="00322B8F" w:rsidRPr="00322B8F" w:rsidRDefault="00322B8F" w:rsidP="00322B8F">
            <w:pPr>
              <w:pStyle w:val="DraCormetadata"/>
            </w:pPr>
            <w:r w:rsidRPr="00322B8F">
              <w:t>[If applicable, give the bibliographical information of the source text edition. This may also be the source edition of the digital source you use.]</w:t>
            </w:r>
          </w:p>
        </w:tc>
      </w:tr>
      <w:tr w:rsidR="00322B8F" w:rsidRPr="00322B8F" w14:paraId="7E024813" w14:textId="77777777" w:rsidTr="00280211">
        <w:tc>
          <w:tcPr>
            <w:tcW w:w="2517" w:type="dxa"/>
          </w:tcPr>
          <w:p w14:paraId="38910AE9" w14:textId="77777777" w:rsidR="00322B8F" w:rsidRPr="00322B8F" w:rsidRDefault="00322B8F" w:rsidP="00322B8F">
            <w:pPr>
              <w:pStyle w:val="DraCormetadata"/>
            </w:pPr>
            <w:r w:rsidRPr="00322B8F">
              <w:t>Copyright of the source critical edition</w:t>
            </w:r>
          </w:p>
        </w:tc>
        <w:tc>
          <w:tcPr>
            <w:tcW w:w="4808" w:type="dxa"/>
          </w:tcPr>
          <w:p w14:paraId="2F5C6955" w14:textId="77777777" w:rsidR="00322B8F" w:rsidRPr="00322B8F" w:rsidRDefault="00322B8F" w:rsidP="00322B8F">
            <w:pPr>
              <w:pStyle w:val="DraCormetadata"/>
            </w:pPr>
            <w:r w:rsidRPr="00322B8F">
              <w:t>/</w:t>
            </w:r>
          </w:p>
        </w:tc>
        <w:tc>
          <w:tcPr>
            <w:tcW w:w="2314" w:type="dxa"/>
          </w:tcPr>
          <w:p w14:paraId="0741AFCF" w14:textId="77777777" w:rsidR="00322B8F" w:rsidRPr="00322B8F" w:rsidRDefault="00322B8F" w:rsidP="00322B8F">
            <w:pPr>
              <w:pStyle w:val="DraCormetadata"/>
            </w:pPr>
            <w:r w:rsidRPr="00322B8F">
              <w:t>[If applicable, give the copyright holder(s) of the source critical edition. This may also be the source edition of the digital source you use.]</w:t>
            </w:r>
          </w:p>
        </w:tc>
      </w:tr>
      <w:tr w:rsidR="00322B8F" w:rsidRPr="00322B8F" w14:paraId="0F2B2402" w14:textId="77777777" w:rsidTr="00280211">
        <w:tc>
          <w:tcPr>
            <w:tcW w:w="2517" w:type="dxa"/>
          </w:tcPr>
          <w:p w14:paraId="389403BA" w14:textId="77777777" w:rsidR="00322B8F" w:rsidRPr="00322B8F" w:rsidRDefault="00322B8F" w:rsidP="00322B8F">
            <w:pPr>
              <w:pStyle w:val="DraCormetadata"/>
            </w:pPr>
            <w:r w:rsidRPr="00322B8F">
              <w:lastRenderedPageBreak/>
              <w:t>Source critical edition</w:t>
            </w:r>
          </w:p>
        </w:tc>
        <w:tc>
          <w:tcPr>
            <w:tcW w:w="4808" w:type="dxa"/>
          </w:tcPr>
          <w:p w14:paraId="215FD61B" w14:textId="77777777" w:rsidR="00322B8F" w:rsidRPr="00322B8F" w:rsidRDefault="00322B8F" w:rsidP="00322B8F">
            <w:pPr>
              <w:pStyle w:val="DraCormetadata"/>
            </w:pPr>
            <w:r w:rsidRPr="00322B8F">
              <w:t>/</w:t>
            </w:r>
          </w:p>
        </w:tc>
        <w:tc>
          <w:tcPr>
            <w:tcW w:w="2314" w:type="dxa"/>
          </w:tcPr>
          <w:p w14:paraId="74A593FC" w14:textId="77777777" w:rsidR="00322B8F" w:rsidRPr="00322B8F" w:rsidRDefault="00322B8F" w:rsidP="00322B8F">
            <w:pPr>
              <w:pStyle w:val="DraCormetadata"/>
            </w:pPr>
            <w:r w:rsidRPr="00322B8F">
              <w:t>[If applicable, give the bibliographical information of the source critical edition. This may also be the source edition of the digital source you use.]</w:t>
            </w:r>
          </w:p>
        </w:tc>
      </w:tr>
      <w:tr w:rsidR="00322B8F" w:rsidRPr="00322B8F" w14:paraId="47860E84" w14:textId="77777777" w:rsidTr="00280211">
        <w:tc>
          <w:tcPr>
            <w:tcW w:w="2517" w:type="dxa"/>
          </w:tcPr>
          <w:p w14:paraId="05112524" w14:textId="77777777" w:rsidR="00322B8F" w:rsidRPr="00322B8F" w:rsidRDefault="00322B8F" w:rsidP="00322B8F">
            <w:pPr>
              <w:pStyle w:val="DraCormetadata"/>
            </w:pPr>
            <w:r w:rsidRPr="00322B8F">
              <w:t>Copyright of the digital source</w:t>
            </w:r>
          </w:p>
        </w:tc>
        <w:tc>
          <w:tcPr>
            <w:tcW w:w="4808" w:type="dxa"/>
          </w:tcPr>
          <w:p w14:paraId="7DCA8355" w14:textId="77777777" w:rsidR="00322B8F" w:rsidRPr="00322B8F" w:rsidRDefault="00322B8F" w:rsidP="00322B8F">
            <w:pPr>
              <w:pStyle w:val="DraCormetadata"/>
            </w:pPr>
            <w:r w:rsidRPr="00322B8F">
              <w:t>/</w:t>
            </w:r>
          </w:p>
        </w:tc>
        <w:tc>
          <w:tcPr>
            <w:tcW w:w="2314" w:type="dxa"/>
          </w:tcPr>
          <w:p w14:paraId="5D1D48FE" w14:textId="77777777" w:rsidR="00322B8F" w:rsidRPr="00322B8F" w:rsidRDefault="00322B8F" w:rsidP="00322B8F">
            <w:pPr>
              <w:pStyle w:val="DraCormetadata"/>
            </w:pPr>
            <w:r w:rsidRPr="00322B8F">
              <w:t>[If applicable, give the copyright information of the source online edition.]</w:t>
            </w:r>
          </w:p>
        </w:tc>
      </w:tr>
      <w:tr w:rsidR="00322B8F" w:rsidRPr="00322B8F" w14:paraId="420D4188" w14:textId="77777777" w:rsidTr="00280211">
        <w:tc>
          <w:tcPr>
            <w:tcW w:w="2517" w:type="dxa"/>
          </w:tcPr>
          <w:p w14:paraId="7CE7BA69" w14:textId="77777777" w:rsidR="00322B8F" w:rsidRPr="00322B8F" w:rsidRDefault="00322B8F" w:rsidP="00322B8F">
            <w:pPr>
              <w:pStyle w:val="DraCormetadata"/>
            </w:pPr>
            <w:r w:rsidRPr="00322B8F">
              <w:t>Acknowledgements</w:t>
            </w:r>
          </w:p>
        </w:tc>
        <w:tc>
          <w:tcPr>
            <w:tcW w:w="4808" w:type="dxa"/>
          </w:tcPr>
          <w:p w14:paraId="60E753E4" w14:textId="77777777" w:rsidR="00322B8F" w:rsidRPr="00322B8F" w:rsidRDefault="00322B8F" w:rsidP="00322B8F">
            <w:pPr>
              <w:pStyle w:val="DraCormetadata"/>
            </w:pPr>
            <w:r w:rsidRPr="00322B8F">
              <w:t>/</w:t>
            </w:r>
          </w:p>
        </w:tc>
        <w:tc>
          <w:tcPr>
            <w:tcW w:w="2314" w:type="dxa"/>
          </w:tcPr>
          <w:p w14:paraId="258A3483" w14:textId="77777777" w:rsidR="00322B8F" w:rsidRPr="00322B8F" w:rsidRDefault="00322B8F" w:rsidP="00322B8F">
            <w:pPr>
              <w:pStyle w:val="DraCormetadata"/>
            </w:pPr>
            <w:r w:rsidRPr="00322B8F">
              <w:t>[If applicable.]</w:t>
            </w:r>
          </w:p>
        </w:tc>
      </w:tr>
      <w:tr w:rsidR="00322B8F" w:rsidRPr="00322B8F" w14:paraId="0EB4CD47" w14:textId="77777777" w:rsidTr="00280211">
        <w:tc>
          <w:tcPr>
            <w:tcW w:w="2517" w:type="dxa"/>
          </w:tcPr>
          <w:p w14:paraId="1197E43D" w14:textId="77777777" w:rsidR="00322B8F" w:rsidRPr="00322B8F" w:rsidRDefault="00322B8F" w:rsidP="00322B8F">
            <w:pPr>
              <w:pStyle w:val="DraCormetadata"/>
            </w:pPr>
            <w:r w:rsidRPr="00322B8F">
              <w:t>Digital source</w:t>
            </w:r>
          </w:p>
        </w:tc>
        <w:tc>
          <w:tcPr>
            <w:tcW w:w="4808" w:type="dxa"/>
          </w:tcPr>
          <w:p w14:paraId="0B1BA5DF" w14:textId="77777777" w:rsidR="00322B8F" w:rsidRPr="00322B8F" w:rsidRDefault="00322B8F" w:rsidP="00322B8F">
            <w:pPr>
              <w:pStyle w:val="DraCormetadata"/>
            </w:pPr>
            <w:r w:rsidRPr="00322B8F">
              <w:t>/</w:t>
            </w:r>
          </w:p>
        </w:tc>
        <w:tc>
          <w:tcPr>
            <w:tcW w:w="2314" w:type="dxa"/>
          </w:tcPr>
          <w:p w14:paraId="3EB707D8" w14:textId="77777777" w:rsidR="00322B8F" w:rsidRPr="00322B8F" w:rsidRDefault="00322B8F" w:rsidP="00322B8F">
            <w:pPr>
              <w:pStyle w:val="DraCormetadata"/>
            </w:pPr>
            <w:r w:rsidRPr="00322B8F">
              <w:t>[If applicable.]</w:t>
            </w:r>
          </w:p>
        </w:tc>
      </w:tr>
      <w:tr w:rsidR="00322B8F" w:rsidRPr="00322B8F" w14:paraId="476C6F45" w14:textId="77777777" w:rsidTr="00280211">
        <w:tc>
          <w:tcPr>
            <w:tcW w:w="2517" w:type="dxa"/>
          </w:tcPr>
          <w:p w14:paraId="4933CE2C" w14:textId="77777777" w:rsidR="00322B8F" w:rsidRPr="00322B8F" w:rsidRDefault="00322B8F" w:rsidP="00322B8F">
            <w:pPr>
              <w:pStyle w:val="DraCormetadata"/>
            </w:pPr>
            <w:r w:rsidRPr="00322B8F">
              <w:t>URL of digital source</w:t>
            </w:r>
          </w:p>
        </w:tc>
        <w:tc>
          <w:tcPr>
            <w:tcW w:w="4808" w:type="dxa"/>
          </w:tcPr>
          <w:p w14:paraId="63793C5C" w14:textId="77777777" w:rsidR="00322B8F" w:rsidRPr="00322B8F" w:rsidRDefault="00322B8F" w:rsidP="00322B8F">
            <w:pPr>
              <w:pStyle w:val="DraCormetadata"/>
            </w:pPr>
            <w:r w:rsidRPr="00322B8F">
              <w:t>/</w:t>
            </w:r>
          </w:p>
        </w:tc>
        <w:tc>
          <w:tcPr>
            <w:tcW w:w="2314" w:type="dxa"/>
          </w:tcPr>
          <w:p w14:paraId="3D0D6F1D" w14:textId="77777777" w:rsidR="00322B8F" w:rsidRPr="00322B8F" w:rsidRDefault="00322B8F" w:rsidP="00322B8F">
            <w:pPr>
              <w:pStyle w:val="DraCormetadata"/>
            </w:pPr>
            <w:r w:rsidRPr="00322B8F">
              <w:t>[If applicable.]</w:t>
            </w:r>
          </w:p>
        </w:tc>
      </w:tr>
      <w:tr w:rsidR="00322B8F" w:rsidRPr="00322B8F" w14:paraId="523EA438" w14:textId="77777777" w:rsidTr="00280211">
        <w:tc>
          <w:tcPr>
            <w:tcW w:w="2517" w:type="dxa"/>
          </w:tcPr>
          <w:p w14:paraId="25F58BB3" w14:textId="77777777" w:rsidR="00322B8F" w:rsidRPr="00322B8F" w:rsidRDefault="00322B8F" w:rsidP="00322B8F">
            <w:pPr>
              <w:pStyle w:val="DraCormetadata"/>
            </w:pPr>
            <w:r w:rsidRPr="00322B8F">
              <w:t>Availability status</w:t>
            </w:r>
          </w:p>
        </w:tc>
        <w:tc>
          <w:tcPr>
            <w:tcW w:w="4808" w:type="dxa"/>
          </w:tcPr>
          <w:p w14:paraId="57FD1F81" w14:textId="77777777" w:rsidR="00322B8F" w:rsidRPr="00322B8F" w:rsidRDefault="00322B8F" w:rsidP="00322B8F">
            <w:pPr>
              <w:pStyle w:val="DraCormetadata"/>
            </w:pPr>
            <w:r w:rsidRPr="00322B8F">
              <w:t>/</w:t>
            </w:r>
          </w:p>
        </w:tc>
        <w:tc>
          <w:tcPr>
            <w:tcW w:w="2314" w:type="dxa"/>
          </w:tcPr>
          <w:p w14:paraId="24AE6AA9" w14:textId="77777777" w:rsidR="00322B8F" w:rsidRPr="00322B8F" w:rsidRDefault="00322B8F" w:rsidP="00322B8F">
            <w:pPr>
              <w:pStyle w:val="DraCormetadata"/>
            </w:pPr>
            <w:r w:rsidRPr="00322B8F">
              <w:t>[If you refer to a digital source, you must give its status.]</w:t>
            </w:r>
          </w:p>
        </w:tc>
      </w:tr>
      <w:tr w:rsidR="00322B8F" w:rsidRPr="00322B8F" w14:paraId="5526D770" w14:textId="77777777" w:rsidTr="00280211">
        <w:tc>
          <w:tcPr>
            <w:tcW w:w="2517" w:type="dxa"/>
          </w:tcPr>
          <w:p w14:paraId="482ED57B" w14:textId="77777777" w:rsidR="00322B8F" w:rsidRPr="00322B8F" w:rsidRDefault="00322B8F" w:rsidP="00322B8F">
            <w:pPr>
              <w:pStyle w:val="DraCormetadata"/>
            </w:pPr>
            <w:r w:rsidRPr="00322B8F">
              <w:t>Notes on the availability status</w:t>
            </w:r>
          </w:p>
        </w:tc>
        <w:tc>
          <w:tcPr>
            <w:tcW w:w="4808" w:type="dxa"/>
          </w:tcPr>
          <w:p w14:paraId="47C0A10E" w14:textId="77777777" w:rsidR="00322B8F" w:rsidRPr="00322B8F" w:rsidRDefault="00322B8F" w:rsidP="00322B8F">
            <w:pPr>
              <w:pStyle w:val="DraCormetadata"/>
            </w:pPr>
            <w:r w:rsidRPr="00322B8F">
              <w:t>/</w:t>
            </w:r>
          </w:p>
        </w:tc>
        <w:tc>
          <w:tcPr>
            <w:tcW w:w="2314" w:type="dxa"/>
          </w:tcPr>
          <w:p w14:paraId="43EF79F7" w14:textId="77777777" w:rsidR="00322B8F" w:rsidRPr="00322B8F" w:rsidRDefault="00322B8F" w:rsidP="00322B8F">
            <w:pPr>
              <w:pStyle w:val="DraCormetadata"/>
            </w:pPr>
            <w:r w:rsidRPr="00322B8F">
              <w:t>[If applicable.]</w:t>
            </w:r>
          </w:p>
        </w:tc>
      </w:tr>
    </w:tbl>
    <w:p w14:paraId="28428DB9" w14:textId="124EC1D3" w:rsidR="00322B8F" w:rsidRDefault="005A0136" w:rsidP="005A0136">
      <w:pPr>
        <w:pStyle w:val="DraCoradditions"/>
      </w:pPr>
      <w:r>
        <w:t>/front/</w:t>
      </w:r>
    </w:p>
    <w:p w14:paraId="3DA2014D" w14:textId="77FD73B7" w:rsidR="0079683A" w:rsidRDefault="0079683A" w:rsidP="0079683A">
      <w:pPr>
        <w:pStyle w:val="DraCoradditions"/>
      </w:pPr>
      <w:r>
        <w:t>/titlePage_start/</w:t>
      </w:r>
    </w:p>
    <w:p w14:paraId="227C76BA" w14:textId="056A2213" w:rsidR="00E22A6B" w:rsidRDefault="00E22A6B" w:rsidP="00E22A6B">
      <w:pPr>
        <w:pStyle w:val="DraCoradditions"/>
      </w:pPr>
      <w:r>
        <w:t>/title_start/</w:t>
      </w:r>
    </w:p>
    <w:p w14:paraId="6031AF5D" w14:textId="77777777" w:rsidR="0040329D" w:rsidRDefault="004634C3" w:rsidP="000467A1">
      <w:pPr>
        <w:pStyle w:val="DraCorstandard"/>
      </w:pPr>
      <w:r w:rsidRPr="006651B2">
        <w:t>IACOBI PHILO</w:t>
      </w:r>
    </w:p>
    <w:p w14:paraId="351BEA17" w14:textId="77777777" w:rsidR="0040329D" w:rsidRDefault="004634C3" w:rsidP="000467A1">
      <w:pPr>
        <w:pStyle w:val="DraCorstandard"/>
      </w:pPr>
      <w:r w:rsidRPr="006651B2">
        <w:t>MVSI LOCHER ORATORIS ET</w:t>
      </w:r>
    </w:p>
    <w:p w14:paraId="3DAA4038" w14:textId="4229900C" w:rsidR="0040329D" w:rsidRDefault="004634C3" w:rsidP="000467A1">
      <w:pPr>
        <w:pStyle w:val="DraCorstandard"/>
      </w:pPr>
      <w:r w:rsidRPr="006651B2">
        <w:t xml:space="preserve">Poetae praeclari, Iudicium Paridis </w:t>
      </w:r>
      <w:r w:rsidR="00735D94">
        <w:t>l</w:t>
      </w:r>
      <w:r w:rsidRPr="006651B2">
        <w:t>udi</w:t>
      </w:r>
    </w:p>
    <w:p w14:paraId="090A5CC1" w14:textId="0AF03EEA" w:rsidR="00F10200" w:rsidRPr="006651B2" w:rsidRDefault="004634C3" w:rsidP="000467A1">
      <w:pPr>
        <w:pStyle w:val="DraCorstandard"/>
      </w:pPr>
      <w:r w:rsidRPr="006651B2">
        <w:t>cuiusdam instar carmine luculenter de/</w:t>
      </w:r>
    </w:p>
    <w:p w14:paraId="745BE936" w14:textId="77777777" w:rsidR="0040329D" w:rsidRDefault="004634C3" w:rsidP="000467A1">
      <w:pPr>
        <w:pStyle w:val="DraCorstandard"/>
      </w:pPr>
      <w:r>
        <w:t>scriptum, ac nuper exactiori cura a</w:t>
      </w:r>
    </w:p>
    <w:p w14:paraId="1DBFC075" w14:textId="77777777" w:rsidR="0040329D" w:rsidRDefault="004634C3" w:rsidP="000467A1">
      <w:pPr>
        <w:pStyle w:val="DraCorstandard"/>
      </w:pPr>
      <w:r>
        <w:t>superfluis, &amp; erroribus antea com/</w:t>
      </w:r>
    </w:p>
    <w:p w14:paraId="2090A316" w14:textId="77777777" w:rsidR="0040329D" w:rsidRDefault="004634C3" w:rsidP="000467A1">
      <w:pPr>
        <w:pStyle w:val="DraCorstandard"/>
      </w:pPr>
      <w:r>
        <w:lastRenderedPageBreak/>
        <w:t>missis prorsus emendatum.</w:t>
      </w:r>
    </w:p>
    <w:p w14:paraId="4B02197A" w14:textId="77777777" w:rsidR="0040329D" w:rsidRDefault="004634C3" w:rsidP="000467A1">
      <w:pPr>
        <w:pStyle w:val="DraCorstandard"/>
      </w:pPr>
      <w:r>
        <w:t>Secutus uero est autor Ful</w:t>
      </w:r>
    </w:p>
    <w:p w14:paraId="573119FD" w14:textId="77777777" w:rsidR="00490452" w:rsidRDefault="004634C3" w:rsidP="000467A1">
      <w:pPr>
        <w:pStyle w:val="DraCorstandard"/>
      </w:pPr>
      <w:r>
        <w:t>gentii Mythologiam.</w:t>
      </w:r>
    </w:p>
    <w:p w14:paraId="7E5D6598" w14:textId="62A4B199" w:rsidR="00096532" w:rsidRDefault="00096532" w:rsidP="00096532">
      <w:pPr>
        <w:pStyle w:val="DraCoradditions"/>
      </w:pPr>
      <w:r>
        <w:t>/title_end/</w:t>
      </w:r>
    </w:p>
    <w:p w14:paraId="665DC0CD" w14:textId="032CE6FB" w:rsidR="00291FAC" w:rsidRDefault="00291FAC" w:rsidP="00291FAC">
      <w:pPr>
        <w:pStyle w:val="DraCoradditions"/>
      </w:pPr>
      <w:r>
        <w:t>/argument_start/</w:t>
      </w:r>
    </w:p>
    <w:p w14:paraId="09B22115" w14:textId="3B347448" w:rsidR="0040329D" w:rsidRDefault="004634C3" w:rsidP="001C4BD2">
      <w:pPr>
        <w:pStyle w:val="DraCorhead"/>
      </w:pPr>
      <w:r>
        <w:t>Huldrichus Fabri Lectoribus quasi argumentum libelli complectens loquitur.</w:t>
      </w:r>
    </w:p>
    <w:p w14:paraId="5664BF0E" w14:textId="77777777" w:rsidR="00490452" w:rsidRDefault="004634C3" w:rsidP="000467A1">
      <w:pPr>
        <w:pStyle w:val="DraCorstandard"/>
      </w:pPr>
      <w:r>
        <w:t>Quid Venus, &amp; Iuno coniunx, arcisque Minerua</w:t>
      </w:r>
    </w:p>
    <w:p w14:paraId="0C5FB04E" w14:textId="78DB56D6" w:rsidR="0040329D" w:rsidRDefault="00D212DE" w:rsidP="000467A1">
      <w:pPr>
        <w:pStyle w:val="DraCorstandard"/>
      </w:pPr>
      <w:r>
        <w:t xml:space="preserve"> </w:t>
      </w:r>
      <w:r w:rsidR="004634C3">
        <w:t>Excultrix ualeat, seu tribus una deis,</w:t>
      </w:r>
    </w:p>
    <w:p w14:paraId="5E6519BE" w14:textId="77777777" w:rsidR="00490452" w:rsidRDefault="004634C3" w:rsidP="000467A1">
      <w:pPr>
        <w:pStyle w:val="DraCorstandard"/>
      </w:pPr>
      <w:r>
        <w:t>Inde genus triplex hominum tibi panditur apto</w:t>
      </w:r>
    </w:p>
    <w:p w14:paraId="145A4E85" w14:textId="281B450B" w:rsidR="0040329D" w:rsidRDefault="00D212DE" w:rsidP="000467A1">
      <w:pPr>
        <w:pStyle w:val="DraCorstandard"/>
      </w:pPr>
      <w:r>
        <w:t xml:space="preserve"> </w:t>
      </w:r>
      <w:r w:rsidR="004634C3">
        <w:t>Carmine Lector ades, dogmata sacra tene.</w:t>
      </w:r>
    </w:p>
    <w:p w14:paraId="05D8BC71" w14:textId="77777777" w:rsidR="00490452" w:rsidRDefault="004634C3" w:rsidP="000467A1">
      <w:pPr>
        <w:pStyle w:val="DraCorstandard"/>
      </w:pPr>
      <w:r>
        <w:t>Ecce breui disces quae sint mortalibus omni</w:t>
      </w:r>
    </w:p>
    <w:p w14:paraId="38DEA752" w14:textId="6799798B" w:rsidR="0040329D" w:rsidRDefault="004634C3" w:rsidP="000467A1">
      <w:pPr>
        <w:pStyle w:val="DraCorstandard"/>
      </w:pPr>
      <w:r>
        <w:t xml:space="preserve"> Tempor, quue minus nunc fugienda procul</w:t>
      </w:r>
    </w:p>
    <w:p w14:paraId="36D1DAC5" w14:textId="77777777" w:rsidR="00490452" w:rsidRDefault="004634C3" w:rsidP="000467A1">
      <w:pPr>
        <w:pStyle w:val="DraCorstandard"/>
      </w:pPr>
      <w:r>
        <w:t>Quisquis amat celsae uirtutis culmina, semper</w:t>
      </w:r>
    </w:p>
    <w:p w14:paraId="79AB5749" w14:textId="2BD40AE5" w:rsidR="0040329D" w:rsidRDefault="00D212DE" w:rsidP="000467A1">
      <w:pPr>
        <w:pStyle w:val="DraCorstandard"/>
      </w:pPr>
      <w:r>
        <w:t xml:space="preserve"> </w:t>
      </w:r>
      <w:r w:rsidR="004634C3">
        <w:t>Illecebras temnet corporis, atque scelus.</w:t>
      </w:r>
    </w:p>
    <w:p w14:paraId="62231685" w14:textId="77777777" w:rsidR="00490452" w:rsidRDefault="004634C3" w:rsidP="000467A1">
      <w:pPr>
        <w:pStyle w:val="DraCorstandard"/>
      </w:pPr>
      <w:r>
        <w:t>Hoc sentit Philomusus, ad hoc iam musa Poetae</w:t>
      </w:r>
    </w:p>
    <w:p w14:paraId="60657E43" w14:textId="66DAD8CA" w:rsidR="00490452" w:rsidRDefault="00D212DE" w:rsidP="000467A1">
      <w:pPr>
        <w:pStyle w:val="DraCorstandard"/>
      </w:pPr>
      <w:r>
        <w:t xml:space="preserve"> </w:t>
      </w:r>
      <w:r w:rsidR="004634C3">
        <w:t>Docta canit, dubitas? mox lege certus eris.</w:t>
      </w:r>
    </w:p>
    <w:p w14:paraId="6D489B2E" w14:textId="309E3F1E" w:rsidR="00291FAC" w:rsidRDefault="00291FAC" w:rsidP="00291FAC">
      <w:pPr>
        <w:pStyle w:val="DraCoradditions"/>
      </w:pPr>
      <w:r>
        <w:t>/argument_end/</w:t>
      </w:r>
    </w:p>
    <w:p w14:paraId="435F6B25" w14:textId="0E5079BC" w:rsidR="00C34F52" w:rsidRDefault="00C34F52" w:rsidP="00C34F52">
      <w:pPr>
        <w:pStyle w:val="DraCoradditions"/>
      </w:pPr>
      <w:r>
        <w:t>/titlePage_end/</w:t>
      </w:r>
    </w:p>
    <w:p w14:paraId="4BF5D057" w14:textId="495C3A29" w:rsidR="00C36DFA" w:rsidRDefault="00C36DFA" w:rsidP="00C36DFA">
      <w:pPr>
        <w:pStyle w:val="DraCoradditions"/>
      </w:pPr>
      <w:r>
        <w:t>/dedication_start=prose/</w:t>
      </w:r>
    </w:p>
    <w:p w14:paraId="7A7EFB06" w14:textId="77777777" w:rsidR="00490452" w:rsidRDefault="004634C3" w:rsidP="000467A1">
      <w:pPr>
        <w:pStyle w:val="DraCorstandard"/>
      </w:pPr>
      <w:r>
        <w:t>MAGNIFICO uiro, &amp; singulari tum literarum, tum omnigenae uirtutis amatori integerrimo domino Caspari Banffij Parnoni de Tahluntz, Huldrichus Fabri Rhetus felicitatem exoptat.</w:t>
      </w:r>
    </w:p>
    <w:p w14:paraId="095BC116" w14:textId="61791FB9" w:rsidR="0040329D" w:rsidRDefault="004634C3" w:rsidP="000467A1">
      <w:pPr>
        <w:pStyle w:val="DraCorstandard"/>
      </w:pPr>
      <w:r>
        <w:t xml:space="preserve">NON possum non uehementer, ac toto/ ut dicitur/ ex stomacho ijs ipsis succensere Generose uir, qui tantopere de maioribus suis gloriantur, &amp; se nimis, immo insolentissime plerumque coram alijs iactitant, ut non inepte eos Thrasoni Comico comparare queam, nihil prorsus interim, aut parum propriae uirtutis adferentes, quod uel minima laude dignum quispiam arbitretur. Quorum in numero (absit liuor uerbis) bona nobilitatis pars nostro ęuo conspicitur, </w:t>
      </w:r>
      <w:r>
        <w:lastRenderedPageBreak/>
        <w:t xml:space="preserve">qui profecto non secus uiuunt, ac si ueram/ quae tamen in uirtute dumtaxat, bonisque moribus consistit, nobilitatem, perinde atque hęreditariam rem a parentibus suis exceperint, uti caetera fortunae bona. At quis omnium usque adeo rationis expers existit, qui non plane cernat, nisi ipse &amp; oculos inunctus/ talpaue cęcior negotium contempletur, tales, quotquot fuerint, procul a ueritatis, recti, ęquique limite discedere, ac etiam uniuerso errare cęlo. Cum sola, quod eleganter Satyrographus docuit, atque unica uirtus Nobilitas sit. Cęterum, probitas, honestaeque disciplinae (nam nobilium culpa fere hoc tempore literarum cultus iacet) uitae praeterea integritas, ac probati mores, &amp; postremo ipsa, ut breui dicam, uirtus apud id genus homines nullo in precio est, immo floccipenditur, nihili fit, &amp; penitus, proh pudor, eliminatur. O mores. O uos Patricius sanguis, quos uiuere phas est cum uirtute scilicet. Verum quis non altius exclamauerit? </w:t>
      </w:r>
      <w:r w:rsidRPr="006651B2">
        <w:t>Occipiti cęco, posticę occurrite sannae. Quam apposite illud Aristophanis, quo Hercules Bacchum deridet, in eiusmodi homines quadrabit.</w:t>
      </w:r>
      <w:r w:rsidR="00D212DE">
        <w:t xml:space="preserve"> </w:t>
      </w:r>
      <w:r w:rsidRPr="008F3286">
        <w:rPr>
          <w:rStyle w:val="DraCorforeignlanguage"/>
        </w:rPr>
        <w:t>᾿Αλλ' οὐχ οἷός τ' εἴμ' ἀποσοβῆσαι τὸν γέλων ὁρῶν λεοντῆν ἐπὶ κροκωτῷ κειμένην.</w:t>
      </w:r>
      <w:r w:rsidRPr="006651B2">
        <w:rPr>
          <w:rFonts w:ascii="Palatino Linotype" w:hAnsi="Palatino Linotype" w:cs="Palatino Linotype"/>
        </w:rPr>
        <w:t xml:space="preserve"> </w:t>
      </w:r>
      <w:r w:rsidRPr="006651B2">
        <w:t>Sed contra quis te/bqui nobilium decus, &amp; splendor es humanissime domine Caspar non magnopere laudabit? qui cum triplici bonorum genere, quibus potissimum mortales extolli merentur, egregie preditus, literarum tamen &amp; uirtutis cultores tantopere, quasi unus omnium sis, penes quem bonae artes diutius immorentur, &amp; propemodum in uado consistant, amas, uenerarisque. Taceo interea inclytam stirpis tuę prosapiam, maiorum tuorum facta egregia qui semper apud reges, &amp; magni nominis uiros primas facile obtinuerunt, Quę certe omnia, proprium merentur librum. Tua igitur excellentiss. dominatio hunc philomusi nostri laborem a nobis emendatum ęquo suscipiat animo, quod si factum fuerit ingens animi stimulus ad maiora aliquando conficienda iniectus est. Quod uero poetae figmentum concernit, quoniam triplicem uitę modum sub trium dearum certamine festiuiter</w:t>
      </w:r>
    </w:p>
    <w:p w14:paraId="2E3348E8" w14:textId="07E578E6" w:rsidR="00F10200" w:rsidRPr="006651B2" w:rsidRDefault="004634C3" w:rsidP="000467A1">
      <w:pPr>
        <w:pStyle w:val="DraCorstandard"/>
      </w:pPr>
      <w:r w:rsidRPr="006651B2">
        <w:t>nobis explicuit, nil est quod amplius tuę dominatio: aures uerbis obstreperis ab huiusce libello retrahendo obtundam, cui laconismus comprimis placet. Prospere ualeat excellentia uestra.</w:t>
      </w:r>
    </w:p>
    <w:p w14:paraId="29837061" w14:textId="783D1FBF" w:rsidR="00490452" w:rsidRDefault="004634C3" w:rsidP="000467A1">
      <w:pPr>
        <w:pStyle w:val="DraCorstandard"/>
      </w:pPr>
      <w:r w:rsidRPr="006651B2">
        <w:t xml:space="preserve">TRiplex hominum uita ab eruditis philosophiae adsertoribus esse perhibetur, Prima est quam contemplatiuam nuncupant. Contemplatio autem hunc ferme in modum finitur, quod sit perspicax &amp; firmus animi in ueri cognitione intuitus. </w:t>
      </w:r>
      <w:r>
        <w:t xml:space="preserve">Altera actiua existit uirtutum, procreatrix. Vtrumque sane uiuendi genus ita nostrum est, ut siue in hoc, siue in illo Homines excelluerint, eorum uitam multis laudibus prosequamur. Vtrumque uero Christus expressisse uidetur in Euangelica doctrina sub Mariae quidem nomine speculatiuam, at per Martham, quę sollicita fuerat erga plurima, actiuam. Tertia uero uoluptatis dicitur, quas a sensibus corpus percipit, qualem Epicuro plerique omnes adscribunt. Id ipsum poetae considerantes sub </w:t>
      </w:r>
      <w:r>
        <w:lastRenderedPageBreak/>
        <w:t xml:space="preserve">figmento trium dearum certamina nobis non inepte depinxerunt, quippe cunctis aliis ad Pelei &amp; Thetidis nuptias conuocatis, Discordia dumtaxat exclusa est, quę ob id irata, cęteris ad mensas discumbentibus aureum iniecit pomum, in quo scriptum erat pulchiori detur. </w:t>
      </w:r>
      <w:r w:rsidRPr="006651B2">
        <w:t xml:space="preserve">Pallade igitur, </w:t>
      </w:r>
      <w:r w:rsidR="009B09B4">
        <w:t>Iuno</w:t>
      </w:r>
      <w:r w:rsidRPr="006651B2">
        <w:t>ne &amp; tandem Venere inter se disceptantibus, cui potius daretur, lupiter discernendi iudicium de dearum uenustate a se in Paridem Troianum reiecit, qui tum in Ida pastorem agebat. Is iccirco ueluti iudex constitutus pro Venere quę pulcherrimam promiserat uxorem, sententiam tulit, qua ex re Troianum deinceps bellum exortum est.</w:t>
      </w:r>
    </w:p>
    <w:p w14:paraId="7A9230E3" w14:textId="5E18E936" w:rsidR="00C36DFA" w:rsidRDefault="00C36DFA" w:rsidP="00C36DFA">
      <w:pPr>
        <w:pStyle w:val="DraCoradditions"/>
      </w:pPr>
      <w:r>
        <w:t>/dedication_end/</w:t>
      </w:r>
    </w:p>
    <w:p w14:paraId="26FCB1F0" w14:textId="4C7C9C5B" w:rsidR="005A0136" w:rsidRDefault="005A0136" w:rsidP="005A0136">
      <w:pPr>
        <w:pStyle w:val="DraCoradditions"/>
      </w:pPr>
      <w:r>
        <w:t>/main</w:t>
      </w:r>
      <w:r w:rsidR="001C4BD2">
        <w:t>=verse</w:t>
      </w:r>
      <w:r>
        <w:t>/</w:t>
      </w:r>
    </w:p>
    <w:p w14:paraId="515BA6B2" w14:textId="62CF0B5D" w:rsidR="001C4BD2" w:rsidRDefault="001C4BD2" w:rsidP="001C4BD2">
      <w:pPr>
        <w:pStyle w:val="DraCoradditions"/>
      </w:pPr>
      <w:r>
        <w:t>/act=1/</w:t>
      </w:r>
    </w:p>
    <w:p w14:paraId="6A3CD3B0" w14:textId="63871C75" w:rsidR="00490452" w:rsidRDefault="004634C3" w:rsidP="00CF5B07">
      <w:pPr>
        <w:pStyle w:val="DraCorhead"/>
      </w:pPr>
      <w:r>
        <w:t>Primus huius spectaculi Actus.</w:t>
      </w:r>
    </w:p>
    <w:p w14:paraId="161BE8FE" w14:textId="48613075" w:rsidR="001C4BD2" w:rsidRDefault="001C4BD2" w:rsidP="001C4BD2">
      <w:pPr>
        <w:pStyle w:val="DraCoradditions"/>
      </w:pPr>
      <w:r>
        <w:t>/prologue/</w:t>
      </w:r>
    </w:p>
    <w:p w14:paraId="2860E0A3" w14:textId="0F5C7D3A" w:rsidR="0040329D" w:rsidRPr="00CF5B07" w:rsidRDefault="004634C3" w:rsidP="000467A1">
      <w:pPr>
        <w:pStyle w:val="DraCorstandard"/>
        <w:rPr>
          <w:rStyle w:val="DraCorstagedirectionsetc"/>
        </w:rPr>
      </w:pPr>
      <w:r w:rsidRPr="00CF5B07">
        <w:rPr>
          <w:rStyle w:val="DraCorstagedirectionsetc"/>
        </w:rPr>
        <w:t>Prologus silentium a spectatoribus precatur.</w:t>
      </w:r>
    </w:p>
    <w:p w14:paraId="6B7E3BDB" w14:textId="7F2E257B" w:rsidR="00F10200" w:rsidRPr="00CF5B07" w:rsidRDefault="004634C3" w:rsidP="000467A1">
      <w:pPr>
        <w:pStyle w:val="DraCorstandard"/>
        <w:rPr>
          <w:rStyle w:val="DraCorpagebreak"/>
        </w:rPr>
      </w:pPr>
      <w:r w:rsidRPr="00CF5B07">
        <w:rPr>
          <w:rStyle w:val="DraCorpagebreak"/>
        </w:rPr>
        <w:t>A ii</w:t>
      </w:r>
    </w:p>
    <w:p w14:paraId="36864F63" w14:textId="77777777" w:rsidR="00490452" w:rsidRDefault="004634C3" w:rsidP="000467A1">
      <w:pPr>
        <w:pStyle w:val="DraCorstandard"/>
      </w:pPr>
      <w:r w:rsidRPr="006651B2">
        <w:t>HIstoriam ueterem Troiano tempore natam</w:t>
      </w:r>
    </w:p>
    <w:p w14:paraId="0CF425EB" w14:textId="13C859F7" w:rsidR="0040329D" w:rsidRDefault="00D212DE" w:rsidP="000467A1">
      <w:pPr>
        <w:pStyle w:val="DraCorstandard"/>
      </w:pPr>
      <w:r>
        <w:t xml:space="preserve"> </w:t>
      </w:r>
      <w:r w:rsidR="004634C3" w:rsidRPr="006651B2">
        <w:t>Turba frequens recolit, consiliumque iouis.</w:t>
      </w:r>
    </w:p>
    <w:p w14:paraId="7990C3C8" w14:textId="77777777" w:rsidR="00490452" w:rsidRDefault="004634C3" w:rsidP="000467A1">
      <w:pPr>
        <w:pStyle w:val="DraCorstandard"/>
      </w:pPr>
      <w:r w:rsidRPr="006651B2">
        <w:t>Istec Moeoniis quondam celebrata camenis</w:t>
      </w:r>
    </w:p>
    <w:p w14:paraId="217AC117" w14:textId="59A066B3" w:rsidR="0040329D" w:rsidRDefault="004634C3" w:rsidP="000467A1">
      <w:pPr>
        <w:pStyle w:val="DraCorstandard"/>
      </w:pPr>
      <w:r w:rsidRPr="006651B2">
        <w:t xml:space="preserve"> Mixta iocis uariis, seria grata tenet.</w:t>
      </w:r>
    </w:p>
    <w:p w14:paraId="26CA643F" w14:textId="77777777" w:rsidR="00490452" w:rsidRDefault="004634C3" w:rsidP="000467A1">
      <w:pPr>
        <w:pStyle w:val="DraCorstandard"/>
      </w:pPr>
      <w:r w:rsidRPr="00CF5B07">
        <w:rPr>
          <w:rStyle w:val="DraCorlinenumber"/>
        </w:rPr>
        <w:t xml:space="preserve">(5) </w:t>
      </w:r>
      <w:r w:rsidRPr="006651B2">
        <w:t>Vos spectatores sultis conscendite celsa</w:t>
      </w:r>
    </w:p>
    <w:p w14:paraId="711D7849" w14:textId="37E38CD2" w:rsidR="0040329D" w:rsidRDefault="00D212DE" w:rsidP="000467A1">
      <w:pPr>
        <w:pStyle w:val="DraCorstandard"/>
      </w:pPr>
      <w:r>
        <w:t xml:space="preserve"> </w:t>
      </w:r>
      <w:r w:rsidR="004634C3" w:rsidRPr="006651B2">
        <w:t>Scammata discreto stant anabatra loco.</w:t>
      </w:r>
    </w:p>
    <w:p w14:paraId="3876B6BE" w14:textId="77777777" w:rsidR="00490452" w:rsidRDefault="004634C3" w:rsidP="000467A1">
      <w:pPr>
        <w:pStyle w:val="DraCorstandard"/>
      </w:pPr>
      <w:r w:rsidRPr="006651B2">
        <w:t>Dum loquimur summi coram mandata tonantis</w:t>
      </w:r>
    </w:p>
    <w:p w14:paraId="73642528" w14:textId="6211BD05" w:rsidR="0040329D" w:rsidRDefault="00D212DE" w:rsidP="000467A1">
      <w:pPr>
        <w:pStyle w:val="DraCorstandard"/>
      </w:pPr>
      <w:r>
        <w:t xml:space="preserve"> </w:t>
      </w:r>
      <w:r w:rsidR="004634C3" w:rsidRPr="006651B2">
        <w:t>Grex lectus sileat, murmura nulla strepent.</w:t>
      </w:r>
    </w:p>
    <w:p w14:paraId="64AD0886" w14:textId="77777777" w:rsidR="0040329D" w:rsidRDefault="004634C3" w:rsidP="000467A1">
      <w:pPr>
        <w:pStyle w:val="DraCorstandard"/>
      </w:pPr>
      <w:r w:rsidRPr="006651B2">
        <w:t>Tempora gestamus petaso circundata rubro,</w:t>
      </w:r>
    </w:p>
    <w:p w14:paraId="20C0695B" w14:textId="0C5D6B30" w:rsidR="0040329D" w:rsidRDefault="004634C3" w:rsidP="000467A1">
      <w:pPr>
        <w:pStyle w:val="DraCorstandard"/>
      </w:pPr>
      <w:r w:rsidRPr="00CF5B07">
        <w:rPr>
          <w:rStyle w:val="DraCorlinenumber"/>
        </w:rPr>
        <w:t>(10)</w:t>
      </w:r>
      <w:r w:rsidR="00D212DE" w:rsidRPr="00CF5B07">
        <w:rPr>
          <w:rStyle w:val="DraCorlinenumber"/>
        </w:rPr>
        <w:t xml:space="preserve"> </w:t>
      </w:r>
      <w:r w:rsidRPr="006651B2">
        <w:t>Pinnula suspensa est, Nec ratione caret.</w:t>
      </w:r>
    </w:p>
    <w:p w14:paraId="5D65D1AC" w14:textId="77777777" w:rsidR="00490452" w:rsidRDefault="004634C3" w:rsidP="000467A1">
      <w:pPr>
        <w:pStyle w:val="DraCorstandard"/>
      </w:pPr>
      <w:r w:rsidRPr="006651B2">
        <w:t>Vox mea nunc passim uolitat, Caueasque per omnes</w:t>
      </w:r>
    </w:p>
    <w:p w14:paraId="3B629935" w14:textId="7DB819FC" w:rsidR="0040329D" w:rsidRDefault="00D212DE" w:rsidP="000467A1">
      <w:pPr>
        <w:pStyle w:val="DraCorstandard"/>
      </w:pPr>
      <w:r>
        <w:t xml:space="preserve"> </w:t>
      </w:r>
      <w:r w:rsidR="004634C3" w:rsidRPr="006651B2">
        <w:t>Spectantes docto conuocat auspicio.</w:t>
      </w:r>
    </w:p>
    <w:p w14:paraId="272D2C24" w14:textId="77777777" w:rsidR="00490452" w:rsidRDefault="004634C3" w:rsidP="000467A1">
      <w:pPr>
        <w:pStyle w:val="DraCorstandard"/>
      </w:pPr>
      <w:r w:rsidRPr="006651B2">
        <w:t>Fabula forte rudis praecordia uestra iuuabit,</w:t>
      </w:r>
    </w:p>
    <w:p w14:paraId="148CCFDA" w14:textId="4C0E9530" w:rsidR="0040329D" w:rsidRDefault="00D212DE" w:rsidP="000467A1">
      <w:pPr>
        <w:pStyle w:val="DraCorstandard"/>
      </w:pPr>
      <w:r>
        <w:lastRenderedPageBreak/>
        <w:t xml:space="preserve"> </w:t>
      </w:r>
      <w:r w:rsidR="004634C3" w:rsidRPr="006651B2">
        <w:t>Quae uitae triplicis dogmata culta notat.</w:t>
      </w:r>
    </w:p>
    <w:p w14:paraId="116BEF6C" w14:textId="5040C6A7" w:rsidR="00490452" w:rsidRDefault="004634C3" w:rsidP="000467A1">
      <w:pPr>
        <w:pStyle w:val="DraCorstandard"/>
      </w:pPr>
      <w:r w:rsidRPr="00CF5B07">
        <w:rPr>
          <w:rStyle w:val="DraCorlinenumber"/>
        </w:rPr>
        <w:t xml:space="preserve">(15) </w:t>
      </w:r>
      <w:r w:rsidRPr="006651B2">
        <w:t xml:space="preserve">Quid Venus, &amp; </w:t>
      </w:r>
      <w:r w:rsidR="009B09B4">
        <w:t>Iuno</w:t>
      </w:r>
      <w:r w:rsidRPr="006651B2">
        <w:t>, quid signet diua Minerua,</w:t>
      </w:r>
    </w:p>
    <w:p w14:paraId="073EB916" w14:textId="10DD1853" w:rsidR="0040329D" w:rsidRDefault="00D212DE" w:rsidP="000467A1">
      <w:pPr>
        <w:pStyle w:val="DraCorstandard"/>
      </w:pPr>
      <w:r>
        <w:t xml:space="preserve"> </w:t>
      </w:r>
      <w:r w:rsidR="004634C3" w:rsidRPr="006651B2">
        <w:t>Iudicium Paridis quid uelit, ipsa canit.</w:t>
      </w:r>
    </w:p>
    <w:p w14:paraId="6F3B1811" w14:textId="77777777" w:rsidR="00490452" w:rsidRDefault="004634C3" w:rsidP="000467A1">
      <w:pPr>
        <w:pStyle w:val="DraCorstandard"/>
      </w:pPr>
      <w:r w:rsidRPr="006651B2">
        <w:t>Iamque silete diu, Vos Hystrica turba precatur,</w:t>
      </w:r>
    </w:p>
    <w:p w14:paraId="673DAA7F" w14:textId="0CF3F63E" w:rsidR="0040329D" w:rsidRDefault="00D212DE" w:rsidP="000467A1">
      <w:pPr>
        <w:pStyle w:val="DraCorstandard"/>
      </w:pPr>
      <w:r>
        <w:t xml:space="preserve"> </w:t>
      </w:r>
      <w:r w:rsidR="004634C3" w:rsidRPr="006651B2">
        <w:t>Nemo latus moueat, publicitusue strepet.</w:t>
      </w:r>
    </w:p>
    <w:p w14:paraId="1EABED64" w14:textId="77777777" w:rsidR="0040329D" w:rsidRDefault="004634C3" w:rsidP="000467A1">
      <w:pPr>
        <w:pStyle w:val="DraCorstandard"/>
      </w:pPr>
      <w:r w:rsidRPr="006651B2">
        <w:t>lupiter ad mensam positam cum prole sedebit</w:t>
      </w:r>
    </w:p>
    <w:p w14:paraId="0D5436D5" w14:textId="6843520C" w:rsidR="00490452" w:rsidRDefault="004634C3" w:rsidP="000467A1">
      <w:pPr>
        <w:pStyle w:val="DraCorstandard"/>
      </w:pPr>
      <w:r w:rsidRPr="00CF5B07">
        <w:rPr>
          <w:rStyle w:val="DraCorlinenumber"/>
        </w:rPr>
        <w:t>(20)</w:t>
      </w:r>
      <w:r w:rsidR="00D212DE">
        <w:t xml:space="preserve"> </w:t>
      </w:r>
      <w:r w:rsidRPr="006651B2">
        <w:t>Diuina/ nostros incohet/ atque iocos.</w:t>
      </w:r>
    </w:p>
    <w:p w14:paraId="0ED1F25B" w14:textId="5E303B01" w:rsidR="0040329D" w:rsidRPr="00CF5B07" w:rsidRDefault="00D212DE" w:rsidP="000467A1">
      <w:pPr>
        <w:pStyle w:val="DraCorstandard"/>
        <w:rPr>
          <w:rStyle w:val="DraCorstagedirectionsetc"/>
        </w:rPr>
      </w:pPr>
      <w:r w:rsidRPr="00CF5B07">
        <w:rPr>
          <w:rStyle w:val="DraCorstagedirectionsetc"/>
        </w:rPr>
        <w:t xml:space="preserve"> </w:t>
      </w:r>
      <w:r w:rsidR="004634C3" w:rsidRPr="00CF5B07">
        <w:rPr>
          <w:rStyle w:val="DraCorstagedirectionsetc"/>
        </w:rPr>
        <w:t>Iupiter cum deabus ad mensam discumbit.</w:t>
      </w:r>
    </w:p>
    <w:p w14:paraId="0D145827" w14:textId="77777777" w:rsidR="0040329D" w:rsidRDefault="004634C3" w:rsidP="000467A1">
      <w:pPr>
        <w:pStyle w:val="DraCorstandard"/>
      </w:pPr>
      <w:r>
        <w:t>PEleus Aeacides nostro de sanguine cretus</w:t>
      </w:r>
    </w:p>
    <w:p w14:paraId="22F6A84E" w14:textId="77777777" w:rsidR="0040329D" w:rsidRDefault="004634C3" w:rsidP="000467A1">
      <w:pPr>
        <w:pStyle w:val="DraCorstandard"/>
      </w:pPr>
      <w:r>
        <w:t>Ad dulces epulas/ ad prandia scita uocauit</w:t>
      </w:r>
    </w:p>
    <w:p w14:paraId="700294E4" w14:textId="77777777" w:rsidR="00490452" w:rsidRDefault="004634C3" w:rsidP="000467A1">
      <w:pPr>
        <w:pStyle w:val="DraCorstandard"/>
      </w:pPr>
      <w:r>
        <w:t>Me letus, natasque meas, &amp; numina coeli.</w:t>
      </w:r>
    </w:p>
    <w:p w14:paraId="7B87ECE6" w14:textId="69D3737E" w:rsidR="0040329D" w:rsidRDefault="004634C3" w:rsidP="000467A1">
      <w:pPr>
        <w:pStyle w:val="DraCorstandard"/>
      </w:pPr>
      <w:r>
        <w:t>Hic Hymenaea fouens, mensas instruxit opimas,</w:t>
      </w:r>
    </w:p>
    <w:p w14:paraId="702380F3" w14:textId="77777777" w:rsidR="0040329D" w:rsidRDefault="004634C3" w:rsidP="000467A1">
      <w:pPr>
        <w:pStyle w:val="DraCorstandard"/>
      </w:pPr>
      <w:r w:rsidRPr="00CF5B07">
        <w:rPr>
          <w:rStyle w:val="DraCorlinenumber"/>
        </w:rPr>
        <w:t>(25)</w:t>
      </w:r>
      <w:r>
        <w:t xml:space="preserve"> Letitiamque parat Bacchi/ lepidumque tribunal</w:t>
      </w:r>
    </w:p>
    <w:p w14:paraId="0EAD965E" w14:textId="77777777" w:rsidR="0040329D" w:rsidRDefault="004634C3" w:rsidP="000467A1">
      <w:pPr>
        <w:pStyle w:val="DraCorstandard"/>
      </w:pPr>
      <w:r>
        <w:t>Substituit, uirides ramos de uertice Pindi/</w:t>
      </w:r>
    </w:p>
    <w:p w14:paraId="08341A7A" w14:textId="77777777" w:rsidR="0040329D" w:rsidRDefault="004634C3" w:rsidP="000467A1">
      <w:pPr>
        <w:pStyle w:val="DraCorstandard"/>
      </w:pPr>
      <w:r>
        <w:t>Et flores spargit, thalamus quis fulget honestus.</w:t>
      </w:r>
    </w:p>
    <w:p w14:paraId="5F723E21" w14:textId="77777777" w:rsidR="0040329D" w:rsidRDefault="004634C3" w:rsidP="000467A1">
      <w:pPr>
        <w:pStyle w:val="DraCorstandard"/>
      </w:pPr>
      <w:r w:rsidRPr="006651B2">
        <w:t>Filiole mecum stratis confidite lectis</w:t>
      </w:r>
    </w:p>
    <w:p w14:paraId="17D94AF6" w14:textId="51E87F8E" w:rsidR="00F10200" w:rsidRPr="006651B2" w:rsidRDefault="004634C3" w:rsidP="000467A1">
      <w:pPr>
        <w:pStyle w:val="DraCorstandard"/>
      </w:pPr>
      <w:r w:rsidRPr="006651B2">
        <w:t>Exhilarate diem, nos nulla molestia uexet,</w:t>
      </w:r>
    </w:p>
    <w:p w14:paraId="224900A4" w14:textId="77777777" w:rsidR="0040329D" w:rsidRDefault="004634C3" w:rsidP="000467A1">
      <w:pPr>
        <w:pStyle w:val="DraCorstandard"/>
      </w:pPr>
      <w:r w:rsidRPr="00CF5B07">
        <w:rPr>
          <w:rStyle w:val="DraCorlinenumber"/>
        </w:rPr>
        <w:t xml:space="preserve">(30) </w:t>
      </w:r>
      <w:r w:rsidRPr="006651B2">
        <w:t>Sint procul &amp; curae, sceptrum quoque cesset acerbum.</w:t>
      </w:r>
    </w:p>
    <w:p w14:paraId="557F5BB1" w14:textId="77777777" w:rsidR="0040329D" w:rsidRDefault="004634C3" w:rsidP="000467A1">
      <w:pPr>
        <w:pStyle w:val="DraCorstandard"/>
      </w:pPr>
      <w:r w:rsidRPr="006651B2">
        <w:t>Fulminis et lateant penetrantia tela trisulci</w:t>
      </w:r>
    </w:p>
    <w:p w14:paraId="09B06E42" w14:textId="77777777" w:rsidR="00490452" w:rsidRDefault="004634C3" w:rsidP="000467A1">
      <w:pPr>
        <w:pStyle w:val="DraCorstandard"/>
      </w:pPr>
      <w:r w:rsidRPr="006651B2">
        <w:t>Hoc pietas diuina docet loue digna potente.</w:t>
      </w:r>
    </w:p>
    <w:p w14:paraId="2046E4CD" w14:textId="71DBE851" w:rsidR="00F10200" w:rsidRPr="00D648BA" w:rsidRDefault="00D212DE" w:rsidP="000467A1">
      <w:pPr>
        <w:pStyle w:val="DraCorstandard"/>
        <w:rPr>
          <w:rStyle w:val="DraCorstagedirectionsetc"/>
        </w:rPr>
      </w:pPr>
      <w:r w:rsidRPr="00D648BA">
        <w:rPr>
          <w:rStyle w:val="DraCorstagedirectionsetc"/>
        </w:rPr>
        <w:t xml:space="preserve"> </w:t>
      </w:r>
      <w:r w:rsidR="004634C3" w:rsidRPr="00D648BA">
        <w:rPr>
          <w:rStyle w:val="DraCorstagedirectionsetc"/>
        </w:rPr>
        <w:t>Discordia aureum proiicit pomum.</w:t>
      </w:r>
    </w:p>
    <w:p w14:paraId="19561F08" w14:textId="77777777" w:rsidR="00490452" w:rsidRDefault="004634C3" w:rsidP="000467A1">
      <w:pPr>
        <w:pStyle w:val="DraCorstandard"/>
      </w:pPr>
      <w:r w:rsidRPr="006651B2">
        <w:t>SIc sine me lepido celebras conuiuia Iudo</w:t>
      </w:r>
    </w:p>
    <w:p w14:paraId="28567DE6" w14:textId="0B2DEDE9" w:rsidR="0040329D" w:rsidRDefault="00D212DE" w:rsidP="000467A1">
      <w:pPr>
        <w:pStyle w:val="DraCorstandard"/>
      </w:pPr>
      <w:r>
        <w:t xml:space="preserve"> </w:t>
      </w:r>
      <w:r w:rsidR="004634C3" w:rsidRPr="006651B2">
        <w:t>lupiter, &amp; coeli numina cuncta uocas?</w:t>
      </w:r>
    </w:p>
    <w:p w14:paraId="18F2F01B" w14:textId="77777777" w:rsidR="00490452" w:rsidRDefault="004634C3" w:rsidP="000467A1">
      <w:pPr>
        <w:pStyle w:val="DraCorstandard"/>
      </w:pPr>
      <w:r w:rsidRPr="00CF5B07">
        <w:rPr>
          <w:rStyle w:val="DraCorlinenumber"/>
        </w:rPr>
        <w:t xml:space="preserve">(35) </w:t>
      </w:r>
      <w:r>
        <w:t>Sic sine me choreas agis ad spectacula molles,</w:t>
      </w:r>
    </w:p>
    <w:p w14:paraId="54AA64BC" w14:textId="0DB1DF42" w:rsidR="0040329D" w:rsidRDefault="00D212DE" w:rsidP="000467A1">
      <w:pPr>
        <w:pStyle w:val="DraCorstandard"/>
      </w:pPr>
      <w:r>
        <w:t xml:space="preserve"> </w:t>
      </w:r>
      <w:r w:rsidR="004634C3">
        <w:t>Praeponisque tuas undique filiolas?</w:t>
      </w:r>
    </w:p>
    <w:p w14:paraId="6F55CB1A" w14:textId="7D40D7C6" w:rsidR="00490452" w:rsidRDefault="004634C3" w:rsidP="000467A1">
      <w:pPr>
        <w:pStyle w:val="DraCorstandard"/>
      </w:pPr>
      <w:r w:rsidRPr="006651B2">
        <w:t xml:space="preserve">Vxor adest </w:t>
      </w:r>
      <w:r w:rsidR="009B09B4">
        <w:t>Iuno</w:t>
      </w:r>
      <w:r w:rsidRPr="006651B2">
        <w:t>, cuius plaerumque secura</w:t>
      </w:r>
    </w:p>
    <w:p w14:paraId="40712DD8" w14:textId="4058A231" w:rsidR="0040329D" w:rsidRDefault="00D212DE" w:rsidP="000467A1">
      <w:pPr>
        <w:pStyle w:val="DraCorstandard"/>
      </w:pPr>
      <w:r>
        <w:lastRenderedPageBreak/>
        <w:t xml:space="preserve"> </w:t>
      </w:r>
      <w:r w:rsidR="004634C3" w:rsidRPr="006651B2">
        <w:t>lussa/ quibus uoluit saepe nocere tibi.</w:t>
      </w:r>
    </w:p>
    <w:p w14:paraId="69058B3A" w14:textId="77777777" w:rsidR="0040329D" w:rsidRDefault="004634C3" w:rsidP="000467A1">
      <w:pPr>
        <w:pStyle w:val="DraCorstandard"/>
      </w:pPr>
      <w:r w:rsidRPr="006651B2">
        <w:t>Nil ego commerui/ quod me secluserit uxor</w:t>
      </w:r>
    </w:p>
    <w:p w14:paraId="6749D7E0" w14:textId="064752CA" w:rsidR="0040329D" w:rsidRDefault="004634C3" w:rsidP="000467A1">
      <w:pPr>
        <w:pStyle w:val="DraCorstandard"/>
      </w:pPr>
      <w:r w:rsidRPr="00CF5B07">
        <w:rPr>
          <w:rStyle w:val="DraCorlinenumber"/>
        </w:rPr>
        <w:t>(40)</w:t>
      </w:r>
      <w:r w:rsidR="00D212DE" w:rsidRPr="00CF5B07">
        <w:rPr>
          <w:rStyle w:val="DraCorlinenumber"/>
        </w:rPr>
        <w:t xml:space="preserve"> </w:t>
      </w:r>
      <w:r w:rsidRPr="006651B2">
        <w:t>Pronuba, uel Peleus, atque superba Thetis.</w:t>
      </w:r>
    </w:p>
    <w:p w14:paraId="26435FEB" w14:textId="77777777" w:rsidR="00490452" w:rsidRDefault="004634C3" w:rsidP="000467A1">
      <w:pPr>
        <w:pStyle w:val="DraCorstandard"/>
      </w:pPr>
      <w:r w:rsidRPr="006651B2">
        <w:t>Sed ne letitiae uestrae sit gratia perpes</w:t>
      </w:r>
    </w:p>
    <w:p w14:paraId="745251E1" w14:textId="15AE142F" w:rsidR="0040329D" w:rsidRDefault="00D212DE" w:rsidP="000467A1">
      <w:pPr>
        <w:pStyle w:val="DraCorstandard"/>
      </w:pPr>
      <w:r>
        <w:t xml:space="preserve"> </w:t>
      </w:r>
      <w:r w:rsidR="004634C3" w:rsidRPr="006651B2">
        <w:t>Aut sit letus hymen, uel solidatus amor,</w:t>
      </w:r>
    </w:p>
    <w:p w14:paraId="451CE42E" w14:textId="77777777" w:rsidR="00490452" w:rsidRDefault="004634C3" w:rsidP="000467A1">
      <w:pPr>
        <w:pStyle w:val="DraCorstandard"/>
      </w:pPr>
      <w:r w:rsidRPr="006651B2">
        <w:t>Proiicio pomum/ moueat quod iurgia dura,</w:t>
      </w:r>
    </w:p>
    <w:p w14:paraId="2E51A615" w14:textId="58101495" w:rsidR="0040329D" w:rsidRDefault="00D212DE" w:rsidP="000467A1">
      <w:pPr>
        <w:pStyle w:val="DraCorstandard"/>
      </w:pPr>
      <w:r>
        <w:t xml:space="preserve"> </w:t>
      </w:r>
      <w:r w:rsidR="004634C3" w:rsidRPr="006651B2">
        <w:t>Tu censor scripti lupiter esto mei.</w:t>
      </w:r>
    </w:p>
    <w:p w14:paraId="1387F3C5" w14:textId="77777777" w:rsidR="00490452" w:rsidRDefault="004634C3" w:rsidP="000467A1">
      <w:pPr>
        <w:pStyle w:val="DraCorstandard"/>
      </w:pPr>
      <w:r w:rsidRPr="00CF5B07">
        <w:rPr>
          <w:rStyle w:val="DraCorlinenumber"/>
        </w:rPr>
        <w:t>(45)</w:t>
      </w:r>
      <w:r w:rsidRPr="006651B2">
        <w:t xml:space="preserve"> Tres adsunt diuae quarum formosa uideri</w:t>
      </w:r>
    </w:p>
    <w:p w14:paraId="39294774" w14:textId="1DDA567A" w:rsidR="00490452" w:rsidRDefault="00D212DE" w:rsidP="000467A1">
      <w:pPr>
        <w:pStyle w:val="DraCorstandard"/>
      </w:pPr>
      <w:r>
        <w:t xml:space="preserve"> </w:t>
      </w:r>
      <w:r w:rsidR="004634C3" w:rsidRPr="006651B2">
        <w:t>Quaelibet efflictim/ solaque pulchra cupit.</w:t>
      </w:r>
    </w:p>
    <w:p w14:paraId="3C07B8EE" w14:textId="20C6C534" w:rsidR="0040329D" w:rsidRPr="00D648BA" w:rsidRDefault="00D212DE" w:rsidP="000467A1">
      <w:pPr>
        <w:pStyle w:val="DraCorstandard"/>
        <w:rPr>
          <w:rStyle w:val="DraCorstagedirectionsetc"/>
        </w:rPr>
      </w:pPr>
      <w:r w:rsidRPr="00D648BA">
        <w:rPr>
          <w:rStyle w:val="DraCorstagedirectionsetc"/>
        </w:rPr>
        <w:t xml:space="preserve"> </w:t>
      </w:r>
      <w:r w:rsidR="004634C3" w:rsidRPr="00D648BA">
        <w:rPr>
          <w:rStyle w:val="DraCorstagedirectionsetc"/>
        </w:rPr>
        <w:t>Mercurius discordiam uituperando taxat.</w:t>
      </w:r>
    </w:p>
    <w:p w14:paraId="46FAC502" w14:textId="77777777" w:rsidR="00490452" w:rsidRDefault="004634C3" w:rsidP="000467A1">
      <w:pPr>
        <w:pStyle w:val="DraCorstandard"/>
      </w:pPr>
      <w:r w:rsidRPr="006651B2">
        <w:t>QVid tu coelicolum lepidos discordia lusus</w:t>
      </w:r>
    </w:p>
    <w:p w14:paraId="07271992" w14:textId="1CB9E385" w:rsidR="0040329D" w:rsidRDefault="00D212DE" w:rsidP="000467A1">
      <w:pPr>
        <w:pStyle w:val="DraCorstandard"/>
      </w:pPr>
      <w:r>
        <w:t xml:space="preserve"> </w:t>
      </w:r>
      <w:r w:rsidR="004634C3" w:rsidRPr="006651B2">
        <w:t>Iucundosque dies contaminare cupis?</w:t>
      </w:r>
    </w:p>
    <w:p w14:paraId="3820FD89" w14:textId="77777777" w:rsidR="0040329D" w:rsidRDefault="004634C3" w:rsidP="000467A1">
      <w:pPr>
        <w:pStyle w:val="DraCorstandard"/>
      </w:pPr>
      <w:r w:rsidRPr="006651B2">
        <w:t>Quae te ceritam rabies? quod pallados oestrum</w:t>
      </w:r>
    </w:p>
    <w:p w14:paraId="1868E1B9" w14:textId="770C696A" w:rsidR="0040329D" w:rsidRDefault="004634C3" w:rsidP="000467A1">
      <w:pPr>
        <w:pStyle w:val="DraCorstandard"/>
      </w:pPr>
      <w:r w:rsidRPr="00D17E65">
        <w:rPr>
          <w:rStyle w:val="DraCorlinenumber"/>
        </w:rPr>
        <w:t>(50)</w:t>
      </w:r>
      <w:r w:rsidR="00D212DE" w:rsidRPr="00D17E65">
        <w:rPr>
          <w:rStyle w:val="DraCorlinenumber"/>
        </w:rPr>
        <w:t xml:space="preserve"> </w:t>
      </w:r>
      <w:r w:rsidRPr="006651B2">
        <w:t>Te capit? &amp; stygius quis furor exacuit?</w:t>
      </w:r>
    </w:p>
    <w:p w14:paraId="3E24CD5B" w14:textId="77777777" w:rsidR="00490452" w:rsidRDefault="004634C3" w:rsidP="000467A1">
      <w:pPr>
        <w:pStyle w:val="DraCorstandard"/>
      </w:pPr>
      <w:r w:rsidRPr="006651B2">
        <w:t>Vt cupias pacem nunc interrumpere dulcem/</w:t>
      </w:r>
    </w:p>
    <w:p w14:paraId="3289A6F8" w14:textId="65D09073" w:rsidR="0040329D" w:rsidRDefault="00D212DE" w:rsidP="000467A1">
      <w:pPr>
        <w:pStyle w:val="DraCorstandard"/>
      </w:pPr>
      <w:r>
        <w:t xml:space="preserve"> </w:t>
      </w:r>
      <w:r w:rsidR="004634C3" w:rsidRPr="006651B2">
        <w:t>Conuentusque tuos frangere dissidio.</w:t>
      </w:r>
    </w:p>
    <w:p w14:paraId="47FC1230" w14:textId="77777777" w:rsidR="00490452" w:rsidRDefault="004634C3" w:rsidP="000467A1">
      <w:pPr>
        <w:pStyle w:val="DraCorstandard"/>
      </w:pPr>
      <w:r>
        <w:t>Tu potes unanimes fratres disiungere, tecum</w:t>
      </w:r>
    </w:p>
    <w:p w14:paraId="758DF01B" w14:textId="49D38975" w:rsidR="0040329D" w:rsidRDefault="00D212DE" w:rsidP="000467A1">
      <w:pPr>
        <w:pStyle w:val="DraCorstandard"/>
      </w:pPr>
      <w:r>
        <w:t xml:space="preserve"> </w:t>
      </w:r>
      <w:r w:rsidR="004634C3">
        <w:t>Sunt lites, rixae, iurgia, liuor edax.</w:t>
      </w:r>
    </w:p>
    <w:p w14:paraId="7840EA6F" w14:textId="77777777" w:rsidR="00490452" w:rsidRDefault="004634C3" w:rsidP="000467A1">
      <w:pPr>
        <w:pStyle w:val="DraCorstandard"/>
      </w:pPr>
      <w:r w:rsidRPr="00D17E65">
        <w:rPr>
          <w:rStyle w:val="DraCorlinenumber"/>
        </w:rPr>
        <w:t>(55)</w:t>
      </w:r>
      <w:r>
        <w:t xml:space="preserve"> Quis uates posset proprias describere formas</w:t>
      </w:r>
    </w:p>
    <w:p w14:paraId="3B1D222B" w14:textId="2C529C3F" w:rsidR="00F10200" w:rsidRDefault="004634C3" w:rsidP="000467A1">
      <w:pPr>
        <w:pStyle w:val="DraCorstandard"/>
      </w:pPr>
      <w:r>
        <w:t xml:space="preserve"> Inuidiae? turpes uel memorare notas?</w:t>
      </w:r>
    </w:p>
    <w:p w14:paraId="48A7C0FE" w14:textId="77777777" w:rsidR="00490452" w:rsidRDefault="004634C3" w:rsidP="000467A1">
      <w:pPr>
        <w:pStyle w:val="DraCorstandard"/>
      </w:pPr>
      <w:r>
        <w:t>Pallescit semper facies, frons stigmate foedo</w:t>
      </w:r>
    </w:p>
    <w:p w14:paraId="6D12448C" w14:textId="52CB628D" w:rsidR="0040329D" w:rsidRDefault="00D212DE" w:rsidP="000467A1">
      <w:pPr>
        <w:pStyle w:val="DraCorstandard"/>
      </w:pPr>
      <w:r>
        <w:t xml:space="preserve"> </w:t>
      </w:r>
      <w:r w:rsidR="004634C3">
        <w:t>Torua riget, tabo squallida bucca putret.</w:t>
      </w:r>
    </w:p>
    <w:p w14:paraId="5B7FDE37" w14:textId="77777777" w:rsidR="0040329D" w:rsidRDefault="004634C3" w:rsidP="000467A1">
      <w:pPr>
        <w:pStyle w:val="DraCorstandard"/>
      </w:pPr>
      <w:r>
        <w:t>Horrescunt crines, &amp; circum tempora serpunt.</w:t>
      </w:r>
    </w:p>
    <w:p w14:paraId="766AD1DA" w14:textId="3730A5F8" w:rsidR="0040329D" w:rsidRDefault="004634C3" w:rsidP="000467A1">
      <w:pPr>
        <w:pStyle w:val="DraCorstandard"/>
      </w:pPr>
      <w:r w:rsidRPr="00D17E65">
        <w:rPr>
          <w:rStyle w:val="DraCorlinenumber"/>
        </w:rPr>
        <w:t>(60)</w:t>
      </w:r>
      <w:r w:rsidR="00D212DE">
        <w:t xml:space="preserve"> </w:t>
      </w:r>
      <w:r>
        <w:t>Cerbereae fraudes, uipereusque dolus</w:t>
      </w:r>
    </w:p>
    <w:p w14:paraId="32684DB0" w14:textId="77777777" w:rsidR="00490452" w:rsidRDefault="004634C3" w:rsidP="000467A1">
      <w:pPr>
        <w:pStyle w:val="DraCorstandard"/>
      </w:pPr>
      <w:r>
        <w:t>Liuor in ore sedet, mauis in corpore toto,</w:t>
      </w:r>
    </w:p>
    <w:p w14:paraId="155C92A6" w14:textId="49A6642D" w:rsidR="00F10200" w:rsidRDefault="00D212DE" w:rsidP="000467A1">
      <w:pPr>
        <w:pStyle w:val="DraCorstandard"/>
      </w:pPr>
      <w:r>
        <w:t xml:space="preserve"> </w:t>
      </w:r>
      <w:r w:rsidR="004634C3">
        <w:t>Inconstans oculus fulgurat ex acie.</w:t>
      </w:r>
    </w:p>
    <w:p w14:paraId="50872605" w14:textId="77777777" w:rsidR="00490452" w:rsidRDefault="004634C3" w:rsidP="000467A1">
      <w:pPr>
        <w:pStyle w:val="DraCorstandard"/>
      </w:pPr>
      <w:r>
        <w:lastRenderedPageBreak/>
        <w:t>Spumant usque genae, dentes rubigine frendunt,</w:t>
      </w:r>
    </w:p>
    <w:p w14:paraId="5659A198" w14:textId="212F3FA1" w:rsidR="0040329D" w:rsidRDefault="00D212DE" w:rsidP="000467A1">
      <w:pPr>
        <w:pStyle w:val="DraCorstandard"/>
      </w:pPr>
      <w:r>
        <w:t xml:space="preserve"> </w:t>
      </w:r>
      <w:r w:rsidR="004634C3">
        <w:t>Quis lacerat iustos/ innocuosque uiros.</w:t>
      </w:r>
    </w:p>
    <w:p w14:paraId="4EC96BC6" w14:textId="77777777" w:rsidR="00490452" w:rsidRDefault="004634C3" w:rsidP="000467A1">
      <w:pPr>
        <w:pStyle w:val="DraCorstandard"/>
      </w:pPr>
      <w:r w:rsidRPr="00D17E65">
        <w:rPr>
          <w:rStyle w:val="DraCorlinenumber"/>
        </w:rPr>
        <w:t xml:space="preserve">(65) </w:t>
      </w:r>
      <w:r>
        <w:t>Cor plenum fellis gestat, linguamque colubris,</w:t>
      </w:r>
    </w:p>
    <w:p w14:paraId="765E7403" w14:textId="61E717BA" w:rsidR="0040329D" w:rsidRDefault="00D212DE" w:rsidP="000467A1">
      <w:pPr>
        <w:pStyle w:val="DraCorstandard"/>
      </w:pPr>
      <w:r>
        <w:t xml:space="preserve"> </w:t>
      </w:r>
      <w:r w:rsidR="004634C3">
        <w:t>Semper ut ad nutum dura uenena spuat.</w:t>
      </w:r>
    </w:p>
    <w:p w14:paraId="2CD53E61" w14:textId="77777777" w:rsidR="00490452" w:rsidRDefault="004634C3" w:rsidP="000467A1">
      <w:pPr>
        <w:pStyle w:val="DraCorstandard"/>
      </w:pPr>
      <w:r>
        <w:t>Risus abest, aliquando subest cum fallere gestit,</w:t>
      </w:r>
    </w:p>
    <w:p w14:paraId="440C82A6" w14:textId="27C9D1D1" w:rsidR="0040329D" w:rsidRDefault="00D212DE" w:rsidP="000467A1">
      <w:pPr>
        <w:pStyle w:val="DraCorstandard"/>
      </w:pPr>
      <w:r>
        <w:t xml:space="preserve"> </w:t>
      </w:r>
      <w:r w:rsidR="004634C3">
        <w:t>Dissimulas astum, perniciemque grauem.</w:t>
      </w:r>
    </w:p>
    <w:p w14:paraId="37FB6EF4" w14:textId="77777777" w:rsidR="0040329D" w:rsidRDefault="004634C3" w:rsidP="000467A1">
      <w:pPr>
        <w:pStyle w:val="DraCorstandard"/>
      </w:pPr>
      <w:r>
        <w:t>Gaudet in aduersis hominum, Sed prospera fata</w:t>
      </w:r>
    </w:p>
    <w:p w14:paraId="757462A0" w14:textId="415D772E" w:rsidR="0040329D" w:rsidRDefault="004634C3" w:rsidP="000467A1">
      <w:pPr>
        <w:pStyle w:val="DraCorstandard"/>
      </w:pPr>
      <w:r w:rsidRPr="00D17E65">
        <w:rPr>
          <w:rStyle w:val="DraCorlinenumber"/>
        </w:rPr>
        <w:t>(70)</w:t>
      </w:r>
      <w:r w:rsidR="00D212DE" w:rsidRPr="00D17E65">
        <w:rPr>
          <w:rStyle w:val="DraCorlinenumber"/>
        </w:rPr>
        <w:t xml:space="preserve"> </w:t>
      </w:r>
      <w:r>
        <w:t>Successusque bonos lachrymat, atque dolet</w:t>
      </w:r>
    </w:p>
    <w:p w14:paraId="343D3045" w14:textId="77777777" w:rsidR="0040329D" w:rsidRDefault="004634C3" w:rsidP="000467A1">
      <w:pPr>
        <w:pStyle w:val="DraCorstandard"/>
      </w:pPr>
      <w:r>
        <w:t>Tu tibi sola noces, intabiscisque nocendo,</w:t>
      </w:r>
    </w:p>
    <w:p w14:paraId="63FA58AB" w14:textId="77777777" w:rsidR="0040329D" w:rsidRDefault="004634C3" w:rsidP="000467A1">
      <w:pPr>
        <w:pStyle w:val="DraCorstandard"/>
      </w:pPr>
      <w:r>
        <w:t>Te dolor, &amp; curae lancinat anxietas.</w:t>
      </w:r>
    </w:p>
    <w:p w14:paraId="2A100BE0" w14:textId="77777777" w:rsidR="0040329D" w:rsidRDefault="004634C3" w:rsidP="000467A1">
      <w:pPr>
        <w:pStyle w:val="DraCorstandard"/>
      </w:pPr>
      <w:r>
        <w:t>Nam te suspendis laqueo, quo prodere tentas</w:t>
      </w:r>
    </w:p>
    <w:p w14:paraId="46701519" w14:textId="77777777" w:rsidR="00490452" w:rsidRDefault="004634C3" w:rsidP="000467A1">
      <w:pPr>
        <w:pStyle w:val="DraCorstandard"/>
      </w:pPr>
      <w:r>
        <w:t>Forte alium, tantis bestia digna malis.</w:t>
      </w:r>
    </w:p>
    <w:p w14:paraId="1CAE026A" w14:textId="172A3399" w:rsidR="00490452" w:rsidRPr="00D648BA" w:rsidRDefault="00D212DE" w:rsidP="000467A1">
      <w:pPr>
        <w:pStyle w:val="DraCorstandard"/>
        <w:rPr>
          <w:rStyle w:val="DraCorstagedirectionsetc"/>
        </w:rPr>
      </w:pPr>
      <w:r w:rsidRPr="00D648BA">
        <w:rPr>
          <w:rStyle w:val="DraCorstagedirectionsetc"/>
        </w:rPr>
        <w:t xml:space="preserve"> </w:t>
      </w:r>
      <w:r w:rsidR="004634C3" w:rsidRPr="00D648BA">
        <w:rPr>
          <w:rStyle w:val="DraCorstagedirectionsetc"/>
        </w:rPr>
        <w:t>Iupiter Mercurio negotium dat pro dearum discordia ut iudicem eligat Paridem.</w:t>
      </w:r>
    </w:p>
    <w:p w14:paraId="2E13DFFA" w14:textId="7DA797D2" w:rsidR="0040329D" w:rsidRDefault="004634C3" w:rsidP="000467A1">
      <w:pPr>
        <w:pStyle w:val="DraCorstandard"/>
      </w:pPr>
      <w:r w:rsidRPr="00D17E65">
        <w:rPr>
          <w:rStyle w:val="DraCorlinenumber"/>
        </w:rPr>
        <w:t xml:space="preserve">(75) </w:t>
      </w:r>
      <w:r>
        <w:t>V</w:t>
      </w:r>
      <w:r w:rsidR="00C81F3E">
        <w:t>A</w:t>
      </w:r>
      <w:r>
        <w:t>de citis pedibus, rapidis suffultus &amp; alis</w:t>
      </w:r>
    </w:p>
    <w:p w14:paraId="29ECE139" w14:textId="77777777" w:rsidR="0040329D" w:rsidRDefault="004634C3" w:rsidP="000467A1">
      <w:pPr>
        <w:pStyle w:val="DraCorstandard"/>
      </w:pPr>
      <w:r>
        <w:t>Ad Paridem contende meum/ qui dormit in Ida</w:t>
      </w:r>
    </w:p>
    <w:p w14:paraId="45E52290" w14:textId="77777777" w:rsidR="0040329D" w:rsidRDefault="004634C3" w:rsidP="000467A1">
      <w:pPr>
        <w:pStyle w:val="DraCorstandard"/>
      </w:pPr>
      <w:r>
        <w:t>Solares uitans radios, ouiumque uagantum</w:t>
      </w:r>
    </w:p>
    <w:p w14:paraId="7E00F9C8" w14:textId="77777777" w:rsidR="0040329D" w:rsidRDefault="004634C3" w:rsidP="000467A1">
      <w:pPr>
        <w:pStyle w:val="DraCorstandard"/>
      </w:pPr>
      <w:r>
        <w:t>Depascens sub fronde greges, dic ilico surgat,</w:t>
      </w:r>
    </w:p>
    <w:p w14:paraId="483DF914" w14:textId="77777777" w:rsidR="0040329D" w:rsidRDefault="004634C3" w:rsidP="000467A1">
      <w:pPr>
        <w:pStyle w:val="DraCorstandard"/>
      </w:pPr>
      <w:r>
        <w:t>Et mea gratuito uultu mandata capessat.</w:t>
      </w:r>
    </w:p>
    <w:p w14:paraId="0C607E25" w14:textId="77777777" w:rsidR="0040329D" w:rsidRDefault="004634C3" w:rsidP="000467A1">
      <w:pPr>
        <w:pStyle w:val="DraCorstandard"/>
      </w:pPr>
      <w:r w:rsidRPr="00D17E65">
        <w:rPr>
          <w:rStyle w:val="DraCorlinenumber"/>
        </w:rPr>
        <w:t>(80)</w:t>
      </w:r>
      <w:r w:rsidRPr="006651B2">
        <w:t xml:space="preserve"> Iudicet ipse deas, quae sit formosior, atque</w:t>
      </w:r>
    </w:p>
    <w:p w14:paraId="1E518B96" w14:textId="77777777" w:rsidR="0040329D" w:rsidRDefault="004634C3" w:rsidP="000467A1">
      <w:pPr>
        <w:pStyle w:val="DraCorstandard"/>
      </w:pPr>
      <w:r w:rsidRPr="006651B2">
        <w:t>Dignior hoc pomo fulgenti, Consule rebus</w:t>
      </w:r>
    </w:p>
    <w:p w14:paraId="2C480E2B" w14:textId="77777777" w:rsidR="00490452" w:rsidRDefault="004634C3" w:rsidP="000467A1">
      <w:pPr>
        <w:pStyle w:val="DraCorstandard"/>
      </w:pPr>
      <w:r w:rsidRPr="006651B2">
        <w:t>Fili docte meis, ne sit mora tarda petiti.</w:t>
      </w:r>
    </w:p>
    <w:p w14:paraId="524A7F92" w14:textId="28A3971C" w:rsidR="00F10200" w:rsidRPr="00D648BA" w:rsidRDefault="00D212DE" w:rsidP="000467A1">
      <w:pPr>
        <w:pStyle w:val="DraCorstandard"/>
        <w:rPr>
          <w:rStyle w:val="DraCorstagedirectionsetc"/>
        </w:rPr>
      </w:pPr>
      <w:r w:rsidRPr="00D648BA">
        <w:rPr>
          <w:rStyle w:val="DraCorstagedirectionsetc"/>
        </w:rPr>
        <w:t xml:space="preserve"> </w:t>
      </w:r>
      <w:r w:rsidR="004634C3" w:rsidRPr="00D648BA">
        <w:rPr>
          <w:rStyle w:val="DraCorstagedirectionsetc"/>
        </w:rPr>
        <w:t>Mercurius Parim sub arbore iacentem affatur.</w:t>
      </w:r>
    </w:p>
    <w:p w14:paraId="701943F2" w14:textId="77777777" w:rsidR="00490452" w:rsidRDefault="004634C3" w:rsidP="000467A1">
      <w:pPr>
        <w:pStyle w:val="DraCorstandard"/>
      </w:pPr>
      <w:r w:rsidRPr="006651B2">
        <w:t>IVpiter officium gradibus nunc exequor altis/</w:t>
      </w:r>
    </w:p>
    <w:p w14:paraId="21E1C487" w14:textId="3701238A" w:rsidR="0040329D" w:rsidRDefault="00D212DE" w:rsidP="000467A1">
      <w:pPr>
        <w:pStyle w:val="DraCorstandard"/>
      </w:pPr>
      <w:r>
        <w:t xml:space="preserve"> </w:t>
      </w:r>
      <w:r w:rsidR="004634C3" w:rsidRPr="006651B2">
        <w:t>Imposuere modo quod tua sceptra mihi.</w:t>
      </w:r>
    </w:p>
    <w:p w14:paraId="6FA14A94" w14:textId="77777777" w:rsidR="00490452" w:rsidRDefault="004634C3" w:rsidP="000467A1">
      <w:pPr>
        <w:pStyle w:val="DraCorstandard"/>
      </w:pPr>
      <w:r w:rsidRPr="00D17E65">
        <w:rPr>
          <w:rStyle w:val="DraCorlinenumber"/>
        </w:rPr>
        <w:t xml:space="preserve">(85) </w:t>
      </w:r>
      <w:r w:rsidRPr="006651B2">
        <w:t>Vado libens propere griseum qui porto galerum,</w:t>
      </w:r>
    </w:p>
    <w:p w14:paraId="3DDEA483" w14:textId="117986E9" w:rsidR="0040329D" w:rsidRDefault="00D212DE" w:rsidP="000467A1">
      <w:pPr>
        <w:pStyle w:val="DraCorstandard"/>
      </w:pPr>
      <w:r>
        <w:t xml:space="preserve"> </w:t>
      </w:r>
      <w:r w:rsidR="004634C3" w:rsidRPr="006651B2">
        <w:t>Atque ad Dardanium credita iussa feram.</w:t>
      </w:r>
    </w:p>
    <w:p w14:paraId="1DF819E9" w14:textId="77777777" w:rsidR="00490452" w:rsidRDefault="004634C3" w:rsidP="000467A1">
      <w:pPr>
        <w:pStyle w:val="DraCorstandard"/>
      </w:pPr>
      <w:r>
        <w:lastRenderedPageBreak/>
        <w:t>Surge Paris mollem de lumine terge soporem,</w:t>
      </w:r>
    </w:p>
    <w:p w14:paraId="62E7537A" w14:textId="7A5A6E34" w:rsidR="0040329D" w:rsidRDefault="00D212DE" w:rsidP="000467A1">
      <w:pPr>
        <w:pStyle w:val="DraCorstandard"/>
      </w:pPr>
      <w:r>
        <w:t xml:space="preserve"> </w:t>
      </w:r>
      <w:r w:rsidR="004634C3">
        <w:t>Exue depexas absque pudore togas.</w:t>
      </w:r>
    </w:p>
    <w:p w14:paraId="7177FA03" w14:textId="77777777" w:rsidR="0040329D" w:rsidRDefault="004634C3" w:rsidP="000467A1">
      <w:pPr>
        <w:pStyle w:val="DraCorstandard"/>
      </w:pPr>
      <w:r>
        <w:t>Indue nunc trabeam, regales accipe uestes,</w:t>
      </w:r>
    </w:p>
    <w:p w14:paraId="1D1773E9" w14:textId="43C98ABB" w:rsidR="0040329D" w:rsidRDefault="004634C3" w:rsidP="000467A1">
      <w:pPr>
        <w:pStyle w:val="DraCorstandard"/>
      </w:pPr>
      <w:r w:rsidRPr="00D17E65">
        <w:rPr>
          <w:rStyle w:val="DraCorlinenumber"/>
        </w:rPr>
        <w:t>(90)</w:t>
      </w:r>
      <w:r w:rsidR="00D212DE" w:rsidRPr="00D17E65">
        <w:rPr>
          <w:rStyle w:val="DraCorlinenumber"/>
        </w:rPr>
        <w:t xml:space="preserve"> </w:t>
      </w:r>
      <w:r>
        <w:t>Te deus ipse uocat, Aeacidumque genus.</w:t>
      </w:r>
    </w:p>
    <w:p w14:paraId="68D87DFD" w14:textId="77777777" w:rsidR="00490452" w:rsidRDefault="004634C3" w:rsidP="000467A1">
      <w:pPr>
        <w:pStyle w:val="DraCorstandard"/>
      </w:pPr>
      <w:r w:rsidRPr="006651B2">
        <w:t>En pulchri certamen adest, modo suscipe pomum,</w:t>
      </w:r>
    </w:p>
    <w:p w14:paraId="1C68C738" w14:textId="2EB45560" w:rsidR="0040329D" w:rsidRDefault="00D212DE" w:rsidP="000467A1">
      <w:pPr>
        <w:pStyle w:val="DraCorstandard"/>
      </w:pPr>
      <w:r>
        <w:t xml:space="preserve"> </w:t>
      </w:r>
      <w:r w:rsidR="004634C3" w:rsidRPr="006651B2">
        <w:t>Te dissoluetur iudice rixa grauis.</w:t>
      </w:r>
    </w:p>
    <w:p w14:paraId="716D5549" w14:textId="77777777" w:rsidR="00490452" w:rsidRDefault="004634C3" w:rsidP="000467A1">
      <w:pPr>
        <w:pStyle w:val="DraCorstandard"/>
      </w:pPr>
      <w:r w:rsidRPr="006651B2">
        <w:t>Libera uota tenes, te corruptela remulcens</w:t>
      </w:r>
    </w:p>
    <w:p w14:paraId="624776C0" w14:textId="3807CA42" w:rsidR="0040329D" w:rsidRDefault="00D212DE" w:rsidP="000467A1">
      <w:pPr>
        <w:pStyle w:val="DraCorstandard"/>
      </w:pPr>
      <w:r>
        <w:t xml:space="preserve"> </w:t>
      </w:r>
      <w:r w:rsidR="004634C3" w:rsidRPr="006651B2">
        <w:t>Nequaquam rapiat, quod placet exequere.</w:t>
      </w:r>
    </w:p>
    <w:p w14:paraId="31D71ABF" w14:textId="77777777" w:rsidR="00490452" w:rsidRDefault="004634C3" w:rsidP="000467A1">
      <w:pPr>
        <w:pStyle w:val="DraCorstandard"/>
      </w:pPr>
      <w:r w:rsidRPr="00D17E65">
        <w:rPr>
          <w:rStyle w:val="DraCorlinenumber"/>
        </w:rPr>
        <w:t xml:space="preserve">(95) </w:t>
      </w:r>
      <w:r w:rsidRPr="006651B2">
        <w:t>Te penes arbitrium censurae, stabit &amp; ingens</w:t>
      </w:r>
    </w:p>
    <w:p w14:paraId="36C44232" w14:textId="443E434F" w:rsidR="00490452" w:rsidRDefault="00D212DE" w:rsidP="000467A1">
      <w:pPr>
        <w:pStyle w:val="DraCorstandard"/>
      </w:pPr>
      <w:r>
        <w:t xml:space="preserve"> </w:t>
      </w:r>
      <w:r w:rsidR="004634C3" w:rsidRPr="006651B2">
        <w:t>Pugna deum, lites dirime fortuitas.</w:t>
      </w:r>
    </w:p>
    <w:p w14:paraId="429F46D4" w14:textId="6F87D02E" w:rsidR="00540B14" w:rsidRDefault="00540B14" w:rsidP="00540B14">
      <w:pPr>
        <w:pStyle w:val="DraCoradditions"/>
      </w:pPr>
      <w:r>
        <w:t>/act=2/</w:t>
      </w:r>
    </w:p>
    <w:p w14:paraId="4CA72AFA" w14:textId="1F5CB52D" w:rsidR="00490452" w:rsidRDefault="00D212DE" w:rsidP="00CF5B07">
      <w:pPr>
        <w:pStyle w:val="DraCorhead"/>
      </w:pPr>
      <w:r>
        <w:t xml:space="preserve"> </w:t>
      </w:r>
      <w:r w:rsidR="004634C3" w:rsidRPr="006651B2">
        <w:t>ACTVS SECVNDVS.</w:t>
      </w:r>
    </w:p>
    <w:p w14:paraId="7C74E93A" w14:textId="05BCBE6B" w:rsidR="00F10200" w:rsidRPr="00CF5B07" w:rsidRDefault="00D212DE" w:rsidP="000467A1">
      <w:pPr>
        <w:pStyle w:val="DraCorstandard"/>
        <w:rPr>
          <w:rStyle w:val="DraCorstagedirectionsetc"/>
        </w:rPr>
      </w:pPr>
      <w:r w:rsidRPr="00CF5B07">
        <w:rPr>
          <w:rStyle w:val="DraCorstagedirectionsetc"/>
        </w:rPr>
        <w:t xml:space="preserve"> </w:t>
      </w:r>
      <w:r w:rsidR="004634C3" w:rsidRPr="00CF5B07">
        <w:rPr>
          <w:rStyle w:val="DraCorstagedirectionsetc"/>
        </w:rPr>
        <w:t>Paris se uoluntarium ostendit ad louis mandata, licet impar ad tantum iudicium.</w:t>
      </w:r>
    </w:p>
    <w:p w14:paraId="662B0F90" w14:textId="77777777" w:rsidR="0040329D" w:rsidRDefault="004634C3" w:rsidP="000467A1">
      <w:pPr>
        <w:pStyle w:val="DraCorstandard"/>
      </w:pPr>
      <w:r w:rsidRPr="006651B2">
        <w:t>PEr tua Mercurius uolucer mandata uocauit</w:t>
      </w:r>
    </w:p>
    <w:p w14:paraId="48374AE8" w14:textId="77777777" w:rsidR="0040329D" w:rsidRDefault="004634C3" w:rsidP="000467A1">
      <w:pPr>
        <w:pStyle w:val="DraCorstandard"/>
      </w:pPr>
      <w:r w:rsidRPr="006651B2">
        <w:t>Me syluis habilem, consiliisque rudem.</w:t>
      </w:r>
    </w:p>
    <w:p w14:paraId="46A0C529" w14:textId="77777777" w:rsidR="0040329D" w:rsidRDefault="004634C3" w:rsidP="000467A1">
      <w:pPr>
        <w:pStyle w:val="DraCorstandard"/>
      </w:pPr>
      <w:r w:rsidRPr="006651B2">
        <w:t>Ecce mihi tribuit pomum, quod pulchrior inter</w:t>
      </w:r>
    </w:p>
    <w:p w14:paraId="624F7DE6" w14:textId="77777777" w:rsidR="0040329D" w:rsidRDefault="004634C3" w:rsidP="000467A1">
      <w:pPr>
        <w:pStyle w:val="DraCorstandard"/>
      </w:pPr>
      <w:r w:rsidRPr="00D17E65">
        <w:rPr>
          <w:rStyle w:val="DraCorlinenumber"/>
        </w:rPr>
        <w:t xml:space="preserve">(100) </w:t>
      </w:r>
      <w:r w:rsidRPr="006651B2">
        <w:t>Tres diuas capiat, tumque polita magis.</w:t>
      </w:r>
    </w:p>
    <w:p w14:paraId="283795FF" w14:textId="77777777" w:rsidR="0040329D" w:rsidRDefault="004634C3" w:rsidP="000467A1">
      <w:pPr>
        <w:pStyle w:val="DraCorstandard"/>
      </w:pPr>
      <w:r w:rsidRPr="006651B2">
        <w:t>Seditiosa nimis res est, dubiosaque rixa</w:t>
      </w:r>
    </w:p>
    <w:p w14:paraId="579CF368" w14:textId="77777777" w:rsidR="0040329D" w:rsidRDefault="004634C3" w:rsidP="000467A1">
      <w:pPr>
        <w:pStyle w:val="DraCorstandard"/>
      </w:pPr>
      <w:r w:rsidRPr="006651B2">
        <w:t>Quae me suspensum, sollicitumque facit.</w:t>
      </w:r>
    </w:p>
    <w:p w14:paraId="25552F43" w14:textId="77777777" w:rsidR="0040329D" w:rsidRDefault="004634C3" w:rsidP="000467A1">
      <w:pPr>
        <w:pStyle w:val="DraCorstandard"/>
      </w:pPr>
      <w:r w:rsidRPr="006651B2">
        <w:t>Attamen ad nutum pręsentem lupiter adsum,</w:t>
      </w:r>
    </w:p>
    <w:p w14:paraId="187E0B9C" w14:textId="77777777" w:rsidR="00490452" w:rsidRDefault="004634C3" w:rsidP="000467A1">
      <w:pPr>
        <w:pStyle w:val="DraCorstandard"/>
      </w:pPr>
      <w:r w:rsidRPr="006651B2">
        <w:t>Vt peragam iussis congrua uota tuis.</w:t>
      </w:r>
    </w:p>
    <w:p w14:paraId="4FDF6E9D" w14:textId="5190DD08" w:rsidR="00490452" w:rsidRPr="00D648BA" w:rsidRDefault="00D212DE" w:rsidP="000467A1">
      <w:pPr>
        <w:pStyle w:val="DraCorstandard"/>
        <w:rPr>
          <w:rStyle w:val="DraCorstagedirectionsetc"/>
        </w:rPr>
      </w:pPr>
      <w:r w:rsidRPr="00D648BA">
        <w:rPr>
          <w:rStyle w:val="DraCorstagedirectionsetc"/>
        </w:rPr>
        <w:t xml:space="preserve"> </w:t>
      </w:r>
      <w:r w:rsidR="004634C3" w:rsidRPr="00D648BA">
        <w:rPr>
          <w:rStyle w:val="DraCorstagedirectionsetc"/>
        </w:rPr>
        <w:t>Ganymedes puer Phrygius deas surgere iubet.</w:t>
      </w:r>
    </w:p>
    <w:p w14:paraId="38A8999F" w14:textId="369010C0" w:rsidR="00490452" w:rsidRDefault="004634C3" w:rsidP="000467A1">
      <w:pPr>
        <w:pStyle w:val="DraCorstandard"/>
      </w:pPr>
      <w:r w:rsidRPr="00D17E65">
        <w:rPr>
          <w:rStyle w:val="DraCorlinenumber"/>
        </w:rPr>
        <w:t>(105)</w:t>
      </w:r>
      <w:r w:rsidRPr="006651B2">
        <w:t xml:space="preserve"> SVrgite de solio regali, surgite Nymphae,</w:t>
      </w:r>
    </w:p>
    <w:p w14:paraId="3256B597" w14:textId="7BDD1FE8" w:rsidR="00F10200" w:rsidRPr="006651B2" w:rsidRDefault="00D212DE" w:rsidP="000467A1">
      <w:pPr>
        <w:pStyle w:val="DraCorstandard"/>
      </w:pPr>
      <w:r>
        <w:t xml:space="preserve"> </w:t>
      </w:r>
      <w:r w:rsidR="004634C3" w:rsidRPr="006651B2">
        <w:t>Formosaeque deae surgite tempus adest.</w:t>
      </w:r>
    </w:p>
    <w:p w14:paraId="03AB1471" w14:textId="77777777" w:rsidR="00490452" w:rsidRDefault="004634C3" w:rsidP="000467A1">
      <w:pPr>
        <w:pStyle w:val="DraCorstandard"/>
      </w:pPr>
      <w:r>
        <w:t>Surgite tempus adest, ceptam discindere litem</w:t>
      </w:r>
    </w:p>
    <w:p w14:paraId="225228A4" w14:textId="31ECEA6C" w:rsidR="0040329D" w:rsidRDefault="00D212DE" w:rsidP="000467A1">
      <w:pPr>
        <w:pStyle w:val="DraCorstandard"/>
      </w:pPr>
      <w:r>
        <w:t xml:space="preserve"> </w:t>
      </w:r>
      <w:r w:rsidR="004634C3">
        <w:t>Fortis Alexander dissidiumque parat.</w:t>
      </w:r>
    </w:p>
    <w:p w14:paraId="73E7C9D7" w14:textId="77777777" w:rsidR="0040329D" w:rsidRDefault="004634C3" w:rsidP="000467A1">
      <w:pPr>
        <w:pStyle w:val="DraCorstandard"/>
      </w:pPr>
      <w:r>
        <w:lastRenderedPageBreak/>
        <w:t>Auscultate uirum, cui formae conserat ille</w:t>
      </w:r>
    </w:p>
    <w:p w14:paraId="4507762D" w14:textId="22543B21" w:rsidR="0040329D" w:rsidRDefault="004634C3" w:rsidP="000467A1">
      <w:pPr>
        <w:pStyle w:val="DraCorstandard"/>
      </w:pPr>
      <w:r w:rsidRPr="00D17E65">
        <w:rPr>
          <w:rStyle w:val="DraCorlinenumber"/>
        </w:rPr>
        <w:t>(110)</w:t>
      </w:r>
      <w:r w:rsidR="00D212DE" w:rsidRPr="00D17E65">
        <w:rPr>
          <w:rStyle w:val="DraCorlinenumber"/>
        </w:rPr>
        <w:t xml:space="preserve"> </w:t>
      </w:r>
      <w:r>
        <w:t>Primatum, sellas linquite purpureas.</w:t>
      </w:r>
    </w:p>
    <w:p w14:paraId="77A867F6" w14:textId="77777777" w:rsidR="00490452" w:rsidRDefault="004634C3" w:rsidP="000467A1">
      <w:pPr>
        <w:pStyle w:val="DraCorstandard"/>
      </w:pPr>
      <w:r>
        <w:t>Nec mora uos tardet, magnos promittite montes,</w:t>
      </w:r>
    </w:p>
    <w:p w14:paraId="57665914" w14:textId="00F057F4" w:rsidR="0040329D" w:rsidRDefault="00D212DE" w:rsidP="000467A1">
      <w:pPr>
        <w:pStyle w:val="DraCorstandard"/>
      </w:pPr>
      <w:r>
        <w:t xml:space="preserve"> </w:t>
      </w:r>
      <w:r w:rsidR="004634C3">
        <w:t>Pollicitis diues quaelibet esse potest.</w:t>
      </w:r>
    </w:p>
    <w:p w14:paraId="7FF0A1C9" w14:textId="77777777" w:rsidR="00490452" w:rsidRDefault="004634C3" w:rsidP="000467A1">
      <w:pPr>
        <w:pStyle w:val="DraCorstandard"/>
      </w:pPr>
      <w:r>
        <w:t>Verbis blandisonis iuuenem seducite/ &amp; amplis</w:t>
      </w:r>
    </w:p>
    <w:p w14:paraId="1CBB44DB" w14:textId="61B0B710" w:rsidR="00490452" w:rsidRDefault="00D212DE" w:rsidP="000467A1">
      <w:pPr>
        <w:pStyle w:val="DraCorstandard"/>
      </w:pPr>
      <w:r>
        <w:t xml:space="preserve"> </w:t>
      </w:r>
      <w:r w:rsidR="004634C3">
        <w:t>Frangite muneribus, dinitiisque bonis.</w:t>
      </w:r>
    </w:p>
    <w:p w14:paraId="3F82BFAC" w14:textId="3A772B38" w:rsidR="0040329D" w:rsidRPr="009C4439" w:rsidRDefault="00D212DE" w:rsidP="000467A1">
      <w:pPr>
        <w:pStyle w:val="DraCorstandard"/>
        <w:rPr>
          <w:rStyle w:val="DraCorstagedirectionsetc"/>
        </w:rPr>
      </w:pPr>
      <w:r w:rsidRPr="009C4439">
        <w:rPr>
          <w:rStyle w:val="DraCorstagedirectionsetc"/>
        </w:rPr>
        <w:t xml:space="preserve"> </w:t>
      </w:r>
      <w:r w:rsidR="004634C3" w:rsidRPr="009C4439">
        <w:rPr>
          <w:rStyle w:val="DraCorstagedirectionsetc"/>
        </w:rPr>
        <w:t>Pallas Alexandro sapientiam muneris uice pollicetur.</w:t>
      </w:r>
    </w:p>
    <w:p w14:paraId="242D33DA" w14:textId="77777777" w:rsidR="00490452" w:rsidRDefault="004634C3" w:rsidP="000467A1">
      <w:pPr>
        <w:pStyle w:val="DraCorstandard"/>
      </w:pPr>
      <w:r w:rsidRPr="00D17E65">
        <w:rPr>
          <w:rStyle w:val="DraCorlinenumber"/>
        </w:rPr>
        <w:t xml:space="preserve">(115) </w:t>
      </w:r>
      <w:r>
        <w:t>EN tibi priamedes magni certamen honoris</w:t>
      </w:r>
    </w:p>
    <w:p w14:paraId="3435918D" w14:textId="40EDF224" w:rsidR="0040329D" w:rsidRDefault="00D212DE" w:rsidP="000467A1">
      <w:pPr>
        <w:pStyle w:val="DraCorstandard"/>
      </w:pPr>
      <w:r>
        <w:t xml:space="preserve"> </w:t>
      </w:r>
      <w:r w:rsidR="004634C3">
        <w:t>Iupiter imposuit, iudiciumque graue.</w:t>
      </w:r>
    </w:p>
    <w:p w14:paraId="0C350C94" w14:textId="77777777" w:rsidR="00490452" w:rsidRDefault="004634C3" w:rsidP="000467A1">
      <w:pPr>
        <w:pStyle w:val="DraCorstandard"/>
      </w:pPr>
      <w:r w:rsidRPr="006651B2">
        <w:t>Aspice nec modici res est tibi credita facti,</w:t>
      </w:r>
    </w:p>
    <w:p w14:paraId="79FE8E5C" w14:textId="5756F583" w:rsidR="0040329D" w:rsidRDefault="00D212DE" w:rsidP="000467A1">
      <w:pPr>
        <w:pStyle w:val="DraCorstandard"/>
      </w:pPr>
      <w:r>
        <w:t xml:space="preserve"> </w:t>
      </w:r>
      <w:r w:rsidR="004634C3" w:rsidRPr="006651B2">
        <w:t>Quaelibet inter nos pulchrior esse cupit.</w:t>
      </w:r>
    </w:p>
    <w:p w14:paraId="181B86DB" w14:textId="77777777" w:rsidR="0040329D" w:rsidRDefault="004634C3" w:rsidP="000467A1">
      <w:pPr>
        <w:pStyle w:val="DraCorstandard"/>
      </w:pPr>
      <w:r w:rsidRPr="006651B2">
        <w:t>Sed mihi iam primas partes adiudico, cum sim</w:t>
      </w:r>
    </w:p>
    <w:p w14:paraId="78CDF02F" w14:textId="0E695B9B" w:rsidR="0040329D" w:rsidRDefault="004634C3" w:rsidP="000467A1">
      <w:pPr>
        <w:pStyle w:val="DraCorstandard"/>
      </w:pPr>
      <w:r w:rsidRPr="00D17E65">
        <w:rPr>
          <w:rStyle w:val="DraCorlinenumber"/>
        </w:rPr>
        <w:t>(120)</w:t>
      </w:r>
      <w:r w:rsidR="00D212DE">
        <w:t xml:space="preserve"> </w:t>
      </w:r>
      <w:r w:rsidRPr="006651B2">
        <w:t>Nata louis, nullo semine nata dea.</w:t>
      </w:r>
    </w:p>
    <w:p w14:paraId="591A34A4" w14:textId="77777777" w:rsidR="00490452" w:rsidRDefault="004634C3" w:rsidP="000467A1">
      <w:pPr>
        <w:pStyle w:val="DraCorstandard"/>
      </w:pPr>
      <w:r w:rsidRPr="006651B2">
        <w:t>De cerebro summi mirum prognata tonantis</w:t>
      </w:r>
    </w:p>
    <w:p w14:paraId="594FC567" w14:textId="6765B6F2" w:rsidR="00F10200" w:rsidRPr="006651B2" w:rsidRDefault="00D212DE" w:rsidP="000467A1">
      <w:pPr>
        <w:pStyle w:val="DraCorstandard"/>
      </w:pPr>
      <w:r>
        <w:t xml:space="preserve"> </w:t>
      </w:r>
      <w:r w:rsidR="004634C3" w:rsidRPr="006651B2">
        <w:t>Sum magis hoc pomo nunc decoranda tuo.</w:t>
      </w:r>
    </w:p>
    <w:p w14:paraId="2138F7C4" w14:textId="77777777" w:rsidR="00490452" w:rsidRDefault="004634C3" w:rsidP="000467A1">
      <w:pPr>
        <w:pStyle w:val="DraCorstandard"/>
      </w:pPr>
      <w:r w:rsidRPr="006651B2">
        <w:t>Non ego corporeos fastus, mollesue lacertos,</w:t>
      </w:r>
    </w:p>
    <w:p w14:paraId="649E6B38" w14:textId="58EA915E" w:rsidR="0040329D" w:rsidRDefault="00D212DE" w:rsidP="000467A1">
      <w:pPr>
        <w:pStyle w:val="DraCorstandard"/>
      </w:pPr>
      <w:r>
        <w:t xml:space="preserve"> </w:t>
      </w:r>
      <w:r w:rsidR="004634C3" w:rsidRPr="006651B2">
        <w:t>Non frontis iacto candida signa meae.</w:t>
      </w:r>
    </w:p>
    <w:p w14:paraId="2A43A36E" w14:textId="77777777" w:rsidR="00490452" w:rsidRDefault="004634C3" w:rsidP="000467A1">
      <w:pPr>
        <w:pStyle w:val="DraCorstandard"/>
      </w:pPr>
      <w:r w:rsidRPr="00D17E65">
        <w:rPr>
          <w:rStyle w:val="DraCorlinenumber"/>
        </w:rPr>
        <w:t xml:space="preserve">(125) </w:t>
      </w:r>
      <w:r w:rsidRPr="006651B2">
        <w:t>Non ego diuitias, non archas iacto capaces,</w:t>
      </w:r>
    </w:p>
    <w:p w14:paraId="19566BA4" w14:textId="20EA995C" w:rsidR="0040329D" w:rsidRDefault="00D212DE" w:rsidP="000467A1">
      <w:pPr>
        <w:pStyle w:val="DraCorstandard"/>
      </w:pPr>
      <w:r>
        <w:t xml:space="preserve"> </w:t>
      </w:r>
      <w:r w:rsidR="004634C3" w:rsidRPr="006651B2">
        <w:t>Thesaurum foueo/ quem neque fata terent</w:t>
      </w:r>
    </w:p>
    <w:p w14:paraId="07A1CBA7" w14:textId="77777777" w:rsidR="00490452" w:rsidRDefault="004634C3" w:rsidP="000467A1">
      <w:pPr>
        <w:pStyle w:val="DraCorstandard"/>
      </w:pPr>
      <w:r w:rsidRPr="006651B2">
        <w:t>Si mihi priamides pomum decreueris aureum/</w:t>
      </w:r>
    </w:p>
    <w:p w14:paraId="03CB10CF" w14:textId="155A6AD9" w:rsidR="0040329D" w:rsidRDefault="00D212DE" w:rsidP="000467A1">
      <w:pPr>
        <w:pStyle w:val="DraCorstandard"/>
      </w:pPr>
      <w:r>
        <w:t xml:space="preserve"> </w:t>
      </w:r>
      <w:r w:rsidR="004634C3" w:rsidRPr="006651B2">
        <w:t>Praestabo Sophiae dogmata culta tibi.</w:t>
      </w:r>
    </w:p>
    <w:p w14:paraId="4CA3A600" w14:textId="77777777" w:rsidR="0040329D" w:rsidRDefault="004634C3" w:rsidP="000467A1">
      <w:pPr>
        <w:pStyle w:val="DraCorstandard"/>
      </w:pPr>
      <w:r w:rsidRPr="006651B2">
        <w:t>Et dabo quod sapias naturae archana potentis/</w:t>
      </w:r>
    </w:p>
    <w:p w14:paraId="324F4FCB" w14:textId="4B1F5340" w:rsidR="0040329D" w:rsidRDefault="004634C3" w:rsidP="000467A1">
      <w:pPr>
        <w:pStyle w:val="DraCorstandard"/>
      </w:pPr>
      <w:r w:rsidRPr="00D17E65">
        <w:rPr>
          <w:rStyle w:val="DraCorlinenumber"/>
        </w:rPr>
        <w:t>(130)</w:t>
      </w:r>
      <w:r w:rsidR="00D212DE" w:rsidRPr="00D17E65">
        <w:rPr>
          <w:rStyle w:val="DraCorlinenumber"/>
        </w:rPr>
        <w:t xml:space="preserve"> </w:t>
      </w:r>
      <w:r w:rsidRPr="006651B2">
        <w:t>Et dabo quod possis semper habere modum.</w:t>
      </w:r>
    </w:p>
    <w:p w14:paraId="781948CC" w14:textId="77777777" w:rsidR="00490452" w:rsidRDefault="004634C3" w:rsidP="000467A1">
      <w:pPr>
        <w:pStyle w:val="DraCorstandard"/>
      </w:pPr>
      <w:r w:rsidRPr="006651B2">
        <w:t>Me duce sidereum prudens spectabis olympum/</w:t>
      </w:r>
    </w:p>
    <w:p w14:paraId="12777A4B" w14:textId="664E6EB3" w:rsidR="0040329D" w:rsidRDefault="00D212DE" w:rsidP="000467A1">
      <w:pPr>
        <w:pStyle w:val="DraCorstandard"/>
      </w:pPr>
      <w:r>
        <w:t xml:space="preserve"> </w:t>
      </w:r>
      <w:r w:rsidR="004634C3" w:rsidRPr="006651B2">
        <w:t>Spectabis niuei lactea signa poli.</w:t>
      </w:r>
    </w:p>
    <w:p w14:paraId="21101000" w14:textId="77777777" w:rsidR="00490452" w:rsidRDefault="004634C3" w:rsidP="000467A1">
      <w:pPr>
        <w:pStyle w:val="DraCorstandard"/>
      </w:pPr>
      <w:r w:rsidRPr="006651B2">
        <w:t>Me duce coelicolas nosces, superosque potentes</w:t>
      </w:r>
    </w:p>
    <w:p w14:paraId="6454E292" w14:textId="2BAD1082" w:rsidR="00F10200" w:rsidRPr="006651B2" w:rsidRDefault="00D212DE" w:rsidP="000467A1">
      <w:pPr>
        <w:pStyle w:val="DraCorstandard"/>
      </w:pPr>
      <w:r>
        <w:lastRenderedPageBreak/>
        <w:t xml:space="preserve"> </w:t>
      </w:r>
      <w:r w:rsidR="004634C3" w:rsidRPr="006651B2">
        <w:t>Lucida cognosces quicquid &amp; astra gerunt.</w:t>
      </w:r>
    </w:p>
    <w:p w14:paraId="13EB6349" w14:textId="77777777" w:rsidR="00490452" w:rsidRDefault="004634C3" w:rsidP="000467A1">
      <w:pPr>
        <w:pStyle w:val="DraCorstandard"/>
      </w:pPr>
      <w:r w:rsidRPr="00D17E65">
        <w:rPr>
          <w:rStyle w:val="DraCorlinenumber"/>
        </w:rPr>
        <w:t>(135)</w:t>
      </w:r>
      <w:r>
        <w:t xml:space="preserve"> Me duce diuinas artes, secretaque rerum,</w:t>
      </w:r>
    </w:p>
    <w:p w14:paraId="5F327329" w14:textId="3F99EBD1" w:rsidR="0040329D" w:rsidRDefault="00D212DE" w:rsidP="000467A1">
      <w:pPr>
        <w:pStyle w:val="DraCorstandard"/>
      </w:pPr>
      <w:r>
        <w:t xml:space="preserve"> </w:t>
      </w:r>
      <w:r w:rsidR="004634C3">
        <w:t>Atque actus hominum, miraque cuncta scies.</w:t>
      </w:r>
    </w:p>
    <w:p w14:paraId="415860D8" w14:textId="77777777" w:rsidR="00490452" w:rsidRDefault="004634C3" w:rsidP="000467A1">
      <w:pPr>
        <w:pStyle w:val="DraCorstandard"/>
      </w:pPr>
      <w:r>
        <w:t>Aspice quem sophiae faciant penetralia, qualem</w:t>
      </w:r>
    </w:p>
    <w:p w14:paraId="447F7524" w14:textId="703B0F83" w:rsidR="0040329D" w:rsidRDefault="00D212DE" w:rsidP="000467A1">
      <w:pPr>
        <w:pStyle w:val="DraCorstandard"/>
      </w:pPr>
      <w:r>
        <w:t xml:space="preserve"> </w:t>
      </w:r>
      <w:r w:rsidR="004634C3">
        <w:t>Inclyta constituat philosophia uirum?</w:t>
      </w:r>
    </w:p>
    <w:p w14:paraId="501CC733" w14:textId="77777777" w:rsidR="0040329D" w:rsidRDefault="004634C3" w:rsidP="000467A1">
      <w:pPr>
        <w:pStyle w:val="DraCorstandard"/>
      </w:pPr>
      <w:r>
        <w:t>Rebus eges nullis, regum de sanguine natus</w:t>
      </w:r>
    </w:p>
    <w:p w14:paraId="1DE8C89D" w14:textId="50B6F233" w:rsidR="0040329D" w:rsidRDefault="004634C3" w:rsidP="000467A1">
      <w:pPr>
        <w:pStyle w:val="DraCorstandard"/>
      </w:pPr>
      <w:r w:rsidRPr="00D17E65">
        <w:rPr>
          <w:rStyle w:val="DraCorlinenumber"/>
        </w:rPr>
        <w:t>(140)</w:t>
      </w:r>
      <w:r w:rsidR="00D212DE">
        <w:t xml:space="preserve"> </w:t>
      </w:r>
      <w:r>
        <w:t>Haeres accipias en bona multa patrum.</w:t>
      </w:r>
    </w:p>
    <w:p w14:paraId="5DFF8189" w14:textId="77777777" w:rsidR="00490452" w:rsidRDefault="004634C3" w:rsidP="000467A1">
      <w:pPr>
        <w:pStyle w:val="DraCorstandard"/>
      </w:pPr>
      <w:r>
        <w:t>Qui latices nostri sacratos numinis haurit</w:t>
      </w:r>
    </w:p>
    <w:p w14:paraId="0BF7373E" w14:textId="1D3D91EB" w:rsidR="0040329D" w:rsidRDefault="00D212DE" w:rsidP="000467A1">
      <w:pPr>
        <w:pStyle w:val="DraCorstandard"/>
      </w:pPr>
      <w:r>
        <w:t xml:space="preserve"> </w:t>
      </w:r>
      <w:r w:rsidR="004634C3">
        <w:t>Constans/ &amp; dexter, prouidus, acer erit.</w:t>
      </w:r>
    </w:p>
    <w:p w14:paraId="19447B31" w14:textId="77777777" w:rsidR="00490452" w:rsidRDefault="004634C3" w:rsidP="000467A1">
      <w:pPr>
        <w:pStyle w:val="DraCorstandard"/>
      </w:pPr>
      <w:r w:rsidRPr="006651B2">
        <w:t>Pectus habet solidum, propellit inania uota/</w:t>
      </w:r>
    </w:p>
    <w:p w14:paraId="57EB7689" w14:textId="335E72DB" w:rsidR="0040329D" w:rsidRDefault="00D212DE" w:rsidP="000467A1">
      <w:pPr>
        <w:pStyle w:val="DraCorstandard"/>
      </w:pPr>
      <w:r>
        <w:t xml:space="preserve"> </w:t>
      </w:r>
      <w:r w:rsidR="004634C3" w:rsidRPr="006651B2">
        <w:t>Continet &amp; stabili pectora recta gradu.</w:t>
      </w:r>
    </w:p>
    <w:p w14:paraId="179A7030" w14:textId="77777777" w:rsidR="00490452" w:rsidRDefault="004634C3" w:rsidP="000467A1">
      <w:pPr>
        <w:pStyle w:val="DraCorstandard"/>
      </w:pPr>
      <w:r w:rsidRPr="00D17E65">
        <w:rPr>
          <w:rStyle w:val="DraCorlinenumber"/>
        </w:rPr>
        <w:t>(145)</w:t>
      </w:r>
      <w:r w:rsidRPr="006651B2">
        <w:t xml:space="preserve"> Iudex ipse sui, nec uani murmura uulgi</w:t>
      </w:r>
    </w:p>
    <w:p w14:paraId="55BDDF11" w14:textId="5CB1FAE5" w:rsidR="0040329D" w:rsidRDefault="00D212DE" w:rsidP="000467A1">
      <w:pPr>
        <w:pStyle w:val="DraCorstandard"/>
      </w:pPr>
      <w:r>
        <w:t xml:space="preserve"> </w:t>
      </w:r>
      <w:r w:rsidR="004634C3" w:rsidRPr="006651B2">
        <w:t>Curat, securus tempora grata terit.</w:t>
      </w:r>
    </w:p>
    <w:p w14:paraId="05F97B3B" w14:textId="77777777" w:rsidR="00490452" w:rsidRDefault="004634C3" w:rsidP="000467A1">
      <w:pPr>
        <w:pStyle w:val="DraCorstandard"/>
      </w:pPr>
      <w:r w:rsidRPr="006651B2">
        <w:t>Non moritura tibi, nec uanae munera laudis</w:t>
      </w:r>
    </w:p>
    <w:p w14:paraId="6DF4F8DC" w14:textId="2E2CD5BA" w:rsidR="0040329D" w:rsidRDefault="00D212DE" w:rsidP="000467A1">
      <w:pPr>
        <w:pStyle w:val="DraCorstandard"/>
      </w:pPr>
      <w:r>
        <w:t xml:space="preserve"> </w:t>
      </w:r>
      <w:r w:rsidR="004634C3" w:rsidRPr="006651B2">
        <w:t>Polliceor, Sed enim dona beata feres</w:t>
      </w:r>
    </w:p>
    <w:p w14:paraId="04D2BB16" w14:textId="77777777" w:rsidR="0040329D" w:rsidRDefault="004634C3" w:rsidP="000467A1">
      <w:pPr>
        <w:pStyle w:val="DraCorstandard"/>
      </w:pPr>
      <w:r w:rsidRPr="006651B2">
        <w:t>Da procor hoc pomum, non est formosior ulla</w:t>
      </w:r>
    </w:p>
    <w:p w14:paraId="4BD93A2E" w14:textId="798BFB75" w:rsidR="00490452" w:rsidRDefault="004634C3" w:rsidP="000467A1">
      <w:pPr>
        <w:pStyle w:val="DraCorstandard"/>
      </w:pPr>
      <w:r w:rsidRPr="00D17E65">
        <w:rPr>
          <w:rStyle w:val="DraCorlinenumber"/>
        </w:rPr>
        <w:t>(150)</w:t>
      </w:r>
      <w:r w:rsidR="00D212DE" w:rsidRPr="00D17E65">
        <w:rPr>
          <w:rStyle w:val="DraCorlinenumber"/>
        </w:rPr>
        <w:t xml:space="preserve"> </w:t>
      </w:r>
      <w:r w:rsidRPr="006651B2">
        <w:t>Ex animo, nisi uis corporis illecebras.</w:t>
      </w:r>
    </w:p>
    <w:p w14:paraId="399785EB" w14:textId="63AF2471" w:rsidR="0040329D" w:rsidRPr="009C4439" w:rsidRDefault="00D212DE" w:rsidP="000467A1">
      <w:pPr>
        <w:pStyle w:val="DraCorstandard"/>
        <w:rPr>
          <w:rStyle w:val="DraCorstagedirectionsetc"/>
        </w:rPr>
      </w:pPr>
      <w:r w:rsidRPr="009C4439">
        <w:rPr>
          <w:rStyle w:val="DraCorstagedirectionsetc"/>
        </w:rPr>
        <w:t xml:space="preserve"> </w:t>
      </w:r>
      <w:r w:rsidR="009C4439" w:rsidRPr="009C4439">
        <w:rPr>
          <w:rStyle w:val="DraCorstagedirectionsetc"/>
        </w:rPr>
        <w:t>I</w:t>
      </w:r>
      <w:r w:rsidR="004634C3" w:rsidRPr="009C4439">
        <w:rPr>
          <w:rStyle w:val="DraCorstagedirectionsetc"/>
        </w:rPr>
        <w:t>uno honores &amp; regna Paridi promittit.</w:t>
      </w:r>
    </w:p>
    <w:p w14:paraId="0B3B7A35" w14:textId="77777777" w:rsidR="00490452" w:rsidRDefault="004634C3" w:rsidP="000467A1">
      <w:pPr>
        <w:pStyle w:val="DraCorstandard"/>
      </w:pPr>
      <w:r w:rsidRPr="006651B2">
        <w:t>EN soror &amp; coniunx magni ueneranda tonantis</w:t>
      </w:r>
    </w:p>
    <w:p w14:paraId="407F6FDB" w14:textId="7A9C9A76" w:rsidR="0040329D" w:rsidRDefault="00D212DE" w:rsidP="000467A1">
      <w:pPr>
        <w:pStyle w:val="DraCorstandard"/>
      </w:pPr>
      <w:r>
        <w:t xml:space="preserve"> </w:t>
      </w:r>
      <w:r w:rsidR="004634C3" w:rsidRPr="006651B2">
        <w:t>Adsum, nec pomum cunctor habere tuum.</w:t>
      </w:r>
    </w:p>
    <w:p w14:paraId="4B5E6901" w14:textId="77777777" w:rsidR="0040329D" w:rsidRDefault="004634C3" w:rsidP="000467A1">
      <w:pPr>
        <w:pStyle w:val="DraCorstandard"/>
      </w:pPr>
      <w:r w:rsidRPr="006651B2">
        <w:t>Non est me mulier totius pulchrior orbis</w:t>
      </w:r>
    </w:p>
    <w:p w14:paraId="13AF965C" w14:textId="06F9D9CC" w:rsidR="0040329D" w:rsidRDefault="004634C3" w:rsidP="000467A1">
      <w:pPr>
        <w:pStyle w:val="DraCorstandard"/>
      </w:pPr>
      <w:r w:rsidRPr="00D17E65">
        <w:rPr>
          <w:rStyle w:val="DraCorlinenumber"/>
        </w:rPr>
        <w:t>(155)</w:t>
      </w:r>
      <w:r w:rsidR="00D212DE" w:rsidRPr="00D17E65">
        <w:rPr>
          <w:rStyle w:val="DraCorlinenumber"/>
        </w:rPr>
        <w:t xml:space="preserve"> </w:t>
      </w:r>
      <w:r w:rsidRPr="006651B2">
        <w:t>Vlla, nec in mundo ditior esse potest.</w:t>
      </w:r>
    </w:p>
    <w:p w14:paraId="406990C4" w14:textId="77777777" w:rsidR="00490452" w:rsidRDefault="004634C3" w:rsidP="000467A1">
      <w:pPr>
        <w:pStyle w:val="DraCorstandard"/>
      </w:pPr>
      <w:r w:rsidRPr="006651B2">
        <w:t>lupiter ille mihi primos decreuit honores,</w:t>
      </w:r>
    </w:p>
    <w:p w14:paraId="35DA70EA" w14:textId="531A2EDA" w:rsidR="0040329D" w:rsidRDefault="00D212DE" w:rsidP="000467A1">
      <w:pPr>
        <w:pStyle w:val="DraCorstandard"/>
      </w:pPr>
      <w:r>
        <w:t xml:space="preserve"> </w:t>
      </w:r>
      <w:r w:rsidR="004634C3" w:rsidRPr="006651B2">
        <w:t>Me uxorem petiit, coniugiumque meum.</w:t>
      </w:r>
    </w:p>
    <w:p w14:paraId="2D725AAC" w14:textId="77777777" w:rsidR="00490452" w:rsidRDefault="004634C3" w:rsidP="000467A1">
      <w:pPr>
        <w:pStyle w:val="DraCorstandard"/>
      </w:pPr>
      <w:r w:rsidRPr="006651B2">
        <w:t>Inter coelicolas nymphas, mihi prima potestas</w:t>
      </w:r>
    </w:p>
    <w:p w14:paraId="47F36896" w14:textId="23AB44FE" w:rsidR="0040329D" w:rsidRDefault="00D212DE" w:rsidP="000467A1">
      <w:pPr>
        <w:pStyle w:val="DraCorstandard"/>
      </w:pPr>
      <w:r>
        <w:t xml:space="preserve"> </w:t>
      </w:r>
      <w:r w:rsidR="004634C3" w:rsidRPr="006651B2">
        <w:t>Tradita, me primus suscipit ecce thorus.</w:t>
      </w:r>
    </w:p>
    <w:p w14:paraId="7497D1C5" w14:textId="77777777" w:rsidR="00490452" w:rsidRDefault="004634C3" w:rsidP="000467A1">
      <w:pPr>
        <w:pStyle w:val="DraCorstandard"/>
      </w:pPr>
      <w:r w:rsidRPr="00D17E65">
        <w:rPr>
          <w:rStyle w:val="DraCorlinenumber"/>
        </w:rPr>
        <w:lastRenderedPageBreak/>
        <w:t xml:space="preserve">(160) </w:t>
      </w:r>
      <w:r w:rsidRPr="006651B2">
        <w:t>Quod uolo, quod iubeo, seruabit coelicus ordo</w:t>
      </w:r>
    </w:p>
    <w:p w14:paraId="12AD10E5" w14:textId="37972BA0" w:rsidR="0040329D" w:rsidRDefault="00D212DE" w:rsidP="000467A1">
      <w:pPr>
        <w:pStyle w:val="DraCorstandard"/>
      </w:pPr>
      <w:r>
        <w:t xml:space="preserve"> </w:t>
      </w:r>
      <w:r w:rsidR="004634C3" w:rsidRPr="006651B2">
        <w:t>Ad nutum uiuit lupiter ipse meum.</w:t>
      </w:r>
    </w:p>
    <w:p w14:paraId="587345F8" w14:textId="77777777" w:rsidR="00490452" w:rsidRDefault="004634C3" w:rsidP="000467A1">
      <w:pPr>
        <w:pStyle w:val="DraCorstandard"/>
      </w:pPr>
      <w:r w:rsidRPr="006651B2">
        <w:t>Aspice quid facias, nostris modo consule rebus,</w:t>
      </w:r>
    </w:p>
    <w:p w14:paraId="27057F0E" w14:textId="42FB4EEC" w:rsidR="0040329D" w:rsidRDefault="00D212DE" w:rsidP="000467A1">
      <w:pPr>
        <w:pStyle w:val="DraCorstandard"/>
      </w:pPr>
      <w:r>
        <w:t xml:space="preserve"> </w:t>
      </w:r>
      <w:r w:rsidR="004634C3" w:rsidRPr="006651B2">
        <w:t>Da pomum fuluum, da mihi priamedes,</w:t>
      </w:r>
    </w:p>
    <w:p w14:paraId="00D5D567" w14:textId="2D58140A" w:rsidR="00F10200" w:rsidRPr="00C64D8A" w:rsidRDefault="004634C3" w:rsidP="000467A1">
      <w:pPr>
        <w:pStyle w:val="DraCorstandard"/>
        <w:rPr>
          <w:rStyle w:val="DraCorpagebreak"/>
        </w:rPr>
      </w:pPr>
      <w:r w:rsidRPr="00C64D8A">
        <w:rPr>
          <w:rStyle w:val="DraCorpagebreak"/>
        </w:rPr>
        <w:t>B</w:t>
      </w:r>
    </w:p>
    <w:p w14:paraId="0F657EBA" w14:textId="77777777" w:rsidR="00F10200" w:rsidRPr="006651B2" w:rsidRDefault="004634C3" w:rsidP="000467A1">
      <w:pPr>
        <w:pStyle w:val="DraCorstandard"/>
      </w:pPr>
      <w:r w:rsidRPr="006651B2">
        <w:t>Nec te dimoueant suadentes uerba Mineruae</w:t>
      </w:r>
    </w:p>
    <w:p w14:paraId="151A9645" w14:textId="3C0F62F3" w:rsidR="0040329D" w:rsidRDefault="004634C3" w:rsidP="000467A1">
      <w:pPr>
        <w:pStyle w:val="DraCorstandard"/>
      </w:pPr>
      <w:r w:rsidRPr="00D17E65">
        <w:rPr>
          <w:rStyle w:val="DraCorlinenumber"/>
        </w:rPr>
        <w:t>(165)</w:t>
      </w:r>
      <w:r w:rsidR="00D212DE">
        <w:t xml:space="preserve"> </w:t>
      </w:r>
      <w:r w:rsidRPr="006651B2">
        <w:t>Debentur manibus aurea poma meis.</w:t>
      </w:r>
    </w:p>
    <w:p w14:paraId="707963E8" w14:textId="77777777" w:rsidR="00490452" w:rsidRDefault="004634C3" w:rsidP="000467A1">
      <w:pPr>
        <w:pStyle w:val="DraCorstandard"/>
      </w:pPr>
      <w:r w:rsidRPr="006651B2">
        <w:t>Quid tibi de sophia, quae rerum grandia spondet</w:t>
      </w:r>
    </w:p>
    <w:p w14:paraId="1445FA5B" w14:textId="7AC36AF9" w:rsidR="0040329D" w:rsidRDefault="00D212DE" w:rsidP="000467A1">
      <w:pPr>
        <w:pStyle w:val="DraCorstandard"/>
      </w:pPr>
      <w:r>
        <w:t xml:space="preserve"> </w:t>
      </w:r>
      <w:r w:rsidR="004634C3" w:rsidRPr="006651B2">
        <w:t>Dogmata, quae sapiens consiliumque refert.</w:t>
      </w:r>
    </w:p>
    <w:p w14:paraId="5C0BA066" w14:textId="77777777" w:rsidR="00490452" w:rsidRDefault="004634C3" w:rsidP="000467A1">
      <w:pPr>
        <w:pStyle w:val="DraCorstandard"/>
      </w:pPr>
      <w:r>
        <w:t>Quid tibi naturae speculatus proderit? Aut quid</w:t>
      </w:r>
    </w:p>
    <w:p w14:paraId="05D393FA" w14:textId="30262FF0" w:rsidR="0040329D" w:rsidRDefault="00D212DE" w:rsidP="000467A1">
      <w:pPr>
        <w:pStyle w:val="DraCorstandard"/>
      </w:pPr>
      <w:r>
        <w:t xml:space="preserve"> </w:t>
      </w:r>
      <w:r w:rsidR="004634C3">
        <w:t>Extolles oculos candida ad astra tuos?</w:t>
      </w:r>
    </w:p>
    <w:p w14:paraId="5B975E28" w14:textId="77777777" w:rsidR="00490452" w:rsidRDefault="004634C3" w:rsidP="000467A1">
      <w:pPr>
        <w:pStyle w:val="DraCorstandard"/>
      </w:pPr>
      <w:r w:rsidRPr="00D17E65">
        <w:rPr>
          <w:rStyle w:val="DraCorlinenumber"/>
        </w:rPr>
        <w:t>(170)</w:t>
      </w:r>
      <w:r>
        <w:t xml:space="preserve"> Vana tibi spondet Pallas, nec spectat ad illam</w:t>
      </w:r>
    </w:p>
    <w:p w14:paraId="2E759990" w14:textId="47C8F162" w:rsidR="0040329D" w:rsidRDefault="00D212DE" w:rsidP="000467A1">
      <w:pPr>
        <w:pStyle w:val="DraCorstandard"/>
      </w:pPr>
      <w:r>
        <w:t xml:space="preserve"> </w:t>
      </w:r>
      <w:r w:rsidR="004634C3">
        <w:t>Pomiferum munus, pulchrior ipsa uocor.</w:t>
      </w:r>
    </w:p>
    <w:p w14:paraId="099E500C" w14:textId="77777777" w:rsidR="00490452" w:rsidRDefault="004634C3" w:rsidP="000467A1">
      <w:pPr>
        <w:pStyle w:val="DraCorstandard"/>
      </w:pPr>
      <w:r w:rsidRPr="006651B2">
        <w:t>Non frustra tantos mihi condonabis honores</w:t>
      </w:r>
    </w:p>
    <w:p w14:paraId="43BB5556" w14:textId="0F71A6E0" w:rsidR="00F10200" w:rsidRPr="006651B2" w:rsidRDefault="00D212DE" w:rsidP="000467A1">
      <w:pPr>
        <w:pStyle w:val="DraCorstandard"/>
      </w:pPr>
      <w:r>
        <w:t xml:space="preserve"> </w:t>
      </w:r>
      <w:r w:rsidR="004634C3" w:rsidRPr="006651B2">
        <w:t>Praemia te meriti sunt secutura tui.</w:t>
      </w:r>
    </w:p>
    <w:p w14:paraId="2A83FAEC" w14:textId="77777777" w:rsidR="0040329D" w:rsidRDefault="004634C3" w:rsidP="000467A1">
      <w:pPr>
        <w:pStyle w:val="DraCorstandard"/>
      </w:pPr>
      <w:r w:rsidRPr="006651B2">
        <w:t>Scis quod ego cunctas sceptro regina potenti</w:t>
      </w:r>
    </w:p>
    <w:p w14:paraId="79443624" w14:textId="6D465906" w:rsidR="0040329D" w:rsidRDefault="004634C3" w:rsidP="000467A1">
      <w:pPr>
        <w:pStyle w:val="DraCorstandard"/>
      </w:pPr>
      <w:r w:rsidRPr="00D17E65">
        <w:rPr>
          <w:rStyle w:val="DraCorlinenumber"/>
        </w:rPr>
        <w:t>(175)</w:t>
      </w:r>
      <w:r w:rsidR="00D212DE" w:rsidRPr="00D17E65">
        <w:rPr>
          <w:rStyle w:val="DraCorlinenumber"/>
        </w:rPr>
        <w:t xml:space="preserve"> </w:t>
      </w:r>
      <w:r w:rsidRPr="006651B2">
        <w:t>Possideo gazas, regnaque magna rego.</w:t>
      </w:r>
    </w:p>
    <w:p w14:paraId="37D271F2" w14:textId="77777777" w:rsidR="00490452" w:rsidRDefault="004634C3" w:rsidP="000467A1">
      <w:pPr>
        <w:pStyle w:val="DraCorstandard"/>
      </w:pPr>
      <w:r w:rsidRPr="006651B2">
        <w:t>Me duce diuitias regum/ trabeamque micantem</w:t>
      </w:r>
    </w:p>
    <w:p w14:paraId="560334FD" w14:textId="334D3CF2" w:rsidR="0040329D" w:rsidRDefault="00D212DE" w:rsidP="000467A1">
      <w:pPr>
        <w:pStyle w:val="DraCorstandard"/>
      </w:pPr>
      <w:r>
        <w:t xml:space="preserve"> </w:t>
      </w:r>
      <w:r w:rsidR="004634C3" w:rsidRPr="006651B2">
        <w:t>Et currus ualidos semper habere potes</w:t>
      </w:r>
    </w:p>
    <w:p w14:paraId="453693F6" w14:textId="77777777" w:rsidR="00490452" w:rsidRDefault="004634C3" w:rsidP="000467A1">
      <w:pPr>
        <w:pStyle w:val="DraCorstandard"/>
      </w:pPr>
      <w:r w:rsidRPr="006651B2">
        <w:t>Ex Arabum uenis, ex Lydo uerritur agro</w:t>
      </w:r>
    </w:p>
    <w:p w14:paraId="39C3BF2A" w14:textId="57DA9BCD" w:rsidR="0040329D" w:rsidRDefault="00D212DE" w:rsidP="000467A1">
      <w:pPr>
        <w:pStyle w:val="DraCorstandard"/>
      </w:pPr>
      <w:r>
        <w:t xml:space="preserve"> </w:t>
      </w:r>
      <w:r w:rsidR="004634C3" w:rsidRPr="006651B2">
        <w:t>Quicquid ad aspectum seruiet usque tuum.</w:t>
      </w:r>
    </w:p>
    <w:p w14:paraId="2B38F9BD" w14:textId="77777777" w:rsidR="00490452" w:rsidRDefault="004634C3" w:rsidP="000467A1">
      <w:pPr>
        <w:pStyle w:val="DraCorstandard"/>
      </w:pPr>
      <w:r w:rsidRPr="00D17E65">
        <w:rPr>
          <w:rStyle w:val="DraCorlinenumber"/>
        </w:rPr>
        <w:t>(180)</w:t>
      </w:r>
      <w:r w:rsidRPr="006651B2">
        <w:t xml:space="preserve"> Quicquid habet Croesus, quid pugnax ipse Darius,</w:t>
      </w:r>
    </w:p>
    <w:p w14:paraId="0BEE782A" w14:textId="76BF7F51" w:rsidR="0040329D" w:rsidRDefault="00D212DE" w:rsidP="000467A1">
      <w:pPr>
        <w:pStyle w:val="DraCorstandard"/>
      </w:pPr>
      <w:r>
        <w:t xml:space="preserve"> </w:t>
      </w:r>
      <w:r w:rsidR="004634C3" w:rsidRPr="006651B2">
        <w:t>Quid regum soboles/ purpureumque genus</w:t>
      </w:r>
    </w:p>
    <w:p w14:paraId="5BE88046" w14:textId="77777777" w:rsidR="00490452" w:rsidRDefault="004634C3" w:rsidP="000467A1">
      <w:pPr>
        <w:pStyle w:val="DraCorstandard"/>
      </w:pPr>
      <w:r w:rsidRPr="006651B2">
        <w:t>Quod tenet &amp; pontus, quod totus possidet orbis,</w:t>
      </w:r>
    </w:p>
    <w:p w14:paraId="3334C538" w14:textId="0ABEF573" w:rsidR="0040329D" w:rsidRDefault="00D212DE" w:rsidP="000467A1">
      <w:pPr>
        <w:pStyle w:val="DraCorstandard"/>
      </w:pPr>
      <w:r>
        <w:t xml:space="preserve"> </w:t>
      </w:r>
      <w:r w:rsidR="004634C3" w:rsidRPr="006651B2">
        <w:t>Quod uidet Eous Phoebus/ &amp; occiduus.</w:t>
      </w:r>
    </w:p>
    <w:p w14:paraId="3B470D9F" w14:textId="77777777" w:rsidR="0040329D" w:rsidRDefault="004634C3" w:rsidP="000467A1">
      <w:pPr>
        <w:pStyle w:val="DraCorstandard"/>
      </w:pPr>
      <w:r w:rsidRPr="006651B2">
        <w:t>Me duce uictrici dextro, gladioque tenebis,</w:t>
      </w:r>
    </w:p>
    <w:p w14:paraId="1A64A0AF" w14:textId="22680E7C" w:rsidR="0040329D" w:rsidRDefault="004634C3" w:rsidP="000467A1">
      <w:pPr>
        <w:pStyle w:val="DraCorstandard"/>
      </w:pPr>
      <w:r w:rsidRPr="00D17E65">
        <w:rPr>
          <w:rStyle w:val="DraCorlinenumber"/>
        </w:rPr>
        <w:lastRenderedPageBreak/>
        <w:t>(185)</w:t>
      </w:r>
      <w:r w:rsidR="00D212DE" w:rsidRPr="00D17E65">
        <w:rPr>
          <w:rStyle w:val="DraCorlinenumber"/>
        </w:rPr>
        <w:t xml:space="preserve"> </w:t>
      </w:r>
      <w:r w:rsidRPr="006651B2">
        <w:t>Rex eris indomitus, imperioque potens.</w:t>
      </w:r>
    </w:p>
    <w:p w14:paraId="3CC9DE3C" w14:textId="77777777" w:rsidR="00490452" w:rsidRDefault="004634C3" w:rsidP="000467A1">
      <w:pPr>
        <w:pStyle w:val="DraCorstandard"/>
      </w:pPr>
      <w:r w:rsidRPr="006651B2">
        <w:t>Da pomum nitidum, nec me formosior ulla</w:t>
      </w:r>
    </w:p>
    <w:p w14:paraId="10B4DBFD" w14:textId="523B8EC4" w:rsidR="00490452" w:rsidRDefault="00D212DE" w:rsidP="000467A1">
      <w:pPr>
        <w:pStyle w:val="DraCorstandard"/>
      </w:pPr>
      <w:r>
        <w:t xml:space="preserve"> </w:t>
      </w:r>
      <w:r w:rsidR="004634C3" w:rsidRPr="006651B2">
        <w:t>Sit modo Priamedes, sic quoque iustus eris.</w:t>
      </w:r>
    </w:p>
    <w:p w14:paraId="7EFCE4CD" w14:textId="33179DF4" w:rsidR="0040329D" w:rsidRPr="009C4439" w:rsidRDefault="00D212DE" w:rsidP="000467A1">
      <w:pPr>
        <w:pStyle w:val="DraCorstandard"/>
        <w:rPr>
          <w:rStyle w:val="DraCorstagedirectionsetc"/>
        </w:rPr>
      </w:pPr>
      <w:r w:rsidRPr="009C4439">
        <w:rPr>
          <w:rStyle w:val="DraCorstagedirectionsetc"/>
        </w:rPr>
        <w:t xml:space="preserve"> </w:t>
      </w:r>
      <w:r w:rsidR="004634C3" w:rsidRPr="009C4439">
        <w:rPr>
          <w:rStyle w:val="DraCorstagedirectionsetc"/>
        </w:rPr>
        <w:t>Venus Helenam &amp; corporis uoluptates spondet.</w:t>
      </w:r>
    </w:p>
    <w:p w14:paraId="7CFC3200" w14:textId="77777777" w:rsidR="0040329D" w:rsidRDefault="004634C3" w:rsidP="000467A1">
      <w:pPr>
        <w:pStyle w:val="DraCorstandard"/>
      </w:pPr>
      <w:r>
        <w:t>SVblimen sophiam promisit docta Minerua</w:t>
      </w:r>
    </w:p>
    <w:p w14:paraId="7E9DF47E" w14:textId="2096ECC1" w:rsidR="0040329D" w:rsidRDefault="004634C3" w:rsidP="000467A1">
      <w:pPr>
        <w:pStyle w:val="DraCorstandard"/>
      </w:pPr>
      <w:r w:rsidRPr="00D17E65">
        <w:rPr>
          <w:rStyle w:val="DraCorlinenumber"/>
        </w:rPr>
        <w:t>(190)</w:t>
      </w:r>
      <w:r w:rsidR="00D212DE" w:rsidRPr="00D17E65">
        <w:rPr>
          <w:rStyle w:val="DraCorlinenumber"/>
        </w:rPr>
        <w:t xml:space="preserve"> </w:t>
      </w:r>
      <w:r>
        <w:t>Et contemplatus pectoris aethereos.</w:t>
      </w:r>
    </w:p>
    <w:p w14:paraId="39960006" w14:textId="77777777" w:rsidR="00490452" w:rsidRDefault="004634C3" w:rsidP="000467A1">
      <w:pPr>
        <w:pStyle w:val="DraCorstandard"/>
      </w:pPr>
      <w:r>
        <w:t>Promisit superum sedes rerumque latentes</w:t>
      </w:r>
    </w:p>
    <w:p w14:paraId="2E01D9BF" w14:textId="6439FFFF" w:rsidR="00F10200" w:rsidRDefault="00D212DE" w:rsidP="000467A1">
      <w:pPr>
        <w:pStyle w:val="DraCorstandard"/>
      </w:pPr>
      <w:r>
        <w:t xml:space="preserve"> </w:t>
      </w:r>
      <w:r w:rsidR="004634C3">
        <w:t>Secessus animi &amp; commoda plura tui.</w:t>
      </w:r>
    </w:p>
    <w:p w14:paraId="6D669C17" w14:textId="6B237EAF" w:rsidR="00490452" w:rsidRDefault="004634C3" w:rsidP="000467A1">
      <w:pPr>
        <w:pStyle w:val="DraCorstandard"/>
      </w:pPr>
      <w:r>
        <w:t xml:space="preserve">Diuitias amplas siquidem Saturnia </w:t>
      </w:r>
      <w:r w:rsidR="009B09B4">
        <w:t>Iuno</w:t>
      </w:r>
      <w:r>
        <w:t>/</w:t>
      </w:r>
    </w:p>
    <w:p w14:paraId="38E3A72F" w14:textId="54FD7F4F" w:rsidR="0040329D" w:rsidRDefault="00D212DE" w:rsidP="000467A1">
      <w:pPr>
        <w:pStyle w:val="DraCorstandard"/>
      </w:pPr>
      <w:r>
        <w:t xml:space="preserve"> </w:t>
      </w:r>
      <w:r w:rsidR="004634C3">
        <w:t>Et tibi regales ecce spopondit opes.</w:t>
      </w:r>
    </w:p>
    <w:p w14:paraId="6A993325" w14:textId="77777777" w:rsidR="00490452" w:rsidRDefault="004634C3" w:rsidP="000467A1">
      <w:pPr>
        <w:pStyle w:val="DraCorstandard"/>
      </w:pPr>
      <w:r w:rsidRPr="00D17E65">
        <w:rPr>
          <w:rStyle w:val="DraCorlinenumber"/>
        </w:rPr>
        <w:t xml:space="preserve">(195) </w:t>
      </w:r>
      <w:r w:rsidRPr="006651B2">
        <w:t>Te regem Phrygiae statuit, tibi pergama celsa</w:t>
      </w:r>
    </w:p>
    <w:p w14:paraId="0579C538" w14:textId="436C1F9E" w:rsidR="0040329D" w:rsidRDefault="00D212DE" w:rsidP="000467A1">
      <w:pPr>
        <w:pStyle w:val="DraCorstandard"/>
      </w:pPr>
      <w:r>
        <w:t xml:space="preserve"> </w:t>
      </w:r>
      <w:r w:rsidR="004634C3" w:rsidRPr="006651B2">
        <w:t>Promisit, patriae tectaque magna tuae.</w:t>
      </w:r>
    </w:p>
    <w:p w14:paraId="07AB6133" w14:textId="77777777" w:rsidR="00490452" w:rsidRDefault="004634C3" w:rsidP="000467A1">
      <w:pPr>
        <w:pStyle w:val="DraCorstandard"/>
      </w:pPr>
      <w:r w:rsidRPr="006651B2">
        <w:t>Accipe priamides Veneris promissa loquentis,</w:t>
      </w:r>
    </w:p>
    <w:p w14:paraId="682A2721" w14:textId="49B31ABC" w:rsidR="0040329D" w:rsidRDefault="00D212DE" w:rsidP="000467A1">
      <w:pPr>
        <w:pStyle w:val="DraCorstandard"/>
      </w:pPr>
      <w:r>
        <w:t xml:space="preserve"> </w:t>
      </w:r>
      <w:r w:rsidR="004634C3" w:rsidRPr="006651B2">
        <w:t>Da quoque nunc placidas ad mea uerba moras.</w:t>
      </w:r>
    </w:p>
    <w:p w14:paraId="17FED9CA" w14:textId="77777777" w:rsidR="0040329D" w:rsidRDefault="004634C3" w:rsidP="000467A1">
      <w:pPr>
        <w:pStyle w:val="DraCorstandard"/>
      </w:pPr>
      <w:r w:rsidRPr="006651B2">
        <w:t>Non tibi polliceor sophiae spectacula diuae,</w:t>
      </w:r>
    </w:p>
    <w:p w14:paraId="429BD7EB" w14:textId="3DE51E09" w:rsidR="0040329D" w:rsidRDefault="004634C3" w:rsidP="000467A1">
      <w:pPr>
        <w:pStyle w:val="DraCorstandard"/>
      </w:pPr>
      <w:r w:rsidRPr="00D17E65">
        <w:rPr>
          <w:rStyle w:val="DraCorlinenumber"/>
        </w:rPr>
        <w:t>(200)</w:t>
      </w:r>
      <w:r w:rsidR="00D212DE" w:rsidRPr="00D17E65">
        <w:rPr>
          <w:rStyle w:val="DraCorlinenumber"/>
        </w:rPr>
        <w:t xml:space="preserve"> </w:t>
      </w:r>
      <w:r w:rsidRPr="006651B2">
        <w:t>Non gazas auidas/ imperiumque ne potens.</w:t>
      </w:r>
    </w:p>
    <w:p w14:paraId="62C3EC7D" w14:textId="77777777" w:rsidR="00490452" w:rsidRDefault="004634C3" w:rsidP="000467A1">
      <w:pPr>
        <w:pStyle w:val="DraCorstandard"/>
      </w:pPr>
      <w:r w:rsidRPr="006651B2">
        <w:t>Filius es regis, quo uix modo ditior ullus</w:t>
      </w:r>
    </w:p>
    <w:p w14:paraId="0D79188C" w14:textId="6596A94C" w:rsidR="0040329D" w:rsidRDefault="00D212DE" w:rsidP="000467A1">
      <w:pPr>
        <w:pStyle w:val="DraCorstandard"/>
      </w:pPr>
      <w:r>
        <w:t xml:space="preserve"> </w:t>
      </w:r>
      <w:r w:rsidR="004634C3" w:rsidRPr="006651B2">
        <w:t>Viuit, magnanimo qui tibi sceptra dabit</w:t>
      </w:r>
    </w:p>
    <w:p w14:paraId="6E025049" w14:textId="77777777" w:rsidR="00490452" w:rsidRDefault="004634C3" w:rsidP="000467A1">
      <w:pPr>
        <w:pStyle w:val="DraCorstandard"/>
      </w:pPr>
      <w:r w:rsidRPr="006651B2">
        <w:t>Tu sapis usque satis, non te spectare decebit,</w:t>
      </w:r>
    </w:p>
    <w:p w14:paraId="29F493CC" w14:textId="2165E350" w:rsidR="0040329D" w:rsidRDefault="00D212DE" w:rsidP="000467A1">
      <w:pPr>
        <w:pStyle w:val="DraCorstandard"/>
      </w:pPr>
      <w:r>
        <w:t xml:space="preserve"> </w:t>
      </w:r>
      <w:r w:rsidR="004634C3" w:rsidRPr="006651B2">
        <w:t>Vel cursus coeli, stelliferosue polos.</w:t>
      </w:r>
    </w:p>
    <w:p w14:paraId="43CBFCDB" w14:textId="77777777" w:rsidR="00490452" w:rsidRDefault="004634C3" w:rsidP="000467A1">
      <w:pPr>
        <w:pStyle w:val="DraCorstandard"/>
      </w:pPr>
      <w:r w:rsidRPr="00D17E65">
        <w:rPr>
          <w:rStyle w:val="DraCorlinenumber"/>
        </w:rPr>
        <w:t xml:space="preserve">(205) </w:t>
      </w:r>
      <w:r w:rsidRPr="006651B2">
        <w:t>Nil ad te sophiae spectant monumenta sacratae</w:t>
      </w:r>
    </w:p>
    <w:p w14:paraId="3E131BA3" w14:textId="6EFA4655" w:rsidR="0040329D" w:rsidRDefault="00D212DE" w:rsidP="000467A1">
      <w:pPr>
        <w:pStyle w:val="DraCorstandard"/>
      </w:pPr>
      <w:r>
        <w:t xml:space="preserve"> </w:t>
      </w:r>
      <w:r w:rsidR="004634C3" w:rsidRPr="006651B2">
        <w:t>Hanc curam senibus da quoque philosophis.</w:t>
      </w:r>
    </w:p>
    <w:p w14:paraId="19D43B08" w14:textId="77777777" w:rsidR="00490452" w:rsidRDefault="004634C3" w:rsidP="000467A1">
      <w:pPr>
        <w:pStyle w:val="DraCorstandard"/>
      </w:pPr>
      <w:r w:rsidRPr="006651B2">
        <w:t>Nec tu pauper eges opibus, qui regna paterna</w:t>
      </w:r>
    </w:p>
    <w:p w14:paraId="625290C4" w14:textId="65E62A8C" w:rsidR="0040329D" w:rsidRDefault="00D212DE" w:rsidP="000467A1">
      <w:pPr>
        <w:pStyle w:val="DraCorstandard"/>
      </w:pPr>
      <w:r>
        <w:t xml:space="preserve"> </w:t>
      </w:r>
      <w:r w:rsidR="004634C3" w:rsidRPr="006651B2">
        <w:t>Haeres expectas, imperiumque phrygum.</w:t>
      </w:r>
    </w:p>
    <w:p w14:paraId="58AA3261" w14:textId="77777777" w:rsidR="0040329D" w:rsidRDefault="004634C3" w:rsidP="000467A1">
      <w:pPr>
        <w:pStyle w:val="DraCorstandard"/>
      </w:pPr>
      <w:r w:rsidRPr="006651B2">
        <w:t>Aspice priamides quales praestare triumphos,</w:t>
      </w:r>
    </w:p>
    <w:p w14:paraId="1673F31F" w14:textId="2D577307" w:rsidR="0040329D" w:rsidRDefault="004634C3" w:rsidP="000467A1">
      <w:pPr>
        <w:pStyle w:val="DraCorstandard"/>
      </w:pPr>
      <w:r w:rsidRPr="00D17E65">
        <w:rPr>
          <w:rStyle w:val="DraCorlinenumber"/>
        </w:rPr>
        <w:t>(210)</w:t>
      </w:r>
      <w:r w:rsidR="00D212DE" w:rsidRPr="00D17E65">
        <w:rPr>
          <w:rStyle w:val="DraCorlinenumber"/>
        </w:rPr>
        <w:t xml:space="preserve"> </w:t>
      </w:r>
      <w:r w:rsidRPr="006651B2">
        <w:t>Delitias quantas uel tibi rite queam.</w:t>
      </w:r>
    </w:p>
    <w:p w14:paraId="7DBF2847" w14:textId="77777777" w:rsidR="00490452" w:rsidRDefault="004634C3" w:rsidP="000467A1">
      <w:pPr>
        <w:pStyle w:val="DraCorstandard"/>
      </w:pPr>
      <w:r w:rsidRPr="006651B2">
        <w:lastRenderedPageBreak/>
        <w:t>Delitias promitto tibi, mollesque puellas/</w:t>
      </w:r>
    </w:p>
    <w:p w14:paraId="54F69208" w14:textId="29F25569" w:rsidR="0040329D" w:rsidRDefault="00D212DE" w:rsidP="000467A1">
      <w:pPr>
        <w:pStyle w:val="DraCorstandard"/>
      </w:pPr>
      <w:r>
        <w:t xml:space="preserve"> </w:t>
      </w:r>
      <w:r w:rsidR="004634C3" w:rsidRPr="006651B2">
        <w:t>Corporis illecebras, polliceorque tibi.</w:t>
      </w:r>
    </w:p>
    <w:p w14:paraId="25244F38" w14:textId="77777777" w:rsidR="00490452" w:rsidRDefault="004634C3" w:rsidP="000467A1">
      <w:pPr>
        <w:pStyle w:val="DraCorstandard"/>
      </w:pPr>
      <w:r w:rsidRPr="006651B2">
        <w:t>lucundos Cytharae modulos, plectrumque sonorum</w:t>
      </w:r>
    </w:p>
    <w:p w14:paraId="23E2A499" w14:textId="75E39147" w:rsidR="0040329D" w:rsidRDefault="00D212DE" w:rsidP="000467A1">
      <w:pPr>
        <w:pStyle w:val="DraCorstandard"/>
      </w:pPr>
      <w:r>
        <w:t xml:space="preserve"> </w:t>
      </w:r>
      <w:r w:rsidR="004634C3" w:rsidRPr="006651B2">
        <w:t>Spondeo, lasciuas atque in amore uias.</w:t>
      </w:r>
    </w:p>
    <w:p w14:paraId="7D8D3B04" w14:textId="77777777" w:rsidR="00490452" w:rsidRDefault="004634C3" w:rsidP="000467A1">
      <w:pPr>
        <w:pStyle w:val="DraCorstandard"/>
      </w:pPr>
      <w:r w:rsidRPr="00D17E65">
        <w:rPr>
          <w:rStyle w:val="DraCorlinenumber"/>
        </w:rPr>
        <w:t xml:space="preserve">(215) </w:t>
      </w:r>
      <w:r w:rsidRPr="006651B2">
        <w:t>Lusus/ &amp; risus, &amp; cantica plena iocorum,</w:t>
      </w:r>
    </w:p>
    <w:p w14:paraId="15E2BC16" w14:textId="32202191" w:rsidR="0040329D" w:rsidRDefault="00D212DE" w:rsidP="000467A1">
      <w:pPr>
        <w:pStyle w:val="DraCorstandard"/>
      </w:pPr>
      <w:r>
        <w:t xml:space="preserve"> </w:t>
      </w:r>
      <w:r w:rsidR="004634C3" w:rsidRPr="006651B2">
        <w:t>Et tibi sorbenti basia blanda dabo.</w:t>
      </w:r>
    </w:p>
    <w:p w14:paraId="50C62C36" w14:textId="77777777" w:rsidR="00490452" w:rsidRDefault="004634C3" w:rsidP="000467A1">
      <w:pPr>
        <w:pStyle w:val="DraCorstandard"/>
      </w:pPr>
      <w:r w:rsidRPr="006651B2">
        <w:t>Quicquid habere cupis uolucer tibi sponte Cupido</w:t>
      </w:r>
    </w:p>
    <w:p w14:paraId="279A0C44" w14:textId="46F817E6" w:rsidR="0040329D" w:rsidRDefault="00D212DE" w:rsidP="000467A1">
      <w:pPr>
        <w:pStyle w:val="DraCorstandard"/>
      </w:pPr>
      <w:r>
        <w:t xml:space="preserve"> </w:t>
      </w:r>
      <w:r w:rsidR="004634C3" w:rsidRPr="006651B2">
        <w:t>Praestabit, uotis seruiet inde tuis.</w:t>
      </w:r>
    </w:p>
    <w:p w14:paraId="24BA74F2" w14:textId="77777777" w:rsidR="0040329D" w:rsidRDefault="004634C3" w:rsidP="000467A1">
      <w:pPr>
        <w:pStyle w:val="DraCorstandard"/>
      </w:pPr>
      <w:r w:rsidRPr="006651B2">
        <w:t>Si me formosam pomo donaueris aureo,</w:t>
      </w:r>
    </w:p>
    <w:p w14:paraId="4E3BF319" w14:textId="70FFB245" w:rsidR="0040329D" w:rsidRDefault="004634C3" w:rsidP="000467A1">
      <w:pPr>
        <w:pStyle w:val="DraCorstandard"/>
      </w:pPr>
      <w:r w:rsidRPr="00D17E65">
        <w:rPr>
          <w:rStyle w:val="DraCorlinenumber"/>
        </w:rPr>
        <w:t>(220)</w:t>
      </w:r>
      <w:r w:rsidR="00D212DE" w:rsidRPr="00D17E65">
        <w:rPr>
          <w:rStyle w:val="DraCorlinenumber"/>
        </w:rPr>
        <w:t xml:space="preserve"> </w:t>
      </w:r>
      <w:r w:rsidRPr="006651B2">
        <w:t>Si me precipuam dixeris esse deam.</w:t>
      </w:r>
    </w:p>
    <w:p w14:paraId="19BFE842" w14:textId="77777777" w:rsidR="00490452" w:rsidRDefault="004634C3" w:rsidP="000467A1">
      <w:pPr>
        <w:pStyle w:val="DraCorstandard"/>
      </w:pPr>
      <w:r w:rsidRPr="006651B2">
        <w:t>Inter reginas graecas, pulchrasque Lacenas</w:t>
      </w:r>
    </w:p>
    <w:p w14:paraId="03386E46" w14:textId="3BEA08DB" w:rsidR="0040329D" w:rsidRDefault="00D212DE" w:rsidP="000467A1">
      <w:pPr>
        <w:pStyle w:val="DraCorstandard"/>
      </w:pPr>
      <w:r>
        <w:t xml:space="preserve"> </w:t>
      </w:r>
      <w:r w:rsidR="004634C3" w:rsidRPr="006651B2">
        <w:t>Loedeam niueam sponte dicabo tibi.</w:t>
      </w:r>
    </w:p>
    <w:p w14:paraId="7B3A6D58" w14:textId="2EB57AE5" w:rsidR="00F10200" w:rsidRPr="00C64D8A" w:rsidRDefault="004634C3" w:rsidP="000467A1">
      <w:pPr>
        <w:pStyle w:val="DraCorstandard"/>
        <w:rPr>
          <w:rStyle w:val="DraCorpagebreak"/>
        </w:rPr>
      </w:pPr>
      <w:r w:rsidRPr="00C64D8A">
        <w:rPr>
          <w:rStyle w:val="DraCorpagebreak"/>
        </w:rPr>
        <w:t>B ii</w:t>
      </w:r>
    </w:p>
    <w:p w14:paraId="4D8F35D5" w14:textId="77777777" w:rsidR="00490452" w:rsidRDefault="004634C3" w:rsidP="000467A1">
      <w:pPr>
        <w:pStyle w:val="DraCorstandard"/>
      </w:pPr>
      <w:r w:rsidRPr="006651B2">
        <w:t>Et molles Helenae risus tibi spondeo, quid vis</w:t>
      </w:r>
    </w:p>
    <w:p w14:paraId="4A6D56D5" w14:textId="0A565D68" w:rsidR="0040329D" w:rsidRDefault="00D212DE" w:rsidP="000467A1">
      <w:pPr>
        <w:pStyle w:val="DraCorstandard"/>
      </w:pPr>
      <w:r>
        <w:t xml:space="preserve"> </w:t>
      </w:r>
      <w:r w:rsidR="004634C3" w:rsidRPr="006651B2">
        <w:t>Quod magis efficiam pignora certa tenes.</w:t>
      </w:r>
    </w:p>
    <w:p w14:paraId="4D97FC71" w14:textId="77777777" w:rsidR="00490452" w:rsidRDefault="004634C3" w:rsidP="000467A1">
      <w:pPr>
        <w:pStyle w:val="DraCorstandard"/>
      </w:pPr>
      <w:r w:rsidRPr="00D17E65">
        <w:rPr>
          <w:rStyle w:val="DraCorlinenumber"/>
        </w:rPr>
        <w:t>(225)</w:t>
      </w:r>
      <w:r w:rsidRPr="006651B2">
        <w:t xml:space="preserve"> Da modo descriptum pomum, te iudice dicar</w:t>
      </w:r>
    </w:p>
    <w:p w14:paraId="077EAF05" w14:textId="6A88C133" w:rsidR="00490452" w:rsidRDefault="00D212DE" w:rsidP="000467A1">
      <w:pPr>
        <w:pStyle w:val="DraCorstandard"/>
      </w:pPr>
      <w:r>
        <w:t xml:space="preserve"> </w:t>
      </w:r>
      <w:r w:rsidR="004634C3" w:rsidRPr="006651B2">
        <w:t>Pulchrior his nymphis, atque uenusta magis.</w:t>
      </w:r>
    </w:p>
    <w:p w14:paraId="0ABFD60F" w14:textId="012268C8" w:rsidR="00F10200" w:rsidRPr="009C4439" w:rsidRDefault="00D212DE" w:rsidP="000467A1">
      <w:pPr>
        <w:pStyle w:val="DraCorstandard"/>
        <w:rPr>
          <w:rStyle w:val="DraCorstagedirectionsetc"/>
        </w:rPr>
      </w:pPr>
      <w:r w:rsidRPr="009C4439">
        <w:rPr>
          <w:rStyle w:val="DraCorstagedirectionsetc"/>
        </w:rPr>
        <w:t xml:space="preserve"> </w:t>
      </w:r>
      <w:r w:rsidR="004634C3" w:rsidRPr="009C4439">
        <w:rPr>
          <w:rStyle w:val="DraCorstagedirectionsetc"/>
        </w:rPr>
        <w:t>Paris respondendo Veneri tandem pomum ueluti pulchriori adsignat atque porrigit.</w:t>
      </w:r>
    </w:p>
    <w:p w14:paraId="2BFBD039" w14:textId="77777777" w:rsidR="00490452" w:rsidRDefault="004634C3" w:rsidP="000467A1">
      <w:pPr>
        <w:pStyle w:val="DraCorstandard"/>
      </w:pPr>
      <w:r>
        <w:t>ET si pastor ego frondosis natus in antris</w:t>
      </w:r>
    </w:p>
    <w:p w14:paraId="6D8A57F6" w14:textId="2FEA06BF" w:rsidR="0040329D" w:rsidRDefault="00D212DE" w:rsidP="000467A1">
      <w:pPr>
        <w:pStyle w:val="DraCorstandard"/>
      </w:pPr>
      <w:r>
        <w:t xml:space="preserve"> </w:t>
      </w:r>
      <w:r w:rsidR="004634C3">
        <w:t>Ductaui pecudes, lanigerosque greges.</w:t>
      </w:r>
    </w:p>
    <w:p w14:paraId="6C387534" w14:textId="77777777" w:rsidR="0040329D" w:rsidRDefault="004634C3" w:rsidP="000467A1">
      <w:pPr>
        <w:pStyle w:val="DraCorstandard"/>
      </w:pPr>
      <w:r>
        <w:t>Expers consilii quem nec solertia rerum</w:t>
      </w:r>
    </w:p>
    <w:p w14:paraId="760B2DC7" w14:textId="5C09463E" w:rsidR="0040329D" w:rsidRDefault="004634C3" w:rsidP="000467A1">
      <w:pPr>
        <w:pStyle w:val="DraCorstandard"/>
      </w:pPr>
      <w:r w:rsidRPr="00D17E65">
        <w:rPr>
          <w:rStyle w:val="DraCorlinenumber"/>
        </w:rPr>
        <w:t>(230)</w:t>
      </w:r>
      <w:r w:rsidR="00D212DE" w:rsidRPr="00D17E65">
        <w:rPr>
          <w:rStyle w:val="DraCorlinenumber"/>
        </w:rPr>
        <w:t xml:space="preserve"> </w:t>
      </w:r>
      <w:r>
        <w:t>Edocuit, stabulis aptior, aut triuiis.</w:t>
      </w:r>
    </w:p>
    <w:p w14:paraId="3AFDAA78" w14:textId="77777777" w:rsidR="00490452" w:rsidRDefault="004634C3" w:rsidP="000467A1">
      <w:pPr>
        <w:pStyle w:val="DraCorstandard"/>
      </w:pPr>
      <w:r>
        <w:t>Me tamen ad grandem litem Cylienius ales</w:t>
      </w:r>
    </w:p>
    <w:p w14:paraId="7A633ED0" w14:textId="24C9B35E" w:rsidR="0040329D" w:rsidRDefault="00D212DE" w:rsidP="000467A1">
      <w:pPr>
        <w:pStyle w:val="DraCorstandard"/>
      </w:pPr>
      <w:r>
        <w:t xml:space="preserve"> </w:t>
      </w:r>
      <w:r w:rsidR="004634C3">
        <w:t>Acciuit, pomum credidit atque mihi.</w:t>
      </w:r>
    </w:p>
    <w:p w14:paraId="7747C73C" w14:textId="77777777" w:rsidR="00490452" w:rsidRDefault="004634C3" w:rsidP="000467A1">
      <w:pPr>
        <w:pStyle w:val="DraCorstandard"/>
      </w:pPr>
      <w:r w:rsidRPr="006651B2">
        <w:t>E nostris utinam manibus reuocaret olympi</w:t>
      </w:r>
    </w:p>
    <w:p w14:paraId="0F9E51FB" w14:textId="47906C68" w:rsidR="0040329D" w:rsidRDefault="00D212DE" w:rsidP="000467A1">
      <w:pPr>
        <w:pStyle w:val="DraCorstandard"/>
      </w:pPr>
      <w:r>
        <w:t xml:space="preserve"> </w:t>
      </w:r>
      <w:r w:rsidR="004634C3" w:rsidRPr="006651B2">
        <w:t>Hoc pomum domitor/ Iudiciique parens.</w:t>
      </w:r>
    </w:p>
    <w:p w14:paraId="5163B502" w14:textId="77777777" w:rsidR="00490452" w:rsidRDefault="004634C3" w:rsidP="000467A1">
      <w:pPr>
        <w:pStyle w:val="DraCorstandard"/>
      </w:pPr>
      <w:r w:rsidRPr="00D17E65">
        <w:rPr>
          <w:rStyle w:val="DraCorlinenumber"/>
        </w:rPr>
        <w:lastRenderedPageBreak/>
        <w:t xml:space="preserve">(235) </w:t>
      </w:r>
      <w:r>
        <w:t>Iudicium formae presens sudore laborat,</w:t>
      </w:r>
    </w:p>
    <w:p w14:paraId="1038C67C" w14:textId="124196DC" w:rsidR="0040329D" w:rsidRDefault="00D212DE" w:rsidP="000467A1">
      <w:pPr>
        <w:pStyle w:val="DraCorstandard"/>
      </w:pPr>
      <w:r>
        <w:t xml:space="preserve"> </w:t>
      </w:r>
      <w:r w:rsidR="004634C3">
        <w:t>Et caput in sensus distrahit innumeros.</w:t>
      </w:r>
    </w:p>
    <w:p w14:paraId="733AC30A" w14:textId="77777777" w:rsidR="00490452" w:rsidRDefault="004634C3" w:rsidP="000467A1">
      <w:pPr>
        <w:pStyle w:val="DraCorstandard"/>
      </w:pPr>
      <w:r>
        <w:t>Virtutem pallas spondet, Saturnia regni</w:t>
      </w:r>
    </w:p>
    <w:p w14:paraId="03F308C2" w14:textId="6BA5B2FE" w:rsidR="0040329D" w:rsidRDefault="00D212DE" w:rsidP="000467A1">
      <w:pPr>
        <w:pStyle w:val="DraCorstandard"/>
      </w:pPr>
      <w:r>
        <w:t xml:space="preserve"> </w:t>
      </w:r>
      <w:r w:rsidR="004634C3">
        <w:t>Sceptra superba, leues &amp; Cytherea iocos.</w:t>
      </w:r>
    </w:p>
    <w:p w14:paraId="29F96AF6" w14:textId="77777777" w:rsidR="0040329D" w:rsidRDefault="004634C3" w:rsidP="000467A1">
      <w:pPr>
        <w:pStyle w:val="DraCorstandard"/>
      </w:pPr>
      <w:r>
        <w:t>“Virtus est pulchrum precium, donumque fatemur</w:t>
      </w:r>
    </w:p>
    <w:p w14:paraId="0B5058D6" w14:textId="11B028BF" w:rsidR="0040329D" w:rsidRDefault="004634C3" w:rsidP="000467A1">
      <w:pPr>
        <w:pStyle w:val="DraCorstandard"/>
      </w:pPr>
      <w:r w:rsidRPr="00D17E65">
        <w:rPr>
          <w:rStyle w:val="DraCorlinenumber"/>
        </w:rPr>
        <w:t>(240)</w:t>
      </w:r>
      <w:r w:rsidR="00D212DE">
        <w:t xml:space="preserve"> </w:t>
      </w:r>
      <w:r>
        <w:t>Regius in primis est &amp; amandus honor.”</w:t>
      </w:r>
    </w:p>
    <w:p w14:paraId="6F1D1936" w14:textId="77777777" w:rsidR="00490452" w:rsidRDefault="004634C3" w:rsidP="000467A1">
      <w:pPr>
        <w:pStyle w:val="DraCorstandard"/>
      </w:pPr>
      <w:r w:rsidRPr="006651B2">
        <w:t>Blanda uoluptatis nec premia sunt fugienda</w:t>
      </w:r>
    </w:p>
    <w:p w14:paraId="417AF09E" w14:textId="442BF978" w:rsidR="00490452" w:rsidRDefault="00D212DE" w:rsidP="000467A1">
      <w:pPr>
        <w:pStyle w:val="DraCorstandard"/>
      </w:pPr>
      <w:r>
        <w:t xml:space="preserve"> </w:t>
      </w:r>
      <w:r w:rsidR="004634C3" w:rsidRPr="006651B2">
        <w:t>Quid iudex faciam. quidue petitus agam?</w:t>
      </w:r>
    </w:p>
    <w:p w14:paraId="6F7F94CB" w14:textId="77777777" w:rsidR="00490452" w:rsidRDefault="004634C3" w:rsidP="000467A1">
      <w:pPr>
        <w:pStyle w:val="DraCorstandard"/>
      </w:pPr>
      <w:r w:rsidRPr="006651B2">
        <w:t>Virtutem non curo grauem, sophiaeque penetral</w:t>
      </w:r>
    </w:p>
    <w:p w14:paraId="27EB7F4B" w14:textId="4C4D6160" w:rsidR="0040329D" w:rsidRDefault="00D212DE" w:rsidP="000467A1">
      <w:pPr>
        <w:pStyle w:val="DraCorstandard"/>
      </w:pPr>
      <w:r>
        <w:t xml:space="preserve"> </w:t>
      </w:r>
      <w:r w:rsidR="004634C3" w:rsidRPr="006651B2">
        <w:t>Quid mihi de superis rebus/ &amp; aethereis.</w:t>
      </w:r>
    </w:p>
    <w:p w14:paraId="1408E670" w14:textId="77777777" w:rsidR="00490452" w:rsidRDefault="004634C3" w:rsidP="000467A1">
      <w:pPr>
        <w:pStyle w:val="DraCorstandard"/>
      </w:pPr>
      <w:r w:rsidRPr="00D17E65">
        <w:rPr>
          <w:rStyle w:val="DraCorlinenumber"/>
        </w:rPr>
        <w:t xml:space="preserve">(245) </w:t>
      </w:r>
      <w:r w:rsidRPr="006651B2">
        <w:t>Quid mihi de regnis, cum nulla beatior ora</w:t>
      </w:r>
    </w:p>
    <w:p w14:paraId="69C6BDF0" w14:textId="69DCD5EC" w:rsidR="0040329D" w:rsidRDefault="00D212DE" w:rsidP="000467A1">
      <w:pPr>
        <w:pStyle w:val="DraCorstandard"/>
      </w:pPr>
      <w:r>
        <w:t xml:space="preserve"> </w:t>
      </w:r>
      <w:r w:rsidR="004634C3" w:rsidRPr="006651B2">
        <w:t>Sit terris patriis, Iliadumque solo.</w:t>
      </w:r>
    </w:p>
    <w:p w14:paraId="3CDED4B7" w14:textId="77777777" w:rsidR="00490452" w:rsidRDefault="004634C3" w:rsidP="000467A1">
      <w:pPr>
        <w:pStyle w:val="DraCorstandard"/>
      </w:pPr>
      <w:r w:rsidRPr="006651B2">
        <w:t>Sceptra parens Asiae stabili ditissima iure</w:t>
      </w:r>
    </w:p>
    <w:p w14:paraId="07CD08E7" w14:textId="3A8B6200" w:rsidR="0040329D" w:rsidRDefault="00D212DE" w:rsidP="000467A1">
      <w:pPr>
        <w:pStyle w:val="DraCorstandard"/>
      </w:pPr>
      <w:r>
        <w:t xml:space="preserve"> </w:t>
      </w:r>
      <w:r w:rsidR="004634C3" w:rsidRPr="006651B2">
        <w:t>Possidet, Heredem me facietque suum.</w:t>
      </w:r>
    </w:p>
    <w:p w14:paraId="7A1E5360" w14:textId="77777777" w:rsidR="0040329D" w:rsidRDefault="004634C3" w:rsidP="000467A1">
      <w:pPr>
        <w:pStyle w:val="DraCorstandard"/>
      </w:pPr>
      <w:r>
        <w:t>Solas delitias, solas quoque corporis huius</w:t>
      </w:r>
    </w:p>
    <w:p w14:paraId="4B08231E" w14:textId="62AD338B" w:rsidR="00F10200" w:rsidRDefault="004634C3" w:rsidP="000467A1">
      <w:pPr>
        <w:pStyle w:val="DraCorstandard"/>
      </w:pPr>
      <w:r w:rsidRPr="00D17E65">
        <w:rPr>
          <w:rStyle w:val="DraCorlinenumber"/>
        </w:rPr>
        <w:t>(250)</w:t>
      </w:r>
      <w:r w:rsidR="00D212DE" w:rsidRPr="00D17E65">
        <w:rPr>
          <w:rStyle w:val="DraCorlinenumber"/>
        </w:rPr>
        <w:t xml:space="preserve"> </w:t>
      </w:r>
      <w:r>
        <w:t>Posco uoluptates, mellifluosque iocos.</w:t>
      </w:r>
    </w:p>
    <w:p w14:paraId="69B9FE70" w14:textId="77777777" w:rsidR="00490452" w:rsidRDefault="004634C3" w:rsidP="000467A1">
      <w:pPr>
        <w:pStyle w:val="DraCorstandard"/>
      </w:pPr>
      <w:r>
        <w:t>Te Cytherea Venus tanto nunc dignor honore/</w:t>
      </w:r>
    </w:p>
    <w:p w14:paraId="1CE835B1" w14:textId="68C14B09" w:rsidR="00490452" w:rsidRDefault="00D212DE" w:rsidP="000467A1">
      <w:pPr>
        <w:pStyle w:val="DraCorstandard"/>
      </w:pPr>
      <w:r>
        <w:t xml:space="preserve"> </w:t>
      </w:r>
      <w:r w:rsidR="004634C3" w:rsidRPr="006651B2">
        <w:t>Vt capias formae premia digna tuae.</w:t>
      </w:r>
    </w:p>
    <w:p w14:paraId="32AFDB7F" w14:textId="77777777" w:rsidR="00490452" w:rsidRDefault="004634C3" w:rsidP="000467A1">
      <w:pPr>
        <w:pStyle w:val="DraCorstandard"/>
      </w:pPr>
      <w:r w:rsidRPr="006651B2">
        <w:t>Pollicita es nobis Helenam iurata Lacenam</w:t>
      </w:r>
    </w:p>
    <w:p w14:paraId="6B40DFB0" w14:textId="796EEE79" w:rsidR="00490452" w:rsidRDefault="00D212DE" w:rsidP="000467A1">
      <w:pPr>
        <w:pStyle w:val="DraCorstandard"/>
      </w:pPr>
      <w:r>
        <w:t xml:space="preserve"> </w:t>
      </w:r>
      <w:r w:rsidR="004634C3" w:rsidRPr="006651B2">
        <w:t>Seruabisque fidem non dubiosa tuam.</w:t>
      </w:r>
    </w:p>
    <w:p w14:paraId="1F780A31" w14:textId="32E022C6" w:rsidR="0040329D" w:rsidRPr="00EE25FA" w:rsidRDefault="00D212DE" w:rsidP="000467A1">
      <w:pPr>
        <w:pStyle w:val="DraCorstandard"/>
        <w:rPr>
          <w:rStyle w:val="DraCorstagedirectionsetc"/>
        </w:rPr>
      </w:pPr>
      <w:r w:rsidRPr="00EE25FA">
        <w:rPr>
          <w:rStyle w:val="DraCorstagedirectionsetc"/>
        </w:rPr>
        <w:t xml:space="preserve"> </w:t>
      </w:r>
      <w:r w:rsidR="004634C3" w:rsidRPr="00EE25FA">
        <w:rPr>
          <w:rStyle w:val="DraCorstagedirectionsetc"/>
        </w:rPr>
        <w:t>Palladis minae in Paridem.</w:t>
      </w:r>
    </w:p>
    <w:p w14:paraId="075754BF" w14:textId="77777777" w:rsidR="00490452" w:rsidRDefault="004634C3" w:rsidP="000467A1">
      <w:pPr>
        <w:pStyle w:val="DraCorstandard"/>
      </w:pPr>
      <w:r w:rsidRPr="00D17E65">
        <w:rPr>
          <w:rStyle w:val="DraCorlinenumber"/>
        </w:rPr>
        <w:t xml:space="preserve">(255) </w:t>
      </w:r>
      <w:r w:rsidRPr="006651B2">
        <w:t>EX quo spreuisti coelestes paliadis artes</w:t>
      </w:r>
    </w:p>
    <w:p w14:paraId="209F609B" w14:textId="2CDCCD74" w:rsidR="0040329D" w:rsidRDefault="00D212DE" w:rsidP="000467A1">
      <w:pPr>
        <w:pStyle w:val="DraCorstandard"/>
      </w:pPr>
      <w:r>
        <w:t xml:space="preserve"> </w:t>
      </w:r>
      <w:r w:rsidR="004634C3" w:rsidRPr="006651B2">
        <w:t>Virtutisque sacrae munera stulte paris.</w:t>
      </w:r>
    </w:p>
    <w:p w14:paraId="023FA17D" w14:textId="77777777" w:rsidR="00490452" w:rsidRDefault="004634C3" w:rsidP="000467A1">
      <w:pPr>
        <w:pStyle w:val="DraCorstandard"/>
      </w:pPr>
      <w:r w:rsidRPr="006651B2">
        <w:t>Sentiet exitium priami fortuna superbi,</w:t>
      </w:r>
    </w:p>
    <w:p w14:paraId="3806E0EF" w14:textId="21D6B0A9" w:rsidR="0040329D" w:rsidRDefault="00D212DE" w:rsidP="000467A1">
      <w:pPr>
        <w:pStyle w:val="DraCorstandard"/>
      </w:pPr>
      <w:r>
        <w:t xml:space="preserve"> </w:t>
      </w:r>
      <w:r w:rsidR="004634C3" w:rsidRPr="006651B2">
        <w:t>Diues &amp; ex alto cardine Troia ruet.</w:t>
      </w:r>
    </w:p>
    <w:p w14:paraId="6397074B" w14:textId="77777777" w:rsidR="0040329D" w:rsidRDefault="004634C3" w:rsidP="000467A1">
      <w:pPr>
        <w:pStyle w:val="DraCorstandard"/>
      </w:pPr>
      <w:r w:rsidRPr="006651B2">
        <w:t>Sum dea Martis atrox in te miseranda citabo</w:t>
      </w:r>
    </w:p>
    <w:p w14:paraId="73B7581B" w14:textId="719B7711" w:rsidR="0040329D" w:rsidRDefault="004634C3" w:rsidP="000467A1">
      <w:pPr>
        <w:pStyle w:val="DraCorstandard"/>
      </w:pPr>
      <w:r w:rsidRPr="00D17E65">
        <w:rPr>
          <w:rStyle w:val="DraCorlinenumber"/>
        </w:rPr>
        <w:lastRenderedPageBreak/>
        <w:t>(260)</w:t>
      </w:r>
      <w:r w:rsidR="00D212DE" w:rsidRPr="00D17E65">
        <w:rPr>
          <w:rStyle w:val="DraCorlinenumber"/>
        </w:rPr>
        <w:t xml:space="preserve"> </w:t>
      </w:r>
      <w:r w:rsidRPr="006651B2">
        <w:t>Praelia, Gorgoneis incipienda tubis</w:t>
      </w:r>
    </w:p>
    <w:p w14:paraId="7DF3C74C" w14:textId="77777777" w:rsidR="00490452" w:rsidRDefault="004634C3" w:rsidP="000467A1">
      <w:pPr>
        <w:pStyle w:val="DraCorstandard"/>
      </w:pPr>
      <w:r w:rsidRPr="006651B2">
        <w:t>Exacuet graios aduersus pergama gentis</w:t>
      </w:r>
    </w:p>
    <w:p w14:paraId="4A88C0F7" w14:textId="43EA46C9" w:rsidR="00490452" w:rsidRDefault="00D212DE" w:rsidP="000467A1">
      <w:pPr>
        <w:pStyle w:val="DraCorstandard"/>
      </w:pPr>
      <w:r>
        <w:t xml:space="preserve"> </w:t>
      </w:r>
      <w:r w:rsidR="004634C3" w:rsidRPr="006651B2">
        <w:t>Spectabisque tuae funera moesta paris.</w:t>
      </w:r>
    </w:p>
    <w:p w14:paraId="4CC0015A" w14:textId="7D7B13C3" w:rsidR="0040329D" w:rsidRPr="00EE25FA" w:rsidRDefault="00D212DE" w:rsidP="000467A1">
      <w:pPr>
        <w:pStyle w:val="DraCorstandard"/>
        <w:rPr>
          <w:rStyle w:val="DraCorstagedirectionsetc"/>
        </w:rPr>
      </w:pPr>
      <w:r w:rsidRPr="00EE25FA">
        <w:rPr>
          <w:rStyle w:val="DraCorstagedirectionsetc"/>
        </w:rPr>
        <w:t xml:space="preserve"> </w:t>
      </w:r>
      <w:r w:rsidR="004634C3" w:rsidRPr="00EE25FA">
        <w:rPr>
          <w:rStyle w:val="DraCorstagedirectionsetc"/>
        </w:rPr>
        <w:t>Iunonis minae.</w:t>
      </w:r>
    </w:p>
    <w:p w14:paraId="45BD9949" w14:textId="77777777" w:rsidR="00490452" w:rsidRDefault="004634C3" w:rsidP="000467A1">
      <w:pPr>
        <w:pStyle w:val="DraCorstandard"/>
      </w:pPr>
      <w:r w:rsidRPr="006651B2">
        <w:t>EN modo spumiferae Veneris spurcissima forma</w:t>
      </w:r>
    </w:p>
    <w:p w14:paraId="347E73CD" w14:textId="69474F50" w:rsidR="0040329D" w:rsidRDefault="00D212DE" w:rsidP="000467A1">
      <w:pPr>
        <w:pStyle w:val="DraCorstandard"/>
      </w:pPr>
      <w:r>
        <w:t xml:space="preserve"> </w:t>
      </w:r>
      <w:r w:rsidR="004634C3" w:rsidRPr="006651B2">
        <w:t>Iudicio Paridis uicit utramque deam.</w:t>
      </w:r>
    </w:p>
    <w:p w14:paraId="5EE8EE72" w14:textId="77777777" w:rsidR="00490452" w:rsidRDefault="004634C3" w:rsidP="000467A1">
      <w:pPr>
        <w:pStyle w:val="DraCorstandard"/>
      </w:pPr>
      <w:r w:rsidRPr="00D17E65">
        <w:rPr>
          <w:rStyle w:val="DraCorlinenumber"/>
        </w:rPr>
        <w:t xml:space="preserve">(265) </w:t>
      </w:r>
      <w:r w:rsidRPr="006651B2">
        <w:t>Non impune feram, quae sum louis anxia coniunx</w:t>
      </w:r>
    </w:p>
    <w:p w14:paraId="6A382ACA" w14:textId="67FD72E4" w:rsidR="0040329D" w:rsidRDefault="00D212DE" w:rsidP="000467A1">
      <w:pPr>
        <w:pStyle w:val="DraCorstandard"/>
      </w:pPr>
      <w:r>
        <w:t xml:space="preserve"> </w:t>
      </w:r>
      <w:r w:rsidR="004634C3" w:rsidRPr="006651B2">
        <w:t>Quam tenet &amp; nitidi regia prima throni.</w:t>
      </w:r>
    </w:p>
    <w:p w14:paraId="74FAE0EE" w14:textId="77777777" w:rsidR="00490452" w:rsidRDefault="004634C3" w:rsidP="000467A1">
      <w:pPr>
        <w:pStyle w:val="DraCorstandard"/>
      </w:pPr>
      <w:r w:rsidRPr="006651B2">
        <w:t>Nunc superest bellona ferox, quae dira sonabat</w:t>
      </w:r>
    </w:p>
    <w:p w14:paraId="3FD63512" w14:textId="49684BDC" w:rsidR="0040329D" w:rsidRDefault="00D212DE" w:rsidP="000467A1">
      <w:pPr>
        <w:pStyle w:val="DraCorstandard"/>
      </w:pPr>
      <w:r>
        <w:t xml:space="preserve"> </w:t>
      </w:r>
      <w:r w:rsidR="004634C3" w:rsidRPr="006651B2">
        <w:t>Classica, quae cedes innumerasque dabit.</w:t>
      </w:r>
    </w:p>
    <w:p w14:paraId="0AEE758A" w14:textId="77777777" w:rsidR="0040329D" w:rsidRDefault="004634C3" w:rsidP="000467A1">
      <w:pPr>
        <w:pStyle w:val="DraCorstandard"/>
      </w:pPr>
      <w:r w:rsidRPr="006651B2">
        <w:t>Tela trisulca manu capiam/ tendamque per arces</w:t>
      </w:r>
    </w:p>
    <w:p w14:paraId="1E915730" w14:textId="4EA94A8D" w:rsidR="00490452" w:rsidRDefault="004634C3" w:rsidP="000467A1">
      <w:pPr>
        <w:pStyle w:val="DraCorstandard"/>
      </w:pPr>
      <w:r w:rsidRPr="00D17E65">
        <w:rPr>
          <w:rStyle w:val="DraCorlinenumber"/>
        </w:rPr>
        <w:t>(270)</w:t>
      </w:r>
      <w:r w:rsidR="00D212DE">
        <w:t xml:space="preserve"> </w:t>
      </w:r>
      <w:r w:rsidRPr="006651B2">
        <w:t>Pergameas, nostro numine Troia cadet.</w:t>
      </w:r>
    </w:p>
    <w:p w14:paraId="28E56022" w14:textId="121A8E0E" w:rsidR="0040329D" w:rsidRPr="00EE25FA" w:rsidRDefault="00D212DE" w:rsidP="000467A1">
      <w:pPr>
        <w:pStyle w:val="DraCorstandard"/>
        <w:rPr>
          <w:rStyle w:val="DraCorstagedirectionsetc"/>
        </w:rPr>
      </w:pPr>
      <w:r w:rsidRPr="00EE25FA">
        <w:rPr>
          <w:rStyle w:val="DraCorstagedirectionsetc"/>
        </w:rPr>
        <w:t xml:space="preserve"> </w:t>
      </w:r>
      <w:r w:rsidR="004634C3" w:rsidRPr="00EE25FA">
        <w:rPr>
          <w:rStyle w:val="DraCorstagedirectionsetc"/>
        </w:rPr>
        <w:t>Venus ad Paridem.</w:t>
      </w:r>
    </w:p>
    <w:p w14:paraId="55141FA6" w14:textId="77777777" w:rsidR="00490452" w:rsidRDefault="004634C3" w:rsidP="000467A1">
      <w:pPr>
        <w:pStyle w:val="DraCorstandard"/>
      </w:pPr>
      <w:r w:rsidRPr="006651B2">
        <w:t>Nil te commoueant tantarum uerba minarum</w:t>
      </w:r>
    </w:p>
    <w:p w14:paraId="7ACB2E00" w14:textId="1ECFF21C" w:rsidR="00490452" w:rsidRDefault="00D212DE" w:rsidP="000467A1">
      <w:pPr>
        <w:pStyle w:val="DraCorstandard"/>
      </w:pPr>
      <w:r>
        <w:t xml:space="preserve"> </w:t>
      </w:r>
      <w:r w:rsidR="004634C3" w:rsidRPr="006651B2">
        <w:t xml:space="preserve">Garrula nil Troiae </w:t>
      </w:r>
      <w:r w:rsidR="009B09B4">
        <w:t>Iuno</w:t>
      </w:r>
      <w:r w:rsidR="004634C3" w:rsidRPr="006651B2">
        <w:t xml:space="preserve"> nocere potest</w:t>
      </w:r>
    </w:p>
    <w:p w14:paraId="59BC09FE" w14:textId="77777777" w:rsidR="00490452" w:rsidRDefault="004634C3" w:rsidP="000467A1">
      <w:pPr>
        <w:pStyle w:val="DraCorstandard"/>
      </w:pPr>
      <w:r w:rsidRPr="006651B2">
        <w:t>Horrida nec timeas iratae palladis arma</w:t>
      </w:r>
    </w:p>
    <w:p w14:paraId="04C49E65" w14:textId="26FC750F" w:rsidR="0040329D" w:rsidRDefault="00D212DE" w:rsidP="000467A1">
      <w:pPr>
        <w:pStyle w:val="DraCorstandard"/>
      </w:pPr>
      <w:r>
        <w:t xml:space="preserve"> </w:t>
      </w:r>
      <w:r w:rsidR="004634C3" w:rsidRPr="006651B2">
        <w:t>Me quoque filiolam lupiter ipse colit.</w:t>
      </w:r>
    </w:p>
    <w:p w14:paraId="0ACABCE1" w14:textId="77777777" w:rsidR="00490452" w:rsidRDefault="004634C3" w:rsidP="000467A1">
      <w:pPr>
        <w:pStyle w:val="DraCorstandard"/>
      </w:pPr>
      <w:r w:rsidRPr="00D17E65">
        <w:rPr>
          <w:rStyle w:val="DraCorlinenumber"/>
        </w:rPr>
        <w:t xml:space="preserve">(275) </w:t>
      </w:r>
      <w:r w:rsidRPr="006651B2">
        <w:t>Vade Paris/ capiasque tui felicia dona</w:t>
      </w:r>
    </w:p>
    <w:p w14:paraId="2DE07516" w14:textId="717958E3" w:rsidR="0040329D" w:rsidRDefault="00D212DE" w:rsidP="000467A1">
      <w:pPr>
        <w:pStyle w:val="DraCorstandard"/>
      </w:pPr>
      <w:r>
        <w:t xml:space="preserve"> </w:t>
      </w:r>
      <w:r w:rsidR="004634C3" w:rsidRPr="006651B2">
        <w:t>Iudicii, cures haec maledicta nihil.</w:t>
      </w:r>
    </w:p>
    <w:p w14:paraId="4EA0719C" w14:textId="1AC25FC3" w:rsidR="00F10200" w:rsidRPr="00E45C6F" w:rsidRDefault="004634C3" w:rsidP="000467A1">
      <w:pPr>
        <w:pStyle w:val="DraCorstandard"/>
        <w:rPr>
          <w:rStyle w:val="DraCorpagebreak"/>
        </w:rPr>
      </w:pPr>
      <w:r w:rsidRPr="00E45C6F">
        <w:rPr>
          <w:rStyle w:val="DraCorpagebreak"/>
        </w:rPr>
        <w:t>B iii</w:t>
      </w:r>
    </w:p>
    <w:p w14:paraId="5AD79A0D" w14:textId="6942B466" w:rsidR="0040329D" w:rsidRPr="00786231" w:rsidRDefault="00D212DE" w:rsidP="000467A1">
      <w:pPr>
        <w:pStyle w:val="DraCorstandard"/>
        <w:rPr>
          <w:rStyle w:val="DraCorstagedirectionsetc"/>
        </w:rPr>
      </w:pPr>
      <w:r w:rsidRPr="00786231">
        <w:rPr>
          <w:rStyle w:val="DraCorstagedirectionsetc"/>
        </w:rPr>
        <w:t xml:space="preserve"> </w:t>
      </w:r>
      <w:r w:rsidR="004634C3" w:rsidRPr="00786231">
        <w:rPr>
          <w:rStyle w:val="DraCorstagedirectionsetc"/>
        </w:rPr>
        <w:t>Digladiantes duo pro serto Veneris.</w:t>
      </w:r>
    </w:p>
    <w:p w14:paraId="654C35E7" w14:textId="77777777" w:rsidR="00490452" w:rsidRDefault="004634C3" w:rsidP="000467A1">
      <w:pPr>
        <w:pStyle w:val="DraCorstandard"/>
      </w:pPr>
      <w:r w:rsidRPr="006651B2">
        <w:t>DA ramo uiridi sertum contexerat alma</w:t>
      </w:r>
    </w:p>
    <w:p w14:paraId="6782830C" w14:textId="681448EB" w:rsidR="0040329D" w:rsidRDefault="00D212DE" w:rsidP="000467A1">
      <w:pPr>
        <w:pStyle w:val="DraCorstandard"/>
      </w:pPr>
      <w:r>
        <w:t xml:space="preserve"> </w:t>
      </w:r>
      <w:r w:rsidR="004634C3" w:rsidRPr="006651B2">
        <w:t>Cypria, quod tollat iam pugil indomitus,</w:t>
      </w:r>
    </w:p>
    <w:p w14:paraId="7C373CCC" w14:textId="77777777" w:rsidR="0040329D" w:rsidRDefault="004634C3" w:rsidP="000467A1">
      <w:pPr>
        <w:pStyle w:val="DraCorstandard"/>
      </w:pPr>
      <w:r w:rsidRPr="006651B2">
        <w:t>Iupiter assensit/ nostros spectabit &amp; actus,</w:t>
      </w:r>
    </w:p>
    <w:p w14:paraId="00E49B9C" w14:textId="08AB6217" w:rsidR="0040329D" w:rsidRDefault="004634C3" w:rsidP="000467A1">
      <w:pPr>
        <w:pStyle w:val="DraCorstandard"/>
      </w:pPr>
      <w:r w:rsidRPr="00D17E65">
        <w:rPr>
          <w:rStyle w:val="DraCorlinenumber"/>
        </w:rPr>
        <w:t>(280)</w:t>
      </w:r>
      <w:r w:rsidR="00D212DE" w:rsidRPr="00D17E65">
        <w:rPr>
          <w:rStyle w:val="DraCorlinenumber"/>
        </w:rPr>
        <w:t xml:space="preserve"> </w:t>
      </w:r>
      <w:r w:rsidRPr="006651B2">
        <w:t>Applaudet nostris gestibus ac populus.</w:t>
      </w:r>
    </w:p>
    <w:p w14:paraId="62138D97" w14:textId="77777777" w:rsidR="00490452" w:rsidRDefault="004634C3" w:rsidP="000467A1">
      <w:pPr>
        <w:pStyle w:val="DraCorstandard"/>
      </w:pPr>
      <w:r w:rsidRPr="006651B2">
        <w:t>Si placet ergo tibi gladios torquere micantes,</w:t>
      </w:r>
    </w:p>
    <w:p w14:paraId="181CE84B" w14:textId="7B15DBD4" w:rsidR="00490452" w:rsidRDefault="00D212DE" w:rsidP="000467A1">
      <w:pPr>
        <w:pStyle w:val="DraCorstandard"/>
      </w:pPr>
      <w:r>
        <w:lastRenderedPageBreak/>
        <w:t xml:space="preserve"> </w:t>
      </w:r>
      <w:r w:rsidR="004634C3" w:rsidRPr="006651B2">
        <w:t>Et dare, uel punctim uerbera dura pati.</w:t>
      </w:r>
    </w:p>
    <w:p w14:paraId="606B3062" w14:textId="77777777" w:rsidR="00490452" w:rsidRDefault="004634C3" w:rsidP="000467A1">
      <w:pPr>
        <w:pStyle w:val="DraCorstandard"/>
      </w:pPr>
      <w:r w:rsidRPr="006651B2">
        <w:t>Si placet &amp; faciles motus formare, uel artus</w:t>
      </w:r>
    </w:p>
    <w:p w14:paraId="364BBAE7" w14:textId="489A5AAE" w:rsidR="0040329D" w:rsidRDefault="00D212DE" w:rsidP="000467A1">
      <w:pPr>
        <w:pStyle w:val="DraCorstandard"/>
      </w:pPr>
      <w:r>
        <w:t xml:space="preserve"> </w:t>
      </w:r>
      <w:r w:rsidR="004634C3" w:rsidRPr="006651B2">
        <w:t>Pungere rumpheis, uelque salire palam.</w:t>
      </w:r>
    </w:p>
    <w:p w14:paraId="346B8EED" w14:textId="77777777" w:rsidR="00490452" w:rsidRDefault="004634C3" w:rsidP="000467A1">
      <w:pPr>
        <w:pStyle w:val="DraCorstandard"/>
      </w:pPr>
      <w:r w:rsidRPr="00D17E65">
        <w:rPr>
          <w:rStyle w:val="DraCorlinenumber"/>
        </w:rPr>
        <w:t xml:space="preserve">(285) </w:t>
      </w:r>
      <w:r w:rsidRPr="006651B2">
        <w:t>Accipe nunc ensis capulum/ contende uicissim/</w:t>
      </w:r>
    </w:p>
    <w:p w14:paraId="156818C3" w14:textId="5C65177C" w:rsidR="0040329D" w:rsidRDefault="00D212DE" w:rsidP="000467A1">
      <w:pPr>
        <w:pStyle w:val="DraCorstandard"/>
      </w:pPr>
      <w:r>
        <w:t xml:space="preserve"> </w:t>
      </w:r>
      <w:r w:rsidR="004634C3" w:rsidRPr="006651B2">
        <w:t>Sertum indipisci quod dabit alma Venus.</w:t>
      </w:r>
    </w:p>
    <w:p w14:paraId="2A7A5FA4" w14:textId="77777777" w:rsidR="00490452" w:rsidRDefault="004634C3" w:rsidP="000467A1">
      <w:pPr>
        <w:pStyle w:val="DraCorstandard"/>
      </w:pPr>
      <w:r w:rsidRPr="006651B2">
        <w:t>Non ego iam uereor tecum pugnare tonantis</w:t>
      </w:r>
    </w:p>
    <w:p w14:paraId="42FF66E6" w14:textId="7ABD07CB" w:rsidR="0040329D" w:rsidRDefault="00D212DE" w:rsidP="000467A1">
      <w:pPr>
        <w:pStyle w:val="DraCorstandard"/>
      </w:pPr>
      <w:r>
        <w:t xml:space="preserve"> </w:t>
      </w:r>
      <w:r w:rsidR="004634C3" w:rsidRPr="006651B2">
        <w:t>Impiger ad nutum, qui mea facta probat.</w:t>
      </w:r>
    </w:p>
    <w:p w14:paraId="45160CA1" w14:textId="77777777" w:rsidR="0040329D" w:rsidRDefault="004634C3" w:rsidP="000467A1">
      <w:pPr>
        <w:pStyle w:val="DraCorstandard"/>
      </w:pPr>
      <w:r w:rsidRPr="006651B2">
        <w:t>Intrepidus nunqum fugi certamina quae sunt</w:t>
      </w:r>
    </w:p>
    <w:p w14:paraId="6E3A0166" w14:textId="4C212124" w:rsidR="0040329D" w:rsidRDefault="004634C3" w:rsidP="000467A1">
      <w:pPr>
        <w:pStyle w:val="DraCorstandard"/>
      </w:pPr>
      <w:r w:rsidRPr="00D17E65">
        <w:rPr>
          <w:rStyle w:val="DraCorlinenumber"/>
        </w:rPr>
        <w:t>(290)</w:t>
      </w:r>
      <w:r w:rsidR="00D212DE" w:rsidRPr="00D17E65">
        <w:rPr>
          <w:rStyle w:val="DraCorlinenumber"/>
        </w:rPr>
        <w:t xml:space="preserve"> </w:t>
      </w:r>
      <w:r w:rsidRPr="006651B2">
        <w:t>Praemia uictricis non peritura manus.</w:t>
      </w:r>
    </w:p>
    <w:p w14:paraId="13E5468E" w14:textId="77777777" w:rsidR="00490452" w:rsidRDefault="004634C3" w:rsidP="000467A1">
      <w:pPr>
        <w:pStyle w:val="DraCorstandard"/>
      </w:pPr>
      <w:r w:rsidRPr="006651B2">
        <w:t>Me fortem reddunt populi subsellia docti,</w:t>
      </w:r>
    </w:p>
    <w:p w14:paraId="4578B5BB" w14:textId="4EE025CB" w:rsidR="00F10200" w:rsidRPr="006651B2" w:rsidRDefault="00D212DE" w:rsidP="000467A1">
      <w:pPr>
        <w:pStyle w:val="DraCorstandard"/>
      </w:pPr>
      <w:r>
        <w:t xml:space="preserve"> </w:t>
      </w:r>
      <w:r w:rsidR="004634C3" w:rsidRPr="006651B2">
        <w:t>Me sertum Veneris non sinit esse rudem.</w:t>
      </w:r>
    </w:p>
    <w:p w14:paraId="1E64279C" w14:textId="77777777" w:rsidR="00490452" w:rsidRDefault="004634C3" w:rsidP="000467A1">
      <w:pPr>
        <w:pStyle w:val="DraCorstandard"/>
      </w:pPr>
      <w:r w:rsidRPr="006651B2">
        <w:t>Saepe corolla mihi cessit/ dum uictor harenam</w:t>
      </w:r>
    </w:p>
    <w:p w14:paraId="7C8146B9" w14:textId="6DC8A33C" w:rsidR="0040329D" w:rsidRDefault="00D212DE" w:rsidP="000467A1">
      <w:pPr>
        <w:pStyle w:val="DraCorstandard"/>
      </w:pPr>
      <w:r>
        <w:t xml:space="preserve"> </w:t>
      </w:r>
      <w:r w:rsidR="004634C3" w:rsidRPr="006651B2">
        <w:t>Pysaeam tetigi/ romulidumque forum.</w:t>
      </w:r>
    </w:p>
    <w:p w14:paraId="39E0D77A" w14:textId="77777777" w:rsidR="00490452" w:rsidRDefault="004634C3" w:rsidP="000467A1">
      <w:pPr>
        <w:pStyle w:val="DraCorstandard"/>
      </w:pPr>
      <w:r w:rsidRPr="00D17E65">
        <w:rPr>
          <w:rStyle w:val="DraCorlinenumber"/>
        </w:rPr>
        <w:t>(295)</w:t>
      </w:r>
      <w:r w:rsidRPr="006651B2">
        <w:t xml:space="preserve"> I cape rompheam, sta contra fortiter, urge</w:t>
      </w:r>
    </w:p>
    <w:p w14:paraId="1CED366C" w14:textId="23A049B7" w:rsidR="00490452" w:rsidRDefault="00D212DE" w:rsidP="000467A1">
      <w:pPr>
        <w:pStyle w:val="DraCorstandard"/>
      </w:pPr>
      <w:r>
        <w:t xml:space="preserve"> </w:t>
      </w:r>
      <w:r w:rsidR="004634C3" w:rsidRPr="006651B2">
        <w:t>Magnanimum pugilem candida dona manent.</w:t>
      </w:r>
    </w:p>
    <w:p w14:paraId="3DD2659F" w14:textId="563D3CBE" w:rsidR="00F10200" w:rsidRPr="00786231" w:rsidRDefault="00D212DE" w:rsidP="000467A1">
      <w:pPr>
        <w:pStyle w:val="DraCorstandard"/>
        <w:rPr>
          <w:rStyle w:val="DraCorstagedirectionsetc"/>
        </w:rPr>
      </w:pPr>
      <w:r w:rsidRPr="00786231">
        <w:rPr>
          <w:rStyle w:val="DraCorstagedirectionsetc"/>
        </w:rPr>
        <w:t xml:space="preserve"> </w:t>
      </w:r>
      <w:r w:rsidR="004634C3" w:rsidRPr="00786231">
        <w:rPr>
          <w:rStyle w:val="DraCorstagedirectionsetc"/>
        </w:rPr>
        <w:t>Venus pugiles coronat.</w:t>
      </w:r>
    </w:p>
    <w:p w14:paraId="7BA1B7D7" w14:textId="77777777" w:rsidR="00490452" w:rsidRDefault="004634C3" w:rsidP="000467A1">
      <w:pPr>
        <w:pStyle w:val="DraCorstandard"/>
      </w:pPr>
      <w:r w:rsidRPr="006651B2">
        <w:t>CAndida serta uiris dono quos docta palestra</w:t>
      </w:r>
    </w:p>
    <w:p w14:paraId="537DA889" w14:textId="738DB534" w:rsidR="0040329D" w:rsidRDefault="00D212DE" w:rsidP="000467A1">
      <w:pPr>
        <w:pStyle w:val="DraCorstandard"/>
      </w:pPr>
      <w:r>
        <w:t xml:space="preserve"> </w:t>
      </w:r>
      <w:r w:rsidR="004634C3" w:rsidRPr="006651B2">
        <w:t>Spectauit pugiles fortis uterque satis.</w:t>
      </w:r>
    </w:p>
    <w:p w14:paraId="16D3E668" w14:textId="77777777" w:rsidR="0040329D" w:rsidRDefault="004634C3" w:rsidP="000467A1">
      <w:pPr>
        <w:pStyle w:val="DraCorstandard"/>
      </w:pPr>
      <w:r w:rsidRPr="006651B2">
        <w:t>Accipite has uirides crinali fronte coronas</w:t>
      </w:r>
    </w:p>
    <w:p w14:paraId="611B8318" w14:textId="4CFD31D2" w:rsidR="00490452" w:rsidRDefault="004634C3" w:rsidP="000467A1">
      <w:pPr>
        <w:pStyle w:val="DraCorstandard"/>
      </w:pPr>
      <w:r w:rsidRPr="00D83CA1">
        <w:rPr>
          <w:rStyle w:val="DraCorlinenumber"/>
        </w:rPr>
        <w:t>(300)</w:t>
      </w:r>
      <w:r w:rsidR="00D212DE">
        <w:t xml:space="preserve"> </w:t>
      </w:r>
      <w:r w:rsidRPr="006651B2">
        <w:t>Pugnaces Homines talia serta decent.</w:t>
      </w:r>
    </w:p>
    <w:p w14:paraId="6A999095" w14:textId="3374EEA7" w:rsidR="00540B14" w:rsidRDefault="00540B14" w:rsidP="00540B14">
      <w:pPr>
        <w:pStyle w:val="DraCoradditions"/>
      </w:pPr>
      <w:r>
        <w:t>/act=3/</w:t>
      </w:r>
    </w:p>
    <w:p w14:paraId="2EB61D36" w14:textId="534D8CB3" w:rsidR="00490452" w:rsidRDefault="004634C3" w:rsidP="00CF5B07">
      <w:pPr>
        <w:pStyle w:val="DraCorhead"/>
      </w:pPr>
      <w:r>
        <w:t>TERTIVS ACTVS.</w:t>
      </w:r>
    </w:p>
    <w:p w14:paraId="20E1A2E6" w14:textId="4EBF07C9" w:rsidR="00F10200" w:rsidRPr="00CF5B07" w:rsidRDefault="00D212DE" w:rsidP="000467A1">
      <w:pPr>
        <w:pStyle w:val="DraCorstandard"/>
        <w:rPr>
          <w:rStyle w:val="DraCorstagedirectionsetc"/>
        </w:rPr>
      </w:pPr>
      <w:r w:rsidRPr="00CF5B07">
        <w:rPr>
          <w:rStyle w:val="DraCorstagedirectionsetc"/>
        </w:rPr>
        <w:t xml:space="preserve"> </w:t>
      </w:r>
      <w:r w:rsidR="004634C3" w:rsidRPr="00CF5B07">
        <w:rPr>
          <w:rStyle w:val="DraCorstagedirectionsetc"/>
        </w:rPr>
        <w:t>Ad Helenam Paris loquitur.</w:t>
      </w:r>
    </w:p>
    <w:p w14:paraId="4DEBEE72" w14:textId="77777777" w:rsidR="00490452" w:rsidRDefault="004634C3" w:rsidP="000467A1">
      <w:pPr>
        <w:pStyle w:val="DraCorstandard"/>
      </w:pPr>
      <w:r w:rsidRPr="006651B2">
        <w:t>SAlue foemineum decus o Ledea salutem</w:t>
      </w:r>
    </w:p>
    <w:p w14:paraId="03DB7855" w14:textId="7896950B" w:rsidR="0040329D" w:rsidRDefault="00D212DE" w:rsidP="000467A1">
      <w:pPr>
        <w:pStyle w:val="DraCorstandard"/>
      </w:pPr>
      <w:r>
        <w:t xml:space="preserve"> </w:t>
      </w:r>
      <w:r w:rsidR="004634C3" w:rsidRPr="006651B2">
        <w:t>Opto tibi facilem, perpetuumque diem.</w:t>
      </w:r>
    </w:p>
    <w:p w14:paraId="58020227" w14:textId="77777777" w:rsidR="00490452" w:rsidRDefault="004634C3" w:rsidP="000467A1">
      <w:pPr>
        <w:pStyle w:val="DraCorstandard"/>
      </w:pPr>
      <w:r w:rsidRPr="006651B2">
        <w:t>Diis ago nunc grates, quod te mea candida nympha</w:t>
      </w:r>
    </w:p>
    <w:p w14:paraId="6AD69A93" w14:textId="2274939F" w:rsidR="0040329D" w:rsidRDefault="00D212DE" w:rsidP="000467A1">
      <w:pPr>
        <w:pStyle w:val="DraCorstandard"/>
      </w:pPr>
      <w:r>
        <w:lastRenderedPageBreak/>
        <w:t xml:space="preserve"> </w:t>
      </w:r>
      <w:r w:rsidR="004634C3" w:rsidRPr="006651B2">
        <w:t>Affari potero dulcibus alloquiis.</w:t>
      </w:r>
    </w:p>
    <w:p w14:paraId="4A17DCFC" w14:textId="77777777" w:rsidR="00490452" w:rsidRDefault="004634C3" w:rsidP="000467A1">
      <w:pPr>
        <w:pStyle w:val="DraCorstandard"/>
      </w:pPr>
      <w:r w:rsidRPr="00D17E65">
        <w:rPr>
          <w:rStyle w:val="DraCorlinenumber"/>
        </w:rPr>
        <w:t xml:space="preserve">(305) </w:t>
      </w:r>
      <w:r w:rsidRPr="006651B2">
        <w:t>Accipe queso meas pacata fronte loquelas</w:t>
      </w:r>
    </w:p>
    <w:p w14:paraId="2690A0B1" w14:textId="3286DCE3" w:rsidR="0040329D" w:rsidRDefault="00D212DE" w:rsidP="000467A1">
      <w:pPr>
        <w:pStyle w:val="DraCorstandard"/>
      </w:pPr>
      <w:r>
        <w:t xml:space="preserve"> </w:t>
      </w:r>
      <w:r w:rsidR="004634C3" w:rsidRPr="006651B2">
        <w:t>Obstet iam nullus ad mea uerba pudor.</w:t>
      </w:r>
    </w:p>
    <w:p w14:paraId="6EBDA395" w14:textId="77777777" w:rsidR="00490452" w:rsidRDefault="004634C3" w:rsidP="000467A1">
      <w:pPr>
        <w:pStyle w:val="DraCorstandard"/>
      </w:pPr>
      <w:r w:rsidRPr="006651B2">
        <w:t>Propter te uenio, sulcaui nauibus aequor</w:t>
      </w:r>
    </w:p>
    <w:p w14:paraId="39994CF0" w14:textId="505C2444" w:rsidR="0040329D" w:rsidRDefault="00D212DE" w:rsidP="000467A1">
      <w:pPr>
        <w:pStyle w:val="DraCorstandard"/>
      </w:pPr>
      <w:r>
        <w:t xml:space="preserve"> </w:t>
      </w:r>
      <w:r w:rsidR="004634C3" w:rsidRPr="006651B2">
        <w:t>Turgescens, patrios deseruique lares.</w:t>
      </w:r>
    </w:p>
    <w:p w14:paraId="55459758" w14:textId="77777777" w:rsidR="0040329D" w:rsidRDefault="004634C3" w:rsidP="000467A1">
      <w:pPr>
        <w:pStyle w:val="DraCorstandard"/>
      </w:pPr>
      <w:r w:rsidRPr="006651B2">
        <w:t>Te mihi promisit sponsam, propriamque dicauit</w:t>
      </w:r>
    </w:p>
    <w:p w14:paraId="4EA28489" w14:textId="0FF06DE7" w:rsidR="0040329D" w:rsidRDefault="004634C3" w:rsidP="000467A1">
      <w:pPr>
        <w:pStyle w:val="DraCorstandard"/>
      </w:pPr>
      <w:r w:rsidRPr="00D17E65">
        <w:rPr>
          <w:rStyle w:val="DraCorlinenumber"/>
        </w:rPr>
        <w:t>(310)</w:t>
      </w:r>
      <w:r w:rsidR="00D212DE">
        <w:t xml:space="preserve"> </w:t>
      </w:r>
      <w:r w:rsidRPr="006651B2">
        <w:t>Cypria, te mecum nunc &amp; abire iubet.</w:t>
      </w:r>
    </w:p>
    <w:p w14:paraId="439530CD" w14:textId="77777777" w:rsidR="00490452" w:rsidRDefault="004634C3" w:rsidP="000467A1">
      <w:pPr>
        <w:pStyle w:val="DraCorstandard"/>
      </w:pPr>
      <w:r w:rsidRPr="006651B2">
        <w:t>Huc ego diuino monitu/ superumque fauore</w:t>
      </w:r>
    </w:p>
    <w:p w14:paraId="7A6B9B0E" w14:textId="1729C126" w:rsidR="0040329D" w:rsidRDefault="00D212DE" w:rsidP="000467A1">
      <w:pPr>
        <w:pStyle w:val="DraCorstandard"/>
      </w:pPr>
      <w:r>
        <w:t xml:space="preserve"> </w:t>
      </w:r>
      <w:r w:rsidR="004634C3" w:rsidRPr="006651B2">
        <w:t>Aduehor, auspicium ledere dura caue.</w:t>
      </w:r>
    </w:p>
    <w:p w14:paraId="786A6EDE" w14:textId="77777777" w:rsidR="00490452" w:rsidRDefault="004634C3" w:rsidP="000467A1">
      <w:pPr>
        <w:pStyle w:val="DraCorstandard"/>
      </w:pPr>
      <w:r w:rsidRPr="006651B2">
        <w:t>Praemia iusta peto, Paridis modo consule uoto</w:t>
      </w:r>
    </w:p>
    <w:p w14:paraId="274BECD4" w14:textId="2D4C1E5D" w:rsidR="0040329D" w:rsidRDefault="00D212DE" w:rsidP="000467A1">
      <w:pPr>
        <w:pStyle w:val="DraCorstandard"/>
      </w:pPr>
      <w:r>
        <w:t xml:space="preserve"> </w:t>
      </w:r>
      <w:r w:rsidR="004634C3" w:rsidRPr="006651B2">
        <w:t>Promisit thalamo te Cytherea meo.</w:t>
      </w:r>
    </w:p>
    <w:p w14:paraId="07006FCB" w14:textId="77777777" w:rsidR="00490452" w:rsidRDefault="004634C3" w:rsidP="000467A1">
      <w:pPr>
        <w:pStyle w:val="DraCorstandard"/>
      </w:pPr>
      <w:r w:rsidRPr="00D17E65">
        <w:rPr>
          <w:rStyle w:val="DraCorlinenumber"/>
        </w:rPr>
        <w:t xml:space="preserve">(315) </w:t>
      </w:r>
      <w:r w:rsidRPr="006651B2">
        <w:t>Ferrea non mihi sis, non sis mihi saxea, uultum</w:t>
      </w:r>
    </w:p>
    <w:p w14:paraId="3B4F7D79" w14:textId="131259A0" w:rsidR="0040329D" w:rsidRDefault="00D212DE" w:rsidP="000467A1">
      <w:pPr>
        <w:pStyle w:val="DraCorstandard"/>
      </w:pPr>
      <w:r>
        <w:t xml:space="preserve"> </w:t>
      </w:r>
      <w:r w:rsidR="004634C3" w:rsidRPr="006651B2">
        <w:t>Nunc ostende pium/ mellifluasque genas,</w:t>
      </w:r>
    </w:p>
    <w:p w14:paraId="05418840" w14:textId="77777777" w:rsidR="00490452" w:rsidRDefault="004634C3" w:rsidP="000467A1">
      <w:pPr>
        <w:pStyle w:val="DraCorstandard"/>
      </w:pPr>
      <w:r w:rsidRPr="006651B2">
        <w:t>Te mihi constituo dominam sceptroque potenti</w:t>
      </w:r>
    </w:p>
    <w:p w14:paraId="30F30F99" w14:textId="593B31D6" w:rsidR="00490452" w:rsidRDefault="00D212DE" w:rsidP="000467A1">
      <w:pPr>
        <w:pStyle w:val="DraCorstandard"/>
      </w:pPr>
      <w:r>
        <w:t xml:space="preserve"> </w:t>
      </w:r>
      <w:r w:rsidR="004634C3" w:rsidRPr="006651B2">
        <w:t>Perficiam mecum foedere iuncta ueni.</w:t>
      </w:r>
    </w:p>
    <w:p w14:paraId="75982814" w14:textId="5F29548F" w:rsidR="0040329D" w:rsidRPr="00BB089C" w:rsidRDefault="00D212DE" w:rsidP="000467A1">
      <w:pPr>
        <w:pStyle w:val="DraCorstandard"/>
        <w:rPr>
          <w:rStyle w:val="DraCorstagedirectionsetc"/>
        </w:rPr>
      </w:pPr>
      <w:r w:rsidRPr="00BB089C">
        <w:rPr>
          <w:rStyle w:val="DraCorstagedirectionsetc"/>
        </w:rPr>
        <w:t xml:space="preserve"> </w:t>
      </w:r>
      <w:r w:rsidR="004634C3" w:rsidRPr="00BB089C">
        <w:rPr>
          <w:rStyle w:val="DraCorstagedirectionsetc"/>
        </w:rPr>
        <w:t>Helenae responsio.</w:t>
      </w:r>
    </w:p>
    <w:p w14:paraId="5154DD83" w14:textId="77777777" w:rsidR="0040329D" w:rsidRDefault="004634C3" w:rsidP="000467A1">
      <w:pPr>
        <w:pStyle w:val="DraCorstandard"/>
      </w:pPr>
      <w:r w:rsidRPr="006651B2">
        <w:t>HOspes ad Oebalium uentosa per aequora littus</w:t>
      </w:r>
    </w:p>
    <w:p w14:paraId="30A582BA" w14:textId="3888D7E3" w:rsidR="0040329D" w:rsidRDefault="004634C3" w:rsidP="000467A1">
      <w:pPr>
        <w:pStyle w:val="DraCorstandard"/>
      </w:pPr>
      <w:r w:rsidRPr="00D17E65">
        <w:rPr>
          <w:rStyle w:val="DraCorlinenumber"/>
        </w:rPr>
        <w:t>(320)</w:t>
      </w:r>
      <w:r w:rsidR="00D212DE" w:rsidRPr="00D17E65">
        <w:rPr>
          <w:rStyle w:val="DraCorlinenumber"/>
        </w:rPr>
        <w:t xml:space="preserve"> </w:t>
      </w:r>
      <w:r w:rsidRPr="006651B2">
        <w:t>Venisti acceptus hospicioque meo.</w:t>
      </w:r>
    </w:p>
    <w:p w14:paraId="7A4174F9" w14:textId="77777777" w:rsidR="00490452" w:rsidRDefault="004634C3" w:rsidP="000467A1">
      <w:pPr>
        <w:pStyle w:val="DraCorstandard"/>
      </w:pPr>
      <w:r w:rsidRPr="006651B2">
        <w:t>Virque meus claro te pertractauit honore</w:t>
      </w:r>
    </w:p>
    <w:p w14:paraId="75290D7A" w14:textId="14D44D79" w:rsidR="0040329D" w:rsidRDefault="00D212DE" w:rsidP="000467A1">
      <w:pPr>
        <w:pStyle w:val="DraCorstandard"/>
      </w:pPr>
      <w:r>
        <w:t xml:space="preserve"> </w:t>
      </w:r>
      <w:r w:rsidR="004634C3" w:rsidRPr="006651B2">
        <w:t>Custodem statuit ad sua regna Phrygem.</w:t>
      </w:r>
    </w:p>
    <w:p w14:paraId="4DCE8650" w14:textId="77777777" w:rsidR="00490452" w:rsidRDefault="004634C3" w:rsidP="000467A1">
      <w:pPr>
        <w:pStyle w:val="DraCorstandard"/>
      </w:pPr>
      <w:r w:rsidRPr="006651B2">
        <w:t>Non satis admiror quod te fiducia tanta</w:t>
      </w:r>
    </w:p>
    <w:p w14:paraId="30477403" w14:textId="166F27DB" w:rsidR="0040329D" w:rsidRDefault="00D212DE" w:rsidP="000467A1">
      <w:pPr>
        <w:pStyle w:val="DraCorstandard"/>
      </w:pPr>
      <w:r>
        <w:t xml:space="preserve"> </w:t>
      </w:r>
      <w:r w:rsidR="004634C3" w:rsidRPr="006651B2">
        <w:t>Raptat, &amp; ad crimen tam malesanus ades.</w:t>
      </w:r>
    </w:p>
    <w:p w14:paraId="300DE110" w14:textId="77777777" w:rsidR="00490452" w:rsidRDefault="004634C3" w:rsidP="000467A1">
      <w:pPr>
        <w:pStyle w:val="DraCorstandard"/>
      </w:pPr>
      <w:r w:rsidRPr="00895265">
        <w:rPr>
          <w:rStyle w:val="DraCorlinenumber"/>
        </w:rPr>
        <w:t>(325)</w:t>
      </w:r>
      <w:r>
        <w:t xml:space="preserve"> Est haec recta fides? sunt haec monumenta pudoris</w:t>
      </w:r>
    </w:p>
    <w:p w14:paraId="4D13FE2A" w14:textId="0603B14D" w:rsidR="0040329D" w:rsidRDefault="00D212DE" w:rsidP="000467A1">
      <w:pPr>
        <w:pStyle w:val="DraCorstandard"/>
      </w:pPr>
      <w:r>
        <w:t xml:space="preserve"> </w:t>
      </w:r>
      <w:r w:rsidR="004634C3">
        <w:t>Hospicii sanctum contaminare thorum.</w:t>
      </w:r>
    </w:p>
    <w:p w14:paraId="080FF241" w14:textId="77777777" w:rsidR="00490452" w:rsidRDefault="004634C3" w:rsidP="000467A1">
      <w:pPr>
        <w:pStyle w:val="DraCorstandard"/>
      </w:pPr>
      <w:r w:rsidRPr="006651B2">
        <w:t>Rustica sim sane, dum non contemno pudoris</w:t>
      </w:r>
    </w:p>
    <w:p w14:paraId="7D4D497B" w14:textId="0FD79512" w:rsidR="00F10200" w:rsidRPr="006651B2" w:rsidRDefault="00D212DE" w:rsidP="000467A1">
      <w:pPr>
        <w:pStyle w:val="DraCorstandard"/>
      </w:pPr>
      <w:r>
        <w:t xml:space="preserve"> </w:t>
      </w:r>
      <w:r w:rsidR="004634C3" w:rsidRPr="006651B2">
        <w:t>Integra iura mei, coniugiique fidem.</w:t>
      </w:r>
    </w:p>
    <w:p w14:paraId="50750AEC" w14:textId="77777777" w:rsidR="0040329D" w:rsidRDefault="004634C3" w:rsidP="000467A1">
      <w:pPr>
        <w:pStyle w:val="DraCorstandard"/>
      </w:pPr>
      <w:r w:rsidRPr="006651B2">
        <w:lastRenderedPageBreak/>
        <w:t>Bella mouere cupis, dum sic me fallere tentas</w:t>
      </w:r>
    </w:p>
    <w:p w14:paraId="1908DFE2" w14:textId="3F95E12B" w:rsidR="00F10200" w:rsidRPr="006651B2" w:rsidRDefault="004634C3" w:rsidP="000467A1">
      <w:pPr>
        <w:pStyle w:val="DraCorstandard"/>
      </w:pPr>
      <w:r w:rsidRPr="00895265">
        <w:rPr>
          <w:rStyle w:val="DraCorlinenumber"/>
        </w:rPr>
        <w:t>(330)</w:t>
      </w:r>
      <w:r w:rsidR="00D212DE" w:rsidRPr="00895265">
        <w:rPr>
          <w:rStyle w:val="DraCorlinenumber"/>
        </w:rPr>
        <w:t xml:space="preserve"> </w:t>
      </w:r>
      <w:r w:rsidRPr="006651B2">
        <w:t>En Menelaus abest, qui tibi sceptra dedit</w:t>
      </w:r>
    </w:p>
    <w:p w14:paraId="6FE16AE1" w14:textId="77777777" w:rsidR="00490452" w:rsidRDefault="004634C3" w:rsidP="000467A1">
      <w:pPr>
        <w:pStyle w:val="DraCorstandard"/>
      </w:pPr>
      <w:r w:rsidRPr="006651B2">
        <w:t>Non me lasciuae Veneris mandata citabunt</w:t>
      </w:r>
    </w:p>
    <w:p w14:paraId="3A410A96" w14:textId="73C0E675" w:rsidR="0040329D" w:rsidRDefault="00D212DE" w:rsidP="000467A1">
      <w:pPr>
        <w:pStyle w:val="DraCorstandard"/>
      </w:pPr>
      <w:r>
        <w:t xml:space="preserve"> </w:t>
      </w:r>
      <w:r w:rsidR="004634C3" w:rsidRPr="006651B2">
        <w:t>Laudatrix Venus est insidiosa mihi.</w:t>
      </w:r>
    </w:p>
    <w:p w14:paraId="3F16B7D3" w14:textId="77777777" w:rsidR="00490452" w:rsidRDefault="004634C3" w:rsidP="000467A1">
      <w:pPr>
        <w:pStyle w:val="DraCorstandard"/>
      </w:pPr>
      <w:r w:rsidRPr="006651B2">
        <w:t>Desine molle precor suasu conuellere pectus</w:t>
      </w:r>
    </w:p>
    <w:p w14:paraId="122FC4EC" w14:textId="5FD23C31" w:rsidR="0040329D" w:rsidRDefault="00D212DE" w:rsidP="000467A1">
      <w:pPr>
        <w:pStyle w:val="DraCorstandard"/>
      </w:pPr>
      <w:r>
        <w:t xml:space="preserve"> </w:t>
      </w:r>
      <w:r w:rsidR="004634C3" w:rsidRPr="006651B2">
        <w:t>Nolo tuum spolium, pręda uel esse tua.</w:t>
      </w:r>
    </w:p>
    <w:p w14:paraId="6A2AA467" w14:textId="77777777" w:rsidR="00490452" w:rsidRDefault="004634C3" w:rsidP="000467A1">
      <w:pPr>
        <w:pStyle w:val="DraCorstandard"/>
      </w:pPr>
      <w:r w:rsidRPr="00895265">
        <w:rPr>
          <w:rStyle w:val="DraCorlinenumber"/>
        </w:rPr>
        <w:t>(335)</w:t>
      </w:r>
      <w:r w:rsidRPr="006651B2">
        <w:t xml:space="preserve"> Non diuos superos, non fulmina celsa timesco</w:t>
      </w:r>
    </w:p>
    <w:p w14:paraId="24846BCC" w14:textId="297CD2F7" w:rsidR="0040329D" w:rsidRDefault="00D212DE" w:rsidP="000467A1">
      <w:pPr>
        <w:pStyle w:val="DraCorstandard"/>
      </w:pPr>
      <w:r>
        <w:t xml:space="preserve"> </w:t>
      </w:r>
      <w:r w:rsidR="004634C3" w:rsidRPr="006651B2">
        <w:t>Nulla pudicitiae damna ferenda reor.</w:t>
      </w:r>
    </w:p>
    <w:p w14:paraId="5B404D72" w14:textId="77777777" w:rsidR="00490452" w:rsidRDefault="004634C3" w:rsidP="000467A1">
      <w:pPr>
        <w:pStyle w:val="DraCorstandard"/>
      </w:pPr>
      <w:r w:rsidRPr="006651B2">
        <w:t>Sed tamen usque placet te magno numine raptum.</w:t>
      </w:r>
    </w:p>
    <w:p w14:paraId="55F4DF4E" w14:textId="47336A96" w:rsidR="0040329D" w:rsidRDefault="00D212DE" w:rsidP="000467A1">
      <w:pPr>
        <w:pStyle w:val="DraCorstandard"/>
      </w:pPr>
      <w:r>
        <w:t xml:space="preserve"> </w:t>
      </w:r>
      <w:r w:rsidR="004634C3" w:rsidRPr="006651B2">
        <w:t>Immensis Helenam praeposuisse bonis.</w:t>
      </w:r>
    </w:p>
    <w:p w14:paraId="3D8552D9" w14:textId="77777777" w:rsidR="0040329D" w:rsidRDefault="004634C3" w:rsidP="000467A1">
      <w:pPr>
        <w:pStyle w:val="DraCorstandard"/>
      </w:pPr>
      <w:r w:rsidRPr="006651B2">
        <w:t>Hoc mouet in primis animos, me premia laudum</w:t>
      </w:r>
    </w:p>
    <w:p w14:paraId="20AD5612" w14:textId="4118E806" w:rsidR="0040329D" w:rsidRDefault="004634C3" w:rsidP="000467A1">
      <w:pPr>
        <w:pStyle w:val="DraCorstandard"/>
      </w:pPr>
      <w:r w:rsidRPr="00895265">
        <w:rPr>
          <w:rStyle w:val="DraCorlinenumber"/>
        </w:rPr>
        <w:t>(340)</w:t>
      </w:r>
      <w:r w:rsidR="00D212DE" w:rsidRPr="00895265">
        <w:rPr>
          <w:rStyle w:val="DraCorlinenumber"/>
        </w:rPr>
        <w:t xml:space="preserve"> </w:t>
      </w:r>
      <w:r w:rsidRPr="006651B2">
        <w:t>Inter spartanas emeruisse nurus.</w:t>
      </w:r>
    </w:p>
    <w:p w14:paraId="7BCDD451" w14:textId="77777777" w:rsidR="00490452" w:rsidRDefault="004634C3" w:rsidP="000467A1">
      <w:pPr>
        <w:pStyle w:val="DraCorstandard"/>
      </w:pPr>
      <w:r w:rsidRPr="006651B2">
        <w:t>ludice quod pariter te formosissima dicor</w:t>
      </w:r>
    </w:p>
    <w:p w14:paraId="04819FAC" w14:textId="4FD81611" w:rsidR="00F10200" w:rsidRPr="006651B2" w:rsidRDefault="00D212DE" w:rsidP="000467A1">
      <w:pPr>
        <w:pStyle w:val="DraCorstandard"/>
      </w:pPr>
      <w:r>
        <w:t xml:space="preserve"> </w:t>
      </w:r>
      <w:r w:rsidR="004634C3" w:rsidRPr="006651B2">
        <w:t>Munera sunt operis nunc statuenda tui.</w:t>
      </w:r>
    </w:p>
    <w:p w14:paraId="05D44F03" w14:textId="77777777" w:rsidR="00490452" w:rsidRDefault="004634C3" w:rsidP="000467A1">
      <w:pPr>
        <w:pStyle w:val="DraCorstandard"/>
      </w:pPr>
      <w:r w:rsidRPr="006651B2">
        <w:t>Tecum irem facile, Si saluo iure liceret</w:t>
      </w:r>
    </w:p>
    <w:p w14:paraId="05AF4785" w14:textId="5A662DFF" w:rsidR="0040329D" w:rsidRDefault="00D212DE" w:rsidP="000467A1">
      <w:pPr>
        <w:pStyle w:val="DraCorstandard"/>
      </w:pPr>
      <w:r>
        <w:t xml:space="preserve"> </w:t>
      </w:r>
      <w:r w:rsidR="004634C3" w:rsidRPr="006651B2">
        <w:t>Ad nemus Idaeum, uel Simeontis aquas.</w:t>
      </w:r>
    </w:p>
    <w:p w14:paraId="279AA9F1" w14:textId="77777777" w:rsidR="00490452" w:rsidRDefault="004634C3" w:rsidP="000467A1">
      <w:pPr>
        <w:pStyle w:val="DraCorstandard"/>
      </w:pPr>
      <w:r w:rsidRPr="00895265">
        <w:rPr>
          <w:rStyle w:val="DraCorlinenumber"/>
        </w:rPr>
        <w:t xml:space="preserve">(345) </w:t>
      </w:r>
      <w:r w:rsidRPr="006651B2">
        <w:t>At uereor thalami posito sacrata pudore</w:t>
      </w:r>
    </w:p>
    <w:p w14:paraId="05FCFEF6" w14:textId="0F75485D" w:rsidR="0040329D" w:rsidRDefault="00D212DE" w:rsidP="000467A1">
      <w:pPr>
        <w:pStyle w:val="DraCorstandard"/>
      </w:pPr>
      <w:r>
        <w:t xml:space="preserve"> </w:t>
      </w:r>
      <w:r w:rsidR="004634C3" w:rsidRPr="006651B2">
        <w:t>Frangere iura furens/ &amp; muliebre decus.</w:t>
      </w:r>
    </w:p>
    <w:p w14:paraId="1C257823" w14:textId="77777777" w:rsidR="00490452" w:rsidRDefault="004634C3" w:rsidP="000467A1">
      <w:pPr>
        <w:pStyle w:val="DraCorstandard"/>
      </w:pPr>
      <w:r w:rsidRPr="006651B2">
        <w:t>Tu nimium properas, specta, felicior aura</w:t>
      </w:r>
    </w:p>
    <w:p w14:paraId="583F9687" w14:textId="5A4A6E77" w:rsidR="00490452" w:rsidRDefault="00D212DE" w:rsidP="000467A1">
      <w:pPr>
        <w:pStyle w:val="DraCorstandard"/>
      </w:pPr>
      <w:r>
        <w:t xml:space="preserve"> </w:t>
      </w:r>
      <w:r w:rsidR="004634C3" w:rsidRPr="006651B2">
        <w:t>Adueniet, uoto quae sit amica tuo.</w:t>
      </w:r>
    </w:p>
    <w:p w14:paraId="231CE99D" w14:textId="75EFFB69" w:rsidR="0040329D" w:rsidRPr="00970D07" w:rsidRDefault="00D212DE" w:rsidP="000467A1">
      <w:pPr>
        <w:pStyle w:val="DraCorstandard"/>
        <w:rPr>
          <w:rStyle w:val="DraCorstagedirectionsetc"/>
        </w:rPr>
      </w:pPr>
      <w:r w:rsidRPr="00970D07">
        <w:rPr>
          <w:rStyle w:val="DraCorstagedirectionsetc"/>
        </w:rPr>
        <w:t xml:space="preserve"> </w:t>
      </w:r>
      <w:r w:rsidR="004634C3" w:rsidRPr="00970D07">
        <w:rPr>
          <w:rStyle w:val="DraCorstagedirectionsetc"/>
        </w:rPr>
        <w:t>Cupido Helenam amoris telo transfigit unde cum Paride proficiscitur.</w:t>
      </w:r>
    </w:p>
    <w:p w14:paraId="6215591B" w14:textId="77777777" w:rsidR="00490452" w:rsidRDefault="004634C3" w:rsidP="000467A1">
      <w:pPr>
        <w:pStyle w:val="DraCorstandard"/>
      </w:pPr>
      <w:r w:rsidRPr="006651B2">
        <w:t>IDaliae iussu Veneris, matrisque iacentis</w:t>
      </w:r>
    </w:p>
    <w:p w14:paraId="6FF288A9" w14:textId="178D2300" w:rsidR="0040329D" w:rsidRDefault="004634C3" w:rsidP="000467A1">
      <w:pPr>
        <w:pStyle w:val="DraCorstandard"/>
      </w:pPr>
      <w:r w:rsidRPr="00895265">
        <w:rPr>
          <w:rStyle w:val="DraCorlinenumber"/>
        </w:rPr>
        <w:t>(350)</w:t>
      </w:r>
      <w:r w:rsidR="00D212DE" w:rsidRPr="00895265">
        <w:rPr>
          <w:rStyle w:val="DraCorlinenumber"/>
        </w:rPr>
        <w:t xml:space="preserve"> </w:t>
      </w:r>
      <w:r w:rsidRPr="006651B2">
        <w:t>Prodeo Ledeam queroque Tyndaridem.</w:t>
      </w:r>
    </w:p>
    <w:p w14:paraId="7BFA5895" w14:textId="77777777" w:rsidR="00490452" w:rsidRDefault="004634C3" w:rsidP="000467A1">
      <w:pPr>
        <w:pStyle w:val="DraCorstandard"/>
      </w:pPr>
      <w:r w:rsidRPr="006651B2">
        <w:t>Extensam pharetram, celeres quoque uibro sagittas</w:t>
      </w:r>
    </w:p>
    <w:p w14:paraId="5281EE4E" w14:textId="0A06C68E" w:rsidR="0040329D" w:rsidRDefault="00D212DE" w:rsidP="000467A1">
      <w:pPr>
        <w:pStyle w:val="DraCorstandard"/>
      </w:pPr>
      <w:r>
        <w:t xml:space="preserve"> </w:t>
      </w:r>
      <w:r w:rsidR="004634C3" w:rsidRPr="006651B2">
        <w:t>Frangere quae silices, duraque saxa queunt.</w:t>
      </w:r>
    </w:p>
    <w:p w14:paraId="064A7D83" w14:textId="77777777" w:rsidR="00490452" w:rsidRDefault="004634C3" w:rsidP="000467A1">
      <w:pPr>
        <w:pStyle w:val="DraCorstandard"/>
      </w:pPr>
      <w:r w:rsidRPr="006651B2">
        <w:t>Nil obstat telis nostris, haec Aenea castra</w:t>
      </w:r>
    </w:p>
    <w:p w14:paraId="62B7AB05" w14:textId="1C930C31" w:rsidR="0040329D" w:rsidRDefault="00D212DE" w:rsidP="000467A1">
      <w:pPr>
        <w:pStyle w:val="DraCorstandard"/>
      </w:pPr>
      <w:r>
        <w:lastRenderedPageBreak/>
        <w:t xml:space="preserve"> </w:t>
      </w:r>
      <w:r w:rsidR="004634C3" w:rsidRPr="006651B2">
        <w:t>Haec penetrant Chaliben, haec adamanta terunt</w:t>
      </w:r>
    </w:p>
    <w:p w14:paraId="7359CD8B" w14:textId="77777777" w:rsidR="00490452" w:rsidRDefault="004634C3" w:rsidP="000467A1">
      <w:pPr>
        <w:pStyle w:val="DraCorstandard"/>
      </w:pPr>
      <w:r w:rsidRPr="00895265">
        <w:rPr>
          <w:rStyle w:val="DraCorlinenumber"/>
        </w:rPr>
        <w:t xml:space="preserve">(355) </w:t>
      </w:r>
      <w:r w:rsidRPr="006651B2">
        <w:t>Fortia corda uirum, muliebreque pectus adurunt</w:t>
      </w:r>
    </w:p>
    <w:p w14:paraId="0964B0E6" w14:textId="60ECC276" w:rsidR="00F10200" w:rsidRPr="006651B2" w:rsidRDefault="00D212DE" w:rsidP="000467A1">
      <w:pPr>
        <w:pStyle w:val="DraCorstandard"/>
      </w:pPr>
      <w:r>
        <w:t xml:space="preserve"> </w:t>
      </w:r>
      <w:r w:rsidR="004634C3" w:rsidRPr="006651B2">
        <w:t>In cunctos homines imperiosus ago.</w:t>
      </w:r>
    </w:p>
    <w:p w14:paraId="4D099AAB" w14:textId="77777777" w:rsidR="00490452" w:rsidRDefault="004634C3" w:rsidP="000467A1">
      <w:pPr>
        <w:pStyle w:val="DraCorstandard"/>
      </w:pPr>
      <w:r w:rsidRPr="006651B2">
        <w:t>Sum puer insipiens, fatuos mea uerbera reddunt.</w:t>
      </w:r>
    </w:p>
    <w:p w14:paraId="3BFDFE89" w14:textId="20EF6708" w:rsidR="0040329D" w:rsidRDefault="00D212DE" w:rsidP="000467A1">
      <w:pPr>
        <w:pStyle w:val="DraCorstandard"/>
      </w:pPr>
      <w:r>
        <w:t xml:space="preserve"> </w:t>
      </w:r>
      <w:r w:rsidR="004634C3" w:rsidRPr="006651B2">
        <w:t>Sum coecus, coecant tela petulca uiros.</w:t>
      </w:r>
    </w:p>
    <w:p w14:paraId="09B9F313" w14:textId="77777777" w:rsidR="0040329D" w:rsidRDefault="004634C3" w:rsidP="000467A1">
      <w:pPr>
        <w:pStyle w:val="DraCorstandard"/>
      </w:pPr>
      <w:r w:rsidRPr="006651B2">
        <w:t>Alatus uideor, celer est quia semper amator</w:t>
      </w:r>
    </w:p>
    <w:p w14:paraId="7723BF94" w14:textId="1F5197DB" w:rsidR="0040329D" w:rsidRDefault="004634C3" w:rsidP="000467A1">
      <w:pPr>
        <w:pStyle w:val="DraCorstandard"/>
      </w:pPr>
      <w:r w:rsidRPr="00895265">
        <w:rPr>
          <w:rStyle w:val="DraCorlinenumber"/>
        </w:rPr>
        <w:t>(360)</w:t>
      </w:r>
      <w:r w:rsidR="00D212DE" w:rsidRPr="00895265">
        <w:rPr>
          <w:rStyle w:val="DraCorlinenumber"/>
        </w:rPr>
        <w:t xml:space="preserve"> </w:t>
      </w:r>
      <w:r w:rsidRPr="006651B2">
        <w:t>Inconstans, fallax, mobilis atque leuis.</w:t>
      </w:r>
    </w:p>
    <w:p w14:paraId="2AC486DB" w14:textId="77777777" w:rsidR="00490452" w:rsidRDefault="004634C3" w:rsidP="000467A1">
      <w:pPr>
        <w:pStyle w:val="DraCorstandard"/>
      </w:pPr>
      <w:r w:rsidRPr="006651B2">
        <w:t>Haec punctura rapit mendicos, &amp; locupletes,</w:t>
      </w:r>
    </w:p>
    <w:p w14:paraId="2DD60003" w14:textId="015F4578" w:rsidR="0040329D" w:rsidRDefault="00D212DE" w:rsidP="000467A1">
      <w:pPr>
        <w:pStyle w:val="DraCorstandard"/>
      </w:pPr>
      <w:r>
        <w:t xml:space="preserve"> </w:t>
      </w:r>
      <w:r w:rsidR="004634C3" w:rsidRPr="006651B2">
        <w:t>Torosos iuuenes, decrepitosque senes.</w:t>
      </w:r>
    </w:p>
    <w:p w14:paraId="641774D7" w14:textId="77777777" w:rsidR="00490452" w:rsidRDefault="004634C3" w:rsidP="000467A1">
      <w:pPr>
        <w:pStyle w:val="DraCorstandard"/>
      </w:pPr>
      <w:r w:rsidRPr="006651B2">
        <w:t>Haec capit &amp; monachos &amp; sacro numine clerum,</w:t>
      </w:r>
    </w:p>
    <w:p w14:paraId="54BD93F4" w14:textId="6812A287" w:rsidR="0040329D" w:rsidRDefault="00D212DE" w:rsidP="000467A1">
      <w:pPr>
        <w:pStyle w:val="DraCorstandard"/>
      </w:pPr>
      <w:r>
        <w:t xml:space="preserve"> </w:t>
      </w:r>
      <w:r w:rsidR="004634C3" w:rsidRPr="006651B2">
        <w:t>Spicula sunt arcus imperiosa mei.</w:t>
      </w:r>
    </w:p>
    <w:p w14:paraId="22D8C067" w14:textId="77777777" w:rsidR="00490452" w:rsidRDefault="004634C3" w:rsidP="000467A1">
      <w:pPr>
        <w:pStyle w:val="DraCorstandard"/>
      </w:pPr>
      <w:r w:rsidRPr="00895265">
        <w:rPr>
          <w:rStyle w:val="DraCorlinenumber"/>
        </w:rPr>
        <w:t>(365)</w:t>
      </w:r>
      <w:r w:rsidRPr="006651B2">
        <w:t xml:space="preserve"> Te Ledea meos cogam sentire calores</w:t>
      </w:r>
    </w:p>
    <w:p w14:paraId="04D5B9C7" w14:textId="3A84EACD" w:rsidR="00490452" w:rsidRDefault="00D212DE" w:rsidP="000467A1">
      <w:pPr>
        <w:pStyle w:val="DraCorstandard"/>
      </w:pPr>
      <w:r>
        <w:t xml:space="preserve"> </w:t>
      </w:r>
      <w:r w:rsidR="004634C3" w:rsidRPr="006651B2">
        <w:t>Vt facias matris iussa petita meae.</w:t>
      </w:r>
    </w:p>
    <w:p w14:paraId="0C6C4A11" w14:textId="18650E16" w:rsidR="00F10200" w:rsidRPr="009E6378" w:rsidRDefault="00D212DE" w:rsidP="000467A1">
      <w:pPr>
        <w:pStyle w:val="DraCorstandard"/>
        <w:rPr>
          <w:rStyle w:val="DraCorstagedirectionsetc"/>
        </w:rPr>
      </w:pPr>
      <w:r w:rsidRPr="009E6378">
        <w:rPr>
          <w:rStyle w:val="DraCorstagedirectionsetc"/>
        </w:rPr>
        <w:t xml:space="preserve"> </w:t>
      </w:r>
      <w:r w:rsidR="004634C3" w:rsidRPr="009E6378">
        <w:rPr>
          <w:rStyle w:val="DraCorstagedirectionsetc"/>
        </w:rPr>
        <w:t>Paris cum Helena discedit, Chorea fit interim ad tybias.</w:t>
      </w:r>
    </w:p>
    <w:p w14:paraId="5EF5700B" w14:textId="77777777" w:rsidR="00490452" w:rsidRDefault="004634C3" w:rsidP="000467A1">
      <w:pPr>
        <w:pStyle w:val="DraCorstandard"/>
      </w:pPr>
      <w:r>
        <w:t>IVssit pulchra Venus facilem saltare choream.</w:t>
      </w:r>
    </w:p>
    <w:p w14:paraId="58C4252C" w14:textId="61D061D0" w:rsidR="0040329D" w:rsidRDefault="00D212DE" w:rsidP="000467A1">
      <w:pPr>
        <w:pStyle w:val="DraCorstandard"/>
      </w:pPr>
      <w:r>
        <w:t xml:space="preserve"> </w:t>
      </w:r>
      <w:r w:rsidR="004634C3">
        <w:t>Nos modo Vilianas, pastoriasque nurus.</w:t>
      </w:r>
    </w:p>
    <w:p w14:paraId="73E98111" w14:textId="77777777" w:rsidR="0040329D" w:rsidRDefault="004634C3" w:rsidP="000467A1">
      <w:pPr>
        <w:pStyle w:val="DraCorstandard"/>
      </w:pPr>
      <w:r>
        <w:t>Adsumus in gyrum, pedibus saltare citatis</w:t>
      </w:r>
    </w:p>
    <w:p w14:paraId="62845259" w14:textId="36A3ECB2" w:rsidR="0040329D" w:rsidRDefault="004634C3" w:rsidP="000467A1">
      <w:pPr>
        <w:pStyle w:val="DraCorstandard"/>
      </w:pPr>
      <w:r w:rsidRPr="001D565A">
        <w:rPr>
          <w:rStyle w:val="DraCorlinenumber"/>
        </w:rPr>
        <w:t>(370)</w:t>
      </w:r>
      <w:r w:rsidR="00D212DE" w:rsidRPr="001D565A">
        <w:rPr>
          <w:rStyle w:val="DraCorlinenumber"/>
        </w:rPr>
        <w:t xml:space="preserve"> </w:t>
      </w:r>
      <w:r>
        <w:t>Vobiscum cupimus, ite, salite palam.</w:t>
      </w:r>
    </w:p>
    <w:p w14:paraId="6BDA91F1" w14:textId="77777777" w:rsidR="00490452" w:rsidRDefault="004634C3" w:rsidP="000467A1">
      <w:pPr>
        <w:pStyle w:val="DraCorstandard"/>
      </w:pPr>
      <w:r w:rsidRPr="006651B2">
        <w:t>Opilionis amor lasciuaque uerba uocarunt</w:t>
      </w:r>
    </w:p>
    <w:p w14:paraId="4E4B7A76" w14:textId="4998558C" w:rsidR="0040329D" w:rsidRDefault="00D212DE" w:rsidP="000467A1">
      <w:pPr>
        <w:pStyle w:val="DraCorstandard"/>
      </w:pPr>
      <w:r>
        <w:t xml:space="preserve"> </w:t>
      </w:r>
      <w:r w:rsidR="004634C3" w:rsidRPr="006651B2">
        <w:t>Me dudum ad saltus/ mollisonosque choros</w:t>
      </w:r>
    </w:p>
    <w:p w14:paraId="7F37B408" w14:textId="77777777" w:rsidR="00490452" w:rsidRDefault="004634C3" w:rsidP="000467A1">
      <w:pPr>
        <w:pStyle w:val="DraCorstandard"/>
      </w:pPr>
      <w:r w:rsidRPr="006651B2">
        <w:t>Pareo mandatis Veneris, saltare cupisco</w:t>
      </w:r>
    </w:p>
    <w:p w14:paraId="06A4DB55" w14:textId="27875737" w:rsidR="0040329D" w:rsidRDefault="00D212DE" w:rsidP="000467A1">
      <w:pPr>
        <w:pStyle w:val="DraCorstandard"/>
      </w:pPr>
      <w:r>
        <w:t xml:space="preserve"> </w:t>
      </w:r>
      <w:r w:rsidR="004634C3" w:rsidRPr="006651B2">
        <w:t>Nunc cum Villano, qui meus ignis erit.</w:t>
      </w:r>
    </w:p>
    <w:p w14:paraId="590183C7" w14:textId="77777777" w:rsidR="00490452" w:rsidRDefault="004634C3" w:rsidP="000467A1">
      <w:pPr>
        <w:pStyle w:val="DraCorstandard"/>
      </w:pPr>
      <w:r w:rsidRPr="001D565A">
        <w:rPr>
          <w:rStyle w:val="DraCorlinenumber"/>
        </w:rPr>
        <w:t>(375)</w:t>
      </w:r>
      <w:r w:rsidRPr="006651B2">
        <w:t xml:space="preserve"> Quanqum rugarum sulco sim foeda senili</w:t>
      </w:r>
    </w:p>
    <w:p w14:paraId="206B10B6" w14:textId="7084768B" w:rsidR="00490452" w:rsidRDefault="00D212DE" w:rsidP="000467A1">
      <w:pPr>
        <w:pStyle w:val="DraCorstandard"/>
      </w:pPr>
      <w:r>
        <w:t xml:space="preserve"> </w:t>
      </w:r>
      <w:r w:rsidR="004634C3" w:rsidRPr="006651B2">
        <w:t xml:space="preserve">Ex oculis lippis &amp; fluit usque mador. </w:t>
      </w:r>
    </w:p>
    <w:p w14:paraId="0DE14B6E" w14:textId="77777777" w:rsidR="00490452" w:rsidRDefault="004634C3" w:rsidP="000467A1">
      <w:pPr>
        <w:pStyle w:val="DraCorstandard"/>
      </w:pPr>
      <w:r w:rsidRPr="006651B2">
        <w:t>Vobiscum tamen hanc cupio ductare choream,</w:t>
      </w:r>
    </w:p>
    <w:p w14:paraId="70B2C9CB" w14:textId="29D185B9" w:rsidR="0040329D" w:rsidRDefault="00D212DE" w:rsidP="000467A1">
      <w:pPr>
        <w:pStyle w:val="DraCorstandard"/>
      </w:pPr>
      <w:r>
        <w:t xml:space="preserve"> </w:t>
      </w:r>
      <w:r w:rsidR="004634C3" w:rsidRPr="006651B2">
        <w:t>Ad quam corripuit me Cytherea Venus.</w:t>
      </w:r>
    </w:p>
    <w:p w14:paraId="5B92C38F" w14:textId="77777777" w:rsidR="0040329D" w:rsidRDefault="004634C3" w:rsidP="000467A1">
      <w:pPr>
        <w:pStyle w:val="DraCorstandard"/>
      </w:pPr>
      <w:r w:rsidRPr="006651B2">
        <w:lastRenderedPageBreak/>
        <w:t>Non erit ingratum nobis pastoribus aptos</w:t>
      </w:r>
    </w:p>
    <w:p w14:paraId="4E7FAD55" w14:textId="77777777" w:rsidR="0040329D" w:rsidRDefault="004634C3" w:rsidP="000467A1">
      <w:pPr>
        <w:pStyle w:val="DraCorstandard"/>
      </w:pPr>
      <w:r w:rsidRPr="001D565A">
        <w:rPr>
          <w:rStyle w:val="DraCorlinenumber"/>
        </w:rPr>
        <w:t xml:space="preserve">(380) </w:t>
      </w:r>
      <w:r w:rsidRPr="006651B2">
        <w:t>Cum uetulis saltare choros, gyroque reflexo,</w:t>
      </w:r>
    </w:p>
    <w:p w14:paraId="39B2405E" w14:textId="77777777" w:rsidR="0040329D" w:rsidRDefault="004634C3" w:rsidP="000467A1">
      <w:pPr>
        <w:pStyle w:val="DraCorstandard"/>
      </w:pPr>
      <w:r w:rsidRPr="006651B2">
        <w:t>Ad sonitum cytharae uarios intendere motus,</w:t>
      </w:r>
    </w:p>
    <w:p w14:paraId="65ACAA03" w14:textId="77777777" w:rsidR="00490452" w:rsidRDefault="004634C3" w:rsidP="000467A1">
      <w:pPr>
        <w:pStyle w:val="DraCorstandard"/>
      </w:pPr>
      <w:r w:rsidRPr="006651B2">
        <w:t>Nil nos cunctamur, fundat modo fistula cantum.</w:t>
      </w:r>
    </w:p>
    <w:p w14:paraId="27F447E6" w14:textId="2DE5CA44" w:rsidR="00540B14" w:rsidRDefault="00540B14" w:rsidP="00540B14">
      <w:pPr>
        <w:pStyle w:val="DraCoradditions"/>
      </w:pPr>
      <w:r>
        <w:t>/act=4/</w:t>
      </w:r>
    </w:p>
    <w:p w14:paraId="4F544A9A" w14:textId="425E9064" w:rsidR="0040329D" w:rsidRDefault="00D212DE" w:rsidP="00CF5B07">
      <w:pPr>
        <w:pStyle w:val="DraCorhead"/>
      </w:pPr>
      <w:r>
        <w:t xml:space="preserve"> </w:t>
      </w:r>
      <w:r w:rsidR="004634C3" w:rsidRPr="006651B2">
        <w:t>ACTVS QVARTVS.</w:t>
      </w:r>
    </w:p>
    <w:p w14:paraId="2D6B88D0" w14:textId="116C6AEF" w:rsidR="00E45C6F" w:rsidRPr="00E45C6F" w:rsidRDefault="00E45C6F" w:rsidP="00E45C6F">
      <w:pPr>
        <w:rPr>
          <w:rStyle w:val="DraCorpagebreak"/>
        </w:rPr>
      </w:pPr>
      <w:r w:rsidRPr="00E45C6F">
        <w:rPr>
          <w:rStyle w:val="DraCorpagebreak"/>
        </w:rPr>
        <w:t>C</w:t>
      </w:r>
    </w:p>
    <w:p w14:paraId="05C608BD" w14:textId="45F6F03F" w:rsidR="0040329D" w:rsidRPr="00522D6F" w:rsidRDefault="00D212DE" w:rsidP="000467A1">
      <w:pPr>
        <w:pStyle w:val="DraCorstandard"/>
        <w:rPr>
          <w:rStyle w:val="DraCorstagedirectionsetc"/>
        </w:rPr>
      </w:pPr>
      <w:r w:rsidRPr="00522D6F">
        <w:rPr>
          <w:rStyle w:val="DraCorstagedirectionsetc"/>
        </w:rPr>
        <w:t xml:space="preserve"> </w:t>
      </w:r>
      <w:r w:rsidR="004634C3" w:rsidRPr="00522D6F">
        <w:rPr>
          <w:rStyle w:val="DraCorstagedirectionsetc"/>
        </w:rPr>
        <w:t>Menelaus uxorem abductam conquęritur.</w:t>
      </w:r>
    </w:p>
    <w:p w14:paraId="61D0CF22" w14:textId="77777777" w:rsidR="00490452" w:rsidRDefault="004634C3" w:rsidP="000467A1">
      <w:pPr>
        <w:pStyle w:val="DraCorstandard"/>
      </w:pPr>
      <w:r w:rsidRPr="006651B2">
        <w:t>TRistia fata queror proh consultissime frater,</w:t>
      </w:r>
    </w:p>
    <w:p w14:paraId="30F00CF1" w14:textId="42DECDFE" w:rsidR="0040329D" w:rsidRDefault="00D212DE" w:rsidP="000467A1">
      <w:pPr>
        <w:pStyle w:val="DraCorstandard"/>
      </w:pPr>
      <w:r>
        <w:t xml:space="preserve"> </w:t>
      </w:r>
      <w:r w:rsidR="004634C3" w:rsidRPr="006651B2">
        <w:t>Immensi sceleris &amp; tibi facta cano.</w:t>
      </w:r>
    </w:p>
    <w:p w14:paraId="03BA5E6A" w14:textId="77777777" w:rsidR="00490452" w:rsidRDefault="004634C3" w:rsidP="000467A1">
      <w:pPr>
        <w:pStyle w:val="DraCorstandard"/>
      </w:pPr>
      <w:r w:rsidRPr="001D565A">
        <w:rPr>
          <w:rStyle w:val="DraCorlinenumber"/>
        </w:rPr>
        <w:t>(385)</w:t>
      </w:r>
      <w:r w:rsidRPr="006651B2">
        <w:t xml:space="preserve"> Lamentor grauibus curis affectus, &amp; acri</w:t>
      </w:r>
    </w:p>
    <w:p w14:paraId="639FA833" w14:textId="7E7439FE" w:rsidR="0040329D" w:rsidRDefault="00D212DE" w:rsidP="000467A1">
      <w:pPr>
        <w:pStyle w:val="DraCorstandard"/>
      </w:pPr>
      <w:r>
        <w:t xml:space="preserve"> </w:t>
      </w:r>
      <w:r w:rsidR="004634C3" w:rsidRPr="006651B2">
        <w:t>Crimine confusus turpia gesta domus.</w:t>
      </w:r>
    </w:p>
    <w:p w14:paraId="5792398E" w14:textId="77777777" w:rsidR="00490452" w:rsidRDefault="004634C3" w:rsidP="000467A1">
      <w:pPr>
        <w:pStyle w:val="DraCorstandard"/>
      </w:pPr>
      <w:r w:rsidRPr="006651B2">
        <w:t>Nuper ad hospicium tutissima iura receptus</w:t>
      </w:r>
    </w:p>
    <w:p w14:paraId="705ADF80" w14:textId="2EF46FFC" w:rsidR="0040329D" w:rsidRDefault="00D212DE" w:rsidP="000467A1">
      <w:pPr>
        <w:pStyle w:val="DraCorstandard"/>
      </w:pPr>
      <w:r>
        <w:t xml:space="preserve"> </w:t>
      </w:r>
      <w:r w:rsidR="004634C3" w:rsidRPr="006651B2">
        <w:t>Dardanii Priami filius ipse Paris.</w:t>
      </w:r>
    </w:p>
    <w:p w14:paraId="6AF0A069" w14:textId="77777777" w:rsidR="0040329D" w:rsidRDefault="004634C3" w:rsidP="000467A1">
      <w:pPr>
        <w:pStyle w:val="DraCorstandard"/>
      </w:pPr>
      <w:r w:rsidRPr="006651B2">
        <w:t>Lautitiis nostris fotus, lectoque decenti</w:t>
      </w:r>
    </w:p>
    <w:p w14:paraId="35C2312E" w14:textId="5E57F198" w:rsidR="0040329D" w:rsidRDefault="004634C3" w:rsidP="000467A1">
      <w:pPr>
        <w:pStyle w:val="DraCorstandard"/>
      </w:pPr>
      <w:r w:rsidRPr="001D565A">
        <w:rPr>
          <w:rStyle w:val="DraCorlinenumber"/>
        </w:rPr>
        <w:t>(390)</w:t>
      </w:r>
      <w:r w:rsidR="00D212DE" w:rsidRPr="001D565A">
        <w:rPr>
          <w:rStyle w:val="DraCorlinenumber"/>
        </w:rPr>
        <w:t xml:space="preserve"> </w:t>
      </w:r>
      <w:r w:rsidRPr="006651B2">
        <w:t>Molliter acceptus colloquioque pio.</w:t>
      </w:r>
    </w:p>
    <w:p w14:paraId="48661611" w14:textId="77777777" w:rsidR="00490452" w:rsidRDefault="004634C3" w:rsidP="000467A1">
      <w:pPr>
        <w:pStyle w:val="DraCorstandard"/>
      </w:pPr>
      <w:r>
        <w:t>Illius &amp; fidei discedens omnia mando</w:t>
      </w:r>
    </w:p>
    <w:p w14:paraId="50B9E0DB" w14:textId="64C727BE" w:rsidR="0040329D" w:rsidRDefault="00D212DE" w:rsidP="000467A1">
      <w:pPr>
        <w:pStyle w:val="DraCorstandard"/>
      </w:pPr>
      <w:r>
        <w:t xml:space="preserve"> </w:t>
      </w:r>
      <w:r w:rsidR="004634C3">
        <w:t>Vxorem teneram, filiolamque meam.</w:t>
      </w:r>
    </w:p>
    <w:p w14:paraId="57E9EDBD" w14:textId="77777777" w:rsidR="00490452" w:rsidRDefault="004634C3" w:rsidP="000467A1">
      <w:pPr>
        <w:pStyle w:val="DraCorstandard"/>
      </w:pPr>
      <w:r>
        <w:t>Credo domum, sceptrumque meum, gazasque reclusas</w:t>
      </w:r>
    </w:p>
    <w:p w14:paraId="18E770CD" w14:textId="60736BB1" w:rsidR="0040329D" w:rsidRDefault="00D212DE" w:rsidP="000467A1">
      <w:pPr>
        <w:pStyle w:val="DraCorstandard"/>
      </w:pPr>
      <w:r>
        <w:t xml:space="preserve"> </w:t>
      </w:r>
      <w:r w:rsidR="004634C3">
        <w:t>Substituo manibus oppida cuncta suis.</w:t>
      </w:r>
    </w:p>
    <w:p w14:paraId="23FBE8C5" w14:textId="77777777" w:rsidR="00490452" w:rsidRDefault="004634C3" w:rsidP="000467A1">
      <w:pPr>
        <w:pStyle w:val="DraCorstandard"/>
      </w:pPr>
      <w:r w:rsidRPr="001D565A">
        <w:rPr>
          <w:rStyle w:val="DraCorlinenumber"/>
        </w:rPr>
        <w:t>(395)</w:t>
      </w:r>
      <w:r>
        <w:t xml:space="preserve"> Quid sit me latio stimulans absente pudicam</w:t>
      </w:r>
    </w:p>
    <w:p w14:paraId="55150619" w14:textId="187CFFE3" w:rsidR="0040329D" w:rsidRDefault="00D212DE" w:rsidP="000467A1">
      <w:pPr>
        <w:pStyle w:val="DraCorstandard"/>
      </w:pPr>
      <w:r>
        <w:t xml:space="preserve"> </w:t>
      </w:r>
      <w:r w:rsidR="004634C3">
        <w:t>Polluit uxorem, coniugiumque secat.</w:t>
      </w:r>
    </w:p>
    <w:p w14:paraId="10F4F448" w14:textId="77777777" w:rsidR="00490452" w:rsidRDefault="004634C3" w:rsidP="000467A1">
      <w:pPr>
        <w:pStyle w:val="DraCorstandard"/>
      </w:pPr>
      <w:r>
        <w:t>Abduxit properans Helenam, fregitque sacratae</w:t>
      </w:r>
    </w:p>
    <w:p w14:paraId="36B97ABF" w14:textId="30A03FDC" w:rsidR="0040329D" w:rsidRDefault="00D212DE" w:rsidP="000467A1">
      <w:pPr>
        <w:pStyle w:val="DraCorstandard"/>
      </w:pPr>
      <w:r>
        <w:t xml:space="preserve"> </w:t>
      </w:r>
      <w:r w:rsidR="004634C3">
        <w:t>Pignus amicitiae, candidulamque fidem.</w:t>
      </w:r>
    </w:p>
    <w:p w14:paraId="0EF4748E" w14:textId="77777777" w:rsidR="0040329D" w:rsidRDefault="004634C3" w:rsidP="000467A1">
      <w:pPr>
        <w:pStyle w:val="DraCorstandard"/>
      </w:pPr>
      <w:r>
        <w:t>Nauibus erectis Troianas uectus ad oras</w:t>
      </w:r>
    </w:p>
    <w:p w14:paraId="456A786A" w14:textId="114716F5" w:rsidR="0040329D" w:rsidRDefault="004634C3" w:rsidP="000467A1">
      <w:pPr>
        <w:pStyle w:val="DraCorstandard"/>
      </w:pPr>
      <w:r w:rsidRPr="001D565A">
        <w:rPr>
          <w:rStyle w:val="DraCorlinenumber"/>
        </w:rPr>
        <w:t>(400)</w:t>
      </w:r>
      <w:r w:rsidR="00D212DE" w:rsidRPr="001D565A">
        <w:rPr>
          <w:rStyle w:val="DraCorlinenumber"/>
        </w:rPr>
        <w:t xml:space="preserve"> </w:t>
      </w:r>
      <w:r>
        <w:t>Securus prędam monstrat ubique suam</w:t>
      </w:r>
    </w:p>
    <w:p w14:paraId="2787496D" w14:textId="77777777" w:rsidR="00490452" w:rsidRDefault="004634C3" w:rsidP="000467A1">
      <w:pPr>
        <w:pStyle w:val="DraCorstandard"/>
      </w:pPr>
      <w:r>
        <w:lastRenderedPageBreak/>
        <w:t>Quis tolerare potest, haec latrocinia foeda</w:t>
      </w:r>
    </w:p>
    <w:p w14:paraId="1CC7A6EC" w14:textId="72F38FFA" w:rsidR="00F10200" w:rsidRDefault="00D212DE" w:rsidP="000467A1">
      <w:pPr>
        <w:pStyle w:val="DraCorstandard"/>
      </w:pPr>
      <w:r>
        <w:t xml:space="preserve"> </w:t>
      </w:r>
      <w:r w:rsidR="004634C3">
        <w:t>Querere uindictam nemo uetare potest.</w:t>
      </w:r>
    </w:p>
    <w:p w14:paraId="271D48E9" w14:textId="77777777" w:rsidR="00490452" w:rsidRDefault="004634C3" w:rsidP="000467A1">
      <w:pPr>
        <w:pStyle w:val="DraCorstandard"/>
      </w:pPr>
      <w:r w:rsidRPr="006651B2">
        <w:t>Hanc perdam potius dextram, quam crimina tanti</w:t>
      </w:r>
    </w:p>
    <w:p w14:paraId="56D1383A" w14:textId="3B994869" w:rsidR="0040329D" w:rsidRDefault="00D212DE" w:rsidP="000467A1">
      <w:pPr>
        <w:pStyle w:val="DraCorstandard"/>
      </w:pPr>
      <w:r>
        <w:t xml:space="preserve"> </w:t>
      </w:r>
      <w:r w:rsidR="004634C3" w:rsidRPr="006651B2">
        <w:t>Dimittam sceleris, turpiloquumque nephas.</w:t>
      </w:r>
    </w:p>
    <w:p w14:paraId="1ADD2F15" w14:textId="77777777" w:rsidR="00490452" w:rsidRDefault="004634C3" w:rsidP="000467A1">
      <w:pPr>
        <w:pStyle w:val="DraCorstandard"/>
      </w:pPr>
      <w:r w:rsidRPr="001D565A">
        <w:rPr>
          <w:rStyle w:val="DraCorlinenumber"/>
        </w:rPr>
        <w:t xml:space="preserve">(405) </w:t>
      </w:r>
      <w:r w:rsidRPr="006651B2">
        <w:t>Vindictae meditor solatia pergama celsa</w:t>
      </w:r>
    </w:p>
    <w:p w14:paraId="5B02BBF5" w14:textId="615C50E5" w:rsidR="0040329D" w:rsidRDefault="00D212DE" w:rsidP="000467A1">
      <w:pPr>
        <w:pStyle w:val="DraCorstandard"/>
      </w:pPr>
      <w:r>
        <w:t xml:space="preserve"> </w:t>
      </w:r>
      <w:r w:rsidR="004634C3" w:rsidRPr="006651B2">
        <w:t>Armatus quatiam tempore forte suo.</w:t>
      </w:r>
    </w:p>
    <w:p w14:paraId="3D714479" w14:textId="77777777" w:rsidR="00490452" w:rsidRDefault="004634C3" w:rsidP="000467A1">
      <w:pPr>
        <w:pStyle w:val="DraCorstandard"/>
      </w:pPr>
      <w:r w:rsidRPr="006651B2">
        <w:t>Adsis queso meis rebus charissime frater</w:t>
      </w:r>
    </w:p>
    <w:p w14:paraId="325B6189" w14:textId="496D2D69" w:rsidR="00F10200" w:rsidRPr="006651B2" w:rsidRDefault="00D212DE" w:rsidP="000467A1">
      <w:pPr>
        <w:pStyle w:val="DraCorstandard"/>
      </w:pPr>
      <w:r>
        <w:t xml:space="preserve"> </w:t>
      </w:r>
      <w:r w:rsidR="004634C3" w:rsidRPr="006651B2">
        <w:t>Et fer opem fratri, supperiasque tuo.</w:t>
      </w:r>
    </w:p>
    <w:p w14:paraId="51309187" w14:textId="77777777" w:rsidR="0040329D" w:rsidRDefault="004634C3" w:rsidP="000467A1">
      <w:pPr>
        <w:pStyle w:val="DraCorstandard"/>
      </w:pPr>
      <w:r w:rsidRPr="006651B2">
        <w:t>Sis socius, fidusque comes, te iniuria facti</w:t>
      </w:r>
    </w:p>
    <w:p w14:paraId="76B98847" w14:textId="4B18E31C" w:rsidR="00F10200" w:rsidRPr="006651B2" w:rsidRDefault="004634C3" w:rsidP="000467A1">
      <w:pPr>
        <w:pStyle w:val="DraCorstandard"/>
      </w:pPr>
      <w:r w:rsidRPr="001D565A">
        <w:rPr>
          <w:rStyle w:val="DraCorlinenumber"/>
        </w:rPr>
        <w:t>(410)</w:t>
      </w:r>
      <w:r w:rsidR="00D212DE" w:rsidRPr="001D565A">
        <w:rPr>
          <w:rStyle w:val="DraCorlinenumber"/>
        </w:rPr>
        <w:t xml:space="preserve"> </w:t>
      </w:r>
      <w:r w:rsidRPr="006651B2">
        <w:t>Nunc pariter moueat, argolicosque duces.</w:t>
      </w:r>
    </w:p>
    <w:p w14:paraId="1C17FDF1" w14:textId="40033881" w:rsidR="00F10200" w:rsidRPr="00E87DF8" w:rsidRDefault="00D212DE" w:rsidP="000467A1">
      <w:pPr>
        <w:pStyle w:val="DraCorstandard"/>
        <w:rPr>
          <w:rStyle w:val="DraCorstagedirectionsetc"/>
        </w:rPr>
      </w:pPr>
      <w:r w:rsidRPr="00E87DF8">
        <w:rPr>
          <w:rStyle w:val="DraCorstagedirectionsetc"/>
        </w:rPr>
        <w:t xml:space="preserve"> </w:t>
      </w:r>
      <w:r w:rsidR="004634C3" w:rsidRPr="00E87DF8">
        <w:rPr>
          <w:rStyle w:val="DraCorstagedirectionsetc"/>
        </w:rPr>
        <w:t>Agamemnon fratri suam operam mansuete pollicetur.</w:t>
      </w:r>
    </w:p>
    <w:p w14:paraId="30A726F4" w14:textId="77777777" w:rsidR="00490452" w:rsidRDefault="004634C3" w:rsidP="000467A1">
      <w:pPr>
        <w:pStyle w:val="DraCorstandard"/>
      </w:pPr>
      <w:r w:rsidRPr="006651B2">
        <w:t>ME tua commouit frater miseranda querela</w:t>
      </w:r>
    </w:p>
    <w:p w14:paraId="490EF983" w14:textId="5B8D39F4" w:rsidR="0040329D" w:rsidRDefault="00D212DE" w:rsidP="000467A1">
      <w:pPr>
        <w:pStyle w:val="DraCorstandard"/>
      </w:pPr>
      <w:r>
        <w:t xml:space="preserve"> </w:t>
      </w:r>
      <w:r w:rsidR="004634C3" w:rsidRPr="006651B2">
        <w:t>Stigmatis accepti, liuidulumque nefas</w:t>
      </w:r>
    </w:p>
    <w:p w14:paraId="464A7628" w14:textId="77777777" w:rsidR="00490452" w:rsidRDefault="004634C3" w:rsidP="000467A1">
      <w:pPr>
        <w:pStyle w:val="DraCorstandard"/>
      </w:pPr>
      <w:r w:rsidRPr="006651B2">
        <w:t>Tecum lamentor pariter, tecumque uicissim</w:t>
      </w:r>
    </w:p>
    <w:p w14:paraId="2601692E" w14:textId="7E387E2E" w:rsidR="0040329D" w:rsidRDefault="00D212DE" w:rsidP="000467A1">
      <w:pPr>
        <w:pStyle w:val="DraCorstandard"/>
      </w:pPr>
      <w:r>
        <w:t xml:space="preserve"> </w:t>
      </w:r>
      <w:r w:rsidR="004634C3" w:rsidRPr="006651B2">
        <w:t>Communem causam sollicitatus ago.</w:t>
      </w:r>
    </w:p>
    <w:p w14:paraId="7186C172" w14:textId="77777777" w:rsidR="00490452" w:rsidRDefault="004634C3" w:rsidP="000467A1">
      <w:pPr>
        <w:pStyle w:val="DraCorstandard"/>
      </w:pPr>
      <w:r w:rsidRPr="001D565A">
        <w:rPr>
          <w:rStyle w:val="DraCorlinenumber"/>
        </w:rPr>
        <w:t xml:space="preserve">(415) </w:t>
      </w:r>
      <w:r w:rsidRPr="006651B2">
        <w:t>Proh scelus infandum, quo clam tua pignora fregit</w:t>
      </w:r>
    </w:p>
    <w:p w14:paraId="0642837F" w14:textId="34DC7930" w:rsidR="0040329D" w:rsidRDefault="00D212DE" w:rsidP="000467A1">
      <w:pPr>
        <w:pStyle w:val="DraCorstandard"/>
      </w:pPr>
      <w:r>
        <w:t xml:space="preserve"> </w:t>
      </w:r>
      <w:r w:rsidR="004634C3" w:rsidRPr="006651B2">
        <w:t>Hospitiique fidem raptor/ inersque malus.</w:t>
      </w:r>
    </w:p>
    <w:p w14:paraId="0AE5044A" w14:textId="77777777" w:rsidR="00490452" w:rsidRDefault="004634C3" w:rsidP="000467A1">
      <w:pPr>
        <w:pStyle w:val="DraCorstandard"/>
      </w:pPr>
      <w:r w:rsidRPr="006651B2">
        <w:t>Dii superi perdant hominem/ furemque dolosum</w:t>
      </w:r>
    </w:p>
    <w:p w14:paraId="271D8CF7" w14:textId="79434C05" w:rsidR="0040329D" w:rsidRDefault="00D212DE" w:rsidP="000467A1">
      <w:pPr>
        <w:pStyle w:val="DraCorstandard"/>
      </w:pPr>
      <w:r>
        <w:t xml:space="preserve"> </w:t>
      </w:r>
      <w:r w:rsidR="004634C3" w:rsidRPr="006651B2">
        <w:t>Ausus qui castum contaminare thorum.</w:t>
      </w:r>
    </w:p>
    <w:p w14:paraId="5C2178C8" w14:textId="77777777" w:rsidR="0040329D" w:rsidRDefault="004634C3" w:rsidP="000467A1">
      <w:pPr>
        <w:pStyle w:val="DraCorstandard"/>
      </w:pPr>
      <w:r w:rsidRPr="006651B2">
        <w:t>Crux mala/ uel laqueus uęsani guttura frangat,</w:t>
      </w:r>
    </w:p>
    <w:p w14:paraId="69B090AF" w14:textId="56AC7273" w:rsidR="0040329D" w:rsidRDefault="004634C3" w:rsidP="000467A1">
      <w:pPr>
        <w:pStyle w:val="DraCorstandard"/>
      </w:pPr>
      <w:r w:rsidRPr="001D565A">
        <w:rPr>
          <w:rStyle w:val="DraCorlinenumber"/>
        </w:rPr>
        <w:t>(420)</w:t>
      </w:r>
      <w:r w:rsidR="00D212DE" w:rsidRPr="001D565A">
        <w:rPr>
          <w:rStyle w:val="DraCorlinenumber"/>
        </w:rPr>
        <w:t xml:space="preserve"> </w:t>
      </w:r>
      <w:r w:rsidRPr="006651B2">
        <w:t>Esca siet uolucrum, piscibus atque freti.</w:t>
      </w:r>
    </w:p>
    <w:p w14:paraId="18934031" w14:textId="77777777" w:rsidR="00490452" w:rsidRDefault="004634C3" w:rsidP="000467A1">
      <w:pPr>
        <w:pStyle w:val="DraCorstandard"/>
      </w:pPr>
      <w:r w:rsidRPr="006651B2">
        <w:t>Nusquam tuta fides, absens tua sceptra dedisti</w:t>
      </w:r>
    </w:p>
    <w:p w14:paraId="23074A89" w14:textId="030242B1" w:rsidR="0040329D" w:rsidRDefault="00D212DE" w:rsidP="000467A1">
      <w:pPr>
        <w:pStyle w:val="DraCorstandard"/>
      </w:pPr>
      <w:r>
        <w:t xml:space="preserve"> </w:t>
      </w:r>
      <w:r w:rsidR="004634C3" w:rsidRPr="006651B2">
        <w:t>Illius ad nutum Tyndaridemque tuam.</w:t>
      </w:r>
    </w:p>
    <w:p w14:paraId="2E3A84D1" w14:textId="77777777" w:rsidR="00490452" w:rsidRDefault="004634C3" w:rsidP="000467A1">
      <w:pPr>
        <w:pStyle w:val="DraCorstandard"/>
      </w:pPr>
      <w:r w:rsidRPr="006651B2">
        <w:t>Abduxit nuptam, sanctissima foedera rupit</w:t>
      </w:r>
    </w:p>
    <w:p w14:paraId="6B306DA5" w14:textId="0F0CFA3B" w:rsidR="0040329D" w:rsidRDefault="00D212DE" w:rsidP="000467A1">
      <w:pPr>
        <w:pStyle w:val="DraCorstandard"/>
      </w:pPr>
      <w:r>
        <w:t xml:space="preserve"> </w:t>
      </w:r>
      <w:r w:rsidR="004634C3" w:rsidRPr="006651B2">
        <w:t>Hospitii, gazas abstulit atque tuas.</w:t>
      </w:r>
    </w:p>
    <w:p w14:paraId="03EF1487" w14:textId="77777777" w:rsidR="00490452" w:rsidRDefault="004634C3" w:rsidP="000467A1">
      <w:pPr>
        <w:pStyle w:val="DraCorstandard"/>
      </w:pPr>
      <w:r w:rsidRPr="001D565A">
        <w:rPr>
          <w:rStyle w:val="DraCorlinenumber"/>
        </w:rPr>
        <w:t xml:space="preserve">(425) </w:t>
      </w:r>
      <w:r w:rsidRPr="006651B2">
        <w:t>Vlcisci cupio presens, nec difero motus</w:t>
      </w:r>
    </w:p>
    <w:p w14:paraId="721940DE" w14:textId="11C4DAE3" w:rsidR="0040329D" w:rsidRDefault="00D212DE" w:rsidP="000467A1">
      <w:pPr>
        <w:pStyle w:val="DraCorstandard"/>
      </w:pPr>
      <w:r>
        <w:lastRenderedPageBreak/>
        <w:t xml:space="preserve"> </w:t>
      </w:r>
      <w:r w:rsidR="004634C3" w:rsidRPr="006651B2">
        <w:t>Bellorum subitos, martisonasque tubas.</w:t>
      </w:r>
    </w:p>
    <w:p w14:paraId="5B2B696A" w14:textId="77777777" w:rsidR="00490452" w:rsidRDefault="004634C3" w:rsidP="000467A1">
      <w:pPr>
        <w:pStyle w:val="DraCorstandard"/>
      </w:pPr>
      <w:r w:rsidRPr="006651B2">
        <w:t>Argolicos proceres ad praelia magna uocabo</w:t>
      </w:r>
    </w:p>
    <w:p w14:paraId="33D3F271" w14:textId="58F712AB" w:rsidR="0040329D" w:rsidRDefault="00D212DE" w:rsidP="000467A1">
      <w:pPr>
        <w:pStyle w:val="DraCorstandard"/>
      </w:pPr>
      <w:r>
        <w:t xml:space="preserve"> </w:t>
      </w:r>
      <w:r w:rsidR="004634C3" w:rsidRPr="006651B2">
        <w:t>Sponte parant getici bellica tela dei.</w:t>
      </w:r>
    </w:p>
    <w:p w14:paraId="1599367C" w14:textId="77777777" w:rsidR="0040329D" w:rsidRDefault="004634C3" w:rsidP="000467A1">
      <w:pPr>
        <w:pStyle w:val="DraCorstandard"/>
      </w:pPr>
      <w:r>
        <w:t>Tytides, Teucerque ferox &amp; promptus Vlisses</w:t>
      </w:r>
    </w:p>
    <w:p w14:paraId="756E9ED3" w14:textId="5C0F7068" w:rsidR="0040329D" w:rsidRDefault="004634C3" w:rsidP="000467A1">
      <w:pPr>
        <w:pStyle w:val="DraCorstandard"/>
      </w:pPr>
      <w:r w:rsidRPr="001D565A">
        <w:rPr>
          <w:rStyle w:val="DraCorlinenumber"/>
        </w:rPr>
        <w:t>(430)</w:t>
      </w:r>
      <w:r w:rsidR="00D212DE" w:rsidRPr="001D565A">
        <w:rPr>
          <w:rStyle w:val="DraCorlinenumber"/>
        </w:rPr>
        <w:t xml:space="preserve"> </w:t>
      </w:r>
      <w:r>
        <w:t>Aiax has causas, Antimachusque fouent.</w:t>
      </w:r>
    </w:p>
    <w:p w14:paraId="3193FEED" w14:textId="77777777" w:rsidR="00490452" w:rsidRDefault="004634C3" w:rsidP="000467A1">
      <w:pPr>
        <w:pStyle w:val="DraCorstandard"/>
      </w:pPr>
      <w:r w:rsidRPr="006651B2">
        <w:t>Nestor facundus, Stelenusque micantibus armis</w:t>
      </w:r>
    </w:p>
    <w:p w14:paraId="01239BA4" w14:textId="61A3A7FE" w:rsidR="0040329D" w:rsidRDefault="00D212DE" w:rsidP="000467A1">
      <w:pPr>
        <w:pStyle w:val="DraCorstandard"/>
      </w:pPr>
      <w:r>
        <w:t xml:space="preserve"> </w:t>
      </w:r>
      <w:r w:rsidR="004634C3" w:rsidRPr="006651B2">
        <w:t>Suscipient belli munera prompta trucis.</w:t>
      </w:r>
    </w:p>
    <w:p w14:paraId="5AEFE3DE" w14:textId="77777777" w:rsidR="00490452" w:rsidRDefault="004634C3" w:rsidP="000467A1">
      <w:pPr>
        <w:pStyle w:val="DraCorstandard"/>
      </w:pPr>
      <w:r>
        <w:t>Et princeps dolopum ueniet formosus Achilles</w:t>
      </w:r>
    </w:p>
    <w:p w14:paraId="5AFB8DCF" w14:textId="2481D841" w:rsidR="0040329D" w:rsidRDefault="00D212DE" w:rsidP="000467A1">
      <w:pPr>
        <w:pStyle w:val="DraCorstandard"/>
      </w:pPr>
      <w:r>
        <w:t xml:space="preserve"> </w:t>
      </w:r>
      <w:r w:rsidR="004634C3">
        <w:t>Flos quoque Graecorum tractus ad arma ruet.</w:t>
      </w:r>
    </w:p>
    <w:p w14:paraId="33193901" w14:textId="77777777" w:rsidR="00490452" w:rsidRDefault="004634C3" w:rsidP="000467A1">
      <w:pPr>
        <w:pStyle w:val="DraCorstandard"/>
      </w:pPr>
      <w:r w:rsidRPr="001D565A">
        <w:rPr>
          <w:rStyle w:val="DraCorlinenumber"/>
        </w:rPr>
        <w:t xml:space="preserve">(435) </w:t>
      </w:r>
      <w:r w:rsidRPr="006651B2">
        <w:t>Quid nos commissi sceleris conuitia tardant</w:t>
      </w:r>
    </w:p>
    <w:p w14:paraId="18FF3364" w14:textId="79393D0E" w:rsidR="0040329D" w:rsidRDefault="00D212DE" w:rsidP="000467A1">
      <w:pPr>
        <w:pStyle w:val="DraCorstandard"/>
      </w:pPr>
      <w:r>
        <w:t xml:space="preserve"> </w:t>
      </w:r>
      <w:r w:rsidR="004634C3" w:rsidRPr="006651B2">
        <w:t>Quid mora confessum detinet auspicium,</w:t>
      </w:r>
    </w:p>
    <w:p w14:paraId="1EB0E018" w14:textId="77777777" w:rsidR="00490452" w:rsidRDefault="004634C3" w:rsidP="000467A1">
      <w:pPr>
        <w:pStyle w:val="DraCorstandard"/>
      </w:pPr>
      <w:r w:rsidRPr="006651B2">
        <w:t>Adsis preco celer, Priamoque indicito bellum,</w:t>
      </w:r>
    </w:p>
    <w:p w14:paraId="2A8FDC97" w14:textId="1D304611" w:rsidR="0040329D" w:rsidRDefault="00D212DE" w:rsidP="000467A1">
      <w:pPr>
        <w:pStyle w:val="DraCorstandard"/>
      </w:pPr>
      <w:r>
        <w:t xml:space="preserve"> </w:t>
      </w:r>
      <w:r w:rsidR="004634C3" w:rsidRPr="006651B2">
        <w:t>Et Paridi iacito telaque nostra procul.</w:t>
      </w:r>
    </w:p>
    <w:p w14:paraId="46F4DC19" w14:textId="116353BB" w:rsidR="00F10200" w:rsidRPr="00D60C4D" w:rsidRDefault="004634C3" w:rsidP="000467A1">
      <w:pPr>
        <w:pStyle w:val="DraCorstandard"/>
        <w:rPr>
          <w:rStyle w:val="DraCorpagebreak"/>
        </w:rPr>
      </w:pPr>
      <w:r w:rsidRPr="00D60C4D">
        <w:rPr>
          <w:rStyle w:val="DraCorpagebreak"/>
        </w:rPr>
        <w:t>C ii</w:t>
      </w:r>
    </w:p>
    <w:p w14:paraId="0AAF9B6C" w14:textId="77777777" w:rsidR="0040329D" w:rsidRDefault="004634C3" w:rsidP="000467A1">
      <w:pPr>
        <w:pStyle w:val="DraCorstandard"/>
      </w:pPr>
      <w:r w:rsidRPr="006651B2">
        <w:t>Iliadum reges audite ferocia iussa</w:t>
      </w:r>
    </w:p>
    <w:p w14:paraId="6C7F04EA" w14:textId="6F00778C" w:rsidR="0040329D" w:rsidRDefault="004634C3" w:rsidP="000467A1">
      <w:pPr>
        <w:pStyle w:val="DraCorstandard"/>
      </w:pPr>
      <w:r w:rsidRPr="001D565A">
        <w:rPr>
          <w:rStyle w:val="DraCorlinenumber"/>
        </w:rPr>
        <w:t>(440)</w:t>
      </w:r>
      <w:r w:rsidR="00D212DE">
        <w:t xml:space="preserve"> </w:t>
      </w:r>
      <w:r w:rsidRPr="006651B2">
        <w:t>Quae commendauit fortis Atrida mihi.</w:t>
      </w:r>
    </w:p>
    <w:p w14:paraId="2D61BF7B" w14:textId="77777777" w:rsidR="00490452" w:rsidRDefault="004634C3" w:rsidP="000467A1">
      <w:pPr>
        <w:pStyle w:val="DraCorstandard"/>
      </w:pPr>
      <w:r w:rsidRPr="006651B2">
        <w:t>Praelia Graecorum uobis denuncio iusta</w:t>
      </w:r>
    </w:p>
    <w:p w14:paraId="3AAC794F" w14:textId="0D88E6AC" w:rsidR="00F10200" w:rsidRPr="006651B2" w:rsidRDefault="00D212DE" w:rsidP="000467A1">
      <w:pPr>
        <w:pStyle w:val="DraCorstandard"/>
      </w:pPr>
      <w:r>
        <w:t xml:space="preserve"> </w:t>
      </w:r>
      <w:r w:rsidR="004634C3" w:rsidRPr="006651B2">
        <w:t>Telaque cum manibus credita uoluo meis.</w:t>
      </w:r>
    </w:p>
    <w:p w14:paraId="62023520" w14:textId="77777777" w:rsidR="00490452" w:rsidRDefault="004634C3" w:rsidP="000467A1">
      <w:pPr>
        <w:pStyle w:val="DraCorstandard"/>
      </w:pPr>
      <w:r w:rsidRPr="006651B2">
        <w:t>Non licuit Paridi Danaum pia foedera regum</w:t>
      </w:r>
    </w:p>
    <w:p w14:paraId="796DBE69" w14:textId="784CF27A" w:rsidR="0040329D" w:rsidRDefault="00D212DE" w:rsidP="000467A1">
      <w:pPr>
        <w:pStyle w:val="DraCorstandard"/>
      </w:pPr>
      <w:r>
        <w:t xml:space="preserve"> </w:t>
      </w:r>
      <w:r w:rsidR="004634C3" w:rsidRPr="006651B2">
        <w:t>Frangere commissos &amp; uiolare thoros.</w:t>
      </w:r>
    </w:p>
    <w:p w14:paraId="341DB8A3" w14:textId="77777777" w:rsidR="00490452" w:rsidRDefault="004634C3" w:rsidP="000467A1">
      <w:pPr>
        <w:pStyle w:val="DraCorstandard"/>
      </w:pPr>
      <w:r w:rsidRPr="001D565A">
        <w:rPr>
          <w:rStyle w:val="DraCorlinenumber"/>
        </w:rPr>
        <w:t xml:space="preserve">(445) </w:t>
      </w:r>
      <w:r w:rsidRPr="006651B2">
        <w:t>Tristia fata luet, casus tentabit atroces</w:t>
      </w:r>
    </w:p>
    <w:p w14:paraId="55247E1F" w14:textId="6CEE5D14" w:rsidR="0040329D" w:rsidRDefault="00D212DE" w:rsidP="000467A1">
      <w:pPr>
        <w:pStyle w:val="DraCorstandard"/>
      </w:pPr>
      <w:r>
        <w:t xml:space="preserve"> </w:t>
      </w:r>
      <w:r w:rsidR="004634C3" w:rsidRPr="006651B2">
        <w:t>Criminis &amp; meritum sentiet exitium.</w:t>
      </w:r>
    </w:p>
    <w:p w14:paraId="23E9B26A" w14:textId="77777777" w:rsidR="00490452" w:rsidRDefault="004634C3" w:rsidP="000467A1">
      <w:pPr>
        <w:pStyle w:val="DraCorstandard"/>
      </w:pPr>
      <w:r w:rsidRPr="006651B2">
        <w:t>Graecorum stet saluus honor, uos iure uetusto</w:t>
      </w:r>
    </w:p>
    <w:p w14:paraId="2C0787BA" w14:textId="347E9695" w:rsidR="0040329D" w:rsidRDefault="00D212DE" w:rsidP="000467A1">
      <w:pPr>
        <w:pStyle w:val="DraCorstandard"/>
      </w:pPr>
      <w:r>
        <w:t xml:space="preserve"> </w:t>
      </w:r>
      <w:r w:rsidR="004634C3" w:rsidRPr="006651B2">
        <w:t>Admonui, liticen classica dira sonet.</w:t>
      </w:r>
    </w:p>
    <w:p w14:paraId="5BD55A21" w14:textId="77777777" w:rsidR="0040329D" w:rsidRDefault="004634C3" w:rsidP="000467A1">
      <w:pPr>
        <w:pStyle w:val="DraCorstandard"/>
      </w:pPr>
      <w:r w:rsidRPr="006651B2">
        <w:t>Blanda uoluptatis modico sermone referre</w:t>
      </w:r>
    </w:p>
    <w:p w14:paraId="59C93388" w14:textId="46557E6D" w:rsidR="0040329D" w:rsidRDefault="004634C3" w:rsidP="000467A1">
      <w:pPr>
        <w:pStyle w:val="DraCorstandard"/>
      </w:pPr>
      <w:r w:rsidRPr="001D565A">
        <w:rPr>
          <w:rStyle w:val="DraCorlinenumber"/>
        </w:rPr>
        <w:t>(450)</w:t>
      </w:r>
      <w:r w:rsidR="00D212DE">
        <w:t xml:space="preserve"> </w:t>
      </w:r>
      <w:r w:rsidRPr="006651B2">
        <w:t>Quis bona, mellitulas delitiasque potest?</w:t>
      </w:r>
    </w:p>
    <w:p w14:paraId="408A3F51" w14:textId="77777777" w:rsidR="00490452" w:rsidRDefault="004634C3" w:rsidP="000467A1">
      <w:pPr>
        <w:pStyle w:val="DraCorstandard"/>
      </w:pPr>
      <w:r w:rsidRPr="006651B2">
        <w:lastRenderedPageBreak/>
        <w:t>Inter tres hominum uitas, mihi sola uoluptas</w:t>
      </w:r>
    </w:p>
    <w:p w14:paraId="05B69775" w14:textId="67DAE08C" w:rsidR="00F10200" w:rsidRPr="006651B2" w:rsidRDefault="00D212DE" w:rsidP="000467A1">
      <w:pPr>
        <w:pStyle w:val="DraCorstandard"/>
      </w:pPr>
      <w:r>
        <w:t xml:space="preserve"> </w:t>
      </w:r>
      <w:r w:rsidR="004634C3" w:rsidRPr="006651B2">
        <w:t>Corporis est cordi, caetera uana puto.</w:t>
      </w:r>
    </w:p>
    <w:p w14:paraId="652F34BD" w14:textId="77777777" w:rsidR="00490452" w:rsidRDefault="004634C3" w:rsidP="000467A1">
      <w:pPr>
        <w:pStyle w:val="DraCorstandard"/>
      </w:pPr>
      <w:r w:rsidRPr="006651B2">
        <w:t>Illa dat illecebras, risus &amp; gaudia praestat</w:t>
      </w:r>
    </w:p>
    <w:p w14:paraId="7B74B454" w14:textId="415F6374" w:rsidR="0040329D" w:rsidRDefault="00D212DE" w:rsidP="000467A1">
      <w:pPr>
        <w:pStyle w:val="DraCorstandard"/>
      </w:pPr>
      <w:r>
        <w:t xml:space="preserve"> </w:t>
      </w:r>
      <w:r w:rsidR="004634C3" w:rsidRPr="006651B2">
        <w:t>Dat molles thalamos, blandiciasque thori.</w:t>
      </w:r>
    </w:p>
    <w:p w14:paraId="2E754023" w14:textId="77777777" w:rsidR="00490452" w:rsidRDefault="004634C3" w:rsidP="000467A1">
      <w:pPr>
        <w:pStyle w:val="DraCorstandard"/>
      </w:pPr>
      <w:r w:rsidRPr="001D565A">
        <w:rPr>
          <w:rStyle w:val="DraCorlinenumber"/>
        </w:rPr>
        <w:t xml:space="preserve">(455) </w:t>
      </w:r>
      <w:r w:rsidRPr="006651B2">
        <w:t>Semper agit ludos, conuiuia dulcia tractat</w:t>
      </w:r>
    </w:p>
    <w:p w14:paraId="1B1647C5" w14:textId="0F36557F" w:rsidR="0040329D" w:rsidRDefault="00D212DE" w:rsidP="000467A1">
      <w:pPr>
        <w:pStyle w:val="DraCorstandard"/>
      </w:pPr>
      <w:r>
        <w:t xml:space="preserve"> </w:t>
      </w:r>
      <w:r w:rsidR="004634C3" w:rsidRPr="006651B2">
        <w:t>Moestitiam frontis exhilarata fugat.</w:t>
      </w:r>
    </w:p>
    <w:p w14:paraId="68AB673E" w14:textId="77777777" w:rsidR="00490452" w:rsidRDefault="004634C3" w:rsidP="000467A1">
      <w:pPr>
        <w:pStyle w:val="DraCorstandard"/>
      </w:pPr>
      <w:r w:rsidRPr="006651B2">
        <w:t>Nyseos latices &amp; pocula crebra ministrat,</w:t>
      </w:r>
    </w:p>
    <w:p w14:paraId="22DE5477" w14:textId="25F677C7" w:rsidR="0040329D" w:rsidRDefault="00D212DE" w:rsidP="000467A1">
      <w:pPr>
        <w:pStyle w:val="DraCorstandard"/>
      </w:pPr>
      <w:r>
        <w:t xml:space="preserve"> </w:t>
      </w:r>
      <w:r w:rsidR="004634C3" w:rsidRPr="006651B2">
        <w:t>Et peragit celeres ingeniosa choros.</w:t>
      </w:r>
    </w:p>
    <w:p w14:paraId="2EB86548" w14:textId="77777777" w:rsidR="0040329D" w:rsidRDefault="004634C3" w:rsidP="000467A1">
      <w:pPr>
        <w:pStyle w:val="DraCorstandard"/>
      </w:pPr>
      <w:r w:rsidRPr="006651B2">
        <w:t>Spirat Achimenios flores lasciva uoluptas</w:t>
      </w:r>
    </w:p>
    <w:p w14:paraId="1CD89FE9" w14:textId="2384139A" w:rsidR="0040329D" w:rsidRDefault="004634C3" w:rsidP="000467A1">
      <w:pPr>
        <w:pStyle w:val="DraCorstandard"/>
      </w:pPr>
      <w:r w:rsidRPr="001D565A">
        <w:rPr>
          <w:rStyle w:val="DraCorlinenumber"/>
        </w:rPr>
        <w:t>(460)</w:t>
      </w:r>
      <w:r w:rsidR="00D212DE">
        <w:t xml:space="preserve"> </w:t>
      </w:r>
      <w:r w:rsidRPr="006651B2">
        <w:t>Quis ungit niueas delitiosa genas.</w:t>
      </w:r>
    </w:p>
    <w:p w14:paraId="4F8CA3E7" w14:textId="77777777" w:rsidR="00490452" w:rsidRDefault="004634C3" w:rsidP="000467A1">
      <w:pPr>
        <w:pStyle w:val="DraCorstandard"/>
      </w:pPr>
      <w:r w:rsidRPr="006651B2">
        <w:t>Mollibus in plumis, uitam sinit esse quietam</w:t>
      </w:r>
    </w:p>
    <w:p w14:paraId="0BFBF19E" w14:textId="3B8A60FF" w:rsidR="0040329D" w:rsidRDefault="00D212DE" w:rsidP="000467A1">
      <w:pPr>
        <w:pStyle w:val="DraCorstandard"/>
      </w:pPr>
      <w:r>
        <w:t xml:space="preserve"> </w:t>
      </w:r>
      <w:r w:rsidR="004634C3" w:rsidRPr="006651B2">
        <w:t>Ocia dat lentis non fugienda uiris.</w:t>
      </w:r>
    </w:p>
    <w:p w14:paraId="6F33CA5E" w14:textId="77777777" w:rsidR="00490452" w:rsidRDefault="004634C3" w:rsidP="000467A1">
      <w:pPr>
        <w:pStyle w:val="DraCorstandard"/>
      </w:pPr>
      <w:r w:rsidRPr="006651B2">
        <w:t>Hanc circum uolitant solatia, cantica, risus,</w:t>
      </w:r>
    </w:p>
    <w:p w14:paraId="553A386C" w14:textId="19F30599" w:rsidR="0040329D" w:rsidRDefault="00D212DE" w:rsidP="000467A1">
      <w:pPr>
        <w:pStyle w:val="DraCorstandard"/>
      </w:pPr>
      <w:r>
        <w:t xml:space="preserve"> </w:t>
      </w:r>
      <w:r w:rsidR="004634C3" w:rsidRPr="006651B2">
        <w:t>Ebrietas, ructus, amplaque uasa madent.</w:t>
      </w:r>
    </w:p>
    <w:p w14:paraId="3A546E34" w14:textId="77777777" w:rsidR="00490452" w:rsidRDefault="004634C3" w:rsidP="000467A1">
      <w:pPr>
        <w:pStyle w:val="DraCorstandard"/>
      </w:pPr>
      <w:r w:rsidRPr="001D565A">
        <w:rPr>
          <w:rStyle w:val="DraCorlinenumber"/>
        </w:rPr>
        <w:t xml:space="preserve">(465) </w:t>
      </w:r>
      <w:r w:rsidRPr="006651B2">
        <w:t>Quicquid auent homines, largitur blanda uolumptas</w:t>
      </w:r>
    </w:p>
    <w:p w14:paraId="5F5CB83C" w14:textId="4854E4E0" w:rsidR="0040329D" w:rsidRDefault="00D212DE" w:rsidP="000467A1">
      <w:pPr>
        <w:pStyle w:val="DraCorstandard"/>
      </w:pPr>
      <w:r>
        <w:t xml:space="preserve"> </w:t>
      </w:r>
      <w:r w:rsidR="004634C3" w:rsidRPr="006651B2">
        <w:t>Quae sine rugosa lumina fronte tenet.</w:t>
      </w:r>
    </w:p>
    <w:p w14:paraId="334A8315" w14:textId="77777777" w:rsidR="00490452" w:rsidRDefault="004634C3" w:rsidP="000467A1">
      <w:pPr>
        <w:pStyle w:val="DraCorstandard"/>
      </w:pPr>
      <w:r w:rsidRPr="006651B2">
        <w:t>Edere saepe iubet, taxillis ludere monstrat,</w:t>
      </w:r>
    </w:p>
    <w:p w14:paraId="48DD091E" w14:textId="74C010C4" w:rsidR="00F10200" w:rsidRPr="006651B2" w:rsidRDefault="00D212DE" w:rsidP="000467A1">
      <w:pPr>
        <w:pStyle w:val="DraCorstandard"/>
      </w:pPr>
      <w:r>
        <w:t xml:space="preserve"> </w:t>
      </w:r>
      <w:r w:rsidR="004634C3" w:rsidRPr="006651B2">
        <w:t>Haustibus alternis pręlia plena docet.</w:t>
      </w:r>
    </w:p>
    <w:p w14:paraId="28DE3BA5" w14:textId="77777777" w:rsidR="0040329D" w:rsidRDefault="004634C3" w:rsidP="000467A1">
      <w:pPr>
        <w:pStyle w:val="DraCorstandard"/>
      </w:pPr>
      <w:r w:rsidRPr="006651B2">
        <w:t>Ergo mortalem cum te cognoueris esse</w:t>
      </w:r>
    </w:p>
    <w:p w14:paraId="37DF8DA4" w14:textId="5B7F52F4" w:rsidR="0040329D" w:rsidRDefault="004634C3" w:rsidP="000467A1">
      <w:pPr>
        <w:pStyle w:val="DraCorstandard"/>
      </w:pPr>
      <w:r w:rsidRPr="001D565A">
        <w:rPr>
          <w:rStyle w:val="DraCorlinenumber"/>
        </w:rPr>
        <w:t>(470)</w:t>
      </w:r>
      <w:r w:rsidR="00D212DE" w:rsidRPr="001D565A">
        <w:rPr>
          <w:rStyle w:val="DraCorlinenumber"/>
        </w:rPr>
        <w:t xml:space="preserve"> </w:t>
      </w:r>
      <w:r w:rsidRPr="006651B2">
        <w:t>Exple delitiis lubrica membra uagis</w:t>
      </w:r>
    </w:p>
    <w:p w14:paraId="55DDA14E" w14:textId="77777777" w:rsidR="00490452" w:rsidRDefault="004634C3" w:rsidP="000467A1">
      <w:pPr>
        <w:pStyle w:val="DraCorstandard"/>
      </w:pPr>
      <w:r w:rsidRPr="006651B2">
        <w:t>Aetas nostra fugit post mortem nulla uoluptas</w:t>
      </w:r>
    </w:p>
    <w:p w14:paraId="3016374E" w14:textId="78ECC24C" w:rsidR="0040329D" w:rsidRDefault="00D212DE" w:rsidP="000467A1">
      <w:pPr>
        <w:pStyle w:val="DraCorstandard"/>
      </w:pPr>
      <w:r>
        <w:t xml:space="preserve"> </w:t>
      </w:r>
      <w:r w:rsidR="004634C3" w:rsidRPr="006651B2">
        <w:t>In cineres tandem spes moritura redit.</w:t>
      </w:r>
    </w:p>
    <w:p w14:paraId="45790B8F" w14:textId="77777777" w:rsidR="00490452" w:rsidRDefault="004634C3" w:rsidP="000467A1">
      <w:pPr>
        <w:pStyle w:val="DraCorstandard"/>
      </w:pPr>
      <w:r w:rsidRPr="006651B2">
        <w:t>Dum potes illecebris indulge, cura nec acris</w:t>
      </w:r>
    </w:p>
    <w:p w14:paraId="344347F3" w14:textId="0CC42725" w:rsidR="0040329D" w:rsidRDefault="00D212DE" w:rsidP="000467A1">
      <w:pPr>
        <w:pStyle w:val="DraCorstandard"/>
      </w:pPr>
      <w:r>
        <w:t xml:space="preserve"> </w:t>
      </w:r>
      <w:r w:rsidR="004634C3" w:rsidRPr="006651B2">
        <w:t>Te rapiat, placeat haec tibi uita magis.</w:t>
      </w:r>
    </w:p>
    <w:p w14:paraId="28D081E5" w14:textId="77777777" w:rsidR="00490452" w:rsidRDefault="004634C3" w:rsidP="000467A1">
      <w:pPr>
        <w:pStyle w:val="DraCorstandard"/>
      </w:pPr>
      <w:r w:rsidRPr="001D565A">
        <w:rPr>
          <w:rStyle w:val="DraCorlinenumber"/>
        </w:rPr>
        <w:t>(475)</w:t>
      </w:r>
      <w:r w:rsidRPr="006651B2">
        <w:t xml:space="preserve"> Vita uoluptatis Veneri sacrata procaci</w:t>
      </w:r>
    </w:p>
    <w:p w14:paraId="244DA97A" w14:textId="1453DF3F" w:rsidR="0040329D" w:rsidRDefault="00D212DE" w:rsidP="000467A1">
      <w:pPr>
        <w:pStyle w:val="DraCorstandard"/>
      </w:pPr>
      <w:r>
        <w:t xml:space="preserve"> </w:t>
      </w:r>
      <w:r w:rsidR="004634C3" w:rsidRPr="006651B2">
        <w:t>Est laudata uago carmine/ nec merito</w:t>
      </w:r>
    </w:p>
    <w:p w14:paraId="35319054" w14:textId="77777777" w:rsidR="00490452" w:rsidRDefault="004634C3" w:rsidP="000467A1">
      <w:pPr>
        <w:pStyle w:val="DraCorstandard"/>
      </w:pPr>
      <w:r w:rsidRPr="006651B2">
        <w:lastRenderedPageBreak/>
        <w:t>Non famam celebrem, non cantica sacra merentur</w:t>
      </w:r>
    </w:p>
    <w:p w14:paraId="0DAE959E" w14:textId="7F903A38" w:rsidR="0040329D" w:rsidRDefault="00D212DE" w:rsidP="000467A1">
      <w:pPr>
        <w:pStyle w:val="DraCorstandard"/>
      </w:pPr>
      <w:r>
        <w:t xml:space="preserve"> </w:t>
      </w:r>
      <w:r w:rsidR="004634C3" w:rsidRPr="006651B2">
        <w:t>Spumosae Veneris foeda ministeria.</w:t>
      </w:r>
    </w:p>
    <w:p w14:paraId="2CA4C9EF" w14:textId="77777777" w:rsidR="0040329D" w:rsidRDefault="004634C3" w:rsidP="000467A1">
      <w:pPr>
        <w:pStyle w:val="DraCorstandard"/>
      </w:pPr>
      <w:r w:rsidRPr="006651B2">
        <w:t>Concha marina fuit spurco de semine nata</w:t>
      </w:r>
    </w:p>
    <w:p w14:paraId="20C5612D" w14:textId="57081C14" w:rsidR="00F10200" w:rsidRPr="006651B2" w:rsidRDefault="004634C3" w:rsidP="000467A1">
      <w:pPr>
        <w:pStyle w:val="DraCorstandard"/>
      </w:pPr>
      <w:r w:rsidRPr="001D565A">
        <w:rPr>
          <w:rStyle w:val="DraCorlinenumber"/>
        </w:rPr>
        <w:t>(480)</w:t>
      </w:r>
      <w:r w:rsidR="00D212DE">
        <w:t xml:space="preserve"> </w:t>
      </w:r>
      <w:r w:rsidRPr="006651B2">
        <w:t>Quae modo praecipuum gliscit habere gradum.</w:t>
      </w:r>
    </w:p>
    <w:p w14:paraId="05CA8DE1" w14:textId="39FBE509" w:rsidR="00490452" w:rsidRDefault="009B09B4" w:rsidP="000467A1">
      <w:pPr>
        <w:pStyle w:val="DraCorstandard"/>
      </w:pPr>
      <w:r>
        <w:t>Iuno</w:t>
      </w:r>
      <w:r w:rsidR="004634C3" w:rsidRPr="006651B2">
        <w:t>nis uitam potius laudare paratus</w:t>
      </w:r>
    </w:p>
    <w:p w14:paraId="4F2DD0FD" w14:textId="560C4601" w:rsidR="00F10200" w:rsidRPr="006651B2" w:rsidRDefault="00D212DE" w:rsidP="000467A1">
      <w:pPr>
        <w:pStyle w:val="DraCorstandard"/>
      </w:pPr>
      <w:r>
        <w:t xml:space="preserve"> </w:t>
      </w:r>
      <w:r w:rsidR="004634C3" w:rsidRPr="006651B2">
        <w:t>Scilicet actutum talia uerba cano.</w:t>
      </w:r>
    </w:p>
    <w:p w14:paraId="29A7B020" w14:textId="61815BED" w:rsidR="00490452" w:rsidRDefault="009B09B4" w:rsidP="000467A1">
      <w:pPr>
        <w:pStyle w:val="DraCorstandard"/>
      </w:pPr>
      <w:r>
        <w:t>Iuno</w:t>
      </w:r>
      <w:r w:rsidR="004634C3" w:rsidRPr="006651B2">
        <w:t xml:space="preserve"> iuuans actus hominum, uitaeque ministrans</w:t>
      </w:r>
    </w:p>
    <w:p w14:paraId="3F397948" w14:textId="360A7378" w:rsidR="0040329D" w:rsidRDefault="00D212DE" w:rsidP="000467A1">
      <w:pPr>
        <w:pStyle w:val="DraCorstandard"/>
      </w:pPr>
      <w:r>
        <w:t xml:space="preserve"> </w:t>
      </w:r>
      <w:r w:rsidR="004634C3" w:rsidRPr="006651B2">
        <w:t>Commoda, festiuo carmine digna manet.</w:t>
      </w:r>
    </w:p>
    <w:p w14:paraId="5F48B74A" w14:textId="77777777" w:rsidR="00490452" w:rsidRDefault="004634C3" w:rsidP="000467A1">
      <w:pPr>
        <w:pStyle w:val="DraCorstandard"/>
      </w:pPr>
      <w:r w:rsidRPr="001D565A">
        <w:rPr>
          <w:rStyle w:val="DraCorlinenumber"/>
        </w:rPr>
        <w:t xml:space="preserve">(485) </w:t>
      </w:r>
      <w:r w:rsidRPr="006651B2">
        <w:t>Ex humili multos mortales sorde leuauit</w:t>
      </w:r>
    </w:p>
    <w:p w14:paraId="063A3CAD" w14:textId="798BD131" w:rsidR="0040329D" w:rsidRDefault="00D212DE" w:rsidP="000467A1">
      <w:pPr>
        <w:pStyle w:val="DraCorstandard"/>
      </w:pPr>
      <w:r>
        <w:t xml:space="preserve"> </w:t>
      </w:r>
      <w:r w:rsidR="004634C3" w:rsidRPr="006651B2">
        <w:t>Exornat passim quos trabeatus honor.</w:t>
      </w:r>
    </w:p>
    <w:p w14:paraId="0D1CD6CC" w14:textId="77777777" w:rsidR="00490452" w:rsidRDefault="004634C3" w:rsidP="000467A1">
      <w:pPr>
        <w:pStyle w:val="DraCorstandard"/>
      </w:pPr>
      <w:r w:rsidRPr="006651B2">
        <w:t>Haec largitur opes, thesauros donat abunde,</w:t>
      </w:r>
    </w:p>
    <w:p w14:paraId="778C9602" w14:textId="0F2A56CE" w:rsidR="0040329D" w:rsidRDefault="00D212DE" w:rsidP="000467A1">
      <w:pPr>
        <w:pStyle w:val="DraCorstandard"/>
      </w:pPr>
      <w:r>
        <w:t xml:space="preserve"> </w:t>
      </w:r>
      <w:r w:rsidR="004634C3" w:rsidRPr="006651B2">
        <w:t>Cauta fugit damnum, pauperiemque fugat.</w:t>
      </w:r>
    </w:p>
    <w:p w14:paraId="7B4FF410" w14:textId="77777777" w:rsidR="0040329D" w:rsidRDefault="004634C3" w:rsidP="000467A1">
      <w:pPr>
        <w:pStyle w:val="DraCorstandard"/>
      </w:pPr>
      <w:r w:rsidRPr="006651B2">
        <w:t>Efficit haec celeres animos, haec pectora prompta</w:t>
      </w:r>
    </w:p>
    <w:p w14:paraId="1CEDB633" w14:textId="00B966FC" w:rsidR="0040329D" w:rsidRDefault="004634C3" w:rsidP="000467A1">
      <w:pPr>
        <w:pStyle w:val="DraCorstandard"/>
      </w:pPr>
      <w:r w:rsidRPr="001D565A">
        <w:rPr>
          <w:rStyle w:val="DraCorlinenumber"/>
        </w:rPr>
        <w:t>(490)</w:t>
      </w:r>
      <w:r w:rsidR="00D212DE" w:rsidRPr="001D565A">
        <w:rPr>
          <w:rStyle w:val="DraCorlinenumber"/>
        </w:rPr>
        <w:t xml:space="preserve"> </w:t>
      </w:r>
      <w:r w:rsidRPr="006651B2">
        <w:t>Erigit usque petax ocia nulla colit.</w:t>
      </w:r>
    </w:p>
    <w:p w14:paraId="28EE9E4F" w14:textId="77777777" w:rsidR="00490452" w:rsidRDefault="004634C3" w:rsidP="000467A1">
      <w:pPr>
        <w:pStyle w:val="DraCorstandard"/>
      </w:pPr>
      <w:r w:rsidRPr="006651B2">
        <w:t>Haec mercatorem postremos mittit ad Indos</w:t>
      </w:r>
    </w:p>
    <w:p w14:paraId="6300D0E6" w14:textId="5F4A6CBD" w:rsidR="0040329D" w:rsidRDefault="00D212DE" w:rsidP="000467A1">
      <w:pPr>
        <w:pStyle w:val="DraCorstandard"/>
      </w:pPr>
      <w:r>
        <w:t xml:space="preserve"> </w:t>
      </w:r>
      <w:r w:rsidR="004634C3" w:rsidRPr="006651B2">
        <w:t>Vita peregrinis insaciata bonis.</w:t>
      </w:r>
    </w:p>
    <w:p w14:paraId="499EC751" w14:textId="77777777" w:rsidR="00490452" w:rsidRDefault="004634C3" w:rsidP="000467A1">
      <w:pPr>
        <w:pStyle w:val="DraCorstandard"/>
      </w:pPr>
      <w:r w:rsidRPr="006651B2">
        <w:t>Haec aulas procerum quaerit, solioque superbo</w:t>
      </w:r>
    </w:p>
    <w:p w14:paraId="6FB543DA" w14:textId="6D2F4384" w:rsidR="0040329D" w:rsidRDefault="00D212DE" w:rsidP="000467A1">
      <w:pPr>
        <w:pStyle w:val="DraCorstandard"/>
      </w:pPr>
      <w:r>
        <w:t xml:space="preserve"> </w:t>
      </w:r>
      <w:r w:rsidR="004634C3" w:rsidRPr="006651B2">
        <w:t>Adsistit, regum munia clara regens.</w:t>
      </w:r>
    </w:p>
    <w:p w14:paraId="2B02EB36" w14:textId="77777777" w:rsidR="00490452" w:rsidRDefault="004634C3" w:rsidP="000467A1">
      <w:pPr>
        <w:pStyle w:val="DraCorstandard"/>
      </w:pPr>
      <w:r w:rsidRPr="001D565A">
        <w:rPr>
          <w:rStyle w:val="DraCorlinenumber"/>
        </w:rPr>
        <w:t xml:space="preserve">(495) </w:t>
      </w:r>
      <w:r w:rsidRPr="006651B2">
        <w:t>Haec foris atque domi commissa negocia rerum</w:t>
      </w:r>
    </w:p>
    <w:p w14:paraId="79D0B0DA" w14:textId="6A308D79" w:rsidR="0040329D" w:rsidRDefault="00D212DE" w:rsidP="000467A1">
      <w:pPr>
        <w:pStyle w:val="DraCorstandard"/>
      </w:pPr>
      <w:r>
        <w:t xml:space="preserve"> </w:t>
      </w:r>
      <w:r w:rsidR="004634C3" w:rsidRPr="006651B2">
        <w:t>Temperat, &amp; curas/ consiliumque subit.</w:t>
      </w:r>
    </w:p>
    <w:p w14:paraId="4A1F25AA" w14:textId="77777777" w:rsidR="00490452" w:rsidRDefault="004634C3" w:rsidP="000467A1">
      <w:pPr>
        <w:pStyle w:val="DraCorstandard"/>
      </w:pPr>
      <w:r w:rsidRPr="006651B2">
        <w:t>Hanc circumsistunt industria, cura, laborque</w:t>
      </w:r>
    </w:p>
    <w:p w14:paraId="13BCF054" w14:textId="7CD48606" w:rsidR="0040329D" w:rsidRDefault="00D212DE" w:rsidP="000467A1">
      <w:pPr>
        <w:pStyle w:val="DraCorstandard"/>
      </w:pPr>
      <w:r>
        <w:t xml:space="preserve"> </w:t>
      </w:r>
      <w:r w:rsidR="004634C3" w:rsidRPr="006651B2">
        <w:t>Mens uigil, &amp; lucri sollicitudo grauis.</w:t>
      </w:r>
    </w:p>
    <w:p w14:paraId="2BB76B5A" w14:textId="261F2436" w:rsidR="00F10200" w:rsidRPr="00D60C4D" w:rsidRDefault="004634C3" w:rsidP="000467A1">
      <w:pPr>
        <w:pStyle w:val="DraCorstandard"/>
        <w:rPr>
          <w:rStyle w:val="DraCorpagebreak"/>
        </w:rPr>
      </w:pPr>
      <w:r w:rsidRPr="00D60C4D">
        <w:rPr>
          <w:rStyle w:val="DraCorpagebreak"/>
        </w:rPr>
        <w:t>C iii</w:t>
      </w:r>
    </w:p>
    <w:p w14:paraId="43FF9192" w14:textId="77777777" w:rsidR="0040329D" w:rsidRDefault="004634C3" w:rsidP="000467A1">
      <w:pPr>
        <w:pStyle w:val="DraCorstandard"/>
      </w:pPr>
      <w:r w:rsidRPr="006651B2">
        <w:t>Illa sui cupidos locupletes reddit alumnos</w:t>
      </w:r>
    </w:p>
    <w:p w14:paraId="5ECA9829" w14:textId="048798E5" w:rsidR="0040329D" w:rsidRDefault="004634C3" w:rsidP="000467A1">
      <w:pPr>
        <w:pStyle w:val="DraCorstandard"/>
      </w:pPr>
      <w:r w:rsidRPr="001D565A">
        <w:rPr>
          <w:rStyle w:val="DraCorlinenumber"/>
        </w:rPr>
        <w:t>(500)</w:t>
      </w:r>
      <w:r w:rsidR="00D212DE" w:rsidRPr="001D565A">
        <w:rPr>
          <w:rStyle w:val="DraCorlinenumber"/>
        </w:rPr>
        <w:t xml:space="preserve"> </w:t>
      </w:r>
      <w:r w:rsidRPr="006651B2">
        <w:t>Publica dat proprio iure magisteria.</w:t>
      </w:r>
    </w:p>
    <w:p w14:paraId="7677189C" w14:textId="77777777" w:rsidR="00490452" w:rsidRDefault="004634C3" w:rsidP="000467A1">
      <w:pPr>
        <w:pStyle w:val="DraCorstandard"/>
      </w:pPr>
      <w:r w:rsidRPr="006651B2">
        <w:t>Quaestorem facit hunc, illi fulgentia sceptra</w:t>
      </w:r>
    </w:p>
    <w:p w14:paraId="0EDDC806" w14:textId="69B9BE9C" w:rsidR="0040329D" w:rsidRDefault="00D212DE" w:rsidP="000467A1">
      <w:pPr>
        <w:pStyle w:val="DraCorstandard"/>
      </w:pPr>
      <w:r>
        <w:lastRenderedPageBreak/>
        <w:t xml:space="preserve"> </w:t>
      </w:r>
      <w:r w:rsidR="004634C3" w:rsidRPr="006651B2">
        <w:t>Regnorum tribuit, huncce per astra leuat.</w:t>
      </w:r>
    </w:p>
    <w:p w14:paraId="3510246F" w14:textId="77777777" w:rsidR="00490452" w:rsidRDefault="004634C3" w:rsidP="000467A1">
      <w:pPr>
        <w:pStyle w:val="DraCorstandard"/>
      </w:pPr>
      <w:r w:rsidRPr="006651B2">
        <w:t>Praestat equos, celsamque domum, pulchrosque clientes</w:t>
      </w:r>
    </w:p>
    <w:p w14:paraId="59065B9F" w14:textId="42BBDCD1" w:rsidR="0040329D" w:rsidRDefault="00D212DE" w:rsidP="000467A1">
      <w:pPr>
        <w:pStyle w:val="DraCorstandard"/>
      </w:pPr>
      <w:r>
        <w:t xml:space="preserve"> </w:t>
      </w:r>
      <w:r w:rsidR="004634C3" w:rsidRPr="006651B2">
        <w:t>Dona senectutis, praesidiumque parat.</w:t>
      </w:r>
    </w:p>
    <w:p w14:paraId="44E49344" w14:textId="77777777" w:rsidR="00490452" w:rsidRDefault="004634C3" w:rsidP="000467A1">
      <w:pPr>
        <w:pStyle w:val="DraCorstandard"/>
      </w:pPr>
      <w:r w:rsidRPr="001D565A">
        <w:rPr>
          <w:rStyle w:val="DraCorlinenumber"/>
        </w:rPr>
        <w:t xml:space="preserve">(505) </w:t>
      </w:r>
      <w:r w:rsidRPr="006651B2">
        <w:t>Diligat actiuam uitam studiosa iuuentus</w:t>
      </w:r>
    </w:p>
    <w:p w14:paraId="66D0493E" w14:textId="4227BB86" w:rsidR="0040329D" w:rsidRDefault="00D212DE" w:rsidP="000467A1">
      <w:pPr>
        <w:pStyle w:val="DraCorstandard"/>
      </w:pPr>
      <w:r>
        <w:t xml:space="preserve"> </w:t>
      </w:r>
      <w:r w:rsidR="004634C3" w:rsidRPr="006651B2">
        <w:t>Quae nullum tardum, nec sinit esse rudem.</w:t>
      </w:r>
    </w:p>
    <w:p w14:paraId="646D827C" w14:textId="77777777" w:rsidR="00490452" w:rsidRDefault="004634C3" w:rsidP="000467A1">
      <w:pPr>
        <w:pStyle w:val="DraCorstandard"/>
      </w:pPr>
      <w:r w:rsidRPr="006651B2">
        <w:t>Frustra spurcitiam laudat malesana uoluptas</w:t>
      </w:r>
    </w:p>
    <w:p w14:paraId="4961885A" w14:textId="2497E9E5" w:rsidR="0040329D" w:rsidRDefault="00D212DE" w:rsidP="000467A1">
      <w:pPr>
        <w:pStyle w:val="DraCorstandard"/>
      </w:pPr>
      <w:r>
        <w:t xml:space="preserve"> </w:t>
      </w:r>
      <w:r w:rsidR="004634C3" w:rsidRPr="006651B2">
        <w:t>Qua duce magnificum quicquid in orbe perit.</w:t>
      </w:r>
    </w:p>
    <w:p w14:paraId="74AE9136" w14:textId="77777777" w:rsidR="0040329D" w:rsidRDefault="004634C3" w:rsidP="000467A1">
      <w:pPr>
        <w:pStyle w:val="DraCorstandard"/>
      </w:pPr>
      <w:r w:rsidRPr="006651B2">
        <w:t>Incautos iuueues fallaci decipit hamo</w:t>
      </w:r>
    </w:p>
    <w:p w14:paraId="415972A8" w14:textId="053F77CB" w:rsidR="0040329D" w:rsidRDefault="004634C3" w:rsidP="000467A1">
      <w:pPr>
        <w:pStyle w:val="DraCorstandard"/>
      </w:pPr>
      <w:r w:rsidRPr="001D565A">
        <w:rPr>
          <w:rStyle w:val="DraCorlinenumber"/>
        </w:rPr>
        <w:t>(510)</w:t>
      </w:r>
      <w:r w:rsidR="00D212DE">
        <w:t xml:space="preserve"> </w:t>
      </w:r>
      <w:r w:rsidRPr="006651B2">
        <w:t>Illectosque, suis polluit illecebris</w:t>
      </w:r>
    </w:p>
    <w:p w14:paraId="51A37579" w14:textId="77777777" w:rsidR="00490452" w:rsidRDefault="004634C3" w:rsidP="000467A1">
      <w:pPr>
        <w:pStyle w:val="DraCorstandard"/>
      </w:pPr>
      <w:r w:rsidRPr="006651B2">
        <w:t>Oscula praua Venus, lasciuae nuncia uitae/</w:t>
      </w:r>
    </w:p>
    <w:p w14:paraId="01A61F71" w14:textId="7770C0A8" w:rsidR="0040329D" w:rsidRDefault="00D212DE" w:rsidP="000467A1">
      <w:pPr>
        <w:pStyle w:val="DraCorstandard"/>
      </w:pPr>
      <w:r>
        <w:t xml:space="preserve"> </w:t>
      </w:r>
      <w:r w:rsidR="004634C3" w:rsidRPr="006651B2">
        <w:t>Dispensat luxus suppeditatque malos</w:t>
      </w:r>
    </w:p>
    <w:p w14:paraId="1F32DD9F" w14:textId="77777777" w:rsidR="00490452" w:rsidRDefault="004634C3" w:rsidP="000467A1">
      <w:pPr>
        <w:pStyle w:val="DraCorstandard"/>
      </w:pPr>
      <w:r w:rsidRPr="006651B2">
        <w:t>Non igitur laudanda sacris est spurca libido</w:t>
      </w:r>
    </w:p>
    <w:p w14:paraId="7F561E3B" w14:textId="6661FA21" w:rsidR="0040329D" w:rsidRDefault="00D212DE" w:rsidP="000467A1">
      <w:pPr>
        <w:pStyle w:val="DraCorstandard"/>
      </w:pPr>
      <w:r>
        <w:t xml:space="preserve"> </w:t>
      </w:r>
      <w:r w:rsidR="004634C3" w:rsidRPr="006651B2">
        <w:t>Carminibus, cuius gloria nulla uiget.</w:t>
      </w:r>
    </w:p>
    <w:p w14:paraId="554385E3" w14:textId="1D13A794" w:rsidR="00490452" w:rsidRDefault="004634C3" w:rsidP="000467A1">
      <w:pPr>
        <w:pStyle w:val="DraCorstandard"/>
      </w:pPr>
      <w:r w:rsidRPr="001D565A">
        <w:rPr>
          <w:rStyle w:val="DraCorlinenumber"/>
        </w:rPr>
        <w:t>(515)</w:t>
      </w:r>
      <w:r w:rsidRPr="006651B2">
        <w:t xml:space="preserve"> Actiuum quid </w:t>
      </w:r>
      <w:r w:rsidR="009B09B4">
        <w:t>Iuno</w:t>
      </w:r>
      <w:r w:rsidRPr="006651B2">
        <w:t xml:space="preserve"> suum commendat Honorem</w:t>
      </w:r>
    </w:p>
    <w:p w14:paraId="66646F34" w14:textId="57BF8C16" w:rsidR="0040329D" w:rsidRDefault="00D212DE" w:rsidP="000467A1">
      <w:pPr>
        <w:pStyle w:val="DraCorstandard"/>
      </w:pPr>
      <w:r>
        <w:t xml:space="preserve"> </w:t>
      </w:r>
      <w:r w:rsidR="004634C3" w:rsidRPr="006651B2">
        <w:t>Quid ue magistratus, diuitiasque canit.</w:t>
      </w:r>
    </w:p>
    <w:p w14:paraId="78E836BE" w14:textId="77777777" w:rsidR="00490452" w:rsidRDefault="004634C3" w:rsidP="000467A1">
      <w:pPr>
        <w:pStyle w:val="DraCorstandard"/>
      </w:pPr>
      <w:r w:rsidRPr="006651B2">
        <w:t>Quid rerum celebrat tanto peritura boatu</w:t>
      </w:r>
    </w:p>
    <w:p w14:paraId="0BEAF402" w14:textId="1A03F1A6" w:rsidR="0040329D" w:rsidRDefault="00D212DE" w:rsidP="000467A1">
      <w:pPr>
        <w:pStyle w:val="DraCorstandard"/>
      </w:pPr>
      <w:r>
        <w:t xml:space="preserve"> </w:t>
      </w:r>
      <w:r w:rsidR="004634C3" w:rsidRPr="006651B2">
        <w:t>Munera, regnorum quid ualet altus honor</w:t>
      </w:r>
    </w:p>
    <w:p w14:paraId="3A45D23F" w14:textId="77777777" w:rsidR="0040329D" w:rsidRDefault="004634C3" w:rsidP="000467A1">
      <w:pPr>
        <w:pStyle w:val="DraCorstandard"/>
      </w:pPr>
      <w:r w:rsidRPr="006651B2">
        <w:t>Quid Plutonis opes, quid laudat noxia fata</w:t>
      </w:r>
    </w:p>
    <w:p w14:paraId="388FFDFB" w14:textId="209F0A30" w:rsidR="0040329D" w:rsidRDefault="004634C3" w:rsidP="000467A1">
      <w:pPr>
        <w:pStyle w:val="DraCorstandard"/>
      </w:pPr>
      <w:r w:rsidRPr="001D565A">
        <w:rPr>
          <w:rStyle w:val="DraCorlinenumber"/>
        </w:rPr>
        <w:t>(520)</w:t>
      </w:r>
      <w:r w:rsidR="00D212DE" w:rsidRPr="001D565A">
        <w:rPr>
          <w:rStyle w:val="DraCorlinenumber"/>
        </w:rPr>
        <w:t xml:space="preserve"> </w:t>
      </w:r>
      <w:r w:rsidRPr="006651B2">
        <w:t>Ad sophiam iuuenem uertite corda precor.</w:t>
      </w:r>
    </w:p>
    <w:p w14:paraId="487267A5" w14:textId="77777777" w:rsidR="00490452" w:rsidRDefault="004634C3" w:rsidP="000467A1">
      <w:pPr>
        <w:pStyle w:val="DraCorstandard"/>
      </w:pPr>
      <w:r w:rsidRPr="006651B2">
        <w:t>En ego coelestis refero spectacula uitae</w:t>
      </w:r>
    </w:p>
    <w:p w14:paraId="00568E3A" w14:textId="6449101D" w:rsidR="00F10200" w:rsidRPr="006651B2" w:rsidRDefault="00D212DE" w:rsidP="000467A1">
      <w:pPr>
        <w:pStyle w:val="DraCorstandard"/>
      </w:pPr>
      <w:r>
        <w:t xml:space="preserve"> </w:t>
      </w:r>
      <w:r w:rsidR="004634C3" w:rsidRPr="006651B2">
        <w:t>Ad nitidumque polum lumina clara leuo</w:t>
      </w:r>
    </w:p>
    <w:p w14:paraId="3E6F7A16" w14:textId="77777777" w:rsidR="00490452" w:rsidRDefault="004634C3" w:rsidP="000467A1">
      <w:pPr>
        <w:pStyle w:val="DraCorstandard"/>
      </w:pPr>
      <w:r w:rsidRPr="006651B2">
        <w:t>Contemplatiuam magnis extollite uitam</w:t>
      </w:r>
    </w:p>
    <w:p w14:paraId="4FA2FFE3" w14:textId="1E01F6E2" w:rsidR="0040329D" w:rsidRDefault="00D212DE" w:rsidP="000467A1">
      <w:pPr>
        <w:pStyle w:val="DraCorstandard"/>
      </w:pPr>
      <w:r>
        <w:t xml:space="preserve"> </w:t>
      </w:r>
      <w:r w:rsidR="004634C3" w:rsidRPr="006651B2">
        <w:t>Laudibus, ad superos qua uia tuta patet,</w:t>
      </w:r>
    </w:p>
    <w:p w14:paraId="2B525862" w14:textId="77777777" w:rsidR="00490452" w:rsidRDefault="004634C3" w:rsidP="000467A1">
      <w:pPr>
        <w:pStyle w:val="DraCorstandard"/>
      </w:pPr>
      <w:r w:rsidRPr="001D565A">
        <w:rPr>
          <w:rStyle w:val="DraCorlinenumber"/>
        </w:rPr>
        <w:t>(525)</w:t>
      </w:r>
      <w:r w:rsidRPr="006651B2">
        <w:t xml:space="preserve"> Haec curas Hominum, uanos haec negligit actus,</w:t>
      </w:r>
    </w:p>
    <w:p w14:paraId="44FBB14B" w14:textId="72A19C94" w:rsidR="0040329D" w:rsidRDefault="00D212DE" w:rsidP="000467A1">
      <w:pPr>
        <w:pStyle w:val="DraCorstandard"/>
      </w:pPr>
      <w:r>
        <w:t xml:space="preserve"> </w:t>
      </w:r>
      <w:r w:rsidR="004634C3" w:rsidRPr="006651B2">
        <w:t>Publica nil curat munera, lite uacat.</w:t>
      </w:r>
    </w:p>
    <w:p w14:paraId="002DA813" w14:textId="77777777" w:rsidR="00490452" w:rsidRDefault="004634C3" w:rsidP="000467A1">
      <w:pPr>
        <w:pStyle w:val="DraCorstandard"/>
      </w:pPr>
      <w:r w:rsidRPr="006651B2">
        <w:t>Haec archana dei rimatur plurima, dotes</w:t>
      </w:r>
    </w:p>
    <w:p w14:paraId="139AEFC2" w14:textId="63C27BE8" w:rsidR="00F10200" w:rsidRPr="006651B2" w:rsidRDefault="00D212DE" w:rsidP="000467A1">
      <w:pPr>
        <w:pStyle w:val="DraCorstandard"/>
      </w:pPr>
      <w:r>
        <w:lastRenderedPageBreak/>
        <w:t xml:space="preserve"> </w:t>
      </w:r>
      <w:r w:rsidR="004634C3" w:rsidRPr="006651B2">
        <w:t>Naturae discit, principiumque poli.</w:t>
      </w:r>
    </w:p>
    <w:p w14:paraId="21441A64" w14:textId="77777777" w:rsidR="0040329D" w:rsidRDefault="004634C3" w:rsidP="000467A1">
      <w:pPr>
        <w:pStyle w:val="DraCorstandard"/>
      </w:pPr>
      <w:r w:rsidRPr="006651B2">
        <w:t>Aethereas sedes, sublimia dona sagaci</w:t>
      </w:r>
    </w:p>
    <w:p w14:paraId="5FE3BF35" w14:textId="63010AFD" w:rsidR="0040329D" w:rsidRDefault="004634C3" w:rsidP="000467A1">
      <w:pPr>
        <w:pStyle w:val="DraCorstandard"/>
      </w:pPr>
      <w:r w:rsidRPr="001D565A">
        <w:rPr>
          <w:rStyle w:val="DraCorlinenumber"/>
        </w:rPr>
        <w:t>(530)</w:t>
      </w:r>
      <w:r w:rsidR="00D212DE">
        <w:t xml:space="preserve"> </w:t>
      </w:r>
      <w:r w:rsidRPr="006651B2">
        <w:t>Pectore disquirit stelliferumque thronum.</w:t>
      </w:r>
    </w:p>
    <w:p w14:paraId="6D02FA96" w14:textId="77777777" w:rsidR="00490452" w:rsidRDefault="004634C3" w:rsidP="000467A1">
      <w:pPr>
        <w:pStyle w:val="DraCorstandard"/>
      </w:pPr>
      <w:r w:rsidRPr="006651B2">
        <w:t>Suspensis animi speculatibus astra corusca</w:t>
      </w:r>
    </w:p>
    <w:p w14:paraId="6CE5194B" w14:textId="1915574B" w:rsidR="0040329D" w:rsidRDefault="00D212DE" w:rsidP="000467A1">
      <w:pPr>
        <w:pStyle w:val="DraCorstandard"/>
      </w:pPr>
      <w:r>
        <w:t xml:space="preserve"> </w:t>
      </w:r>
      <w:r w:rsidR="004634C3" w:rsidRPr="006651B2">
        <w:t>Suspicit, &amp; fruitur nectare mellifluo.</w:t>
      </w:r>
    </w:p>
    <w:p w14:paraId="0754C55A" w14:textId="77777777" w:rsidR="00490452" w:rsidRDefault="004634C3" w:rsidP="000467A1">
      <w:pPr>
        <w:pStyle w:val="DraCorstandard"/>
      </w:pPr>
      <w:r w:rsidRPr="006651B2">
        <w:t>Hanc optata quies recreat, solatia pascunt/</w:t>
      </w:r>
    </w:p>
    <w:p w14:paraId="06FCEFD5" w14:textId="5C3AAC98" w:rsidR="0040329D" w:rsidRDefault="00D212DE" w:rsidP="000467A1">
      <w:pPr>
        <w:pStyle w:val="DraCorstandard"/>
      </w:pPr>
      <w:r>
        <w:t xml:space="preserve"> </w:t>
      </w:r>
      <w:r w:rsidR="004634C3" w:rsidRPr="006651B2">
        <w:t>Vitam lacte suo philosophia cibat.</w:t>
      </w:r>
    </w:p>
    <w:p w14:paraId="27C231A7" w14:textId="77777777" w:rsidR="00490452" w:rsidRDefault="004634C3" w:rsidP="000467A1">
      <w:pPr>
        <w:pStyle w:val="DraCorstandard"/>
      </w:pPr>
      <w:r w:rsidRPr="001D565A">
        <w:rPr>
          <w:rStyle w:val="DraCorlinenumber"/>
        </w:rPr>
        <w:t>(535)</w:t>
      </w:r>
      <w:r>
        <w:t xml:space="preserve"> Haec melior cunctis rebus, securior usque</w:t>
      </w:r>
    </w:p>
    <w:p w14:paraId="02BA10EB" w14:textId="515AE9F4" w:rsidR="0040329D" w:rsidRDefault="00D212DE" w:rsidP="000467A1">
      <w:pPr>
        <w:pStyle w:val="DraCorstandard"/>
      </w:pPr>
      <w:r>
        <w:t xml:space="preserve"> </w:t>
      </w:r>
      <w:r w:rsidR="004634C3">
        <w:t>Huic iuuenes casti, uosque litate senes.</w:t>
      </w:r>
    </w:p>
    <w:p w14:paraId="36B7C03A" w14:textId="77777777" w:rsidR="00490452" w:rsidRDefault="004634C3" w:rsidP="000467A1">
      <w:pPr>
        <w:pStyle w:val="DraCorstandard"/>
      </w:pPr>
      <w:r w:rsidRPr="006651B2">
        <w:t>Actio nostra bonum finem sortita laboris.</w:t>
      </w:r>
    </w:p>
    <w:p w14:paraId="76AEB734" w14:textId="2A6DAE3E" w:rsidR="0040329D" w:rsidRDefault="00D212DE" w:rsidP="000467A1">
      <w:pPr>
        <w:pStyle w:val="DraCorstandard"/>
      </w:pPr>
      <w:r>
        <w:t xml:space="preserve"> </w:t>
      </w:r>
      <w:r w:rsidR="004634C3" w:rsidRPr="006651B2">
        <w:t>Nunc exanclati munera digna petit.</w:t>
      </w:r>
    </w:p>
    <w:p w14:paraId="395A02E3" w14:textId="77777777" w:rsidR="0040329D" w:rsidRDefault="004634C3" w:rsidP="000467A1">
      <w:pPr>
        <w:pStyle w:val="DraCorstandard"/>
      </w:pPr>
      <w:r w:rsidRPr="006651B2">
        <w:t>Munera digna petit, quis saxeus ista negabit</w:t>
      </w:r>
    </w:p>
    <w:p w14:paraId="65CC0173" w14:textId="7D407717" w:rsidR="0040329D" w:rsidRDefault="004634C3" w:rsidP="000467A1">
      <w:pPr>
        <w:pStyle w:val="DraCorstandard"/>
      </w:pPr>
      <w:r w:rsidRPr="001D565A">
        <w:rPr>
          <w:rStyle w:val="DraCorlinenumber"/>
        </w:rPr>
        <w:t>(540)</w:t>
      </w:r>
      <w:r w:rsidR="00D212DE" w:rsidRPr="001D565A">
        <w:rPr>
          <w:rStyle w:val="DraCorlinenumber"/>
        </w:rPr>
        <w:t xml:space="preserve"> </w:t>
      </w:r>
      <w:r w:rsidRPr="006651B2">
        <w:t>Effundit meritas turba diserta preces.</w:t>
      </w:r>
    </w:p>
    <w:p w14:paraId="0045E3B2" w14:textId="77777777" w:rsidR="00490452" w:rsidRDefault="004634C3" w:rsidP="000467A1">
      <w:pPr>
        <w:pStyle w:val="DraCorstandard"/>
      </w:pPr>
      <w:r>
        <w:t>Turba diserta petit recte uirtutis honorem</w:t>
      </w:r>
    </w:p>
    <w:p w14:paraId="5D9986C0" w14:textId="75BDA005" w:rsidR="0040329D" w:rsidRDefault="00D212DE" w:rsidP="000467A1">
      <w:pPr>
        <w:pStyle w:val="DraCorstandard"/>
      </w:pPr>
      <w:r>
        <w:t xml:space="preserve"> </w:t>
      </w:r>
      <w:r w:rsidR="004634C3">
        <w:t>Et plausus celebres multisonumque sophos.</w:t>
      </w:r>
    </w:p>
    <w:p w14:paraId="7D472F8D" w14:textId="77777777" w:rsidR="00490452" w:rsidRDefault="004634C3" w:rsidP="000467A1">
      <w:pPr>
        <w:pStyle w:val="DraCorstandard"/>
      </w:pPr>
      <w:r w:rsidRPr="006651B2">
        <w:t>Plaudite si phas est nullum liuentia tardet</w:t>
      </w:r>
    </w:p>
    <w:p w14:paraId="48551EE8" w14:textId="4BB1446D" w:rsidR="00F10200" w:rsidRPr="006651B2" w:rsidRDefault="00D212DE" w:rsidP="000467A1">
      <w:pPr>
        <w:pStyle w:val="DraCorstandard"/>
      </w:pPr>
      <w:r>
        <w:t xml:space="preserve"> </w:t>
      </w:r>
      <w:r w:rsidR="004634C3" w:rsidRPr="006651B2">
        <w:t>Absint inuidiae noxia tela procul.</w:t>
      </w:r>
    </w:p>
    <w:p w14:paraId="0056120D" w14:textId="77777777" w:rsidR="00490452" w:rsidRDefault="004634C3" w:rsidP="000467A1">
      <w:pPr>
        <w:pStyle w:val="DraCorstandard"/>
      </w:pPr>
      <w:r w:rsidRPr="001D565A">
        <w:rPr>
          <w:rStyle w:val="DraCorlinenumber"/>
        </w:rPr>
        <w:t xml:space="preserve">(545) </w:t>
      </w:r>
      <w:r w:rsidRPr="006651B2">
        <w:t>Saepius auscultans ex illo scammate ludos</w:t>
      </w:r>
    </w:p>
    <w:p w14:paraId="38A5F7F2" w14:textId="53E0282D" w:rsidR="00490452" w:rsidRDefault="00D212DE" w:rsidP="000467A1">
      <w:pPr>
        <w:pStyle w:val="DraCorstandard"/>
      </w:pPr>
      <w:r>
        <w:t xml:space="preserve"> </w:t>
      </w:r>
      <w:r w:rsidR="004634C3" w:rsidRPr="006651B2">
        <w:t>Spectabit populus, ite, ualete diu.</w:t>
      </w:r>
    </w:p>
    <w:p w14:paraId="1058487F" w14:textId="77777777" w:rsidR="00490452" w:rsidRPr="001D565A" w:rsidRDefault="004634C3" w:rsidP="000467A1">
      <w:pPr>
        <w:pStyle w:val="DraCorstandard"/>
        <w:rPr>
          <w:rStyle w:val="DraCorstagedirectionsetc"/>
        </w:rPr>
      </w:pPr>
      <w:r w:rsidRPr="001D565A">
        <w:rPr>
          <w:rStyle w:val="DraCorstagedirectionsetc"/>
        </w:rPr>
        <w:t>FINIS.</w:t>
      </w:r>
    </w:p>
    <w:p w14:paraId="4968DCB4" w14:textId="74E4EF10" w:rsidR="0070210C" w:rsidRDefault="0070210C" w:rsidP="0070210C">
      <w:pPr>
        <w:pStyle w:val="DraCoradditions"/>
      </w:pPr>
      <w:r>
        <w:t>/back/</w:t>
      </w:r>
    </w:p>
    <w:p w14:paraId="477322D9" w14:textId="77777777" w:rsidR="00304201" w:rsidRDefault="00304201" w:rsidP="00304201">
      <w:pPr>
        <w:pStyle w:val="DraCoradditions"/>
      </w:pPr>
      <w:r>
        <w:t>/imprint_start/</w:t>
      </w:r>
    </w:p>
    <w:p w14:paraId="21187813" w14:textId="1B6687C4" w:rsidR="0040329D" w:rsidRDefault="004634C3" w:rsidP="000467A1">
      <w:pPr>
        <w:pStyle w:val="DraCorstandard"/>
      </w:pPr>
      <w:r>
        <w:t>Impressum Viennae Austriae per loannem Singrenium,</w:t>
      </w:r>
    </w:p>
    <w:p w14:paraId="44392952" w14:textId="77777777" w:rsidR="00490452" w:rsidRDefault="004634C3" w:rsidP="000467A1">
      <w:pPr>
        <w:pStyle w:val="DraCorstandard"/>
      </w:pPr>
      <w:r>
        <w:t>Expensis Bartholomei Werlen, Bibliop.</w:t>
      </w:r>
    </w:p>
    <w:p w14:paraId="2FECDAF3" w14:textId="3E64D4DB" w:rsidR="00304201" w:rsidRDefault="00304201" w:rsidP="00304201">
      <w:pPr>
        <w:pStyle w:val="DraCoradditions"/>
      </w:pPr>
      <w:r>
        <w:t>/imprint_end/</w:t>
      </w:r>
    </w:p>
    <w:p w14:paraId="7E677D1D" w14:textId="3DFA3E69" w:rsidR="00F10200" w:rsidRDefault="00F10200" w:rsidP="000467A1">
      <w:pPr>
        <w:pStyle w:val="DraCorstandard"/>
      </w:pPr>
    </w:p>
    <w:sectPr w:rsidR="00F10200">
      <w:pgSz w:w="11906" w:h="16838"/>
      <w:pgMar w:top="1440" w:right="1440" w:bottom="1440" w:left="1440"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42E2C" w14:textId="77777777" w:rsidR="00566E96" w:rsidRDefault="00566E96">
      <w:pPr>
        <w:spacing w:after="0" w:line="240" w:lineRule="auto"/>
      </w:pPr>
      <w:r>
        <w:separator/>
      </w:r>
    </w:p>
  </w:endnote>
  <w:endnote w:type="continuationSeparator" w:id="0">
    <w:p w14:paraId="02DCB84C" w14:textId="77777777" w:rsidR="00566E96" w:rsidRDefault="0056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64E7A" w14:textId="77777777" w:rsidR="00566E96" w:rsidRDefault="00566E96">
      <w:r>
        <w:separator/>
      </w:r>
    </w:p>
  </w:footnote>
  <w:footnote w:type="continuationSeparator" w:id="0">
    <w:p w14:paraId="48382C0D" w14:textId="77777777" w:rsidR="00566E96" w:rsidRDefault="00566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00"/>
    <w:rsid w:val="00031EF4"/>
    <w:rsid w:val="00033E76"/>
    <w:rsid w:val="000467A1"/>
    <w:rsid w:val="00096532"/>
    <w:rsid w:val="000C04D6"/>
    <w:rsid w:val="001C4BD2"/>
    <w:rsid w:val="001C7E55"/>
    <w:rsid w:val="001D565A"/>
    <w:rsid w:val="00211E2A"/>
    <w:rsid w:val="00291FAC"/>
    <w:rsid w:val="002F3094"/>
    <w:rsid w:val="00304201"/>
    <w:rsid w:val="00322B8F"/>
    <w:rsid w:val="00373F3E"/>
    <w:rsid w:val="0040329D"/>
    <w:rsid w:val="004634C3"/>
    <w:rsid w:val="00490452"/>
    <w:rsid w:val="004A35A5"/>
    <w:rsid w:val="004F3907"/>
    <w:rsid w:val="00522D6F"/>
    <w:rsid w:val="00540B14"/>
    <w:rsid w:val="00566E96"/>
    <w:rsid w:val="005A0136"/>
    <w:rsid w:val="005B4B7C"/>
    <w:rsid w:val="005C2206"/>
    <w:rsid w:val="00623BF4"/>
    <w:rsid w:val="006651B2"/>
    <w:rsid w:val="006C4CA1"/>
    <w:rsid w:val="0070210C"/>
    <w:rsid w:val="00735D94"/>
    <w:rsid w:val="00786231"/>
    <w:rsid w:val="0079683A"/>
    <w:rsid w:val="00806A96"/>
    <w:rsid w:val="00856E7D"/>
    <w:rsid w:val="00895265"/>
    <w:rsid w:val="008A00FB"/>
    <w:rsid w:val="008A6AE3"/>
    <w:rsid w:val="008D3108"/>
    <w:rsid w:val="008F3286"/>
    <w:rsid w:val="009244B1"/>
    <w:rsid w:val="00970D07"/>
    <w:rsid w:val="009B09B4"/>
    <w:rsid w:val="009C4439"/>
    <w:rsid w:val="009D311F"/>
    <w:rsid w:val="009D4052"/>
    <w:rsid w:val="009E6378"/>
    <w:rsid w:val="00AD351E"/>
    <w:rsid w:val="00BB089C"/>
    <w:rsid w:val="00C34F52"/>
    <w:rsid w:val="00C36DFA"/>
    <w:rsid w:val="00C64D8A"/>
    <w:rsid w:val="00C81F3E"/>
    <w:rsid w:val="00C82CAD"/>
    <w:rsid w:val="00CF5B07"/>
    <w:rsid w:val="00D17E65"/>
    <w:rsid w:val="00D212DE"/>
    <w:rsid w:val="00D60C4D"/>
    <w:rsid w:val="00D648BA"/>
    <w:rsid w:val="00D83CA1"/>
    <w:rsid w:val="00DA5E85"/>
    <w:rsid w:val="00DB7917"/>
    <w:rsid w:val="00DC0B3A"/>
    <w:rsid w:val="00E22A6B"/>
    <w:rsid w:val="00E45C6F"/>
    <w:rsid w:val="00E648D8"/>
    <w:rsid w:val="00E87DF8"/>
    <w:rsid w:val="00EE25FA"/>
    <w:rsid w:val="00F10200"/>
    <w:rsid w:val="00FF23A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D3BE8"/>
  <w15:docId w15:val="{2B97AB9D-F559-44C4-BE11-3530A594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Subtle Reference" w:semiHidden="1" w:unhideWhenUsed="1"/>
    <w:lsdException w:name="Intense Reference" w:semiHidden="1" w:uiPriority="32" w:unhideWhenUsed="1" w:qFormat="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D94"/>
    <w:pPr>
      <w:spacing w:after="160" w:line="259" w:lineRule="auto"/>
    </w:pPr>
    <w:rPr>
      <w:rFonts w:eastAsia="Times New Roman"/>
      <w:lang w:val="de-DE" w:eastAsia="en-GB"/>
    </w:rPr>
  </w:style>
  <w:style w:type="paragraph" w:styleId="berschrift1">
    <w:name w:val="heading 1"/>
    <w:basedOn w:val="Standard"/>
    <w:next w:val="Standard"/>
    <w:link w:val="berschrift1Zchn"/>
    <w:uiPriority w:val="9"/>
    <w:qFormat/>
    <w:rsid w:val="00735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35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35D9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735D9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35D9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35D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35D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35D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35D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rsid w:val="00735D9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35D94"/>
  </w:style>
  <w:style w:type="character" w:customStyle="1" w:styleId="KopfzeileZchn">
    <w:name w:val="Kopfzeile Zchn"/>
    <w:basedOn w:val="Absatz-Standardschriftart"/>
    <w:link w:val="Kopfzeile"/>
    <w:uiPriority w:val="99"/>
    <w:qFormat/>
    <w:rsid w:val="00841CD9"/>
  </w:style>
  <w:style w:type="character" w:customStyle="1" w:styleId="berschrift1Zchn">
    <w:name w:val="Überschrift 1 Zchn"/>
    <w:basedOn w:val="Absatz-Standardschriftart"/>
    <w:link w:val="berschrift1"/>
    <w:uiPriority w:val="9"/>
    <w:rsid w:val="00735D94"/>
    <w:rPr>
      <w:rFonts w:asciiTheme="majorHAnsi" w:eastAsiaTheme="majorEastAsia" w:hAnsiTheme="majorHAnsi" w:cstheme="majorBidi"/>
      <w:color w:val="2F5496" w:themeColor="accent1" w:themeShade="BF"/>
      <w:sz w:val="40"/>
      <w:szCs w:val="40"/>
      <w:lang w:val="de-DE" w:eastAsia="en-GB"/>
    </w:rPr>
  </w:style>
  <w:style w:type="character" w:customStyle="1" w:styleId="berschrift2Zchn">
    <w:name w:val="Überschrift 2 Zchn"/>
    <w:basedOn w:val="Absatz-Standardschriftart"/>
    <w:link w:val="berschrift2"/>
    <w:uiPriority w:val="9"/>
    <w:rsid w:val="00735D94"/>
    <w:rPr>
      <w:rFonts w:asciiTheme="majorHAnsi" w:eastAsiaTheme="majorEastAsia" w:hAnsiTheme="majorHAnsi" w:cstheme="majorBidi"/>
      <w:color w:val="2F5496" w:themeColor="accent1" w:themeShade="BF"/>
      <w:sz w:val="32"/>
      <w:szCs w:val="32"/>
      <w:lang w:val="de-DE" w:eastAsia="en-GB"/>
    </w:rPr>
  </w:style>
  <w:style w:type="character" w:customStyle="1" w:styleId="berschrift3Zchn">
    <w:name w:val="Überschrift 3 Zchn"/>
    <w:basedOn w:val="Absatz-Standardschriftart"/>
    <w:link w:val="berschrift3"/>
    <w:uiPriority w:val="9"/>
    <w:rsid w:val="00735D94"/>
    <w:rPr>
      <w:rFonts w:eastAsiaTheme="majorEastAsia" w:cstheme="majorBidi"/>
      <w:color w:val="2F5496" w:themeColor="accent1" w:themeShade="BF"/>
      <w:sz w:val="28"/>
      <w:szCs w:val="28"/>
      <w:lang w:val="de-DE" w:eastAsia="en-GB"/>
    </w:rPr>
  </w:style>
  <w:style w:type="character" w:customStyle="1" w:styleId="berschrift4Zchn">
    <w:name w:val="Überschrift 4 Zchn"/>
    <w:basedOn w:val="Absatz-Standardschriftart"/>
    <w:link w:val="berschrift4"/>
    <w:uiPriority w:val="9"/>
    <w:rsid w:val="00735D94"/>
    <w:rPr>
      <w:rFonts w:eastAsiaTheme="majorEastAsia" w:cstheme="majorBidi"/>
      <w:i/>
      <w:iCs/>
      <w:color w:val="2F5496" w:themeColor="accent1" w:themeShade="BF"/>
      <w:lang w:val="de-DE" w:eastAsia="en-GB"/>
    </w:rPr>
  </w:style>
  <w:style w:type="character" w:customStyle="1" w:styleId="UntertitelZchn">
    <w:name w:val="Untertitel Zchn"/>
    <w:basedOn w:val="Absatz-Standardschriftart"/>
    <w:link w:val="Untertitel"/>
    <w:uiPriority w:val="11"/>
    <w:rsid w:val="00735D94"/>
    <w:rPr>
      <w:rFonts w:eastAsiaTheme="majorEastAsia" w:cstheme="majorBidi"/>
      <w:color w:val="595959" w:themeColor="text1" w:themeTint="A6"/>
      <w:spacing w:val="15"/>
      <w:sz w:val="28"/>
      <w:szCs w:val="28"/>
      <w:lang w:val="de-DE" w:eastAsia="en-GB"/>
    </w:rPr>
  </w:style>
  <w:style w:type="character" w:customStyle="1" w:styleId="TitelZchn">
    <w:name w:val="Titel Zchn"/>
    <w:basedOn w:val="Absatz-Standardschriftart"/>
    <w:link w:val="Titel"/>
    <w:uiPriority w:val="10"/>
    <w:rsid w:val="00735D94"/>
    <w:rPr>
      <w:rFonts w:asciiTheme="majorHAnsi" w:eastAsiaTheme="majorEastAsia" w:hAnsiTheme="majorHAnsi" w:cstheme="majorBidi"/>
      <w:spacing w:val="-10"/>
      <w:kern w:val="28"/>
      <w:sz w:val="56"/>
      <w:szCs w:val="56"/>
      <w:lang w:val="de-DE" w:eastAsia="en-GB"/>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character" w:customStyle="1" w:styleId="SprechblasentextZchn">
    <w:name w:val="Sprechblasentext Zchn"/>
    <w:basedOn w:val="Absatz-Standardschriftart"/>
    <w:link w:val="Sprechblasentext"/>
    <w:uiPriority w:val="99"/>
    <w:semiHidden/>
    <w:qFormat/>
    <w:rsid w:val="00983901"/>
    <w:rPr>
      <w:rFonts w:ascii="Tahoma" w:hAnsi="Tahoma" w:cs="Tahoma"/>
      <w:sz w:val="16"/>
      <w:szCs w:val="16"/>
    </w:rPr>
  </w:style>
  <w:style w:type="character" w:customStyle="1" w:styleId="FunotentextZchn">
    <w:name w:val="Fußnotentext Zchn"/>
    <w:basedOn w:val="Absatz-Standardschriftart"/>
    <w:link w:val="Funotentext"/>
    <w:uiPriority w:val="99"/>
    <w:semiHidden/>
    <w:qFormat/>
    <w:rsid w:val="00DD677A"/>
    <w:rPr>
      <w:sz w:val="20"/>
      <w:szCs w:val="20"/>
    </w:rPr>
  </w:style>
  <w:style w:type="character" w:customStyle="1" w:styleId="FootnoteCharacters">
    <w:name w:val="Footnote Characters"/>
    <w:basedOn w:val="Absatz-Standardschriftart"/>
    <w:uiPriority w:val="99"/>
    <w:semiHidden/>
    <w:unhideWhenUsed/>
    <w:qFormat/>
    <w:rsid w:val="00DD677A"/>
    <w:rPr>
      <w:vertAlign w:val="superscript"/>
    </w:rPr>
  </w:style>
  <w:style w:type="character" w:styleId="Funotenzeichen">
    <w:name w:val="footnote reference"/>
    <w:rPr>
      <w:vertAlign w:val="superscript"/>
    </w:rPr>
  </w:style>
  <w:style w:type="character" w:customStyle="1" w:styleId="EndnotentextZchn">
    <w:name w:val="Endnotentext Zchn"/>
    <w:basedOn w:val="Absatz-Standardschriftart"/>
    <w:link w:val="Endnotentext"/>
    <w:uiPriority w:val="99"/>
    <w:semiHidden/>
    <w:qFormat/>
    <w:rsid w:val="00F67BC1"/>
    <w:rPr>
      <w:sz w:val="20"/>
      <w:szCs w:val="20"/>
    </w:rPr>
  </w:style>
  <w:style w:type="character" w:customStyle="1" w:styleId="EndnoteCharacters">
    <w:name w:val="Endnote Characters"/>
    <w:basedOn w:val="Absatz-Standardschriftart"/>
    <w:uiPriority w:val="99"/>
    <w:semiHidden/>
    <w:unhideWhenUsed/>
    <w:qFormat/>
    <w:rsid w:val="00F67BC1"/>
    <w:rPr>
      <w:vertAlign w:val="superscript"/>
    </w:rPr>
  </w:style>
  <w:style w:type="character" w:styleId="Endnotenzeichen">
    <w:name w:val="endnote reference"/>
    <w:rPr>
      <w:vertAlign w:val="superscript"/>
    </w:rPr>
  </w:style>
  <w:style w:type="paragraph" w:customStyle="1" w:styleId="Heading">
    <w:name w:val="Heading"/>
    <w:basedOn w:val="Standard"/>
    <w:next w:val="Textkrper"/>
    <w:qFormat/>
    <w:rsid w:val="00735D94"/>
    <w:pPr>
      <w:keepNext/>
      <w:spacing w:before="240"/>
    </w:pPr>
    <w:rPr>
      <w:rFonts w:ascii="Carlito" w:eastAsia="Noto Sans SC Regular" w:hAnsi="Carlito" w:cs="Noto Sans"/>
      <w:sz w:val="28"/>
      <w:szCs w:val="28"/>
    </w:rPr>
  </w:style>
  <w:style w:type="paragraph" w:styleId="Textkrper">
    <w:name w:val="Body Text"/>
    <w:basedOn w:val="Standard"/>
    <w:rsid w:val="00735D94"/>
    <w:pPr>
      <w:spacing w:after="140" w:line="276" w:lineRule="auto"/>
    </w:pPr>
  </w:style>
  <w:style w:type="paragraph" w:styleId="Liste">
    <w:name w:val="List"/>
    <w:basedOn w:val="Textkrper"/>
    <w:rsid w:val="00735D94"/>
    <w:rPr>
      <w:rFonts w:cs="Noto Sans"/>
    </w:rPr>
  </w:style>
  <w:style w:type="paragraph" w:styleId="Beschriftung">
    <w:name w:val="caption"/>
    <w:basedOn w:val="Standard"/>
    <w:qFormat/>
    <w:rsid w:val="00735D94"/>
    <w:pPr>
      <w:suppressLineNumbers/>
      <w:spacing w:before="120"/>
    </w:pPr>
    <w:rPr>
      <w:rFonts w:cs="Noto Sans"/>
      <w:i/>
      <w:iCs/>
    </w:rPr>
  </w:style>
  <w:style w:type="paragraph" w:customStyle="1" w:styleId="Index">
    <w:name w:val="Index"/>
    <w:basedOn w:val="Standard"/>
    <w:qFormat/>
    <w:rsid w:val="00735D94"/>
    <w:pPr>
      <w:suppressLineNumbers/>
    </w:pPr>
    <w:rPr>
      <w:rFonts w:cs="Noto Sans"/>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841CD9"/>
    <w:pPr>
      <w:tabs>
        <w:tab w:val="center" w:pos="4680"/>
        <w:tab w:val="right" w:pos="9360"/>
      </w:tabs>
    </w:pPr>
  </w:style>
  <w:style w:type="paragraph" w:styleId="Standardeinzug">
    <w:name w:val="Normal Indent"/>
    <w:basedOn w:val="Standard"/>
    <w:uiPriority w:val="99"/>
    <w:unhideWhenUsed/>
    <w:qFormat/>
    <w:rsid w:val="00841CD9"/>
    <w:pPr>
      <w:ind w:left="720"/>
    </w:pPr>
  </w:style>
  <w:style w:type="paragraph" w:styleId="Untertitel">
    <w:name w:val="Subtitle"/>
    <w:basedOn w:val="Standard"/>
    <w:next w:val="Standard"/>
    <w:link w:val="UntertitelZchn"/>
    <w:uiPriority w:val="11"/>
    <w:qFormat/>
    <w:rsid w:val="00735D94"/>
    <w:pPr>
      <w:numPr>
        <w:ilvl w:val="1"/>
      </w:numPr>
    </w:pPr>
    <w:rPr>
      <w:rFonts w:eastAsiaTheme="majorEastAsia" w:cstheme="majorBidi"/>
      <w:color w:val="595959" w:themeColor="text1" w:themeTint="A6"/>
      <w:spacing w:val="15"/>
      <w:sz w:val="28"/>
      <w:szCs w:val="28"/>
    </w:rPr>
  </w:style>
  <w:style w:type="paragraph" w:styleId="Titel">
    <w:name w:val="Title"/>
    <w:basedOn w:val="Standard"/>
    <w:next w:val="Standard"/>
    <w:link w:val="TitelZchn"/>
    <w:uiPriority w:val="10"/>
    <w:qFormat/>
    <w:rsid w:val="00735D94"/>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DocDefaults">
    <w:name w:val="DocDefaults"/>
    <w:qFormat/>
    <w:pPr>
      <w:spacing w:after="200" w:line="276" w:lineRule="auto"/>
    </w:pPr>
  </w:style>
  <w:style w:type="paragraph" w:styleId="Sprechblasentext">
    <w:name w:val="Balloon Text"/>
    <w:basedOn w:val="Standard"/>
    <w:link w:val="SprechblasentextZchn"/>
    <w:uiPriority w:val="99"/>
    <w:semiHidden/>
    <w:unhideWhenUsed/>
    <w:qFormat/>
    <w:rsid w:val="00983901"/>
    <w:pPr>
      <w:spacing w:after="0" w:line="240" w:lineRule="auto"/>
    </w:pPr>
    <w:rPr>
      <w:rFonts w:ascii="Tahoma" w:hAnsi="Tahoma" w:cs="Tahoma"/>
      <w:sz w:val="16"/>
      <w:szCs w:val="16"/>
    </w:rPr>
  </w:style>
  <w:style w:type="paragraph" w:styleId="Funotentext">
    <w:name w:val="footnote text"/>
    <w:basedOn w:val="Standard"/>
    <w:link w:val="FunotentextZchn"/>
    <w:uiPriority w:val="99"/>
    <w:semiHidden/>
    <w:unhideWhenUsed/>
    <w:rsid w:val="00DD677A"/>
    <w:pPr>
      <w:spacing w:after="0" w:line="240" w:lineRule="auto"/>
    </w:pPr>
    <w:rPr>
      <w:sz w:val="20"/>
      <w:szCs w:val="20"/>
    </w:rPr>
  </w:style>
  <w:style w:type="paragraph" w:styleId="Endnotentext">
    <w:name w:val="endnote text"/>
    <w:basedOn w:val="Standard"/>
    <w:link w:val="EndnotentextZchn"/>
    <w:uiPriority w:val="99"/>
    <w:semiHidden/>
    <w:unhideWhenUsed/>
    <w:rsid w:val="00F67BC1"/>
    <w:pPr>
      <w:spacing w:after="0" w:line="240" w:lineRule="auto"/>
    </w:pPr>
    <w:rPr>
      <w:sz w:val="20"/>
      <w:szCs w:val="20"/>
    </w:rPr>
  </w:style>
  <w:style w:type="table" w:styleId="Tabellenraster">
    <w:name w:val="Table Grid"/>
    <w:basedOn w:val="NormaleTabelle"/>
    <w:uiPriority w:val="59"/>
    <w:rsid w:val="00735D94"/>
    <w:pPr>
      <w:suppressAutoHyphens w:val="0"/>
    </w:pPr>
    <w:rPr>
      <w:lang w:val="de-DE"/>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5Zchn">
    <w:name w:val="Überschrift 5 Zchn"/>
    <w:basedOn w:val="Absatz-Standardschriftart"/>
    <w:link w:val="berschrift5"/>
    <w:uiPriority w:val="9"/>
    <w:semiHidden/>
    <w:rsid w:val="00735D94"/>
    <w:rPr>
      <w:rFonts w:eastAsiaTheme="majorEastAsia" w:cstheme="majorBidi"/>
      <w:color w:val="2F5496" w:themeColor="accent1" w:themeShade="BF"/>
      <w:lang w:val="de-DE" w:eastAsia="en-GB"/>
    </w:rPr>
  </w:style>
  <w:style w:type="character" w:customStyle="1" w:styleId="berschrift6Zchn">
    <w:name w:val="Überschrift 6 Zchn"/>
    <w:basedOn w:val="Absatz-Standardschriftart"/>
    <w:link w:val="berschrift6"/>
    <w:uiPriority w:val="9"/>
    <w:semiHidden/>
    <w:rsid w:val="00735D94"/>
    <w:rPr>
      <w:rFonts w:eastAsiaTheme="majorEastAsia" w:cstheme="majorBidi"/>
      <w:i/>
      <w:iCs/>
      <w:color w:val="595959" w:themeColor="text1" w:themeTint="A6"/>
      <w:lang w:val="de-DE" w:eastAsia="en-GB"/>
    </w:rPr>
  </w:style>
  <w:style w:type="character" w:customStyle="1" w:styleId="berschrift7Zchn">
    <w:name w:val="Überschrift 7 Zchn"/>
    <w:basedOn w:val="Absatz-Standardschriftart"/>
    <w:link w:val="berschrift7"/>
    <w:uiPriority w:val="9"/>
    <w:semiHidden/>
    <w:rsid w:val="00735D94"/>
    <w:rPr>
      <w:rFonts w:eastAsiaTheme="majorEastAsia" w:cstheme="majorBidi"/>
      <w:color w:val="595959" w:themeColor="text1" w:themeTint="A6"/>
      <w:lang w:val="de-DE" w:eastAsia="en-GB"/>
    </w:rPr>
  </w:style>
  <w:style w:type="character" w:customStyle="1" w:styleId="berschrift8Zchn">
    <w:name w:val="Überschrift 8 Zchn"/>
    <w:basedOn w:val="Absatz-Standardschriftart"/>
    <w:link w:val="berschrift8"/>
    <w:uiPriority w:val="9"/>
    <w:semiHidden/>
    <w:rsid w:val="00735D94"/>
    <w:rPr>
      <w:rFonts w:eastAsiaTheme="majorEastAsia" w:cstheme="majorBidi"/>
      <w:i/>
      <w:iCs/>
      <w:color w:val="272727" w:themeColor="text1" w:themeTint="D8"/>
      <w:lang w:val="de-DE" w:eastAsia="en-GB"/>
    </w:rPr>
  </w:style>
  <w:style w:type="character" w:customStyle="1" w:styleId="berschrift9Zchn">
    <w:name w:val="Überschrift 9 Zchn"/>
    <w:basedOn w:val="Absatz-Standardschriftart"/>
    <w:link w:val="berschrift9"/>
    <w:uiPriority w:val="9"/>
    <w:semiHidden/>
    <w:rsid w:val="00735D94"/>
    <w:rPr>
      <w:rFonts w:eastAsiaTheme="majorEastAsia" w:cstheme="majorBidi"/>
      <w:color w:val="272727" w:themeColor="text1" w:themeTint="D8"/>
      <w:lang w:val="de-DE" w:eastAsia="en-GB"/>
    </w:rPr>
  </w:style>
  <w:style w:type="paragraph" w:styleId="NurText">
    <w:name w:val="Plain Text"/>
    <w:basedOn w:val="Standard"/>
    <w:link w:val="NurTextZchn"/>
    <w:semiHidden/>
    <w:qFormat/>
    <w:rsid w:val="00735D94"/>
    <w:rPr>
      <w:rFonts w:ascii="Courier New" w:hAnsi="Courier New" w:cs="Courier New"/>
    </w:rPr>
  </w:style>
  <w:style w:type="character" w:customStyle="1" w:styleId="NurTextZchn">
    <w:name w:val="Nur Text Zchn"/>
    <w:basedOn w:val="Absatz-Standardschriftart"/>
    <w:link w:val="NurText"/>
    <w:semiHidden/>
    <w:rsid w:val="00373F3E"/>
    <w:rPr>
      <w:rFonts w:ascii="Courier New" w:eastAsia="Times New Roman" w:hAnsi="Courier New" w:cs="Courier New"/>
      <w:lang w:val="de-DE" w:eastAsia="en-GB"/>
    </w:rPr>
  </w:style>
  <w:style w:type="paragraph" w:styleId="Zitat">
    <w:name w:val="Quote"/>
    <w:basedOn w:val="Standard"/>
    <w:next w:val="Standard"/>
    <w:link w:val="ZitatZchn"/>
    <w:uiPriority w:val="29"/>
    <w:qFormat/>
    <w:rsid w:val="00735D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35D94"/>
    <w:rPr>
      <w:rFonts w:eastAsia="Times New Roman"/>
      <w:i/>
      <w:iCs/>
      <w:color w:val="404040" w:themeColor="text1" w:themeTint="BF"/>
      <w:lang w:val="de-DE" w:eastAsia="en-GB"/>
    </w:rPr>
  </w:style>
  <w:style w:type="paragraph" w:styleId="Listenabsatz">
    <w:name w:val="List Paragraph"/>
    <w:basedOn w:val="Standard"/>
    <w:uiPriority w:val="34"/>
    <w:qFormat/>
    <w:rsid w:val="00735D94"/>
    <w:pPr>
      <w:ind w:left="720"/>
      <w:contextualSpacing/>
    </w:pPr>
  </w:style>
  <w:style w:type="character" w:styleId="IntensiveHervorhebung">
    <w:name w:val="Intense Emphasis"/>
    <w:basedOn w:val="Absatz-Standardschriftart"/>
    <w:uiPriority w:val="21"/>
    <w:qFormat/>
    <w:rsid w:val="00735D94"/>
    <w:rPr>
      <w:i/>
      <w:iCs/>
      <w:color w:val="2F5496" w:themeColor="accent1" w:themeShade="BF"/>
    </w:rPr>
  </w:style>
  <w:style w:type="paragraph" w:styleId="IntensivesZitat">
    <w:name w:val="Intense Quote"/>
    <w:basedOn w:val="Standard"/>
    <w:next w:val="Standard"/>
    <w:link w:val="IntensivesZitatZchn"/>
    <w:uiPriority w:val="30"/>
    <w:qFormat/>
    <w:rsid w:val="00735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35D94"/>
    <w:rPr>
      <w:rFonts w:eastAsia="Times New Roman"/>
      <w:i/>
      <w:iCs/>
      <w:color w:val="2F5496" w:themeColor="accent1" w:themeShade="BF"/>
      <w:lang w:val="de-DE" w:eastAsia="en-GB"/>
    </w:rPr>
  </w:style>
  <w:style w:type="character" w:styleId="IntensiverVerweis">
    <w:name w:val="Intense Reference"/>
    <w:basedOn w:val="Absatz-Standardschriftart"/>
    <w:uiPriority w:val="32"/>
    <w:qFormat/>
    <w:rsid w:val="00735D94"/>
    <w:rPr>
      <w:b/>
      <w:bCs/>
      <w:smallCaps/>
      <w:color w:val="2F5496" w:themeColor="accent1" w:themeShade="BF"/>
      <w:spacing w:val="5"/>
    </w:rPr>
  </w:style>
  <w:style w:type="paragraph" w:customStyle="1" w:styleId="DraCorstandard">
    <w:name w:val="DraCor standard"/>
    <w:qFormat/>
    <w:rsid w:val="00735D94"/>
    <w:pPr>
      <w:suppressAutoHyphens w:val="0"/>
      <w:spacing w:after="120" w:line="360" w:lineRule="auto"/>
    </w:pPr>
    <w:rPr>
      <w:rFonts w:ascii="Times New Roman" w:hAnsi="Times New Roman" w:cs="Times New Roman"/>
      <w:kern w:val="2"/>
      <w:sz w:val="24"/>
      <w:szCs w:val="20"/>
      <w:lang w:val="la-Latn"/>
      <w14:ligatures w14:val="standardContextual"/>
    </w:rPr>
  </w:style>
  <w:style w:type="paragraph" w:customStyle="1" w:styleId="DraCormetadata">
    <w:name w:val="DraCor metadata"/>
    <w:qFormat/>
    <w:rsid w:val="00735D94"/>
    <w:pPr>
      <w:suppressAutoHyphens w:val="0"/>
      <w:spacing w:line="360" w:lineRule="auto"/>
    </w:pPr>
    <w:rPr>
      <w:rFonts w:ascii="Arial" w:hAnsi="Arial" w:cs="Times New Roman"/>
      <w:kern w:val="2"/>
      <w:sz w:val="24"/>
      <w:szCs w:val="20"/>
      <w:lang w:val="la-Latn"/>
      <w14:ligatures w14:val="standardContextual"/>
    </w:rPr>
  </w:style>
  <w:style w:type="paragraph" w:customStyle="1" w:styleId="DraCoradditions">
    <w:name w:val="DraCor additions"/>
    <w:qFormat/>
    <w:rsid w:val="00735D94"/>
    <w:pPr>
      <w:suppressAutoHyphens w:val="0"/>
      <w:spacing w:after="120" w:line="360" w:lineRule="auto"/>
    </w:pPr>
    <w:rPr>
      <w:rFonts w:ascii="Arial" w:hAnsi="Arial" w:cs="Times New Roman"/>
      <w:color w:val="0099FF"/>
      <w:kern w:val="2"/>
      <w:sz w:val="24"/>
      <w:szCs w:val="20"/>
      <w:lang w:val="en-GB"/>
      <w14:ligatures w14:val="standardContextual"/>
    </w:rPr>
  </w:style>
  <w:style w:type="paragraph" w:customStyle="1" w:styleId="DraCorhead">
    <w:name w:val="DraCor head"/>
    <w:qFormat/>
    <w:rsid w:val="00735D94"/>
    <w:pPr>
      <w:suppressAutoHyphens w:val="0"/>
      <w:spacing w:after="120" w:line="360" w:lineRule="auto"/>
    </w:pPr>
    <w:rPr>
      <w:rFonts w:ascii="Arial" w:hAnsi="Arial" w:cs="Times New Roman"/>
      <w:color w:val="A74FFF"/>
      <w:kern w:val="2"/>
      <w:sz w:val="28"/>
      <w:szCs w:val="20"/>
      <w:lang w:val="la-Latn"/>
      <w14:ligatures w14:val="standardContextual"/>
    </w:rPr>
  </w:style>
  <w:style w:type="character" w:customStyle="1" w:styleId="DraCorcharactername">
    <w:name w:val="DraCor character name"/>
    <w:uiPriority w:val="1"/>
    <w:qFormat/>
    <w:rsid w:val="00735D94"/>
    <w:rPr>
      <w:rFonts w:ascii="Arial" w:hAnsi="Arial"/>
      <w:noProof w:val="0"/>
      <w:color w:val="FF3B3B"/>
      <w:sz w:val="24"/>
      <w:lang w:val="la-Latn"/>
    </w:rPr>
  </w:style>
  <w:style w:type="character" w:customStyle="1" w:styleId="DraCorroledescription">
    <w:name w:val="DraCor role description"/>
    <w:uiPriority w:val="1"/>
    <w:qFormat/>
    <w:rsid w:val="00735D94"/>
    <w:rPr>
      <w:rFonts w:ascii="Arial" w:hAnsi="Arial"/>
      <w:noProof w:val="0"/>
      <w:color w:val="D09E00"/>
      <w:sz w:val="24"/>
      <w:lang w:val="la-Latn"/>
    </w:rPr>
  </w:style>
  <w:style w:type="character" w:customStyle="1" w:styleId="DraCorstagedirectionsetc">
    <w:name w:val="DraCor stage directions etc."/>
    <w:uiPriority w:val="1"/>
    <w:qFormat/>
    <w:rsid w:val="00735D94"/>
    <w:rPr>
      <w:rFonts w:ascii="Arial" w:hAnsi="Arial"/>
      <w:noProof w:val="0"/>
      <w:color w:val="EE7700"/>
      <w:sz w:val="24"/>
      <w:lang w:val="la-Latn"/>
    </w:rPr>
  </w:style>
  <w:style w:type="character" w:customStyle="1" w:styleId="DraCorspeakerattribution">
    <w:name w:val="DraCor speaker attribution"/>
    <w:uiPriority w:val="1"/>
    <w:qFormat/>
    <w:rsid w:val="00735D94"/>
    <w:rPr>
      <w:rFonts w:ascii="Arial" w:hAnsi="Arial"/>
      <w:noProof w:val="0"/>
      <w:color w:val="00C800"/>
      <w:sz w:val="24"/>
      <w:lang w:val="la-Latn"/>
    </w:rPr>
  </w:style>
  <w:style w:type="character" w:customStyle="1" w:styleId="DraCorforeignlanguage">
    <w:name w:val="DraCor foreign language"/>
    <w:uiPriority w:val="1"/>
    <w:qFormat/>
    <w:rsid w:val="00735D94"/>
    <w:rPr>
      <w:rFonts w:ascii="Arial" w:hAnsi="Arial"/>
      <w:noProof w:val="0"/>
      <w:color w:val="15C0DD"/>
      <w:sz w:val="24"/>
      <w:lang w:val="la-Latn"/>
    </w:rPr>
  </w:style>
  <w:style w:type="character" w:customStyle="1" w:styleId="DraCorlinenumber">
    <w:name w:val="DraCor line number"/>
    <w:uiPriority w:val="1"/>
    <w:qFormat/>
    <w:rsid w:val="00735D94"/>
    <w:rPr>
      <w:rFonts w:ascii="Arial" w:hAnsi="Arial"/>
      <w:noProof w:val="0"/>
      <w:color w:val="00C49F"/>
      <w:sz w:val="24"/>
      <w:lang w:val="la-Latn"/>
    </w:rPr>
  </w:style>
  <w:style w:type="character" w:customStyle="1" w:styleId="DraCorpagebreak">
    <w:name w:val="DraCor page break"/>
    <w:uiPriority w:val="1"/>
    <w:qFormat/>
    <w:rsid w:val="00735D94"/>
    <w:rPr>
      <w:rFonts w:ascii="Arial" w:hAnsi="Arial"/>
      <w:noProof w:val="0"/>
      <w:color w:val="5B9BD5" w:themeColor="accent5"/>
      <w:sz w:val="24"/>
      <w:lang w:val="la-Latn"/>
    </w:rPr>
  </w:style>
  <w:style w:type="character" w:customStyle="1" w:styleId="DraCormarkversepart">
    <w:name w:val="DraCor mark verse part"/>
    <w:basedOn w:val="Absatz-Standardschriftart"/>
    <w:uiPriority w:val="1"/>
    <w:qFormat/>
    <w:rsid w:val="00735D94"/>
    <w:rPr>
      <w:noProof w:val="0"/>
      <w:color w:val="FF00FF"/>
      <w:lang w:val="en-GB"/>
    </w:rPr>
  </w:style>
  <w:style w:type="character" w:styleId="BesuchterLink">
    <w:name w:val="FollowedHyperlink"/>
    <w:basedOn w:val="Absatz-Standardschriftart"/>
    <w:uiPriority w:val="99"/>
    <w:semiHidden/>
    <w:unhideWhenUsed/>
    <w:rsid w:val="00C34F52"/>
    <w:rPr>
      <w:color w:val="954F72" w:themeColor="followedHyperlink"/>
      <w:u w:val="single"/>
    </w:rPr>
  </w:style>
  <w:style w:type="character" w:styleId="NichtaufgelsteErwhnung">
    <w:name w:val="Unresolved Mention"/>
    <w:basedOn w:val="Absatz-Standardschriftart"/>
    <w:uiPriority w:val="99"/>
    <w:semiHidden/>
    <w:unhideWhenUsed/>
    <w:rsid w:val="00C3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dz-nbn-resolving.de/urn:nbn:de:bvb:12-bsb0000486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20J.%20Beine\sciebo\0%20Geteilte%20Ordner\NeoLatDraCor_hackathon_participants\1%20guidelines%20and%20stylesheet\2025-05-21%20NeoLatDraCor%20stylesheet.dotx" TargetMode="Externa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A7667-DE8A-480D-831B-20C07CD9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2025-05-21 NeoLatDraCor stylesheet.dotx</Template>
  <TotalTime>0</TotalTime>
  <Pages>28</Pages>
  <Words>4426</Words>
  <Characters>27886</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Julia J. Beine</cp:lastModifiedBy>
  <cp:revision>62</cp:revision>
  <dcterms:created xsi:type="dcterms:W3CDTF">2024-11-24T07:53:00Z</dcterms:created>
  <dcterms:modified xsi:type="dcterms:W3CDTF">2025-05-22T21:04:00Z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506239b1-6d82-4f32-880f-41eb02052907</vt:lpwstr>
  </property>
</Properties>
</file>