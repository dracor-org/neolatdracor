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639" w:type="dxa"/>
        <w:tblLook w:val="04A0" w:firstRow="1" w:lastRow="0" w:firstColumn="1" w:lastColumn="0" w:noHBand="0" w:noVBand="1"/>
      </w:tblPr>
      <w:tblGrid>
        <w:gridCol w:w="2298"/>
        <w:gridCol w:w="9888"/>
        <w:gridCol w:w="1897"/>
      </w:tblGrid>
      <w:tr w:rsidR="003668D2" w:rsidRPr="003668D2" w14:paraId="4860499F" w14:textId="77777777" w:rsidTr="00E96209">
        <w:tc>
          <w:tcPr>
            <w:tcW w:w="2835" w:type="dxa"/>
          </w:tcPr>
          <w:p w14:paraId="398568AE" w14:textId="77777777" w:rsidR="003668D2" w:rsidRPr="003668D2" w:rsidRDefault="003668D2" w:rsidP="003668D2">
            <w:pPr>
              <w:pStyle w:val="DraCormetadata"/>
            </w:pPr>
            <w:r w:rsidRPr="003668D2">
              <w:t>Metadata type</w:t>
            </w:r>
          </w:p>
        </w:tc>
        <w:tc>
          <w:tcPr>
            <w:tcW w:w="3969" w:type="dxa"/>
          </w:tcPr>
          <w:p w14:paraId="4E0DAB15" w14:textId="77777777" w:rsidR="003668D2" w:rsidRPr="003668D2" w:rsidRDefault="003668D2" w:rsidP="003668D2">
            <w:pPr>
              <w:pStyle w:val="DraCormetadata"/>
            </w:pPr>
            <w:r w:rsidRPr="003668D2">
              <w:t>Metadata</w:t>
            </w:r>
          </w:p>
        </w:tc>
        <w:tc>
          <w:tcPr>
            <w:tcW w:w="2835" w:type="dxa"/>
          </w:tcPr>
          <w:p w14:paraId="7D693697" w14:textId="77777777" w:rsidR="003668D2" w:rsidRPr="003668D2" w:rsidRDefault="003668D2" w:rsidP="003668D2">
            <w:pPr>
              <w:pStyle w:val="DraCormetadata"/>
            </w:pPr>
            <w:r w:rsidRPr="003668D2">
              <w:t>Comment on the metadata type</w:t>
            </w:r>
          </w:p>
        </w:tc>
      </w:tr>
      <w:tr w:rsidR="003668D2" w:rsidRPr="003668D2" w14:paraId="683D71F8" w14:textId="77777777" w:rsidTr="00E96209">
        <w:tc>
          <w:tcPr>
            <w:tcW w:w="2835" w:type="dxa"/>
          </w:tcPr>
          <w:p w14:paraId="30F541E3" w14:textId="77777777" w:rsidR="003668D2" w:rsidRPr="003668D2" w:rsidRDefault="003668D2" w:rsidP="003668D2">
            <w:pPr>
              <w:pStyle w:val="DraCormetadata"/>
            </w:pPr>
            <w:r w:rsidRPr="003668D2">
              <w:t>Work title</w:t>
            </w:r>
          </w:p>
        </w:tc>
        <w:tc>
          <w:tcPr>
            <w:tcW w:w="3969" w:type="dxa"/>
          </w:tcPr>
          <w:p w14:paraId="4BED753C" w14:textId="1C4F238E" w:rsidR="003668D2" w:rsidRPr="003668D2" w:rsidRDefault="00B66F65" w:rsidP="003668D2">
            <w:pPr>
              <w:pStyle w:val="DraCormetadata"/>
            </w:pPr>
            <w:r w:rsidRPr="00B66F65">
              <w:t>Drama comicum Pendularia</w:t>
            </w:r>
          </w:p>
        </w:tc>
        <w:tc>
          <w:tcPr>
            <w:tcW w:w="2835" w:type="dxa"/>
          </w:tcPr>
          <w:p w14:paraId="6FB75B7B" w14:textId="77777777" w:rsidR="003668D2" w:rsidRPr="003668D2" w:rsidRDefault="003668D2" w:rsidP="003668D2">
            <w:pPr>
              <w:pStyle w:val="DraCormetadata"/>
            </w:pPr>
          </w:p>
        </w:tc>
      </w:tr>
      <w:tr w:rsidR="003668D2" w:rsidRPr="003668D2" w14:paraId="5028A66D" w14:textId="77777777" w:rsidTr="00E96209">
        <w:tc>
          <w:tcPr>
            <w:tcW w:w="2835" w:type="dxa"/>
          </w:tcPr>
          <w:p w14:paraId="184A33B4" w14:textId="77777777" w:rsidR="003668D2" w:rsidRPr="003668D2" w:rsidRDefault="003668D2" w:rsidP="003668D2">
            <w:pPr>
              <w:pStyle w:val="DraCormetadata"/>
            </w:pPr>
            <w:r w:rsidRPr="003668D2">
              <w:t>Work Wikidata ID</w:t>
            </w:r>
          </w:p>
        </w:tc>
        <w:tc>
          <w:tcPr>
            <w:tcW w:w="3969" w:type="dxa"/>
          </w:tcPr>
          <w:p w14:paraId="71AE367C" w14:textId="57FB27E1" w:rsidR="003668D2" w:rsidRPr="003668D2" w:rsidRDefault="00B66F65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436D38CB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04C795B4" w14:textId="77777777" w:rsidTr="00E96209">
        <w:tc>
          <w:tcPr>
            <w:tcW w:w="2835" w:type="dxa"/>
          </w:tcPr>
          <w:p w14:paraId="428585E7" w14:textId="77777777" w:rsidR="003668D2" w:rsidRPr="003668D2" w:rsidRDefault="003668D2" w:rsidP="003668D2">
            <w:pPr>
              <w:pStyle w:val="DraCormetadata"/>
            </w:pPr>
            <w:r w:rsidRPr="003668D2">
              <w:t>Genre</w:t>
            </w:r>
          </w:p>
        </w:tc>
        <w:tc>
          <w:tcPr>
            <w:tcW w:w="3969" w:type="dxa"/>
          </w:tcPr>
          <w:p w14:paraId="176ED4C0" w14:textId="47BAB258" w:rsidR="003668D2" w:rsidRPr="003668D2" w:rsidRDefault="004E3AC1" w:rsidP="003668D2">
            <w:pPr>
              <w:pStyle w:val="DraCormetadata"/>
            </w:pPr>
            <w:r>
              <w:t>comedy</w:t>
            </w:r>
          </w:p>
        </w:tc>
        <w:tc>
          <w:tcPr>
            <w:tcW w:w="2835" w:type="dxa"/>
          </w:tcPr>
          <w:p w14:paraId="11E47776" w14:textId="77777777" w:rsidR="003668D2" w:rsidRPr="003668D2" w:rsidRDefault="003668D2" w:rsidP="003668D2">
            <w:pPr>
              <w:pStyle w:val="DraCormetadata"/>
            </w:pPr>
          </w:p>
        </w:tc>
      </w:tr>
      <w:tr w:rsidR="003668D2" w:rsidRPr="003668D2" w14:paraId="4A873BC6" w14:textId="77777777" w:rsidTr="00E96209">
        <w:tc>
          <w:tcPr>
            <w:tcW w:w="2835" w:type="dxa"/>
          </w:tcPr>
          <w:p w14:paraId="77C6D7D4" w14:textId="77777777" w:rsidR="003668D2" w:rsidRPr="003668D2" w:rsidRDefault="003668D2" w:rsidP="003668D2">
            <w:pPr>
              <w:pStyle w:val="DraCormetadata"/>
            </w:pPr>
            <w:r w:rsidRPr="003668D2">
              <w:t>Genre Wikidata ID</w:t>
            </w:r>
          </w:p>
        </w:tc>
        <w:tc>
          <w:tcPr>
            <w:tcW w:w="3969" w:type="dxa"/>
          </w:tcPr>
          <w:p w14:paraId="2252DE1F" w14:textId="40505FD8" w:rsidR="003668D2" w:rsidRPr="003668D2" w:rsidRDefault="004E3AC1" w:rsidP="003668D2">
            <w:pPr>
              <w:pStyle w:val="DraCormetadata"/>
            </w:pPr>
            <w:r w:rsidRPr="004E3AC1">
              <w:t>Q40831</w:t>
            </w:r>
          </w:p>
        </w:tc>
        <w:tc>
          <w:tcPr>
            <w:tcW w:w="2835" w:type="dxa"/>
          </w:tcPr>
          <w:p w14:paraId="602019B6" w14:textId="77777777" w:rsidR="003668D2" w:rsidRPr="003668D2" w:rsidRDefault="003668D2" w:rsidP="003668D2">
            <w:pPr>
              <w:pStyle w:val="DraCormetadata"/>
            </w:pPr>
          </w:p>
        </w:tc>
      </w:tr>
      <w:tr w:rsidR="003668D2" w:rsidRPr="003668D2" w14:paraId="4B51AC4C" w14:textId="77777777" w:rsidTr="00E96209">
        <w:tc>
          <w:tcPr>
            <w:tcW w:w="2835" w:type="dxa"/>
          </w:tcPr>
          <w:p w14:paraId="410D00E8" w14:textId="77777777" w:rsidR="003668D2" w:rsidRPr="003668D2" w:rsidRDefault="003668D2" w:rsidP="003668D2">
            <w:pPr>
              <w:pStyle w:val="DraCormetadata"/>
            </w:pPr>
            <w:r w:rsidRPr="003668D2">
              <w:t>Region</w:t>
            </w:r>
          </w:p>
        </w:tc>
        <w:tc>
          <w:tcPr>
            <w:tcW w:w="3969" w:type="dxa"/>
          </w:tcPr>
          <w:p w14:paraId="2AE8A64A" w14:textId="226C8AAE" w:rsidR="003668D2" w:rsidRPr="003668D2" w:rsidRDefault="00067A04" w:rsidP="003668D2">
            <w:pPr>
              <w:pStyle w:val="DraCormetadata"/>
            </w:pPr>
            <w:r>
              <w:t>Low Countries</w:t>
            </w:r>
          </w:p>
        </w:tc>
        <w:tc>
          <w:tcPr>
            <w:tcW w:w="2835" w:type="dxa"/>
          </w:tcPr>
          <w:p w14:paraId="3A402ED6" w14:textId="77777777" w:rsidR="003668D2" w:rsidRPr="003668D2" w:rsidRDefault="003668D2" w:rsidP="003668D2">
            <w:pPr>
              <w:pStyle w:val="DraCormetadata"/>
            </w:pPr>
            <w:r w:rsidRPr="003668D2">
              <w:t>[Give the (historical) region at the time of creation. It should have a Wikidata ID.]</w:t>
            </w:r>
          </w:p>
        </w:tc>
      </w:tr>
      <w:tr w:rsidR="003668D2" w:rsidRPr="003668D2" w14:paraId="1EF47A1C" w14:textId="77777777" w:rsidTr="00E96209">
        <w:tc>
          <w:tcPr>
            <w:tcW w:w="2835" w:type="dxa"/>
          </w:tcPr>
          <w:p w14:paraId="174BB04F" w14:textId="77777777" w:rsidR="003668D2" w:rsidRPr="003668D2" w:rsidRDefault="003668D2" w:rsidP="003668D2">
            <w:pPr>
              <w:pStyle w:val="DraCormetadata"/>
            </w:pPr>
            <w:r w:rsidRPr="003668D2">
              <w:t>Region Wikidata ID</w:t>
            </w:r>
          </w:p>
        </w:tc>
        <w:tc>
          <w:tcPr>
            <w:tcW w:w="3969" w:type="dxa"/>
          </w:tcPr>
          <w:p w14:paraId="4DB7923A" w14:textId="19489E8C" w:rsidR="003668D2" w:rsidRPr="003668D2" w:rsidRDefault="00067A04" w:rsidP="003668D2">
            <w:pPr>
              <w:pStyle w:val="DraCormetadata"/>
            </w:pPr>
            <w:r w:rsidRPr="00067A04">
              <w:t>Q476033</w:t>
            </w:r>
          </w:p>
        </w:tc>
        <w:tc>
          <w:tcPr>
            <w:tcW w:w="2835" w:type="dxa"/>
          </w:tcPr>
          <w:p w14:paraId="16719882" w14:textId="77777777" w:rsidR="003668D2" w:rsidRPr="003668D2" w:rsidRDefault="003668D2" w:rsidP="003668D2">
            <w:pPr>
              <w:pStyle w:val="DraCormetadata"/>
            </w:pPr>
          </w:p>
        </w:tc>
      </w:tr>
      <w:tr w:rsidR="003668D2" w:rsidRPr="003668D2" w14:paraId="0068783A" w14:textId="77777777" w:rsidTr="00E96209">
        <w:tc>
          <w:tcPr>
            <w:tcW w:w="2835" w:type="dxa"/>
          </w:tcPr>
          <w:p w14:paraId="23FD5792" w14:textId="77777777" w:rsidR="003668D2" w:rsidRPr="003668D2" w:rsidRDefault="003668D2" w:rsidP="003668D2">
            <w:pPr>
              <w:pStyle w:val="DraCormetadata"/>
            </w:pPr>
            <w:r w:rsidRPr="003668D2">
              <w:t>Printed</w:t>
            </w:r>
          </w:p>
        </w:tc>
        <w:tc>
          <w:tcPr>
            <w:tcW w:w="3969" w:type="dxa"/>
          </w:tcPr>
          <w:p w14:paraId="491535E2" w14:textId="13C75007" w:rsidR="003668D2" w:rsidRPr="003668D2" w:rsidRDefault="00F75D48" w:rsidP="003668D2">
            <w:pPr>
              <w:pStyle w:val="DraCormetadata"/>
            </w:pPr>
            <w:r>
              <w:t>1620</w:t>
            </w:r>
          </w:p>
        </w:tc>
        <w:tc>
          <w:tcPr>
            <w:tcW w:w="2835" w:type="dxa"/>
          </w:tcPr>
          <w:p w14:paraId="4DC101A2" w14:textId="77777777" w:rsidR="003668D2" w:rsidRPr="003668D2" w:rsidRDefault="003668D2" w:rsidP="003668D2">
            <w:pPr>
              <w:pStyle w:val="DraCormetadata"/>
            </w:pPr>
            <w:r w:rsidRPr="003668D2">
              <w:t>[Give the year of the first print of this author’s version. If the date is not clear, you may specify as follows: “not before AAAA, not after BBBB”.]</w:t>
            </w:r>
          </w:p>
        </w:tc>
      </w:tr>
      <w:tr w:rsidR="003668D2" w:rsidRPr="003668D2" w14:paraId="451FA06F" w14:textId="77777777" w:rsidTr="00E96209">
        <w:tc>
          <w:tcPr>
            <w:tcW w:w="2835" w:type="dxa"/>
          </w:tcPr>
          <w:p w14:paraId="42D8EA6A" w14:textId="77777777" w:rsidR="003668D2" w:rsidRPr="003668D2" w:rsidRDefault="003668D2" w:rsidP="003668D2">
            <w:pPr>
              <w:pStyle w:val="DraCormetadata"/>
            </w:pPr>
            <w:r w:rsidRPr="003668D2">
              <w:t>Premiered</w:t>
            </w:r>
          </w:p>
        </w:tc>
        <w:tc>
          <w:tcPr>
            <w:tcW w:w="3969" w:type="dxa"/>
          </w:tcPr>
          <w:p w14:paraId="16A5B7D5" w14:textId="6055DDA7" w:rsidR="003668D2" w:rsidRPr="003668D2" w:rsidRDefault="00F75D48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6E8A27A4" w14:textId="77777777" w:rsidR="003668D2" w:rsidRPr="003668D2" w:rsidRDefault="003668D2" w:rsidP="003668D2">
            <w:pPr>
              <w:pStyle w:val="DraCormetadata"/>
            </w:pPr>
            <w:r w:rsidRPr="003668D2">
              <w:t>[If the date is not clear, you may specify as follows: “not before AAAA, not after BBBB”.]</w:t>
            </w:r>
          </w:p>
        </w:tc>
      </w:tr>
      <w:tr w:rsidR="003668D2" w:rsidRPr="003668D2" w14:paraId="5C256FF1" w14:textId="77777777" w:rsidTr="00E96209">
        <w:tc>
          <w:tcPr>
            <w:tcW w:w="2835" w:type="dxa"/>
          </w:tcPr>
          <w:p w14:paraId="695AA4DA" w14:textId="77777777" w:rsidR="003668D2" w:rsidRPr="003668D2" w:rsidRDefault="003668D2" w:rsidP="003668D2">
            <w:pPr>
              <w:pStyle w:val="DraCormetadata"/>
            </w:pPr>
            <w:r w:rsidRPr="003668D2">
              <w:lastRenderedPageBreak/>
              <w:t>Written</w:t>
            </w:r>
          </w:p>
        </w:tc>
        <w:tc>
          <w:tcPr>
            <w:tcW w:w="3969" w:type="dxa"/>
          </w:tcPr>
          <w:p w14:paraId="557339ED" w14:textId="592549F3" w:rsidR="003668D2" w:rsidRPr="003668D2" w:rsidRDefault="00F75D48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4082272B" w14:textId="77777777" w:rsidR="003668D2" w:rsidRPr="003668D2" w:rsidRDefault="003668D2" w:rsidP="003668D2">
            <w:pPr>
              <w:pStyle w:val="DraCormetadata"/>
            </w:pPr>
            <w:r w:rsidRPr="003668D2">
              <w:t>[See above.]</w:t>
            </w:r>
          </w:p>
        </w:tc>
      </w:tr>
      <w:tr w:rsidR="003668D2" w:rsidRPr="003668D2" w14:paraId="46AA4DEE" w14:textId="77777777" w:rsidTr="00E96209">
        <w:tc>
          <w:tcPr>
            <w:tcW w:w="2835" w:type="dxa"/>
          </w:tcPr>
          <w:p w14:paraId="234449CB" w14:textId="77777777" w:rsidR="003668D2" w:rsidRPr="003668D2" w:rsidRDefault="003668D2" w:rsidP="003668D2">
            <w:pPr>
              <w:pStyle w:val="DraCormetadata"/>
            </w:pPr>
            <w:r w:rsidRPr="003668D2">
              <w:t>Author</w:t>
            </w:r>
          </w:p>
        </w:tc>
        <w:tc>
          <w:tcPr>
            <w:tcW w:w="3969" w:type="dxa"/>
          </w:tcPr>
          <w:p w14:paraId="0DCFB10A" w14:textId="062A1AD3" w:rsidR="003668D2" w:rsidRPr="003668D2" w:rsidRDefault="00F75D48" w:rsidP="003668D2">
            <w:pPr>
              <w:pStyle w:val="DraCormetadata"/>
            </w:pPr>
            <w:r w:rsidRPr="00F75D48">
              <w:t>Nicolaus</w:t>
            </w:r>
            <w:r>
              <w:t xml:space="preserve"> Susius</w:t>
            </w:r>
          </w:p>
        </w:tc>
        <w:tc>
          <w:tcPr>
            <w:tcW w:w="2835" w:type="dxa"/>
          </w:tcPr>
          <w:p w14:paraId="73C77A43" w14:textId="77777777" w:rsidR="003668D2" w:rsidRPr="003668D2" w:rsidRDefault="003668D2" w:rsidP="003668D2">
            <w:pPr>
              <w:pStyle w:val="DraCormetadata"/>
            </w:pPr>
            <w:r w:rsidRPr="003668D2">
              <w:t>[Give the Latin name version.]</w:t>
            </w:r>
          </w:p>
        </w:tc>
      </w:tr>
      <w:tr w:rsidR="003668D2" w:rsidRPr="003668D2" w14:paraId="2F01BC3A" w14:textId="77777777" w:rsidTr="00E96209">
        <w:tc>
          <w:tcPr>
            <w:tcW w:w="2835" w:type="dxa"/>
          </w:tcPr>
          <w:p w14:paraId="0E7C8B64" w14:textId="77777777" w:rsidR="003668D2" w:rsidRPr="003668D2" w:rsidRDefault="003668D2" w:rsidP="003668D2">
            <w:pPr>
              <w:pStyle w:val="DraCormetadata"/>
            </w:pPr>
            <w:r w:rsidRPr="003668D2">
              <w:t>Author Wikidata ID</w:t>
            </w:r>
          </w:p>
        </w:tc>
        <w:tc>
          <w:tcPr>
            <w:tcW w:w="3969" w:type="dxa"/>
          </w:tcPr>
          <w:p w14:paraId="5AFC2C54" w14:textId="07BCC770" w:rsidR="003668D2" w:rsidRPr="003668D2" w:rsidRDefault="00F75D48" w:rsidP="003668D2">
            <w:pPr>
              <w:pStyle w:val="DraCormetadata"/>
            </w:pPr>
            <w:r w:rsidRPr="00F75D48">
              <w:t>Q110215354</w:t>
            </w:r>
          </w:p>
        </w:tc>
        <w:tc>
          <w:tcPr>
            <w:tcW w:w="2835" w:type="dxa"/>
          </w:tcPr>
          <w:p w14:paraId="173D8AC7" w14:textId="77777777" w:rsidR="003668D2" w:rsidRPr="003668D2" w:rsidRDefault="003668D2" w:rsidP="003668D2">
            <w:pPr>
              <w:pStyle w:val="DraCormetadata"/>
            </w:pPr>
          </w:p>
        </w:tc>
      </w:tr>
      <w:tr w:rsidR="003668D2" w:rsidRPr="003668D2" w14:paraId="0FD9F503" w14:textId="77777777" w:rsidTr="00E96209">
        <w:tc>
          <w:tcPr>
            <w:tcW w:w="2835" w:type="dxa"/>
          </w:tcPr>
          <w:p w14:paraId="709EBEEE" w14:textId="77777777" w:rsidR="003668D2" w:rsidRPr="003668D2" w:rsidRDefault="003668D2" w:rsidP="003668D2">
            <w:pPr>
              <w:pStyle w:val="DraCormetadata"/>
            </w:pPr>
            <w:r w:rsidRPr="003668D2">
              <w:t>Author GND ID</w:t>
            </w:r>
          </w:p>
        </w:tc>
        <w:tc>
          <w:tcPr>
            <w:tcW w:w="3969" w:type="dxa"/>
          </w:tcPr>
          <w:p w14:paraId="150FA3B4" w14:textId="0F2D6999" w:rsidR="003668D2" w:rsidRPr="003668D2" w:rsidRDefault="009733B4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1407F1F5" w14:textId="77777777" w:rsidR="003668D2" w:rsidRPr="003668D2" w:rsidRDefault="003668D2" w:rsidP="003668D2">
            <w:pPr>
              <w:pStyle w:val="DraCormetadata"/>
            </w:pPr>
          </w:p>
        </w:tc>
      </w:tr>
      <w:tr w:rsidR="003668D2" w:rsidRPr="003668D2" w14:paraId="1DFE13F1" w14:textId="77777777" w:rsidTr="00E96209">
        <w:tc>
          <w:tcPr>
            <w:tcW w:w="2835" w:type="dxa"/>
          </w:tcPr>
          <w:p w14:paraId="37991FA0" w14:textId="77777777" w:rsidR="003668D2" w:rsidRPr="003668D2" w:rsidRDefault="003668D2" w:rsidP="003668D2">
            <w:pPr>
              <w:pStyle w:val="DraCormetadata"/>
            </w:pPr>
            <w:r w:rsidRPr="003668D2">
              <w:t>Editor(s) of the source critical edition or source online edition</w:t>
            </w:r>
          </w:p>
        </w:tc>
        <w:tc>
          <w:tcPr>
            <w:tcW w:w="3969" w:type="dxa"/>
          </w:tcPr>
          <w:p w14:paraId="085F050F" w14:textId="6F7FA6C3" w:rsidR="003668D2" w:rsidRPr="003668D2" w:rsidRDefault="009733B4" w:rsidP="003668D2">
            <w:pPr>
              <w:pStyle w:val="DraCormetadata"/>
            </w:pPr>
            <w:r>
              <w:t>Jan Bloemendal</w:t>
            </w:r>
          </w:p>
        </w:tc>
        <w:tc>
          <w:tcPr>
            <w:tcW w:w="2835" w:type="dxa"/>
          </w:tcPr>
          <w:p w14:paraId="4051D250" w14:textId="77777777" w:rsidR="003668D2" w:rsidRPr="003668D2" w:rsidRDefault="003668D2" w:rsidP="003668D2">
            <w:pPr>
              <w:pStyle w:val="DraCormetadata"/>
            </w:pPr>
            <w:r w:rsidRPr="003668D2">
              <w:t>[If applicable, give the editor(s) of the source critical edition or source online edition. Give the information as follows: forename surname. Multiple editors must be separated by a semicolon.]</w:t>
            </w:r>
          </w:p>
        </w:tc>
      </w:tr>
      <w:tr w:rsidR="003668D2" w:rsidRPr="003668D2" w14:paraId="19B89174" w14:textId="77777777" w:rsidTr="00E96209">
        <w:tc>
          <w:tcPr>
            <w:tcW w:w="2835" w:type="dxa"/>
          </w:tcPr>
          <w:p w14:paraId="374FC5F7" w14:textId="77777777" w:rsidR="003668D2" w:rsidRPr="003668D2" w:rsidRDefault="003668D2" w:rsidP="003668D2">
            <w:pPr>
              <w:pStyle w:val="DraCormetadata"/>
            </w:pPr>
            <w:r w:rsidRPr="003668D2">
              <w:t>Transcribed under the supervision of</w:t>
            </w:r>
          </w:p>
        </w:tc>
        <w:tc>
          <w:tcPr>
            <w:tcW w:w="3969" w:type="dxa"/>
          </w:tcPr>
          <w:p w14:paraId="0A6A5E2A" w14:textId="1FB61331" w:rsidR="003668D2" w:rsidRPr="003668D2" w:rsidRDefault="00F15AF2" w:rsidP="003668D2">
            <w:pPr>
              <w:pStyle w:val="DraCormetadata"/>
            </w:pPr>
            <w:r>
              <w:t>Jan Bloemendal</w:t>
            </w:r>
          </w:p>
        </w:tc>
        <w:tc>
          <w:tcPr>
            <w:tcW w:w="2835" w:type="dxa"/>
          </w:tcPr>
          <w:p w14:paraId="2DAB2509" w14:textId="77777777" w:rsidR="003668D2" w:rsidRPr="003668D2" w:rsidRDefault="003668D2" w:rsidP="003668D2">
            <w:pPr>
              <w:pStyle w:val="DraCormetadata"/>
            </w:pPr>
            <w:r w:rsidRPr="003668D2">
              <w:t>[If applicable. Multiple supervisors must be separated by a semicolon.]</w:t>
            </w:r>
          </w:p>
        </w:tc>
      </w:tr>
      <w:tr w:rsidR="003668D2" w:rsidRPr="003668D2" w14:paraId="292812AE" w14:textId="77777777" w:rsidTr="00E96209">
        <w:tc>
          <w:tcPr>
            <w:tcW w:w="2835" w:type="dxa"/>
          </w:tcPr>
          <w:p w14:paraId="58B0D80B" w14:textId="77777777" w:rsidR="003668D2" w:rsidRPr="003668D2" w:rsidRDefault="003668D2" w:rsidP="003668D2">
            <w:pPr>
              <w:pStyle w:val="DraCormetadata"/>
            </w:pPr>
            <w:r w:rsidRPr="003668D2">
              <w:t>Transcribed by</w:t>
            </w:r>
          </w:p>
        </w:tc>
        <w:tc>
          <w:tcPr>
            <w:tcW w:w="3969" w:type="dxa"/>
          </w:tcPr>
          <w:p w14:paraId="135D1416" w14:textId="270B11AC" w:rsidR="003668D2" w:rsidRPr="003668D2" w:rsidRDefault="00F15AF2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74D84DA8" w14:textId="77777777" w:rsidR="003668D2" w:rsidRPr="003668D2" w:rsidRDefault="003668D2" w:rsidP="003668D2">
            <w:pPr>
              <w:pStyle w:val="DraCormetadata"/>
            </w:pPr>
            <w:r w:rsidRPr="003668D2">
              <w:t>[If applicable. Multiple transcribers must be separated by a semicolon.]</w:t>
            </w:r>
          </w:p>
        </w:tc>
      </w:tr>
      <w:tr w:rsidR="003668D2" w:rsidRPr="003668D2" w14:paraId="2B9AC248" w14:textId="77777777" w:rsidTr="00E96209">
        <w:tc>
          <w:tcPr>
            <w:tcW w:w="2835" w:type="dxa"/>
          </w:tcPr>
          <w:p w14:paraId="01615F60" w14:textId="77777777" w:rsidR="003668D2" w:rsidRPr="003668D2" w:rsidRDefault="003668D2" w:rsidP="003668D2">
            <w:pPr>
              <w:pStyle w:val="DraCormetadata"/>
            </w:pPr>
            <w:r w:rsidRPr="003668D2">
              <w:lastRenderedPageBreak/>
              <w:t>Transcription software</w:t>
            </w:r>
          </w:p>
        </w:tc>
        <w:tc>
          <w:tcPr>
            <w:tcW w:w="3969" w:type="dxa"/>
          </w:tcPr>
          <w:p w14:paraId="0F94A844" w14:textId="6EB1C946" w:rsidR="003668D2" w:rsidRPr="003668D2" w:rsidRDefault="00F15AF2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507E9A2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36A05BAF" w14:textId="77777777" w:rsidTr="00E96209">
        <w:tc>
          <w:tcPr>
            <w:tcW w:w="2835" w:type="dxa"/>
          </w:tcPr>
          <w:p w14:paraId="6B1C1ED1" w14:textId="77777777" w:rsidR="003668D2" w:rsidRPr="003668D2" w:rsidRDefault="003668D2" w:rsidP="003668D2">
            <w:pPr>
              <w:pStyle w:val="DraCormetadata"/>
            </w:pPr>
            <w:r w:rsidRPr="003668D2">
              <w:t>Converted to TEI under the supervision of</w:t>
            </w:r>
          </w:p>
        </w:tc>
        <w:tc>
          <w:tcPr>
            <w:tcW w:w="3969" w:type="dxa"/>
          </w:tcPr>
          <w:p w14:paraId="30D72FE3" w14:textId="358381CF" w:rsidR="003668D2" w:rsidRPr="003668D2" w:rsidRDefault="00F15AF2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4A54E9F6" w14:textId="77777777" w:rsidR="003668D2" w:rsidRPr="003668D2" w:rsidRDefault="003668D2" w:rsidP="003668D2">
            <w:pPr>
              <w:pStyle w:val="DraCormetadata"/>
            </w:pPr>
            <w:r w:rsidRPr="003668D2">
              <w:t>[If applicable. Multiple supervisors must be separated by a semicolon.]</w:t>
            </w:r>
          </w:p>
        </w:tc>
      </w:tr>
      <w:tr w:rsidR="003668D2" w:rsidRPr="003668D2" w14:paraId="29130576" w14:textId="77777777" w:rsidTr="00E96209">
        <w:tc>
          <w:tcPr>
            <w:tcW w:w="2835" w:type="dxa"/>
          </w:tcPr>
          <w:p w14:paraId="40EA0FD5" w14:textId="77777777" w:rsidR="003668D2" w:rsidRPr="003668D2" w:rsidRDefault="003668D2" w:rsidP="003668D2">
            <w:pPr>
              <w:pStyle w:val="DraCormetadata"/>
            </w:pPr>
            <w:r w:rsidRPr="003668D2">
              <w:t>Converted to TEI by</w:t>
            </w:r>
          </w:p>
        </w:tc>
        <w:tc>
          <w:tcPr>
            <w:tcW w:w="3969" w:type="dxa"/>
          </w:tcPr>
          <w:p w14:paraId="6E6E2E40" w14:textId="42A4B141" w:rsidR="003668D2" w:rsidRPr="003668D2" w:rsidRDefault="00F15AF2" w:rsidP="003668D2">
            <w:pPr>
              <w:pStyle w:val="DraCormetadata"/>
            </w:pPr>
            <w:r>
              <w:t>Julia Jennifer Beine</w:t>
            </w:r>
          </w:p>
        </w:tc>
        <w:tc>
          <w:tcPr>
            <w:tcW w:w="2835" w:type="dxa"/>
          </w:tcPr>
          <w:p w14:paraId="13F13F38" w14:textId="77777777" w:rsidR="003668D2" w:rsidRPr="003668D2" w:rsidRDefault="003668D2" w:rsidP="003668D2">
            <w:pPr>
              <w:pStyle w:val="DraCormetadata"/>
            </w:pPr>
            <w:r w:rsidRPr="003668D2">
              <w:t>[Multiple persons must be separated by a semicolon.]</w:t>
            </w:r>
          </w:p>
        </w:tc>
      </w:tr>
      <w:tr w:rsidR="003668D2" w:rsidRPr="003668D2" w14:paraId="6C35088A" w14:textId="77777777" w:rsidTr="00E96209">
        <w:tc>
          <w:tcPr>
            <w:tcW w:w="2835" w:type="dxa"/>
          </w:tcPr>
          <w:p w14:paraId="59C54998" w14:textId="77777777" w:rsidR="003668D2" w:rsidRPr="003668D2" w:rsidRDefault="003668D2" w:rsidP="003668D2">
            <w:pPr>
              <w:pStyle w:val="DraCormetadata"/>
            </w:pPr>
            <w:r w:rsidRPr="003668D2">
              <w:t>Institution</w:t>
            </w:r>
          </w:p>
        </w:tc>
        <w:tc>
          <w:tcPr>
            <w:tcW w:w="3969" w:type="dxa"/>
          </w:tcPr>
          <w:p w14:paraId="00A5423C" w14:textId="59A92132" w:rsidR="003668D2" w:rsidRPr="003668D2" w:rsidRDefault="00067A04" w:rsidP="003668D2">
            <w:pPr>
              <w:pStyle w:val="DraCormetadata"/>
            </w:pPr>
            <w:r w:rsidRPr="00067A04">
              <w:t>Huygens Institute</w:t>
            </w:r>
          </w:p>
        </w:tc>
        <w:tc>
          <w:tcPr>
            <w:tcW w:w="2835" w:type="dxa"/>
          </w:tcPr>
          <w:p w14:paraId="5EEAAE7E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520782B3" w14:textId="77777777" w:rsidTr="00E96209">
        <w:tc>
          <w:tcPr>
            <w:tcW w:w="2835" w:type="dxa"/>
          </w:tcPr>
          <w:p w14:paraId="49958999" w14:textId="77777777" w:rsidR="003668D2" w:rsidRPr="003668D2" w:rsidRDefault="003668D2" w:rsidP="003668D2">
            <w:pPr>
              <w:pStyle w:val="DraCormetadata"/>
            </w:pPr>
            <w:r w:rsidRPr="003668D2">
              <w:t>Funding organisation or institution</w:t>
            </w:r>
          </w:p>
        </w:tc>
        <w:tc>
          <w:tcPr>
            <w:tcW w:w="3969" w:type="dxa"/>
          </w:tcPr>
          <w:p w14:paraId="08CC88FA" w14:textId="6856792B" w:rsidR="003668D2" w:rsidRPr="003668D2" w:rsidRDefault="007E4948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29AFA2DB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2045F7B1" w14:textId="77777777" w:rsidTr="00E96209">
        <w:tc>
          <w:tcPr>
            <w:tcW w:w="2835" w:type="dxa"/>
          </w:tcPr>
          <w:p w14:paraId="052DF063" w14:textId="77777777" w:rsidR="003668D2" w:rsidRPr="003668D2" w:rsidRDefault="003668D2" w:rsidP="003668D2">
            <w:pPr>
              <w:pStyle w:val="DraCormetadata"/>
            </w:pPr>
            <w:r w:rsidRPr="003668D2">
              <w:t>Funding line</w:t>
            </w:r>
          </w:p>
        </w:tc>
        <w:tc>
          <w:tcPr>
            <w:tcW w:w="3969" w:type="dxa"/>
          </w:tcPr>
          <w:p w14:paraId="4E6BB3E5" w14:textId="5873683F" w:rsidR="003668D2" w:rsidRPr="003668D2" w:rsidRDefault="007E4948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14E13F4C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2AB968DA" w14:textId="77777777" w:rsidTr="00E96209">
        <w:tc>
          <w:tcPr>
            <w:tcW w:w="2835" w:type="dxa"/>
          </w:tcPr>
          <w:p w14:paraId="373BF3CE" w14:textId="77777777" w:rsidR="003668D2" w:rsidRPr="003668D2" w:rsidRDefault="003668D2" w:rsidP="003668D2">
            <w:pPr>
              <w:pStyle w:val="DraCormetadata"/>
            </w:pPr>
            <w:r w:rsidRPr="003668D2">
              <w:t>Publisher</w:t>
            </w:r>
          </w:p>
        </w:tc>
        <w:tc>
          <w:tcPr>
            <w:tcW w:w="3969" w:type="dxa"/>
          </w:tcPr>
          <w:p w14:paraId="1204E9A6" w14:textId="77777777" w:rsidR="003668D2" w:rsidRPr="003668D2" w:rsidRDefault="003668D2" w:rsidP="003668D2">
            <w:pPr>
              <w:pStyle w:val="DraCormetadata"/>
            </w:pPr>
            <w:r w:rsidRPr="003668D2">
              <w:t>DraCor</w:t>
            </w:r>
          </w:p>
        </w:tc>
        <w:tc>
          <w:tcPr>
            <w:tcW w:w="2835" w:type="dxa"/>
          </w:tcPr>
          <w:p w14:paraId="6184478A" w14:textId="77777777" w:rsidR="003668D2" w:rsidRPr="003668D2" w:rsidRDefault="003668D2" w:rsidP="003668D2">
            <w:pPr>
              <w:pStyle w:val="DraCormetadata"/>
            </w:pPr>
            <w:r w:rsidRPr="003668D2">
              <w:t>[Fixed information for NeoLatDraCor.]</w:t>
            </w:r>
          </w:p>
        </w:tc>
      </w:tr>
      <w:tr w:rsidR="003668D2" w:rsidRPr="003668D2" w14:paraId="5518E2BB" w14:textId="77777777" w:rsidTr="00E96209">
        <w:tc>
          <w:tcPr>
            <w:tcW w:w="2835" w:type="dxa"/>
          </w:tcPr>
          <w:p w14:paraId="25F8465E" w14:textId="77777777" w:rsidR="003668D2" w:rsidRPr="003668D2" w:rsidRDefault="003668D2" w:rsidP="003668D2">
            <w:pPr>
              <w:pStyle w:val="DraCormetadata"/>
            </w:pPr>
            <w:r w:rsidRPr="003668D2">
              <w:t>Licence of the TEI file</w:t>
            </w:r>
          </w:p>
        </w:tc>
        <w:tc>
          <w:tcPr>
            <w:tcW w:w="3969" w:type="dxa"/>
          </w:tcPr>
          <w:p w14:paraId="40B04F74" w14:textId="77777777" w:rsidR="003668D2" w:rsidRPr="003668D2" w:rsidRDefault="003668D2" w:rsidP="003668D2">
            <w:pPr>
              <w:pStyle w:val="DraCormetadata"/>
            </w:pPr>
            <w:r w:rsidRPr="003668D2">
              <w:t>CC0 1.0</w:t>
            </w:r>
          </w:p>
        </w:tc>
        <w:tc>
          <w:tcPr>
            <w:tcW w:w="2835" w:type="dxa"/>
          </w:tcPr>
          <w:p w14:paraId="46E4DDAC" w14:textId="77777777" w:rsidR="003668D2" w:rsidRPr="003668D2" w:rsidRDefault="003668D2" w:rsidP="003668D2">
            <w:pPr>
              <w:pStyle w:val="DraCormetadata"/>
            </w:pPr>
            <w:r w:rsidRPr="003668D2">
              <w:t>[Fixed information for NeoLatDraCor. Please make sure you have the permission to use this licence.]</w:t>
            </w:r>
          </w:p>
        </w:tc>
      </w:tr>
      <w:tr w:rsidR="003668D2" w:rsidRPr="003668D2" w14:paraId="742127FC" w14:textId="77777777" w:rsidTr="00E96209">
        <w:tc>
          <w:tcPr>
            <w:tcW w:w="2835" w:type="dxa"/>
          </w:tcPr>
          <w:p w14:paraId="36BEF235" w14:textId="77777777" w:rsidR="003668D2" w:rsidRPr="003668D2" w:rsidRDefault="003668D2" w:rsidP="003668D2">
            <w:pPr>
              <w:pStyle w:val="DraCormetadata"/>
            </w:pPr>
            <w:r w:rsidRPr="003668D2">
              <w:t>Copyright of the source text edition</w:t>
            </w:r>
          </w:p>
        </w:tc>
        <w:tc>
          <w:tcPr>
            <w:tcW w:w="3969" w:type="dxa"/>
          </w:tcPr>
          <w:p w14:paraId="565E9FAA" w14:textId="4330D4DE" w:rsidR="003668D2" w:rsidRPr="003668D2" w:rsidRDefault="00F15AF2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07201062" w14:textId="77777777" w:rsidR="003668D2" w:rsidRPr="003668D2" w:rsidRDefault="003668D2" w:rsidP="003668D2">
            <w:pPr>
              <w:pStyle w:val="DraCormetadata"/>
            </w:pPr>
            <w:r w:rsidRPr="003668D2">
              <w:t xml:space="preserve">[If applicable, give the copyright holder(s) of the </w:t>
            </w:r>
            <w:r w:rsidRPr="003668D2">
              <w:lastRenderedPageBreak/>
              <w:t>source text edition. This may also be the source edition of the digital source you use. Multiple copyright holders must be separated by a semicolon.]</w:t>
            </w:r>
          </w:p>
        </w:tc>
      </w:tr>
      <w:tr w:rsidR="003668D2" w:rsidRPr="003668D2" w14:paraId="1F0C5F33" w14:textId="77777777" w:rsidTr="00E96209">
        <w:tc>
          <w:tcPr>
            <w:tcW w:w="2835" w:type="dxa"/>
          </w:tcPr>
          <w:p w14:paraId="3707EB14" w14:textId="77777777" w:rsidR="003668D2" w:rsidRPr="003668D2" w:rsidRDefault="003668D2" w:rsidP="003668D2">
            <w:pPr>
              <w:pStyle w:val="DraCormetadata"/>
            </w:pPr>
            <w:r w:rsidRPr="003668D2">
              <w:lastRenderedPageBreak/>
              <w:t>Source text edition</w:t>
            </w:r>
          </w:p>
        </w:tc>
        <w:tc>
          <w:tcPr>
            <w:tcW w:w="3969" w:type="dxa"/>
          </w:tcPr>
          <w:p w14:paraId="45D233E9" w14:textId="354B55B3" w:rsidR="003668D2" w:rsidRPr="003668D2" w:rsidRDefault="00346ABE" w:rsidP="001A011E">
            <w:pPr>
              <w:pStyle w:val="DraCormetadata"/>
            </w:pPr>
            <w:r>
              <w:t>Nicolai Susii e Societate Iesu Opuscula litteraria: Lima Ciceroniana, siue De stylo liber singularis, De pulcritudine B. Mariae Virg. Disceptatio quodlibetica, Poemata: Elegiae Marianae, Lusus Anacreontei, Drama comicum. Antwerpen: Heirs of Martinus Nutius 1620</w:t>
            </w:r>
            <w:r w:rsidR="007E4948">
              <w:t>.</w:t>
            </w:r>
            <w:r w:rsidR="004467C2">
              <w:t xml:space="preserve"> 241–</w:t>
            </w:r>
            <w:r w:rsidR="008A5F33">
              <w:t>275.</w:t>
            </w:r>
            <w:r w:rsidR="007E4948">
              <w:t xml:space="preserve"> </w:t>
            </w:r>
            <w:r w:rsidR="007E4948" w:rsidRPr="007E4948">
              <w:t>https://books.google.nl/books?id=Ad4TAAAAQAAJ</w:t>
            </w:r>
          </w:p>
        </w:tc>
        <w:tc>
          <w:tcPr>
            <w:tcW w:w="2835" w:type="dxa"/>
          </w:tcPr>
          <w:p w14:paraId="2C1E3CB9" w14:textId="77777777" w:rsidR="003668D2" w:rsidRPr="003668D2" w:rsidRDefault="003668D2" w:rsidP="003668D2">
            <w:pPr>
              <w:pStyle w:val="DraCormetadata"/>
            </w:pPr>
            <w:r w:rsidRPr="003668D2">
              <w:t>[If applicable, give the bibliographical information of the source text edition. This may also be the source edition of the digital source you use.]</w:t>
            </w:r>
          </w:p>
        </w:tc>
      </w:tr>
      <w:tr w:rsidR="003668D2" w:rsidRPr="003668D2" w14:paraId="086D6A3D" w14:textId="77777777" w:rsidTr="00E96209">
        <w:tc>
          <w:tcPr>
            <w:tcW w:w="2835" w:type="dxa"/>
          </w:tcPr>
          <w:p w14:paraId="38ACE0C6" w14:textId="77777777" w:rsidR="003668D2" w:rsidRPr="003668D2" w:rsidRDefault="003668D2" w:rsidP="003668D2">
            <w:pPr>
              <w:pStyle w:val="DraCormetadata"/>
            </w:pPr>
            <w:r w:rsidRPr="003668D2">
              <w:t>Copyright of the source critical edition</w:t>
            </w:r>
          </w:p>
        </w:tc>
        <w:tc>
          <w:tcPr>
            <w:tcW w:w="3969" w:type="dxa"/>
          </w:tcPr>
          <w:p w14:paraId="5B37DD13" w14:textId="0C966F14" w:rsidR="003668D2" w:rsidRPr="003668D2" w:rsidRDefault="00346ABE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0929173E" w14:textId="77777777" w:rsidR="003668D2" w:rsidRPr="003668D2" w:rsidRDefault="003668D2" w:rsidP="003668D2">
            <w:pPr>
              <w:pStyle w:val="DraCormetadata"/>
            </w:pPr>
            <w:r w:rsidRPr="003668D2">
              <w:t xml:space="preserve">[If applicable, give the copyright holder(s) of the source critical edition. This may also be the source edition of the </w:t>
            </w:r>
            <w:r w:rsidRPr="003668D2">
              <w:lastRenderedPageBreak/>
              <w:t>digital source you use. Multiple copyright holders must be separated by a semicolon.]</w:t>
            </w:r>
          </w:p>
        </w:tc>
      </w:tr>
      <w:tr w:rsidR="003668D2" w:rsidRPr="003668D2" w14:paraId="14EA7692" w14:textId="77777777" w:rsidTr="00E96209">
        <w:tc>
          <w:tcPr>
            <w:tcW w:w="2835" w:type="dxa"/>
          </w:tcPr>
          <w:p w14:paraId="689148ED" w14:textId="77777777" w:rsidR="003668D2" w:rsidRPr="003668D2" w:rsidRDefault="003668D2" w:rsidP="003668D2">
            <w:pPr>
              <w:pStyle w:val="DraCormetadata"/>
            </w:pPr>
            <w:r w:rsidRPr="003668D2">
              <w:lastRenderedPageBreak/>
              <w:t>Source critical edition</w:t>
            </w:r>
          </w:p>
        </w:tc>
        <w:tc>
          <w:tcPr>
            <w:tcW w:w="3969" w:type="dxa"/>
          </w:tcPr>
          <w:p w14:paraId="28A790BA" w14:textId="79B414FF" w:rsidR="003668D2" w:rsidRPr="003668D2" w:rsidRDefault="00346ABE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3F68073D" w14:textId="77777777" w:rsidR="003668D2" w:rsidRPr="003668D2" w:rsidRDefault="003668D2" w:rsidP="003668D2">
            <w:pPr>
              <w:pStyle w:val="DraCormetadata"/>
            </w:pPr>
            <w:r w:rsidRPr="003668D2">
              <w:t>[If applicable, give the bibliographical information of the source critical edition. This may also be the source edition of the digital source you use.]</w:t>
            </w:r>
          </w:p>
        </w:tc>
      </w:tr>
      <w:tr w:rsidR="003668D2" w:rsidRPr="003668D2" w14:paraId="525E49ED" w14:textId="77777777" w:rsidTr="00E96209">
        <w:tc>
          <w:tcPr>
            <w:tcW w:w="2835" w:type="dxa"/>
          </w:tcPr>
          <w:p w14:paraId="01D3767D" w14:textId="77777777" w:rsidR="003668D2" w:rsidRPr="003668D2" w:rsidRDefault="003668D2" w:rsidP="003668D2">
            <w:pPr>
              <w:pStyle w:val="DraCormetadata"/>
            </w:pPr>
            <w:r w:rsidRPr="003668D2">
              <w:t>Copyright of the digital source</w:t>
            </w:r>
          </w:p>
        </w:tc>
        <w:tc>
          <w:tcPr>
            <w:tcW w:w="3969" w:type="dxa"/>
          </w:tcPr>
          <w:p w14:paraId="28755CC6" w14:textId="436322B6" w:rsidR="003668D2" w:rsidRPr="003668D2" w:rsidRDefault="00F15AF2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3974D6B9" w14:textId="77777777" w:rsidR="003668D2" w:rsidRPr="003668D2" w:rsidRDefault="003668D2" w:rsidP="003668D2">
            <w:pPr>
              <w:pStyle w:val="DraCormetadata"/>
            </w:pPr>
            <w:r w:rsidRPr="003668D2">
              <w:t>[If applicable, give the copyright information of the source online edition.]</w:t>
            </w:r>
          </w:p>
        </w:tc>
      </w:tr>
      <w:tr w:rsidR="003668D2" w:rsidRPr="003668D2" w14:paraId="23C06184" w14:textId="77777777" w:rsidTr="00E96209">
        <w:tc>
          <w:tcPr>
            <w:tcW w:w="2835" w:type="dxa"/>
          </w:tcPr>
          <w:p w14:paraId="0646F752" w14:textId="77777777" w:rsidR="003668D2" w:rsidRPr="003668D2" w:rsidRDefault="003668D2" w:rsidP="003668D2">
            <w:pPr>
              <w:pStyle w:val="DraCormetadata"/>
            </w:pPr>
            <w:r w:rsidRPr="003668D2">
              <w:t>Acknowledgements</w:t>
            </w:r>
          </w:p>
        </w:tc>
        <w:tc>
          <w:tcPr>
            <w:tcW w:w="3969" w:type="dxa"/>
          </w:tcPr>
          <w:p w14:paraId="6B8ABFAE" w14:textId="0BC8ACFC" w:rsidR="003668D2" w:rsidRPr="003668D2" w:rsidRDefault="007E4948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44E86D92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6D116D8B" w14:textId="77777777" w:rsidTr="00E96209">
        <w:tc>
          <w:tcPr>
            <w:tcW w:w="2835" w:type="dxa"/>
          </w:tcPr>
          <w:p w14:paraId="2669D8E0" w14:textId="77777777" w:rsidR="003668D2" w:rsidRPr="003668D2" w:rsidRDefault="003668D2" w:rsidP="003668D2">
            <w:pPr>
              <w:pStyle w:val="DraCormetadata"/>
            </w:pPr>
            <w:r w:rsidRPr="003668D2">
              <w:t>Digital source</w:t>
            </w:r>
          </w:p>
        </w:tc>
        <w:tc>
          <w:tcPr>
            <w:tcW w:w="3969" w:type="dxa"/>
          </w:tcPr>
          <w:p w14:paraId="45B1CDA2" w14:textId="780580B8" w:rsidR="003668D2" w:rsidRPr="003668D2" w:rsidRDefault="00346ABE" w:rsidP="003668D2">
            <w:pPr>
              <w:pStyle w:val="DraCormetadata"/>
            </w:pPr>
            <w:r>
              <w:t>TransLatin</w:t>
            </w:r>
          </w:p>
        </w:tc>
        <w:tc>
          <w:tcPr>
            <w:tcW w:w="2835" w:type="dxa"/>
          </w:tcPr>
          <w:p w14:paraId="512AABE6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6B09BC21" w14:textId="77777777" w:rsidTr="00E96209">
        <w:tc>
          <w:tcPr>
            <w:tcW w:w="2835" w:type="dxa"/>
          </w:tcPr>
          <w:p w14:paraId="50A46947" w14:textId="77777777" w:rsidR="003668D2" w:rsidRPr="003668D2" w:rsidRDefault="003668D2" w:rsidP="003668D2">
            <w:pPr>
              <w:pStyle w:val="DraCormetadata"/>
            </w:pPr>
            <w:r w:rsidRPr="003668D2">
              <w:t>URL of digital source</w:t>
            </w:r>
          </w:p>
        </w:tc>
        <w:tc>
          <w:tcPr>
            <w:tcW w:w="3969" w:type="dxa"/>
          </w:tcPr>
          <w:p w14:paraId="4E67A554" w14:textId="72C4415F" w:rsidR="003668D2" w:rsidRPr="003668D2" w:rsidRDefault="00346ABE" w:rsidP="003668D2">
            <w:pPr>
              <w:pStyle w:val="DraCormetadata"/>
            </w:pPr>
            <w:r w:rsidRPr="00346ABE">
              <w:t>https://github.com/HuygensING/translatin/blob/main/datasource/transcriptions/docx/Susius-Pendularia.docx</w:t>
            </w:r>
          </w:p>
        </w:tc>
        <w:tc>
          <w:tcPr>
            <w:tcW w:w="2835" w:type="dxa"/>
          </w:tcPr>
          <w:p w14:paraId="793E6DDD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  <w:tr w:rsidR="003668D2" w:rsidRPr="003668D2" w14:paraId="5EC02997" w14:textId="77777777" w:rsidTr="00E96209">
        <w:tc>
          <w:tcPr>
            <w:tcW w:w="2835" w:type="dxa"/>
          </w:tcPr>
          <w:p w14:paraId="6F834023" w14:textId="77777777" w:rsidR="003668D2" w:rsidRPr="003668D2" w:rsidRDefault="003668D2" w:rsidP="003668D2">
            <w:pPr>
              <w:pStyle w:val="DraCormetadata"/>
            </w:pPr>
            <w:r w:rsidRPr="003668D2">
              <w:t>Availability status</w:t>
            </w:r>
          </w:p>
        </w:tc>
        <w:tc>
          <w:tcPr>
            <w:tcW w:w="3969" w:type="dxa"/>
          </w:tcPr>
          <w:p w14:paraId="19406C30" w14:textId="5707F32A" w:rsidR="003668D2" w:rsidRPr="003668D2" w:rsidRDefault="003668D2" w:rsidP="003668D2">
            <w:pPr>
              <w:pStyle w:val="DraCormetadata"/>
            </w:pPr>
            <w:r w:rsidRPr="003668D2">
              <w:t>free</w:t>
            </w:r>
          </w:p>
        </w:tc>
        <w:tc>
          <w:tcPr>
            <w:tcW w:w="2835" w:type="dxa"/>
          </w:tcPr>
          <w:p w14:paraId="57832F73" w14:textId="77777777" w:rsidR="003668D2" w:rsidRPr="003668D2" w:rsidRDefault="003668D2" w:rsidP="003668D2">
            <w:pPr>
              <w:pStyle w:val="DraCormetadata"/>
            </w:pPr>
            <w:r w:rsidRPr="003668D2">
              <w:t>[If you refer to a digital source, you must give its status.]</w:t>
            </w:r>
          </w:p>
        </w:tc>
      </w:tr>
      <w:tr w:rsidR="003668D2" w:rsidRPr="003668D2" w14:paraId="5477F97C" w14:textId="77777777" w:rsidTr="00E96209">
        <w:tc>
          <w:tcPr>
            <w:tcW w:w="2835" w:type="dxa"/>
          </w:tcPr>
          <w:p w14:paraId="0D086564" w14:textId="77777777" w:rsidR="003668D2" w:rsidRPr="003668D2" w:rsidRDefault="003668D2" w:rsidP="003668D2">
            <w:pPr>
              <w:pStyle w:val="DraCormetadata"/>
            </w:pPr>
            <w:r w:rsidRPr="003668D2">
              <w:lastRenderedPageBreak/>
              <w:t>Notes on the availability status</w:t>
            </w:r>
          </w:p>
        </w:tc>
        <w:tc>
          <w:tcPr>
            <w:tcW w:w="3969" w:type="dxa"/>
          </w:tcPr>
          <w:p w14:paraId="16267783" w14:textId="2CA0E649" w:rsidR="003668D2" w:rsidRPr="003668D2" w:rsidRDefault="007E4948" w:rsidP="003668D2">
            <w:pPr>
              <w:pStyle w:val="DraCormetadata"/>
            </w:pPr>
            <w:r>
              <w:t>/</w:t>
            </w:r>
          </w:p>
        </w:tc>
        <w:tc>
          <w:tcPr>
            <w:tcW w:w="2835" w:type="dxa"/>
          </w:tcPr>
          <w:p w14:paraId="5CC38952" w14:textId="77777777" w:rsidR="003668D2" w:rsidRPr="003668D2" w:rsidRDefault="003668D2" w:rsidP="003668D2">
            <w:pPr>
              <w:pStyle w:val="DraCormetadata"/>
            </w:pPr>
            <w:r w:rsidRPr="003668D2">
              <w:t>[If applicable.]</w:t>
            </w:r>
          </w:p>
        </w:tc>
      </w:tr>
    </w:tbl>
    <w:p w14:paraId="4ABAA45A" w14:textId="77777777" w:rsidR="00097648" w:rsidRPr="00097648" w:rsidRDefault="00097648" w:rsidP="00097648"/>
    <w:p w14:paraId="44FD6956" w14:textId="74CBD516" w:rsidR="00BE255F" w:rsidRDefault="00BE255F" w:rsidP="001B1458">
      <w:pPr>
        <w:pStyle w:val="DraCoradditions"/>
      </w:pPr>
      <w:r w:rsidRPr="001B1458">
        <w:t>/front/</w:t>
      </w:r>
    </w:p>
    <w:p w14:paraId="48B6C655" w14:textId="4C83FC78" w:rsidR="00100A38" w:rsidRPr="001B1458" w:rsidRDefault="00100A38" w:rsidP="001B1458">
      <w:pPr>
        <w:pStyle w:val="DraCoradditions"/>
      </w:pPr>
      <w:r>
        <w:t>/titlePage_start/</w:t>
      </w:r>
    </w:p>
    <w:p w14:paraId="0D81192B" w14:textId="4887E0B2" w:rsidR="00770D43" w:rsidRDefault="00770D43" w:rsidP="00770D43">
      <w:pPr>
        <w:pStyle w:val="DraCoradditions"/>
      </w:pPr>
      <w:r>
        <w:t>/title_start/</w:t>
      </w:r>
    </w:p>
    <w:p w14:paraId="363EA37D" w14:textId="505950E4" w:rsidR="007C3B28" w:rsidRDefault="00BE255F" w:rsidP="001B1458">
      <w:pPr>
        <w:pStyle w:val="DraCorstandard"/>
      </w:pPr>
      <w:r w:rsidRPr="001B1458">
        <w:t>NICOLAI SVSII</w:t>
      </w:r>
    </w:p>
    <w:p w14:paraId="1538C732" w14:textId="77777777" w:rsidR="007C3B28" w:rsidRDefault="00BE255F" w:rsidP="001B1458">
      <w:pPr>
        <w:pStyle w:val="DraCorstandard"/>
      </w:pPr>
      <w:r w:rsidRPr="001B1458">
        <w:t>E SOCIETATE IESV</w:t>
      </w:r>
    </w:p>
    <w:p w14:paraId="00DE331F" w14:textId="77777777" w:rsidR="007C3B28" w:rsidRDefault="00BE255F" w:rsidP="001B1458">
      <w:pPr>
        <w:pStyle w:val="DraCorstandard"/>
      </w:pPr>
      <w:r w:rsidRPr="001B1458">
        <w:t>OPVSCVLA LITTERARIA</w:t>
      </w:r>
      <w:r w:rsidR="00DE740E" w:rsidRPr="001B1458">
        <w:t>:</w:t>
      </w:r>
    </w:p>
    <w:p w14:paraId="4A66CA0C" w14:textId="77777777" w:rsidR="007C3B28" w:rsidRDefault="00BE255F" w:rsidP="001B1458">
      <w:pPr>
        <w:pStyle w:val="DraCorstandard"/>
      </w:pPr>
      <w:r w:rsidRPr="001B1458">
        <w:t>LIMA CICERONIANA,</w:t>
      </w:r>
    </w:p>
    <w:p w14:paraId="23007A40" w14:textId="77777777" w:rsidR="007C3B28" w:rsidRDefault="00BE255F" w:rsidP="001B1458">
      <w:pPr>
        <w:pStyle w:val="DraCorstandard"/>
      </w:pPr>
      <w:r w:rsidRPr="001B1458">
        <w:t>siue</w:t>
      </w:r>
    </w:p>
    <w:p w14:paraId="1D6754F8" w14:textId="77777777" w:rsidR="007C3B28" w:rsidRDefault="00BE255F" w:rsidP="001B1458">
      <w:pPr>
        <w:pStyle w:val="DraCorstandard"/>
      </w:pPr>
      <w:r w:rsidRPr="001B1458">
        <w:t>DE STYLO LIBER SINGVLARIS,</w:t>
      </w:r>
    </w:p>
    <w:p w14:paraId="6ED9A835" w14:textId="77777777" w:rsidR="007C3B28" w:rsidRDefault="00BE255F" w:rsidP="001B1458">
      <w:pPr>
        <w:pStyle w:val="DraCorstandard"/>
      </w:pPr>
      <w:r w:rsidRPr="001B1458">
        <w:t>DE PVLCRITVDINE B. MARIAE VIRG.</w:t>
      </w:r>
    </w:p>
    <w:p w14:paraId="1E085F4A" w14:textId="77777777" w:rsidR="007C3B28" w:rsidRDefault="00BE255F" w:rsidP="001B1458">
      <w:pPr>
        <w:pStyle w:val="DraCorstandard"/>
      </w:pPr>
      <w:r w:rsidRPr="001B1458">
        <w:t>DISCEPTATIO QVODLIBETICA.</w:t>
      </w:r>
    </w:p>
    <w:p w14:paraId="214213A3" w14:textId="77777777" w:rsidR="007C3B28" w:rsidRDefault="00DE740E" w:rsidP="001B1458">
      <w:pPr>
        <w:pStyle w:val="DraCorstandard"/>
      </w:pPr>
      <w:r w:rsidRPr="001B1458">
        <w:t>PO</w:t>
      </w:r>
      <w:r w:rsidR="00BE255F" w:rsidRPr="001B1458">
        <w:t>EMATA.</w:t>
      </w:r>
    </w:p>
    <w:p w14:paraId="0C71414B" w14:textId="77777777" w:rsidR="007C3B28" w:rsidRDefault="00BE255F" w:rsidP="001B1458">
      <w:pPr>
        <w:pStyle w:val="DraCorstandard"/>
      </w:pPr>
      <w:r w:rsidRPr="001B1458">
        <w:t>ELEGIAE MARIANAE,</w:t>
      </w:r>
    </w:p>
    <w:p w14:paraId="64CD9C90" w14:textId="77777777" w:rsidR="007C3B28" w:rsidRDefault="00BE255F" w:rsidP="001B1458">
      <w:pPr>
        <w:pStyle w:val="DraCorstandard"/>
      </w:pPr>
      <w:r w:rsidRPr="001B1458">
        <w:t>LVSVS ANACREONTEI,</w:t>
      </w:r>
    </w:p>
    <w:p w14:paraId="5C963F32" w14:textId="77777777" w:rsidR="007C3B28" w:rsidRDefault="00BE255F" w:rsidP="001B1458">
      <w:pPr>
        <w:pStyle w:val="DraCorstandard"/>
      </w:pPr>
      <w:r w:rsidRPr="001B1458">
        <w:t>DRAMA COMICVM.</w:t>
      </w:r>
    </w:p>
    <w:p w14:paraId="6B78E9BA" w14:textId="6BE5BB4D" w:rsidR="006F2EA3" w:rsidRDefault="006F2EA3" w:rsidP="006F2EA3">
      <w:pPr>
        <w:pStyle w:val="DraCoradditions"/>
      </w:pPr>
      <w:r>
        <w:t>/title_end/</w:t>
      </w:r>
    </w:p>
    <w:p w14:paraId="28F143E6" w14:textId="02784FB3" w:rsidR="007C3B28" w:rsidRDefault="00BE255F" w:rsidP="001B1458">
      <w:pPr>
        <w:pStyle w:val="DraCorstandard"/>
      </w:pPr>
      <w:r w:rsidRPr="001B1458">
        <w:t>ANTVERPIAE</w:t>
      </w:r>
    </w:p>
    <w:p w14:paraId="3D01385F" w14:textId="77777777" w:rsidR="007C3B28" w:rsidRDefault="00BE255F" w:rsidP="001B1458">
      <w:pPr>
        <w:pStyle w:val="DraCorstandard"/>
      </w:pPr>
      <w:r w:rsidRPr="001B1458">
        <w:t>Apud Heredes MARTINI NVTII,</w:t>
      </w:r>
    </w:p>
    <w:p w14:paraId="66433697" w14:textId="77777777" w:rsidR="007C3B28" w:rsidRDefault="00BE255F" w:rsidP="001B1458">
      <w:pPr>
        <w:pStyle w:val="DraCorstandard"/>
      </w:pPr>
      <w:r w:rsidRPr="001B1458">
        <w:t>ANNO M. DC. XX.</w:t>
      </w:r>
    </w:p>
    <w:p w14:paraId="586BB057" w14:textId="764EE847" w:rsidR="00100A38" w:rsidRDefault="00100A38" w:rsidP="00B53F6E">
      <w:pPr>
        <w:pStyle w:val="DraCoradditions"/>
      </w:pPr>
      <w:r>
        <w:t>/titlePage_</w:t>
      </w:r>
      <w:r w:rsidR="00B53F6E">
        <w:t>end</w:t>
      </w:r>
      <w:r>
        <w:t>/</w:t>
      </w:r>
    </w:p>
    <w:p w14:paraId="0C8B0F7E" w14:textId="4F78BEF9" w:rsidR="007C3B28" w:rsidRPr="00A0321E" w:rsidRDefault="00BE255F" w:rsidP="00A0321E">
      <w:pPr>
        <w:rPr>
          <w:rStyle w:val="DraCorpagebeginning"/>
        </w:rPr>
      </w:pPr>
      <w:r w:rsidRPr="00A0321E">
        <w:rPr>
          <w:rStyle w:val="DraCorpagebeginning"/>
        </w:rPr>
        <w:t>241</w:t>
      </w:r>
    </w:p>
    <w:p w14:paraId="5B3CC1EB" w14:textId="77777777" w:rsidR="007C3B28" w:rsidRPr="001E13DE" w:rsidRDefault="00BE255F" w:rsidP="001E13DE">
      <w:pPr>
        <w:pStyle w:val="DraCorhead"/>
      </w:pPr>
      <w:r w:rsidRPr="001E13DE">
        <w:t>DRAMA COMICVM</w:t>
      </w:r>
    </w:p>
    <w:p w14:paraId="4AF55455" w14:textId="2E55753E" w:rsidR="00FF4BAD" w:rsidRDefault="00BE255F" w:rsidP="00A0321E">
      <w:pPr>
        <w:pStyle w:val="DraCorhead"/>
      </w:pPr>
      <w:r w:rsidRPr="00A0321E">
        <w:t>PENDVLARIA.</w:t>
      </w:r>
    </w:p>
    <w:p w14:paraId="117F1F13" w14:textId="187E3072" w:rsidR="003A21CB" w:rsidRPr="003A21CB" w:rsidRDefault="003A21CB" w:rsidP="003A21CB">
      <w:pPr>
        <w:pStyle w:val="DraCoradditions"/>
      </w:pPr>
      <w:r>
        <w:t>/</w:t>
      </w:r>
      <w:r w:rsidR="009716B4">
        <w:t>dramatisPersonae_start/</w:t>
      </w:r>
    </w:p>
    <w:p w14:paraId="1D49BC60" w14:textId="77777777" w:rsidR="007C3B28" w:rsidRPr="00A0321E" w:rsidRDefault="00BE255F" w:rsidP="00A0321E">
      <w:pPr>
        <w:pStyle w:val="DraCorhead"/>
      </w:pPr>
      <w:r w:rsidRPr="00A0321E">
        <w:lastRenderedPageBreak/>
        <w:t>Dramatis Personae.</w:t>
      </w:r>
    </w:p>
    <w:p w14:paraId="2BCEE967" w14:textId="77777777" w:rsidR="007C3B28" w:rsidRDefault="00BE255F" w:rsidP="001B1458">
      <w:pPr>
        <w:pStyle w:val="DraCorstandard"/>
      </w:pPr>
      <w:r w:rsidRPr="000353F0">
        <w:rPr>
          <w:rStyle w:val="DraCorcharactername"/>
        </w:rPr>
        <w:t>PHILOXENVS</w:t>
      </w:r>
      <w:r w:rsidRPr="00521EBE">
        <w:rPr>
          <w:rStyle w:val="DraCorcharactername"/>
        </w:rPr>
        <w:t xml:space="preserve"> </w:t>
      </w:r>
      <w:r w:rsidRPr="00521EBE">
        <w:rPr>
          <w:rStyle w:val="DraCorroledescription"/>
        </w:rPr>
        <w:t>senex.</w:t>
      </w:r>
    </w:p>
    <w:p w14:paraId="24CCF5BD" w14:textId="77777777" w:rsidR="007C3B28" w:rsidRDefault="00BE255F" w:rsidP="001B1458">
      <w:pPr>
        <w:pStyle w:val="DraCorstandard"/>
      </w:pPr>
      <w:r w:rsidRPr="000353F0">
        <w:rPr>
          <w:rStyle w:val="DraCorcharactername"/>
        </w:rPr>
        <w:t>PISTOCLERVS</w:t>
      </w:r>
      <w:r w:rsidRPr="00521EBE">
        <w:rPr>
          <w:rStyle w:val="DraCorcharactername"/>
        </w:rPr>
        <w:t xml:space="preserve"> </w:t>
      </w:r>
      <w:r w:rsidRPr="00521EBE">
        <w:rPr>
          <w:rStyle w:val="DraCorroledescription"/>
        </w:rPr>
        <w:t>adolescens.</w:t>
      </w:r>
    </w:p>
    <w:p w14:paraId="12C70314" w14:textId="77777777" w:rsidR="007C3B28" w:rsidRDefault="00BE255F" w:rsidP="001B1458">
      <w:pPr>
        <w:pStyle w:val="DraCorstandard"/>
      </w:pPr>
      <w:r w:rsidRPr="000353F0">
        <w:rPr>
          <w:rStyle w:val="DraCorcharactername"/>
        </w:rPr>
        <w:t>LYDVS</w:t>
      </w:r>
      <w:r w:rsidRPr="00521EBE">
        <w:rPr>
          <w:rStyle w:val="DraCorcharactername"/>
        </w:rPr>
        <w:t xml:space="preserve"> </w:t>
      </w:r>
      <w:r w:rsidRPr="00521EBE">
        <w:rPr>
          <w:rStyle w:val="DraCorroledescription"/>
        </w:rPr>
        <w:t>seruus.</w:t>
      </w:r>
    </w:p>
    <w:p w14:paraId="12967065" w14:textId="652D8B02" w:rsidR="007C3B28" w:rsidRDefault="00BE255F" w:rsidP="001B1458">
      <w:pPr>
        <w:pStyle w:val="DraCorstandard"/>
      </w:pPr>
      <w:r w:rsidRPr="000353F0">
        <w:rPr>
          <w:rStyle w:val="DraCorcharactername"/>
        </w:rPr>
        <w:t>MNESILOCHVS</w:t>
      </w:r>
      <w:r w:rsidR="00521EBE">
        <w:rPr>
          <w:rStyle w:val="DraCorcharactername"/>
        </w:rPr>
        <w:t xml:space="preserve"> </w:t>
      </w:r>
      <w:r w:rsidR="00521EBE" w:rsidRPr="00521EBE">
        <w:rPr>
          <w:rStyle w:val="DraCorroledescription"/>
        </w:rPr>
        <w:t>adolescentes</w:t>
      </w:r>
    </w:p>
    <w:p w14:paraId="1D67EDA6" w14:textId="241FC9C0" w:rsidR="007C3B28" w:rsidRPr="000353F0" w:rsidRDefault="00BE255F" w:rsidP="000353F0">
      <w:pPr>
        <w:rPr>
          <w:rStyle w:val="DraCorcharactername"/>
        </w:rPr>
      </w:pPr>
      <w:r w:rsidRPr="000353F0">
        <w:rPr>
          <w:rStyle w:val="DraCorcharactername"/>
        </w:rPr>
        <w:t>SOSICLES</w:t>
      </w:r>
    </w:p>
    <w:p w14:paraId="4FCDB17B" w14:textId="7210A835" w:rsidR="007C3B28" w:rsidRPr="000353F0" w:rsidRDefault="00BE255F" w:rsidP="000353F0">
      <w:pPr>
        <w:rPr>
          <w:rStyle w:val="DraCorcharactername"/>
        </w:rPr>
      </w:pPr>
      <w:r w:rsidRPr="000353F0">
        <w:rPr>
          <w:rStyle w:val="DraCorcharactername"/>
        </w:rPr>
        <w:t>CLEOMACHVS</w:t>
      </w:r>
    </w:p>
    <w:p w14:paraId="6795C224" w14:textId="0411E1EF" w:rsidR="007C3B28" w:rsidRPr="000353F0" w:rsidRDefault="00BE255F" w:rsidP="000353F0">
      <w:pPr>
        <w:rPr>
          <w:rStyle w:val="DraCorcharactername"/>
        </w:rPr>
      </w:pPr>
      <w:r w:rsidRPr="000353F0">
        <w:rPr>
          <w:rStyle w:val="DraCorcharactername"/>
        </w:rPr>
        <w:t>MENAECHMVS</w:t>
      </w:r>
    </w:p>
    <w:p w14:paraId="4C09FC0E" w14:textId="77777777" w:rsidR="007C3B28" w:rsidRPr="00066190" w:rsidRDefault="00BE255F" w:rsidP="001B1458">
      <w:pPr>
        <w:pStyle w:val="DraCorstandard"/>
      </w:pPr>
      <w:r w:rsidRPr="000353F0">
        <w:rPr>
          <w:rStyle w:val="DraCorcharactername"/>
        </w:rPr>
        <w:t>DAVVS</w:t>
      </w:r>
      <w:r w:rsidRPr="00521EBE">
        <w:rPr>
          <w:rStyle w:val="DraCorcharactername"/>
        </w:rPr>
        <w:t xml:space="preserve"> </w:t>
      </w:r>
      <w:r w:rsidRPr="00521EBE">
        <w:rPr>
          <w:rStyle w:val="DraCorroledescription"/>
        </w:rPr>
        <w:t>seruus.</w:t>
      </w:r>
    </w:p>
    <w:p w14:paraId="3FF40A2E" w14:textId="77777777" w:rsidR="007C3B28" w:rsidRPr="00066190" w:rsidRDefault="00BE255F" w:rsidP="00066190">
      <w:pPr>
        <w:pStyle w:val="DraCorstandard"/>
      </w:pPr>
      <w:r w:rsidRPr="000353F0">
        <w:rPr>
          <w:rStyle w:val="DraCorcharactername"/>
        </w:rPr>
        <w:t>LORARII 4.</w:t>
      </w:r>
    </w:p>
    <w:p w14:paraId="39AD79CE" w14:textId="77777777" w:rsidR="007C3B28" w:rsidRDefault="00BE255F" w:rsidP="001B1458">
      <w:pPr>
        <w:pStyle w:val="DraCorstandard"/>
      </w:pPr>
      <w:r w:rsidRPr="000353F0">
        <w:rPr>
          <w:rStyle w:val="DraCorcharactername"/>
        </w:rPr>
        <w:t>NICOBVLVS</w:t>
      </w:r>
      <w:r w:rsidRPr="00521EBE">
        <w:rPr>
          <w:rStyle w:val="DraCorcharactername"/>
        </w:rPr>
        <w:t xml:space="preserve"> </w:t>
      </w:r>
      <w:r w:rsidRPr="00066190">
        <w:rPr>
          <w:rStyle w:val="DraCorroledescription"/>
        </w:rPr>
        <w:t>senex.</w:t>
      </w:r>
    </w:p>
    <w:p w14:paraId="1ABC0DB1" w14:textId="77777777" w:rsidR="007C3B28" w:rsidRDefault="00BE255F" w:rsidP="001B1458">
      <w:pPr>
        <w:pStyle w:val="DraCorstandard"/>
      </w:pPr>
      <w:r w:rsidRPr="000353F0">
        <w:rPr>
          <w:rStyle w:val="DraCorcharactername"/>
        </w:rPr>
        <w:t>MESSENIO</w:t>
      </w:r>
      <w:r w:rsidRPr="00066190">
        <w:rPr>
          <w:rStyle w:val="DraCorcharactername"/>
        </w:rPr>
        <w:t xml:space="preserve"> </w:t>
      </w:r>
      <w:r w:rsidRPr="00066190">
        <w:rPr>
          <w:rStyle w:val="DraCorroledescription"/>
        </w:rPr>
        <w:t>seruus.</w:t>
      </w:r>
    </w:p>
    <w:p w14:paraId="194F3815" w14:textId="72C19A64" w:rsidR="009716B4" w:rsidRDefault="009716B4" w:rsidP="009716B4">
      <w:pPr>
        <w:pStyle w:val="DraCoradditions"/>
      </w:pPr>
      <w:r>
        <w:t>/dramatisPersonae_end/</w:t>
      </w:r>
    </w:p>
    <w:p w14:paraId="5113A7FC" w14:textId="206FB747" w:rsidR="0058256F" w:rsidRDefault="0058256F" w:rsidP="0058256F">
      <w:pPr>
        <w:pStyle w:val="DraCoradditions"/>
      </w:pPr>
      <w:r w:rsidRPr="0058256F">
        <w:t>/main</w:t>
      </w:r>
      <w:r w:rsidR="008F1A05">
        <w:t>=</w:t>
      </w:r>
      <w:r w:rsidR="00F50820">
        <w:t>verse</w:t>
      </w:r>
      <w:r w:rsidRPr="0058256F">
        <w:t>/</w:t>
      </w:r>
    </w:p>
    <w:p w14:paraId="4015926D" w14:textId="61B2DB95" w:rsidR="006E1DE3" w:rsidRDefault="006E1DE3" w:rsidP="006E1DE3">
      <w:pPr>
        <w:rPr>
          <w:rStyle w:val="DraCorpagebeginning"/>
        </w:rPr>
      </w:pPr>
      <w:r w:rsidRPr="006E1DE3">
        <w:rPr>
          <w:rStyle w:val="DraCorpagebeginning"/>
        </w:rPr>
        <w:t>242</w:t>
      </w:r>
    </w:p>
    <w:p w14:paraId="58AFA624" w14:textId="3854C180" w:rsidR="006E1DE3" w:rsidRPr="006E1DE3" w:rsidRDefault="006E1DE3" w:rsidP="00FC1B38">
      <w:pPr>
        <w:pStyle w:val="DraCoradditions"/>
      </w:pPr>
      <w:r w:rsidRPr="006E1DE3">
        <w:t>/act=1, scene=1/</w:t>
      </w:r>
    </w:p>
    <w:p w14:paraId="1BDC25C2" w14:textId="423D6F81" w:rsidR="007C3B28" w:rsidRPr="006F7D04" w:rsidRDefault="00BE255F" w:rsidP="006F7D04">
      <w:pPr>
        <w:pStyle w:val="DraCorhead"/>
      </w:pPr>
      <w:r w:rsidRPr="006F7D04">
        <w:t>ACTVS PRIMI</w:t>
      </w:r>
    </w:p>
    <w:p w14:paraId="342849CB" w14:textId="0198B90A" w:rsidR="004C119F" w:rsidRPr="006F7D04" w:rsidRDefault="00BE255F" w:rsidP="006F7D04">
      <w:pPr>
        <w:pStyle w:val="DraCorhead"/>
      </w:pPr>
      <w:r w:rsidRPr="006F7D04">
        <w:t>SCENA I.</w:t>
      </w:r>
    </w:p>
    <w:p w14:paraId="1DFC96EC" w14:textId="7EC7056E" w:rsidR="007C3B28" w:rsidRPr="006F7D04" w:rsidRDefault="00BE255F" w:rsidP="006F7D04">
      <w:pPr>
        <w:rPr>
          <w:rStyle w:val="DraCorstagedirectionsetc"/>
        </w:rPr>
      </w:pPr>
      <w:r w:rsidRPr="006F7D04">
        <w:rPr>
          <w:rStyle w:val="DraCorstagedirectionsetc"/>
        </w:rPr>
        <w:t>PHILOXENVS senex.</w:t>
      </w:r>
    </w:p>
    <w:p w14:paraId="0FB34A30" w14:textId="77777777" w:rsidR="007C3B28" w:rsidRPr="006F7D04" w:rsidRDefault="00BE255F" w:rsidP="006F7D04">
      <w:pPr>
        <w:rPr>
          <w:rStyle w:val="DraCorstagedirectionsetc"/>
        </w:rPr>
      </w:pPr>
      <w:r w:rsidRPr="006F7D04">
        <w:rPr>
          <w:rStyle w:val="DraCorstagedirectionsetc"/>
        </w:rPr>
        <w:t>PISTOCLERVS adolescens.</w:t>
      </w:r>
    </w:p>
    <w:p w14:paraId="4C63D3C8" w14:textId="77777777" w:rsidR="007C3B28" w:rsidRPr="006F7D04" w:rsidRDefault="00BE255F" w:rsidP="006F7D04">
      <w:pPr>
        <w:rPr>
          <w:rStyle w:val="DraCorstagedirectionsetc"/>
        </w:rPr>
      </w:pPr>
      <w:r w:rsidRPr="006F7D04">
        <w:rPr>
          <w:rStyle w:val="DraCorstagedirectionsetc"/>
        </w:rPr>
        <w:t>LYDVS seruus.</w:t>
      </w:r>
    </w:p>
    <w:p w14:paraId="7249290B" w14:textId="3172A8DC" w:rsidR="007C3B28" w:rsidRDefault="003056A6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VOlo te mihi obsequentem esse.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Vt gnatum decet.</w:t>
      </w:r>
    </w:p>
    <w:p w14:paraId="6F934E5C" w14:textId="169DDCC8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Tum gymnasium adire</w:t>
      </w:r>
      <w:r w:rsidR="00D20693">
        <w:t>;</w:t>
      </w:r>
      <w:r w:rsidR="00BE255F" w:rsidRPr="001B1458">
        <w:t xml:space="preserve"> apud magistrum aßidere</w:t>
      </w:r>
      <w:r w:rsidR="00AA4F35">
        <w:t>;</w:t>
      </w:r>
    </w:p>
    <w:p w14:paraId="7B054E18" w14:textId="0FC685FF" w:rsidR="007C3B28" w:rsidRDefault="00B84274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Legere, commentari, scribere.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Nil mauelim.</w:t>
      </w:r>
    </w:p>
    <w:p w14:paraId="17CD3060" w14:textId="145A9F56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Cauesis vel digitum longè deuies, nisi</w:t>
      </w:r>
    </w:p>
    <w:p w14:paraId="761ED819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</w:t>
      </w:r>
      <w:r w:rsidRPr="00D96DC6">
        <w:rPr>
          <w:rStyle w:val="DraCorlinenumber"/>
        </w:rPr>
        <w:t>)</w:t>
      </w:r>
      <w:r w:rsidR="00BE255F" w:rsidRPr="001B1458">
        <w:t xml:space="preserve"> Lignatum ire velis infelici de ligno Hercule,</w:t>
      </w:r>
    </w:p>
    <w:p w14:paraId="15038234" w14:textId="77777777" w:rsidR="007C3B28" w:rsidRDefault="00BE255F" w:rsidP="001B1458">
      <w:pPr>
        <w:pStyle w:val="DraCorstandard"/>
      </w:pPr>
      <w:r w:rsidRPr="001B1458">
        <w:t>Quóque corium tibi pingatur tuâ de purpurâ.</w:t>
      </w:r>
    </w:p>
    <w:p w14:paraId="10CAE206" w14:textId="642C2E7A" w:rsidR="007C3B28" w:rsidRDefault="003D6624" w:rsidP="001B1458">
      <w:pPr>
        <w:pStyle w:val="DraCorstandard"/>
      </w:pPr>
      <w:r w:rsidRPr="003D6624">
        <w:rPr>
          <w:rStyle w:val="DraCorspeakerattribution"/>
        </w:rPr>
        <w:lastRenderedPageBreak/>
        <w:t>Pist.</w:t>
      </w:r>
      <w:r w:rsidR="00BE255F" w:rsidRPr="001B1458">
        <w:t xml:space="preserve"> Faxo, pater, ne quid diuidiae siet tibi.</w:t>
      </w:r>
    </w:p>
    <w:p w14:paraId="08E0F1FE" w14:textId="77777777" w:rsidR="007C3B28" w:rsidRDefault="00BE255F" w:rsidP="001B1458">
      <w:pPr>
        <w:pStyle w:val="DraCorstandard"/>
      </w:pPr>
      <w:r w:rsidRPr="001B1458">
        <w:t>Et obsequens obediensque ero tuo</w:t>
      </w:r>
    </w:p>
    <w:p w14:paraId="60333A9E" w14:textId="77777777" w:rsidR="007C3B28" w:rsidRDefault="00BE255F" w:rsidP="001B1458">
      <w:pPr>
        <w:pStyle w:val="DraCorstandard"/>
      </w:pPr>
      <w:r w:rsidRPr="001B1458">
        <w:t>Mori ac imperijs: gnauum me atque strenuum</w:t>
      </w:r>
    </w:p>
    <w:p w14:paraId="0577D36E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10</w:t>
      </w:r>
      <w:r w:rsidRPr="00D96DC6">
        <w:rPr>
          <w:rStyle w:val="DraCorlinenumber"/>
        </w:rPr>
        <w:t>)</w:t>
      </w:r>
      <w:r w:rsidR="00BE255F" w:rsidRPr="001B1458">
        <w:t xml:space="preserve"> Dabo libris, &amp; litteris, cerae, stylo.</w:t>
      </w:r>
    </w:p>
    <w:p w14:paraId="75EF967D" w14:textId="41F168A6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Nunc experiar an fungum genui an filium.</w:t>
      </w:r>
    </w:p>
    <w:p w14:paraId="1061EC8C" w14:textId="77777777" w:rsidR="007C3B28" w:rsidRDefault="00BE255F" w:rsidP="001B1458">
      <w:pPr>
        <w:pStyle w:val="DraCorstandard"/>
      </w:pPr>
      <w:r w:rsidRPr="001B1458">
        <w:t>Volo te mihi experimentum dare iam frugis bonae</w:t>
      </w:r>
    </w:p>
    <w:p w14:paraId="3267D57E" w14:textId="77777777" w:rsidR="007C3B28" w:rsidRDefault="00BE255F" w:rsidP="001B1458">
      <w:pPr>
        <w:pStyle w:val="DraCorstandard"/>
      </w:pPr>
      <w:r w:rsidRPr="001B1458">
        <w:t>In herbâ cùm sies. Rarò meßis fauet,</w:t>
      </w:r>
    </w:p>
    <w:p w14:paraId="5117F182" w14:textId="77777777" w:rsidR="007C3B28" w:rsidRDefault="00BE255F" w:rsidP="001B1458">
      <w:pPr>
        <w:pStyle w:val="DraCorstandard"/>
      </w:pPr>
      <w:r w:rsidRPr="001B1458">
        <w:t>Cùm luxuries teneram segetem enècat. Vide</w:t>
      </w:r>
    </w:p>
    <w:p w14:paraId="6DBA6E97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15</w:t>
      </w:r>
      <w:r w:rsidRPr="00D96DC6">
        <w:rPr>
          <w:rStyle w:val="DraCorlinenumber"/>
        </w:rPr>
        <w:t>)</w:t>
      </w:r>
      <w:r w:rsidR="00BE255F" w:rsidRPr="001B1458">
        <w:t xml:space="preserve"> Num dente depasci vlimeo luxuriem velis.</w:t>
      </w:r>
    </w:p>
    <w:p w14:paraId="1BE1DE9E" w14:textId="2C3C813F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Imò vnicè me morigerum dictis tuis</w:t>
      </w:r>
    </w:p>
    <w:p w14:paraId="26E519E6" w14:textId="3CE23099" w:rsidR="007C3B28" w:rsidRDefault="00B84274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Faxo vt depraedices.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Heus Lyde, Lyde, ades.</w:t>
      </w:r>
    </w:p>
    <w:p w14:paraId="54467245" w14:textId="668BC149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Regiones colere mauelim Acheronticas</w:t>
      </w:r>
    </w:p>
    <w:p w14:paraId="205D9AA3" w14:textId="77777777" w:rsidR="007C3B28" w:rsidRDefault="00BE255F" w:rsidP="001B1458">
      <w:pPr>
        <w:pStyle w:val="DraCorstandard"/>
      </w:pPr>
      <w:r w:rsidRPr="001B1458">
        <w:t>Quàm perferre hancce diutiùs seueritudinem,</w:t>
      </w:r>
    </w:p>
    <w:p w14:paraId="6423C70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20</w:t>
      </w:r>
      <w:r w:rsidRPr="00D96DC6">
        <w:rPr>
          <w:rStyle w:val="DraCorlinenumber"/>
        </w:rPr>
        <w:t>)</w:t>
      </w:r>
      <w:r w:rsidR="00BE255F" w:rsidRPr="001B1458">
        <w:t xml:space="preserve"> Quae miserum ergastulo me includit peßimo.</w:t>
      </w:r>
    </w:p>
    <w:p w14:paraId="7214A926" w14:textId="0D64E080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Agesis aures mihi totas, &amp; mentem totam eloca,</w:t>
      </w:r>
    </w:p>
    <w:p w14:paraId="1CBB0D85" w14:textId="1EFA4A32" w:rsidR="007C3B28" w:rsidRPr="00CF55E0" w:rsidRDefault="00BE255F" w:rsidP="001B1458">
      <w:pPr>
        <w:pStyle w:val="DraCorstandard"/>
        <w:rPr>
          <w:rStyle w:val="DraCorpagebeginning"/>
        </w:rPr>
      </w:pPr>
      <w:r w:rsidRPr="00CF55E0">
        <w:rPr>
          <w:rStyle w:val="DraCorpagebeginning"/>
        </w:rPr>
        <w:t>243</w:t>
      </w:r>
    </w:p>
    <w:p w14:paraId="29FCFCED" w14:textId="77777777" w:rsidR="007C3B28" w:rsidRDefault="00BE255F" w:rsidP="001B1458">
      <w:pPr>
        <w:pStyle w:val="DraCorstandard"/>
      </w:pPr>
      <w:r w:rsidRPr="001B1458">
        <w:t>Aut vlmos parasitos facies, quae te vsque attondeant.</w:t>
      </w:r>
    </w:p>
    <w:p w14:paraId="6919668F" w14:textId="388B4EB0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B84274" w:rsidRPr="003056A6">
        <w:rPr>
          <w:rStyle w:val="DraCormarkversepart"/>
        </w:rPr>
        <w:t>@</w:t>
      </w:r>
      <w:r w:rsidR="00BE255F" w:rsidRPr="001B1458">
        <w:t xml:space="preserve">Eccere. quid vis? </w:t>
      </w: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B84274" w:rsidRPr="003056A6">
        <w:rPr>
          <w:rStyle w:val="DraCormarkversepart"/>
        </w:rPr>
        <w:t>@</w:t>
      </w:r>
      <w:r w:rsidR="00BE255F" w:rsidRPr="001B1458">
        <w:t>Adolescentem hunc nosti</w:t>
      </w:r>
      <w:r w:rsidR="00F70357">
        <w:t>?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</w:t>
      </w:r>
      <w:r w:rsidR="00B84274" w:rsidRPr="003056A6">
        <w:rPr>
          <w:rStyle w:val="DraCormarkversepart"/>
        </w:rPr>
        <w:t>@</w:t>
      </w:r>
      <w:r w:rsidR="00BE255F" w:rsidRPr="001B1458">
        <w:t>Intus &amp; in cute.</w:t>
      </w:r>
    </w:p>
    <w:p w14:paraId="6F50768F" w14:textId="2BF81A54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Mentiris furcifer. Tun’ hanc nosti cutem?</w:t>
      </w:r>
    </w:p>
    <w:p w14:paraId="6567DD0F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25</w:t>
      </w:r>
      <w:r w:rsidRPr="00D96DC6">
        <w:rPr>
          <w:rStyle w:val="DraCorlinenumber"/>
        </w:rPr>
        <w:t>)</w:t>
      </w:r>
      <w:r w:rsidR="00BE255F" w:rsidRPr="001B1458">
        <w:t xml:space="preserve"> Tuam Hercle lictor nouit extimè &amp; intimè.</w:t>
      </w:r>
    </w:p>
    <w:p w14:paraId="61F049A6" w14:textId="44B59CD2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Huic custodem te praepono sedulum:</w:t>
      </w:r>
    </w:p>
    <w:p w14:paraId="5818D043" w14:textId="77777777" w:rsidR="007C3B28" w:rsidRDefault="00BE255F" w:rsidP="001B1458">
      <w:pPr>
        <w:pStyle w:val="DraCorstandard"/>
      </w:pPr>
      <w:r w:rsidRPr="001B1458">
        <w:t>Ne quid agat, ne quid dicat nisi te conscio.</w:t>
      </w:r>
    </w:p>
    <w:p w14:paraId="06AC4A5A" w14:textId="6CB86B04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Manus Hercle illius habitabo perdius,</w:t>
      </w:r>
    </w:p>
    <w:p w14:paraId="7AB649A3" w14:textId="77777777" w:rsidR="007C3B28" w:rsidRDefault="00BE255F" w:rsidP="001B1458">
      <w:pPr>
        <w:pStyle w:val="DraCorstandard"/>
      </w:pPr>
      <w:r w:rsidRPr="001B1458">
        <w:t>Linguamque pernox incolam Argo oculatior:</w:t>
      </w:r>
    </w:p>
    <w:p w14:paraId="6B57B410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30</w:t>
      </w:r>
      <w:r w:rsidRPr="00D96DC6">
        <w:rPr>
          <w:rStyle w:val="DraCorlinenumber"/>
        </w:rPr>
        <w:t>)</w:t>
      </w:r>
      <w:r w:rsidR="00BE255F" w:rsidRPr="001B1458">
        <w:t xml:space="preserve"> Ne quid agat, ne quid dicat nisi me conscio.</w:t>
      </w:r>
    </w:p>
    <w:p w14:paraId="093413B0" w14:textId="7818554C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Haud somniculosè hoc agendum est, mi Lyde.</w:t>
      </w:r>
    </w:p>
    <w:p w14:paraId="1F83153E" w14:textId="4983FA37" w:rsidR="007C3B28" w:rsidRDefault="003D6624" w:rsidP="001B1458">
      <w:pPr>
        <w:pStyle w:val="DraCorstandard"/>
      </w:pPr>
      <w:r w:rsidRPr="003D6624">
        <w:rPr>
          <w:rStyle w:val="DraCorspeakerattribution"/>
        </w:rPr>
        <w:lastRenderedPageBreak/>
        <w:t>Lyd.</w:t>
      </w:r>
      <w:r w:rsidR="00BE255F" w:rsidRPr="001B1458">
        <w:t xml:space="preserve"> Mirum est, me vt faciam te opere tanto quaesere.</w:t>
      </w:r>
    </w:p>
    <w:p w14:paraId="64AEFA3B" w14:textId="77777777" w:rsidR="007C3B28" w:rsidRDefault="00BE255F" w:rsidP="001B1458">
      <w:pPr>
        <w:pStyle w:val="DraCorstandard"/>
      </w:pPr>
      <w:r w:rsidRPr="001B1458">
        <w:t>Indigna digna habenda sunt herus quae iubet.</w:t>
      </w:r>
    </w:p>
    <w:p w14:paraId="6FB0F4E2" w14:textId="4C7022D9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Ego, Pol, faxo discas parere hero alteri,</w:t>
      </w:r>
    </w:p>
    <w:p w14:paraId="4E60E789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35</w:t>
      </w:r>
      <w:r w:rsidRPr="00D96DC6">
        <w:rPr>
          <w:rStyle w:val="DraCorlinenumber"/>
        </w:rPr>
        <w:t>)</w:t>
      </w:r>
      <w:r w:rsidRPr="001B1458">
        <w:t xml:space="preserve"> </w:t>
      </w:r>
      <w:r w:rsidR="00BE255F" w:rsidRPr="001B1458">
        <w:t>Plures orienti faciunt, quàm occidenti. Ego</w:t>
      </w:r>
    </w:p>
    <w:p w14:paraId="59D1BCC1" w14:textId="77777777" w:rsidR="007C3B28" w:rsidRDefault="00BE255F" w:rsidP="001B1458">
      <w:pPr>
        <w:pStyle w:val="DraCorstandard"/>
      </w:pPr>
      <w:r w:rsidRPr="001B1458">
        <w:t>Oriens, illic est occidens ipsißimus.</w:t>
      </w:r>
    </w:p>
    <w:p w14:paraId="5047F5F7" w14:textId="392813A4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B84274" w:rsidRPr="003056A6">
        <w:rPr>
          <w:rStyle w:val="DraCormarkversepart"/>
        </w:rPr>
        <w:t>@</w:t>
      </w:r>
      <w:r w:rsidR="00BE255F" w:rsidRPr="001B1458">
        <w:t xml:space="preserve">Heus fili.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B84274" w:rsidRPr="003056A6">
        <w:rPr>
          <w:rStyle w:val="DraCormarkversepart"/>
        </w:rPr>
        <w:t>@</w:t>
      </w:r>
      <w:r w:rsidR="00BE255F" w:rsidRPr="001B1458">
        <w:t xml:space="preserve">Mi pater. Estne quod iubes? </w:t>
      </w:r>
      <w:r w:rsidRPr="003D6624">
        <w:rPr>
          <w:rStyle w:val="DraCorspeakerattribution"/>
        </w:rPr>
        <w:t>Philox.</w:t>
      </w:r>
      <w:r w:rsidR="00BE255F" w:rsidRPr="001B1458">
        <w:t xml:space="preserve"> </w:t>
      </w:r>
      <w:r w:rsidR="00B84274" w:rsidRPr="003056A6">
        <w:rPr>
          <w:rStyle w:val="DraCormarkversepart"/>
        </w:rPr>
        <w:t>@</w:t>
      </w:r>
      <w:r w:rsidR="00BE255F" w:rsidRPr="001B1458">
        <w:t>Huic</w:t>
      </w:r>
    </w:p>
    <w:p w14:paraId="560C9D1B" w14:textId="2744F6DC" w:rsidR="007C3B28" w:rsidRDefault="00B84274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Parere te volo.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Pro rotâ me vti licet.</w:t>
      </w:r>
    </w:p>
    <w:p w14:paraId="78C5FD8E" w14:textId="77777777" w:rsidR="007C3B28" w:rsidRDefault="00BE255F" w:rsidP="001B1458">
      <w:pPr>
        <w:pStyle w:val="DraCorstandard"/>
      </w:pPr>
      <w:r w:rsidRPr="001B1458">
        <w:t>Nempe hoc est; parebo, dum parere integrum est,</w:t>
      </w:r>
    </w:p>
    <w:p w14:paraId="4DFB576D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40</w:t>
      </w:r>
      <w:r w:rsidRPr="00D96DC6">
        <w:rPr>
          <w:rStyle w:val="DraCorlinenumber"/>
        </w:rPr>
        <w:t>)</w:t>
      </w:r>
      <w:r w:rsidR="00BE255F" w:rsidRPr="001B1458">
        <w:t xml:space="preserve"> Venere saluâ, &amp; lubidine, &amp; meis iocis.</w:t>
      </w:r>
    </w:p>
    <w:p w14:paraId="46D2539B" w14:textId="095DE64B" w:rsidR="00FC1B38" w:rsidRDefault="00FC1B38" w:rsidP="00FC1B38">
      <w:pPr>
        <w:pStyle w:val="DraCoradditions"/>
      </w:pPr>
      <w:r w:rsidRPr="006E1DE3">
        <w:t>/act=1, scene=</w:t>
      </w:r>
      <w:r>
        <w:t>2</w:t>
      </w:r>
      <w:r w:rsidRPr="006E1DE3">
        <w:t>/</w:t>
      </w:r>
    </w:p>
    <w:p w14:paraId="7A91EFE2" w14:textId="77777777" w:rsidR="007C3B28" w:rsidRPr="00B80C19" w:rsidRDefault="00BE255F" w:rsidP="00B80C19">
      <w:pPr>
        <w:pStyle w:val="DraCorhead"/>
      </w:pPr>
      <w:r w:rsidRPr="00B80C19">
        <w:t>SCENA II.</w:t>
      </w:r>
    </w:p>
    <w:p w14:paraId="3C4E6152" w14:textId="77777777" w:rsidR="007C3B28" w:rsidRPr="00B80C19" w:rsidRDefault="00BE255F" w:rsidP="00B80C19">
      <w:pPr>
        <w:rPr>
          <w:rStyle w:val="DraCorstagedirectionsetc"/>
        </w:rPr>
      </w:pPr>
      <w:r w:rsidRPr="00B80C19">
        <w:rPr>
          <w:rStyle w:val="DraCorstagedirectionsetc"/>
        </w:rPr>
        <w:t>PISTOCLERVS adolescens.</w:t>
      </w:r>
    </w:p>
    <w:p w14:paraId="43CDFB9A" w14:textId="77777777" w:rsidR="007C3B28" w:rsidRPr="00B80C19" w:rsidRDefault="00BE255F" w:rsidP="00B80C19">
      <w:pPr>
        <w:rPr>
          <w:rStyle w:val="DraCorstagedirectionsetc"/>
        </w:rPr>
      </w:pPr>
      <w:r w:rsidRPr="00B80C19">
        <w:rPr>
          <w:rStyle w:val="DraCorstagedirectionsetc"/>
        </w:rPr>
        <w:t>LYDVS seruus.</w:t>
      </w:r>
    </w:p>
    <w:p w14:paraId="5F7507F1" w14:textId="77777777" w:rsidR="007C3B28" w:rsidRDefault="00BE255F" w:rsidP="001B1458">
      <w:pPr>
        <w:pStyle w:val="DraCorstandard"/>
      </w:pPr>
      <w:r w:rsidRPr="001B1458">
        <w:t>Di te perdant, mucose senex: quin me cruci</w:t>
      </w:r>
    </w:p>
    <w:p w14:paraId="548891E2" w14:textId="77777777" w:rsidR="007C3B28" w:rsidRDefault="00BE255F" w:rsidP="001B1458">
      <w:pPr>
        <w:pStyle w:val="DraCorstandard"/>
      </w:pPr>
      <w:r w:rsidRPr="001B1458">
        <w:t>Duis discipulum potiùs, barathroque famulum,</w:t>
      </w:r>
    </w:p>
    <w:p w14:paraId="4F297A3A" w14:textId="77777777" w:rsidR="007C3B28" w:rsidRDefault="00BE255F" w:rsidP="001B1458">
      <w:pPr>
        <w:pStyle w:val="DraCorstandard"/>
      </w:pPr>
      <w:r w:rsidRPr="001B1458">
        <w:t>Quàm me tam diris miserum torqueas modis.</w:t>
      </w:r>
    </w:p>
    <w:p w14:paraId="70C2CC95" w14:textId="77777777" w:rsidR="007C3B28" w:rsidRDefault="00BE255F" w:rsidP="001B1458">
      <w:pPr>
        <w:pStyle w:val="DraCorstandard"/>
      </w:pPr>
      <w:r w:rsidRPr="001B1458">
        <w:t>Scholas nempe iubes adeam, studijs incubem,</w:t>
      </w:r>
    </w:p>
    <w:p w14:paraId="50AFD4AB" w14:textId="5F1AED73" w:rsidR="007C3B28" w:rsidRPr="00B80C19" w:rsidRDefault="00BE255F" w:rsidP="00B80C19">
      <w:pPr>
        <w:rPr>
          <w:rStyle w:val="DraCorpagebeginning"/>
        </w:rPr>
      </w:pPr>
      <w:r w:rsidRPr="00B80C19">
        <w:rPr>
          <w:rStyle w:val="DraCorpagebeginning"/>
        </w:rPr>
        <w:t>244</w:t>
      </w:r>
    </w:p>
    <w:p w14:paraId="065F3943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45</w:t>
      </w:r>
      <w:r w:rsidRPr="00D96DC6">
        <w:rPr>
          <w:rStyle w:val="DraCorlinenumber"/>
        </w:rPr>
        <w:t>)</w:t>
      </w:r>
      <w:r w:rsidR="00BE255F" w:rsidRPr="001B1458">
        <w:t xml:space="preserve"> Legam, commenter, scribam, iam malim Aedepol</w:t>
      </w:r>
    </w:p>
    <w:p w14:paraId="29C271AA" w14:textId="77777777" w:rsidR="007C3B28" w:rsidRDefault="00BE255F" w:rsidP="001B1458">
      <w:pPr>
        <w:pStyle w:val="DraCorstandard"/>
      </w:pPr>
      <w:r w:rsidRPr="001B1458">
        <w:t>Cum Sisypho mutare fortunam meam.</w:t>
      </w:r>
    </w:p>
    <w:p w14:paraId="4D3D6D7B" w14:textId="77777777" w:rsidR="007C3B28" w:rsidRDefault="00BE255F" w:rsidP="001B1458">
      <w:pPr>
        <w:pStyle w:val="DraCorstandard"/>
      </w:pPr>
      <w:r w:rsidRPr="001B1458">
        <w:t>Vnum ille saxum voluit, mille ego millia,</w:t>
      </w:r>
    </w:p>
    <w:p w14:paraId="6AC23048" w14:textId="77777777" w:rsidR="007C3B28" w:rsidRDefault="00BE255F" w:rsidP="001B1458">
      <w:pPr>
        <w:pStyle w:val="DraCorstandard"/>
      </w:pPr>
      <w:r w:rsidRPr="001B1458">
        <w:t>Praeclarum hoc Hercle pistrinum est, ergastulum</w:t>
      </w:r>
    </w:p>
    <w:p w14:paraId="7915FEF0" w14:textId="77777777" w:rsidR="007C3B28" w:rsidRDefault="00BE255F" w:rsidP="001B1458">
      <w:pPr>
        <w:pStyle w:val="DraCorstandard"/>
      </w:pPr>
      <w:r w:rsidRPr="001B1458">
        <w:t>Bellißimum, vbi virgas molas quotidie</w:t>
      </w:r>
    </w:p>
    <w:p w14:paraId="1046037E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50</w:t>
      </w:r>
      <w:r w:rsidRPr="00D96DC6">
        <w:rPr>
          <w:rStyle w:val="DraCorlinenumber"/>
        </w:rPr>
        <w:t>)</w:t>
      </w:r>
      <w:r w:rsidR="00BE255F" w:rsidRPr="001B1458">
        <w:t xml:space="preserve"> Impranso &amp; incoenato quantum ad nauseam satis siet:</w:t>
      </w:r>
    </w:p>
    <w:p w14:paraId="5CA2E4FA" w14:textId="77777777" w:rsidR="007C3B28" w:rsidRDefault="00BE255F" w:rsidP="001B1458">
      <w:pPr>
        <w:pStyle w:val="DraCorstandard"/>
      </w:pPr>
      <w:r w:rsidRPr="001B1458">
        <w:t>Vbi id ergon vnicum, quod iuuenibus est parergon vnicum.</w:t>
      </w:r>
    </w:p>
    <w:p w14:paraId="1123FAF0" w14:textId="77777777" w:rsidR="007C3B28" w:rsidRDefault="00BE255F" w:rsidP="001B1458">
      <w:pPr>
        <w:pStyle w:val="DraCorstandard"/>
      </w:pPr>
      <w:r w:rsidRPr="001B1458">
        <w:t>Vbi tanquam claudus sutor domi sedeas totos dies:</w:t>
      </w:r>
    </w:p>
    <w:p w14:paraId="3FA7DA04" w14:textId="77777777" w:rsidR="007C3B28" w:rsidRDefault="00BE255F" w:rsidP="001B1458">
      <w:pPr>
        <w:pStyle w:val="DraCorstandard"/>
      </w:pPr>
      <w:r w:rsidRPr="001B1458">
        <w:lastRenderedPageBreak/>
        <w:t>Tum si vno verbulo musses, si mu mu solùm dixeris,</w:t>
      </w:r>
    </w:p>
    <w:p w14:paraId="7B9236DD" w14:textId="77777777" w:rsidR="007C3B28" w:rsidRDefault="00BE255F" w:rsidP="001B1458">
      <w:pPr>
        <w:pStyle w:val="DraCorstandard"/>
      </w:pPr>
      <w:r w:rsidRPr="001B1458">
        <w:t>Extempulo verborum turbo grandinat, atque verberum</w:t>
      </w:r>
    </w:p>
    <w:p w14:paraId="11F0FC56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55</w:t>
      </w:r>
      <w:r w:rsidRPr="00D96DC6">
        <w:rPr>
          <w:rStyle w:val="DraCorlinenumber"/>
        </w:rPr>
        <w:t>)</w:t>
      </w:r>
      <w:r w:rsidR="00BE255F" w:rsidRPr="001B1458">
        <w:t xml:space="preserve"> Cruenta tempestas. Tum me Acheron enecet,</w:t>
      </w:r>
    </w:p>
    <w:p w14:paraId="4635C4C8" w14:textId="77777777" w:rsidR="007C3B28" w:rsidRDefault="00BE255F" w:rsidP="001B1458">
      <w:pPr>
        <w:pStyle w:val="DraCorstandard"/>
      </w:pPr>
      <w:r w:rsidRPr="001B1458">
        <w:t>Pedem cum primum intulerim in hoc doloris contubernium.</w:t>
      </w:r>
    </w:p>
    <w:p w14:paraId="6089018B" w14:textId="77777777" w:rsidR="007C3B28" w:rsidRDefault="00BE255F" w:rsidP="001B1458">
      <w:pPr>
        <w:pStyle w:val="DraCorstandard"/>
      </w:pPr>
      <w:r w:rsidRPr="001B1458">
        <w:t>O me aerumnatum! Quàm velim atra illunc pix agitet apud</w:t>
      </w:r>
    </w:p>
    <w:p w14:paraId="28923BBB" w14:textId="77777777" w:rsidR="007C3B28" w:rsidRDefault="00BE255F" w:rsidP="001B1458">
      <w:pPr>
        <w:pStyle w:val="DraCorstandard"/>
      </w:pPr>
      <w:r w:rsidRPr="001B1458">
        <w:t>Carnificem, &amp; illius capiti illuceat, qui peßimum</w:t>
      </w:r>
    </w:p>
    <w:p w14:paraId="5EEA5133" w14:textId="77777777" w:rsidR="007C3B28" w:rsidRDefault="00BE255F" w:rsidP="001B1458">
      <w:pPr>
        <w:pStyle w:val="DraCorstandard"/>
      </w:pPr>
      <w:r w:rsidRPr="001B1458">
        <w:t>Hunc pueris commentus de nihilo est Tartarum!</w:t>
      </w:r>
    </w:p>
    <w:p w14:paraId="705A778F" w14:textId="3B056C79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 xml:space="preserve">Quid ais adolescens nihili. </w:t>
      </w:r>
      <w:r w:rsidR="006E4EEF" w:rsidRPr="006E4EEF">
        <w:rPr>
          <w:rStyle w:val="DraCorspeakerattribution"/>
        </w:rPr>
        <w:t>Pistoc.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>Vxorem te mox domum</w:t>
      </w:r>
    </w:p>
    <w:p w14:paraId="58D73C70" w14:textId="29F15E6D" w:rsidR="007C3B28" w:rsidRDefault="00B92D43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Ducturum esse.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Phanon id quidem est.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Crucem Hercule</w:t>
      </w:r>
    </w:p>
    <w:p w14:paraId="472123E1" w14:textId="0A10D897" w:rsidR="007C3B28" w:rsidRDefault="00B92D43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Pro vxore domum duces.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Erras puer, in crucem foras</w:t>
      </w:r>
    </w:p>
    <w:p w14:paraId="512D0A69" w14:textId="77777777" w:rsidR="007C3B28" w:rsidRDefault="00BE255F" w:rsidP="001B1458">
      <w:pPr>
        <w:pStyle w:val="DraCorstandard"/>
      </w:pPr>
      <w:r w:rsidRPr="001B1458">
        <w:t>Ducar, vbi nuptias celebrauit pater meus,</w:t>
      </w:r>
    </w:p>
    <w:p w14:paraId="281511D4" w14:textId="77777777" w:rsidR="007C3B28" w:rsidRDefault="00BE255F" w:rsidP="001B1458">
      <w:pPr>
        <w:pStyle w:val="DraCorstandard"/>
      </w:pPr>
      <w:r w:rsidRPr="001B1458">
        <w:t>Et auus, &amp; proauus, atque tota à stirpe familia:</w:t>
      </w:r>
    </w:p>
    <w:p w14:paraId="4D75D32C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65</w:t>
      </w:r>
      <w:r w:rsidRPr="00D96DC6">
        <w:rPr>
          <w:rStyle w:val="DraCorlinenumber"/>
        </w:rPr>
        <w:t>)</w:t>
      </w:r>
      <w:r w:rsidR="00BE255F" w:rsidRPr="001B1458">
        <w:t xml:space="preserve"> Haec mihi debetur, hanc volo, hac sinas frui.</w:t>
      </w:r>
    </w:p>
    <w:p w14:paraId="0FA54451" w14:textId="77777777" w:rsidR="007C3B28" w:rsidRDefault="00BE255F" w:rsidP="001B1458">
      <w:pPr>
        <w:pStyle w:val="DraCorstandard"/>
      </w:pPr>
      <w:r w:rsidRPr="001B1458">
        <w:t>Quid inuides tam felici prognato sidere?</w:t>
      </w:r>
    </w:p>
    <w:p w14:paraId="2EB84602" w14:textId="77777777" w:rsidR="007C3B28" w:rsidRDefault="00BE255F" w:rsidP="001B1458">
      <w:pPr>
        <w:pStyle w:val="DraCorstandard"/>
      </w:pPr>
      <w:r w:rsidRPr="001B1458">
        <w:t>At scis? nisi mox ad scholas bites ocyßimè,</w:t>
      </w:r>
    </w:p>
    <w:p w14:paraId="55B0FE71" w14:textId="77777777" w:rsidR="007C3B28" w:rsidRDefault="00BE255F" w:rsidP="001B1458">
      <w:pPr>
        <w:pStyle w:val="DraCorstandard"/>
      </w:pPr>
      <w:r w:rsidRPr="001B1458">
        <w:t>Nil opus erit demum pistorem nostrum foris cribrum</w:t>
      </w:r>
    </w:p>
    <w:p w14:paraId="5A332433" w14:textId="46BBFDBE" w:rsidR="007C3B28" w:rsidRDefault="00B92D43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Quaerere.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Quidum?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De cute mox cribrum nam fiet tuâ;</w:t>
      </w:r>
    </w:p>
    <w:p w14:paraId="6F09E5A5" w14:textId="27144A7E" w:rsidR="007C3B28" w:rsidRPr="00B80C19" w:rsidRDefault="00BE255F" w:rsidP="001B1458">
      <w:pPr>
        <w:pStyle w:val="DraCorstandard"/>
        <w:rPr>
          <w:rStyle w:val="DraCorpagebeginning"/>
        </w:rPr>
      </w:pPr>
      <w:r w:rsidRPr="00B80C19">
        <w:rPr>
          <w:rStyle w:val="DraCorpagebeginning"/>
        </w:rPr>
        <w:t>245</w:t>
      </w:r>
    </w:p>
    <w:p w14:paraId="668C9AF7" w14:textId="31E4BD4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 xml:space="preserve">Ita Hercle forabitur virgarum mordicibus.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>Ohe.</w:t>
      </w:r>
    </w:p>
    <w:p w14:paraId="1F6094F5" w14:textId="7C04218D" w:rsidR="007C3B28" w:rsidRDefault="00B92D43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Tacesis, nisi dentilegus fieri mauelis.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Etiam minas?</w:t>
      </w:r>
    </w:p>
    <w:p w14:paraId="30B875E5" w14:textId="77AF4D0A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Nam meus est ballista pugnus, cubitus catapulta </w:t>
      </w:r>
      <w:r w:rsidR="00D5506A">
        <w:t>’</w:t>
      </w:r>
      <w:r w:rsidR="00BE255F" w:rsidRPr="001B1458">
        <w:t>st mihi,</w:t>
      </w:r>
    </w:p>
    <w:p w14:paraId="35ECDEE6" w14:textId="0ECB1264" w:rsidR="007C3B28" w:rsidRDefault="00B92D43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Humerus aries.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 bellator strenue, stipendium</w:t>
      </w:r>
    </w:p>
    <w:p w14:paraId="57D9EA64" w14:textId="77777777" w:rsidR="007C3B28" w:rsidRDefault="00BE255F" w:rsidP="001B1458">
      <w:pPr>
        <w:pStyle w:val="DraCorstandard"/>
      </w:pPr>
      <w:r w:rsidRPr="001B1458">
        <w:t>Tibi in vlmis crescit, mox dabitur hoc vlmeum stipendium.</w:t>
      </w:r>
    </w:p>
    <w:p w14:paraId="0A557E33" w14:textId="76818DC8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 xml:space="preserve">Quid me tibi curatio est?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 xml:space="preserve">Iam nunc scies.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B92D43" w:rsidRPr="003056A6">
        <w:rPr>
          <w:rStyle w:val="DraCormarkversepart"/>
        </w:rPr>
        <w:t>@</w:t>
      </w:r>
      <w:r w:rsidR="00BE255F" w:rsidRPr="001B1458">
        <w:t>Iam nunc abi</w:t>
      </w:r>
    </w:p>
    <w:p w14:paraId="329B8A10" w14:textId="0BECEF8E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In maximam malam crucem.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Hancce tibi iam fabricas miser.</w:t>
      </w:r>
    </w:p>
    <w:p w14:paraId="39EB76C3" w14:textId="77777777" w:rsidR="007C3B28" w:rsidRDefault="00BE255F" w:rsidP="001B1458">
      <w:pPr>
        <w:pStyle w:val="DraCorstandard"/>
      </w:pPr>
      <w:r w:rsidRPr="001B1458">
        <w:t>Nam hac si pergis, fieri nequit quin modò sis occisissimus.</w:t>
      </w:r>
    </w:p>
    <w:p w14:paraId="131329A2" w14:textId="1CB6A6E4" w:rsidR="007C3B28" w:rsidRDefault="003D6624" w:rsidP="001B1458">
      <w:pPr>
        <w:pStyle w:val="DraCorstandard"/>
      </w:pPr>
      <w:r w:rsidRPr="003D6624">
        <w:rPr>
          <w:rStyle w:val="DraCorspeakerattribution"/>
        </w:rPr>
        <w:lastRenderedPageBreak/>
        <w:t>Pist.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Ego tibi istam sceleste linguam.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Mox, pater, pater.</w:t>
      </w:r>
    </w:p>
    <w:p w14:paraId="2EA620A4" w14:textId="30F7BC41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Tace, atque sequere Lyde me.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Illuc sis vide.</w:t>
      </w:r>
    </w:p>
    <w:p w14:paraId="29EA4AF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80</w:t>
      </w:r>
      <w:r w:rsidRPr="00D96DC6">
        <w:rPr>
          <w:rStyle w:val="DraCorlinenumber"/>
        </w:rPr>
        <w:t>)</w:t>
      </w:r>
      <w:r w:rsidR="00BE255F" w:rsidRPr="001B1458">
        <w:t xml:space="preserve"> Vt magna saepè ingenia in occulto latent!</w:t>
      </w:r>
    </w:p>
    <w:p w14:paraId="3324236A" w14:textId="51C5C7BC" w:rsidR="007C3B28" w:rsidRDefault="00BE255F" w:rsidP="001B1458">
      <w:pPr>
        <w:pStyle w:val="DraCorstandard"/>
      </w:pPr>
      <w:r w:rsidRPr="001B1458">
        <w:t>Hic adolescens quantus nunc Imperator est</w:t>
      </w:r>
      <w:r w:rsidR="006714EC">
        <w:t>!</w:t>
      </w:r>
    </w:p>
    <w:p w14:paraId="074BAC42" w14:textId="45C3E91F" w:rsidR="00B80C19" w:rsidRDefault="00B80C19" w:rsidP="00B80C19">
      <w:pPr>
        <w:pStyle w:val="DraCoradditions"/>
      </w:pPr>
      <w:r w:rsidRPr="006E1DE3">
        <w:t>/act=</w:t>
      </w:r>
      <w:r>
        <w:t>2</w:t>
      </w:r>
      <w:r w:rsidRPr="006E1DE3">
        <w:t>, scene=1/</w:t>
      </w:r>
    </w:p>
    <w:p w14:paraId="08AB091B" w14:textId="5496AAD2" w:rsidR="007C3B28" w:rsidRPr="00B80C19" w:rsidRDefault="00BE255F" w:rsidP="004A4BAE">
      <w:pPr>
        <w:pStyle w:val="DraCorhead"/>
      </w:pPr>
      <w:r w:rsidRPr="00B80C19">
        <w:t>ACTVS SECVNDI.</w:t>
      </w:r>
    </w:p>
    <w:p w14:paraId="3750D7E0" w14:textId="77777777" w:rsidR="007C3B28" w:rsidRPr="00B80C19" w:rsidRDefault="00BE255F" w:rsidP="004A4BAE">
      <w:pPr>
        <w:pStyle w:val="DraCorhead"/>
      </w:pPr>
      <w:r w:rsidRPr="00B80C19">
        <w:t>SCENA I.</w:t>
      </w:r>
    </w:p>
    <w:p w14:paraId="617E4663" w14:textId="153A2357" w:rsidR="007C3B28" w:rsidRPr="004A4BAE" w:rsidRDefault="00BE255F" w:rsidP="004A4BAE">
      <w:pPr>
        <w:rPr>
          <w:rStyle w:val="DraCorstagedirectionsetc"/>
        </w:rPr>
      </w:pPr>
      <w:r w:rsidRPr="004A4BAE">
        <w:rPr>
          <w:rStyle w:val="DraCorstagedirectionsetc"/>
        </w:rPr>
        <w:t>MNESILOCHVS.</w:t>
      </w:r>
      <w:r w:rsidR="004D2B04" w:rsidRPr="004A4BAE">
        <w:rPr>
          <w:rStyle w:val="DraCorstagedirectionsetc"/>
        </w:rPr>
        <w:t xml:space="preserve"> </w:t>
      </w:r>
      <w:r w:rsidRPr="004A4BAE">
        <w:rPr>
          <w:rStyle w:val="DraCorstagedirectionsetc"/>
        </w:rPr>
        <w:t>PISTOCLERVS.</w:t>
      </w:r>
    </w:p>
    <w:p w14:paraId="14C722CE" w14:textId="53F07422" w:rsidR="007C3B28" w:rsidRPr="004A4BAE" w:rsidRDefault="00BE255F" w:rsidP="004A4BAE">
      <w:pPr>
        <w:rPr>
          <w:rStyle w:val="DraCorstagedirectionsetc"/>
        </w:rPr>
      </w:pPr>
      <w:r w:rsidRPr="004A4BAE">
        <w:rPr>
          <w:rStyle w:val="DraCorstagedirectionsetc"/>
        </w:rPr>
        <w:t>SOSICLES.</w:t>
      </w:r>
      <w:r w:rsidR="004D2B04" w:rsidRPr="004A4BAE">
        <w:rPr>
          <w:rStyle w:val="DraCorstagedirectionsetc"/>
        </w:rPr>
        <w:t xml:space="preserve"> </w:t>
      </w:r>
      <w:r w:rsidRPr="004A4BAE">
        <w:rPr>
          <w:rStyle w:val="DraCorstagedirectionsetc"/>
        </w:rPr>
        <w:t>LYDUS.</w:t>
      </w:r>
    </w:p>
    <w:p w14:paraId="27344665" w14:textId="77777777" w:rsidR="007C3B28" w:rsidRPr="004A4BAE" w:rsidRDefault="00BE255F" w:rsidP="004A4BAE">
      <w:pPr>
        <w:rPr>
          <w:rStyle w:val="DraCorstagedirectionsetc"/>
        </w:rPr>
      </w:pPr>
      <w:r w:rsidRPr="004A4BAE">
        <w:rPr>
          <w:rStyle w:val="DraCorstagedirectionsetc"/>
        </w:rPr>
        <w:t>CLEOMACHVS.</w:t>
      </w:r>
    </w:p>
    <w:p w14:paraId="344A6224" w14:textId="7134C490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SEquere huc. </w:t>
      </w:r>
      <w:r w:rsidR="00AB5316" w:rsidRPr="00AB5316">
        <w:rPr>
          <w:rStyle w:val="DraCorspeakerattribution"/>
        </w:rPr>
        <w:t>Sosicl.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Quorsum</w:t>
      </w:r>
      <w:r w:rsidR="00934578">
        <w:t>?</w:t>
      </w:r>
      <w:r w:rsidR="00BE255F" w:rsidRPr="001B1458">
        <w:t xml:space="preserve"> </w:t>
      </w:r>
      <w:r w:rsidR="007F1DBE" w:rsidRPr="007F1DBE">
        <w:rPr>
          <w:rStyle w:val="DraCorspeakerattribution"/>
        </w:rPr>
        <w:t>Mnes.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Vt volupe tibi de me siet hodie.</w:t>
      </w:r>
    </w:p>
    <w:p w14:paraId="3BD6EBC7" w14:textId="708DCE17" w:rsidR="007C3B28" w:rsidRDefault="006E4EEF" w:rsidP="001B1458">
      <w:pPr>
        <w:pStyle w:val="DraCorstandard"/>
      </w:pPr>
      <w:r w:rsidRPr="006E4EEF">
        <w:rPr>
          <w:rStyle w:val="DraCorspeakerattribution"/>
        </w:rPr>
        <w:t>Cleom.</w:t>
      </w:r>
      <w:r w:rsidR="00BE255F" w:rsidRPr="001B1458">
        <w:t xml:space="preserve"> Quia iam adeò compleui me flore Liberi;</w:t>
      </w:r>
    </w:p>
    <w:p w14:paraId="3DEAA954" w14:textId="33779FE2" w:rsidR="007C3B28" w:rsidRPr="00513102" w:rsidRDefault="00BE255F" w:rsidP="00513102">
      <w:pPr>
        <w:rPr>
          <w:rStyle w:val="DraCorpagebeginning"/>
        </w:rPr>
      </w:pPr>
      <w:r w:rsidRPr="00513102">
        <w:rPr>
          <w:rStyle w:val="DraCorpagebeginning"/>
        </w:rPr>
        <w:t>246</w:t>
      </w:r>
    </w:p>
    <w:p w14:paraId="2DBF4CF0" w14:textId="77777777" w:rsidR="007C3B28" w:rsidRDefault="00BE255F" w:rsidP="001B1458">
      <w:pPr>
        <w:pStyle w:val="DraCorstandard"/>
      </w:pPr>
      <w:r w:rsidRPr="001B1458">
        <w:t>Iam liber, iam liberrimus, iam Libertas Dea.</w:t>
      </w:r>
    </w:p>
    <w:p w14:paraId="13528BE9" w14:textId="37E874DE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85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O lepidum solem hunc! ô diem lepidißimum!</w:t>
      </w:r>
    </w:p>
    <w:p w14:paraId="5F42B44B" w14:textId="77777777" w:rsidR="007C3B28" w:rsidRDefault="00BE255F" w:rsidP="001B1458">
      <w:pPr>
        <w:pStyle w:val="DraCorstandard"/>
      </w:pPr>
      <w:r w:rsidRPr="001B1458">
        <w:t>Quàm exosculari peruelim te sol lepidißime!</w:t>
      </w:r>
    </w:p>
    <w:p w14:paraId="5E553774" w14:textId="12252263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Quid facis adolescens? facito vt facias stultitiam sepelibilem.</w:t>
      </w:r>
    </w:p>
    <w:p w14:paraId="77953448" w14:textId="604B004D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Vbi tu es qui colere mores Maßilienses soles?</w:t>
      </w:r>
    </w:p>
    <w:p w14:paraId="4FD7ED1A" w14:textId="51320D0F" w:rsidR="007C3B28" w:rsidRDefault="00BE255F" w:rsidP="001B1458">
      <w:pPr>
        <w:pStyle w:val="DraCorstandard"/>
      </w:pPr>
      <w:r w:rsidRPr="001B1458">
        <w:t>H</w:t>
      </w:r>
      <w:r w:rsidR="003235CC">
        <w:t>î</w:t>
      </w:r>
      <w:r w:rsidRPr="001B1458">
        <w:t>c ad Massylos commigrasse noueris.</w:t>
      </w:r>
    </w:p>
    <w:p w14:paraId="5C2E417D" w14:textId="711FFDF5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90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F1DBE" w:rsidRPr="007F1DBE">
        <w:rPr>
          <w:rStyle w:val="DraCorspeakerattribution"/>
        </w:rPr>
        <w:t>Mnes.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Hui! hîc est Pistoclerus</w:t>
      </w:r>
      <w:r w:rsidR="003E0019">
        <w:t>!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Hui! hîc Charitum fraterculi</w:t>
      </w:r>
      <w:r w:rsidR="003E0019">
        <w:t>!</w:t>
      </w:r>
    </w:p>
    <w:p w14:paraId="2DB053C1" w14:textId="77777777" w:rsidR="007C3B28" w:rsidRDefault="00BE255F" w:rsidP="001B1458">
      <w:pPr>
        <w:pStyle w:val="DraCorstandard"/>
      </w:pPr>
      <w:r w:rsidRPr="001B1458">
        <w:t>Imus sorores inuisum vestras, Charitum ô fraterculi?</w:t>
      </w:r>
    </w:p>
    <w:p w14:paraId="26E99797" w14:textId="3DA9BAB6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Non patiar.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Laqueum si vis emere, en triobolum,</w:t>
      </w:r>
    </w:p>
    <w:p w14:paraId="6299C6E8" w14:textId="77777777" w:rsidR="007C3B28" w:rsidRDefault="00BE255F" w:rsidP="001B1458">
      <w:pPr>
        <w:pStyle w:val="DraCorstandard"/>
      </w:pPr>
      <w:r w:rsidRPr="001B1458">
        <w:t>Suspendas te licet. auarus non sum: pretium offero,</w:t>
      </w:r>
    </w:p>
    <w:p w14:paraId="3DAD1A08" w14:textId="77777777" w:rsidR="007C3B28" w:rsidRDefault="00BE255F" w:rsidP="001B1458">
      <w:pPr>
        <w:pStyle w:val="DraCorstandard"/>
      </w:pPr>
      <w:r w:rsidRPr="001B1458">
        <w:t>Operamque etiam meam, quò citiùs obstringas gulam.</w:t>
      </w:r>
    </w:p>
    <w:p w14:paraId="228F096D" w14:textId="6DE23F6E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95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O praeligatum pectus!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O statua veruecea!</w:t>
      </w:r>
    </w:p>
    <w:p w14:paraId="3849708A" w14:textId="22890057" w:rsidR="007C3B28" w:rsidRDefault="006E4EEF" w:rsidP="001B1458">
      <w:pPr>
        <w:pStyle w:val="DraCorstandard"/>
      </w:pPr>
      <w:r w:rsidRPr="006E4EEF">
        <w:rPr>
          <w:rStyle w:val="DraCorspeakerattribution"/>
        </w:rPr>
        <w:t>Cleom.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Eia, eia, Pistoclere, par pari lude.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Apagesis.</w:t>
      </w:r>
    </w:p>
    <w:p w14:paraId="67DA731D" w14:textId="678DE403" w:rsidR="007C3B28" w:rsidRDefault="003D6624" w:rsidP="001B1458">
      <w:pPr>
        <w:pStyle w:val="DraCorstandard"/>
      </w:pPr>
      <w:r w:rsidRPr="003D6624">
        <w:rPr>
          <w:rStyle w:val="DraCorspeakerattribution"/>
        </w:rPr>
        <w:lastRenderedPageBreak/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Non pares? </w:t>
      </w:r>
      <w:r w:rsidRPr="003D6624">
        <w:rPr>
          <w:rStyle w:val="DraCorspeakerattribution"/>
        </w:rPr>
        <w:t>Pist.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Non pendes?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Nec in mentem est tibi,</w:t>
      </w:r>
    </w:p>
    <w:p w14:paraId="1DA198FF" w14:textId="2EBA4D01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>Patrem tibi esse</w:t>
      </w:r>
      <w:r w:rsidR="00ED2C81">
        <w:t>?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Tibi ego, aut tu mihi seruus es?</w:t>
      </w:r>
    </w:p>
    <w:p w14:paraId="05C3346F" w14:textId="54413609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Sequere huc.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Quò recipis tè?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Ad praesepem meam.</w:t>
      </w:r>
    </w:p>
    <w:p w14:paraId="3E6CC6E8" w14:textId="21052F09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100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Vnde Liberi lepos iam nares afflat. </w:t>
      </w:r>
      <w:r w:rsidR="00836132" w:rsidRPr="00836132">
        <w:rPr>
          <w:rStyle w:val="DraCorspeakerattribution"/>
        </w:rPr>
        <w:t>Mnes.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Vt nasum sagax habes.</w:t>
      </w:r>
    </w:p>
    <w:p w14:paraId="1525B871" w14:textId="77777777" w:rsidR="007C3B28" w:rsidRDefault="00BE255F" w:rsidP="001B1458">
      <w:pPr>
        <w:pStyle w:val="DraCorstandard"/>
      </w:pPr>
      <w:r w:rsidRPr="001B1458">
        <w:t>Age huc, veteris vetusti te implebo gutture tenus.</w:t>
      </w:r>
    </w:p>
    <w:p w14:paraId="17355568" w14:textId="4225B3AC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Bono quo fruitur in vita homo, eo vero fruitur bono.</w:t>
      </w:r>
    </w:p>
    <w:p w14:paraId="2C49A6D6" w14:textId="77777777" w:rsidR="007C3B28" w:rsidRDefault="00BE255F" w:rsidP="001B1458">
      <w:pPr>
        <w:pStyle w:val="DraCorstandard"/>
      </w:pPr>
      <w:r w:rsidRPr="001B1458">
        <w:t>Mortis in arbitrio est reliquum: quale hoc sit, di viderint.</w:t>
      </w:r>
    </w:p>
    <w:p w14:paraId="24DA5940" w14:textId="0F3D6451" w:rsidR="007C3B28" w:rsidRDefault="00BE255F" w:rsidP="001B1458">
      <w:pPr>
        <w:pStyle w:val="DraCorstandard"/>
        <w:rPr>
          <w:rStyle w:val="DraCorpagebeginning"/>
        </w:rPr>
      </w:pPr>
      <w:r w:rsidRPr="00513102">
        <w:rPr>
          <w:rStyle w:val="DraCorpagebeginning"/>
        </w:rPr>
        <w:t>247</w:t>
      </w:r>
    </w:p>
    <w:p w14:paraId="6F19924B" w14:textId="35A2A68E" w:rsidR="00CF55E0" w:rsidRPr="00CF55E0" w:rsidRDefault="00CF55E0" w:rsidP="00CF55E0">
      <w:pPr>
        <w:pStyle w:val="DraCoradditions"/>
        <w:rPr>
          <w:rStyle w:val="DraCorpagebeginning"/>
          <w:color w:val="0099FF"/>
          <w:lang w:val="en-GB"/>
        </w:rPr>
      </w:pPr>
      <w:r w:rsidRPr="006E1DE3">
        <w:t>/act=</w:t>
      </w:r>
      <w:r>
        <w:t>2</w:t>
      </w:r>
      <w:r w:rsidRPr="006E1DE3">
        <w:t>, scene=</w:t>
      </w:r>
      <w:r>
        <w:t>2</w:t>
      </w:r>
      <w:r w:rsidRPr="006E1DE3">
        <w:t>/</w:t>
      </w:r>
    </w:p>
    <w:p w14:paraId="4F6785F1" w14:textId="77777777" w:rsidR="007C3B28" w:rsidRPr="00513102" w:rsidRDefault="00BE255F" w:rsidP="00ED12A5">
      <w:pPr>
        <w:pStyle w:val="DraCorhead"/>
      </w:pPr>
      <w:r w:rsidRPr="00513102">
        <w:t>SCENA II.</w:t>
      </w:r>
    </w:p>
    <w:p w14:paraId="4415D2D3" w14:textId="77777777" w:rsidR="007C3B28" w:rsidRPr="00ED12A5" w:rsidRDefault="00BE255F" w:rsidP="001B1458">
      <w:pPr>
        <w:pStyle w:val="DraCorstandard"/>
        <w:rPr>
          <w:rStyle w:val="DraCorstagedirectionsetc"/>
        </w:rPr>
      </w:pPr>
      <w:r w:rsidRPr="00ED12A5">
        <w:rPr>
          <w:rStyle w:val="DraCorstagedirectionsetc"/>
        </w:rPr>
        <w:t>LYDVS.</w:t>
      </w:r>
    </w:p>
    <w:p w14:paraId="51EFFCB4" w14:textId="77777777" w:rsidR="007C3B28" w:rsidRDefault="00BE255F" w:rsidP="001B1458">
      <w:pPr>
        <w:pStyle w:val="DraCorstandard"/>
      </w:pPr>
      <w:r w:rsidRPr="001B1458">
        <w:t>O barathrum, vbi tu es? vt ego te vsurpem lubens!</w:t>
      </w:r>
    </w:p>
    <w:p w14:paraId="6C298022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105</w:t>
      </w:r>
      <w:r w:rsidRPr="00D96DC6">
        <w:rPr>
          <w:rStyle w:val="DraCorlinenumber"/>
        </w:rPr>
        <w:t>)</w:t>
      </w:r>
      <w:r w:rsidR="00BE255F" w:rsidRPr="001B1458">
        <w:t xml:space="preserve"> Video nimio iam multo plusquam volueram,</w:t>
      </w:r>
    </w:p>
    <w:p w14:paraId="2D4C7483" w14:textId="77777777" w:rsidR="007C3B28" w:rsidRDefault="00BE255F" w:rsidP="001B1458">
      <w:pPr>
        <w:pStyle w:val="DraCorstandard"/>
      </w:pPr>
      <w:r w:rsidRPr="001B1458">
        <w:t>Vixisse nimio satius est, quàm viuere.</w:t>
      </w:r>
    </w:p>
    <w:p w14:paraId="5353591C" w14:textId="77777777" w:rsidR="007C3B28" w:rsidRDefault="00BE255F" w:rsidP="001B1458">
      <w:pPr>
        <w:pStyle w:val="DraCorstandard"/>
      </w:pPr>
      <w:r w:rsidRPr="001B1458">
        <w:t>Iam decollauit omne mihi consilium. Hei! hei.</w:t>
      </w:r>
    </w:p>
    <w:p w14:paraId="57B03948" w14:textId="77777777" w:rsidR="007C3B28" w:rsidRDefault="00BE255F" w:rsidP="001B1458">
      <w:pPr>
        <w:pStyle w:val="DraCorstandard"/>
      </w:pPr>
      <w:r w:rsidRPr="001B1458">
        <w:t>Vae illis virgis miseris, quae hodie in tergo morientur meo.</w:t>
      </w:r>
    </w:p>
    <w:p w14:paraId="7186881F" w14:textId="77777777" w:rsidR="007C3B28" w:rsidRDefault="00BE255F" w:rsidP="001B1458">
      <w:pPr>
        <w:pStyle w:val="DraCorstandard"/>
      </w:pPr>
      <w:r w:rsidRPr="001B1458">
        <w:t>Domum redeam? hero nuntiem? occisißimus siem</w:t>
      </w:r>
    </w:p>
    <w:p w14:paraId="7B7BC67F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110</w:t>
      </w:r>
      <w:r w:rsidRPr="00D96DC6">
        <w:rPr>
          <w:rStyle w:val="DraCorlinenumber"/>
        </w:rPr>
        <w:t>)</w:t>
      </w:r>
      <w:r w:rsidR="00BE255F" w:rsidRPr="001B1458">
        <w:t xml:space="preserve"> Mortalium omnium. Mox, cur non tecum eum?</w:t>
      </w:r>
    </w:p>
    <w:p w14:paraId="43387CBC" w14:textId="77777777" w:rsidR="007C3B28" w:rsidRDefault="00BE255F" w:rsidP="001B1458">
      <w:pPr>
        <w:pStyle w:val="DraCorstandard"/>
      </w:pPr>
      <w:r w:rsidRPr="001B1458">
        <w:t>Neuolt: tu fortior, vi decuit hoc agere facinus.</w:t>
      </w:r>
    </w:p>
    <w:p w14:paraId="0CE84FBB" w14:textId="77777777" w:rsidR="007C3B28" w:rsidRDefault="00BE255F" w:rsidP="001B1458">
      <w:pPr>
        <w:pStyle w:val="DraCorstandard"/>
      </w:pPr>
      <w:r w:rsidRPr="001B1458">
        <w:t>Ita Hercle tres validos ego iuuenes solus feram;</w:t>
      </w:r>
    </w:p>
    <w:p w14:paraId="18703CD4" w14:textId="77777777" w:rsidR="007C3B28" w:rsidRDefault="00BE255F" w:rsidP="001B1458">
      <w:pPr>
        <w:pStyle w:val="DraCorstandard"/>
      </w:pPr>
      <w:r w:rsidRPr="001B1458">
        <w:t>Et quartum istum sesquipede aqualiculo,</w:t>
      </w:r>
    </w:p>
    <w:p w14:paraId="68FD53D8" w14:textId="366453A0" w:rsidR="007C3B28" w:rsidRDefault="00BE255F" w:rsidP="001B1458">
      <w:pPr>
        <w:pStyle w:val="DraCorstandard"/>
      </w:pPr>
      <w:r w:rsidRPr="001B1458">
        <w:t>Qui solus mihi humeros pondere frangat suo:</w:t>
      </w:r>
    </w:p>
    <w:p w14:paraId="13BE02F8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115</w:t>
      </w:r>
      <w:r w:rsidRPr="00D96DC6">
        <w:rPr>
          <w:rStyle w:val="DraCorlinenumber"/>
        </w:rPr>
        <w:t>)</w:t>
      </w:r>
      <w:r w:rsidR="00BE255F" w:rsidRPr="001B1458">
        <w:t xml:space="preserve"> Domum redire tutum non est, nec tutum subsistere.</w:t>
      </w:r>
    </w:p>
    <w:p w14:paraId="28C02D53" w14:textId="77777777" w:rsidR="007C3B28" w:rsidRDefault="00BE255F" w:rsidP="001B1458">
      <w:pPr>
        <w:pStyle w:val="DraCorstandard"/>
      </w:pPr>
      <w:r w:rsidRPr="001B1458">
        <w:t>Hoc tamen est potius: huc concedam ad eos intus simul:</w:t>
      </w:r>
    </w:p>
    <w:p w14:paraId="256C11EF" w14:textId="77777777" w:rsidR="007C3B28" w:rsidRDefault="00BE255F" w:rsidP="001B1458">
      <w:pPr>
        <w:pStyle w:val="DraCorstandard"/>
      </w:pPr>
      <w:r w:rsidRPr="001B1458">
        <w:t>Prandebo, coenabo, tergeboque calices,</w:t>
      </w:r>
    </w:p>
    <w:p w14:paraId="0A269818" w14:textId="77777777" w:rsidR="007C3B28" w:rsidRDefault="00BE255F" w:rsidP="001B1458">
      <w:pPr>
        <w:pStyle w:val="DraCorstandard"/>
      </w:pPr>
      <w:r w:rsidRPr="001B1458">
        <w:t>Euerram patinas; certè Hercle vbi lautè mihi</w:t>
      </w:r>
    </w:p>
    <w:p w14:paraId="3B2BF40F" w14:textId="77777777" w:rsidR="007C3B28" w:rsidRDefault="00BE255F" w:rsidP="001B1458">
      <w:pPr>
        <w:pStyle w:val="DraCorstandard"/>
      </w:pPr>
      <w:r w:rsidRPr="001B1458">
        <w:lastRenderedPageBreak/>
        <w:t>De coena prouisum atque prandio, si quid humeris</w:t>
      </w:r>
    </w:p>
    <w:p w14:paraId="21441951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120</w:t>
      </w:r>
      <w:r w:rsidRPr="00D96DC6">
        <w:rPr>
          <w:rStyle w:val="DraCorlinenumber"/>
        </w:rPr>
        <w:t>)</w:t>
      </w:r>
      <w:r w:rsidR="00BE255F" w:rsidRPr="001B1458">
        <w:t xml:space="preserve"> Incumbat oneris, fortior ad ferendum ero,</w:t>
      </w:r>
    </w:p>
    <w:p w14:paraId="5061EEFA" w14:textId="77777777" w:rsidR="007C3B28" w:rsidRDefault="00BE255F" w:rsidP="001B1458">
      <w:pPr>
        <w:pStyle w:val="DraCorstandard"/>
      </w:pPr>
      <w:r w:rsidRPr="001B1458">
        <w:t>Quàm si ieiunus vlmos ferre cogar integras.</w:t>
      </w:r>
    </w:p>
    <w:p w14:paraId="2B2313F5" w14:textId="53B39D1B" w:rsidR="006661B7" w:rsidRDefault="006661B7" w:rsidP="006661B7">
      <w:pPr>
        <w:pStyle w:val="DraCoradditions"/>
      </w:pPr>
      <w:r w:rsidRPr="006E1DE3">
        <w:t>/act=</w:t>
      </w:r>
      <w:r>
        <w:t>2</w:t>
      </w:r>
      <w:r w:rsidRPr="006E1DE3">
        <w:t>, scene=</w:t>
      </w:r>
      <w:r>
        <w:t>3</w:t>
      </w:r>
      <w:r w:rsidRPr="006E1DE3">
        <w:t>/</w:t>
      </w:r>
    </w:p>
    <w:p w14:paraId="43CD3CAB" w14:textId="7B955677" w:rsidR="007C3B28" w:rsidRPr="006661B7" w:rsidRDefault="00BE255F" w:rsidP="006661B7">
      <w:pPr>
        <w:pStyle w:val="DraCorhead"/>
      </w:pPr>
      <w:r w:rsidRPr="006661B7">
        <w:t>SCENA III.</w:t>
      </w:r>
    </w:p>
    <w:p w14:paraId="4ACFBEEB" w14:textId="0F3EDF2E" w:rsidR="007C3B28" w:rsidRPr="006661B7" w:rsidRDefault="00BE255F" w:rsidP="001B1458">
      <w:pPr>
        <w:pStyle w:val="DraCorstandard"/>
        <w:rPr>
          <w:rStyle w:val="DraCorstagedirectionsetc"/>
        </w:rPr>
      </w:pPr>
      <w:r w:rsidRPr="006661B7">
        <w:rPr>
          <w:rStyle w:val="DraCorstagedirectionsetc"/>
        </w:rPr>
        <w:t>DAVVS.</w:t>
      </w:r>
    </w:p>
    <w:p w14:paraId="594EC548" w14:textId="2C9F0235" w:rsidR="007C3B28" w:rsidRPr="006661B7" w:rsidRDefault="00BE255F" w:rsidP="001B1458">
      <w:pPr>
        <w:pStyle w:val="DraCorstandard"/>
        <w:rPr>
          <w:rStyle w:val="DraCorstagedirectionsetc"/>
        </w:rPr>
      </w:pPr>
      <w:r w:rsidRPr="006661B7">
        <w:rPr>
          <w:rStyle w:val="DraCorstagedirectionsetc"/>
        </w:rPr>
        <w:t>LYDVS.</w:t>
      </w:r>
    </w:p>
    <w:p w14:paraId="3A49FE03" w14:textId="77777777" w:rsidR="007C3B28" w:rsidRDefault="00BE255F" w:rsidP="001B1458">
      <w:pPr>
        <w:pStyle w:val="DraCorstandard"/>
      </w:pPr>
      <w:r w:rsidRPr="001B1458">
        <w:t>Durum Hercle negotium est homini seruo, neque</w:t>
      </w:r>
    </w:p>
    <w:p w14:paraId="4C39A52C" w14:textId="77777777" w:rsidR="007C3B28" w:rsidRDefault="00BE255F" w:rsidP="001B1458">
      <w:pPr>
        <w:pStyle w:val="DraCorstandard"/>
      </w:pPr>
      <w:r w:rsidRPr="001B1458">
        <w:t>Vnquam caret negotio, etiam dum, caret.</w:t>
      </w:r>
    </w:p>
    <w:p w14:paraId="4AAA09CB" w14:textId="0E93A3BA" w:rsidR="007C3B28" w:rsidRPr="002D73C3" w:rsidRDefault="00BE255F" w:rsidP="001B1458">
      <w:pPr>
        <w:pStyle w:val="DraCorstandard"/>
        <w:rPr>
          <w:rStyle w:val="DraCorpagebeginning"/>
        </w:rPr>
      </w:pPr>
      <w:r w:rsidRPr="002D73C3">
        <w:rPr>
          <w:rStyle w:val="DraCorpagebeginning"/>
        </w:rPr>
        <w:t>248</w:t>
      </w:r>
    </w:p>
    <w:p w14:paraId="47EB8F62" w14:textId="77777777" w:rsidR="007C3B28" w:rsidRDefault="00BE255F" w:rsidP="001B1458">
      <w:pPr>
        <w:pStyle w:val="DraCorstandard"/>
      </w:pPr>
      <w:r w:rsidRPr="001B1458">
        <w:t>De pistrino vix redij lassus oppidò,</w:t>
      </w:r>
    </w:p>
    <w:p w14:paraId="1E67B0CA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125</w:t>
      </w:r>
      <w:r w:rsidRPr="00D96DC6">
        <w:rPr>
          <w:rStyle w:val="DraCorlinenumber"/>
        </w:rPr>
        <w:t>)</w:t>
      </w:r>
      <w:r w:rsidR="00BE255F" w:rsidRPr="001B1458">
        <w:t xml:space="preserve"> Genus inter versatus ferratile, vlmorum procus</w:t>
      </w:r>
    </w:p>
    <w:p w14:paraId="1B769D9B" w14:textId="77777777" w:rsidR="007C3B28" w:rsidRDefault="00BE255F" w:rsidP="001B1458">
      <w:pPr>
        <w:pStyle w:val="DraCorstandard"/>
      </w:pPr>
      <w:r w:rsidRPr="001B1458">
        <w:t>lubet ire me senex omnia per compita,</w:t>
      </w:r>
    </w:p>
    <w:p w14:paraId="16109969" w14:textId="77777777" w:rsidR="007C3B28" w:rsidRDefault="00BE255F" w:rsidP="001B1458">
      <w:pPr>
        <w:pStyle w:val="DraCorstandard"/>
      </w:pPr>
      <w:r w:rsidRPr="001B1458">
        <w:t>Et conspicillo clauculùm Lydum assequi,</w:t>
      </w:r>
    </w:p>
    <w:p w14:paraId="6C232910" w14:textId="77777777" w:rsidR="007C3B28" w:rsidRDefault="00BE255F" w:rsidP="001B1458">
      <w:pPr>
        <w:pStyle w:val="DraCorstandard"/>
      </w:pPr>
      <w:r w:rsidRPr="001B1458">
        <w:t>Videre quid agat, obseruare sedulò,</w:t>
      </w:r>
    </w:p>
    <w:p w14:paraId="2B95B69E" w14:textId="77777777" w:rsidR="007C3B28" w:rsidRDefault="00BE255F" w:rsidP="001B1458">
      <w:pPr>
        <w:pStyle w:val="DraCorstandard"/>
      </w:pPr>
      <w:r w:rsidRPr="001B1458">
        <w:t>Lydum, inquam, cui gnatum concredidit suum,</w:t>
      </w:r>
    </w:p>
    <w:p w14:paraId="6A55291A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130</w:t>
      </w:r>
      <w:r w:rsidRPr="00D96DC6">
        <w:rPr>
          <w:rStyle w:val="DraCorlinenumber"/>
        </w:rPr>
        <w:t>)</w:t>
      </w:r>
      <w:r w:rsidR="00BE255F" w:rsidRPr="001B1458">
        <w:t xml:space="preserve"> Ouem lupo. Nisi Hercle me indoles latet</w:t>
      </w:r>
    </w:p>
    <w:p w14:paraId="6247180F" w14:textId="77777777" w:rsidR="007C3B28" w:rsidRDefault="00BE255F" w:rsidP="001B1458">
      <w:pPr>
        <w:pStyle w:val="DraCorstandard"/>
      </w:pPr>
      <w:r w:rsidRPr="001B1458">
        <w:t>Huius mastigiae, hodie illic comoedias aget,</w:t>
      </w:r>
    </w:p>
    <w:p w14:paraId="3B977845" w14:textId="77777777" w:rsidR="007C3B28" w:rsidRDefault="00BE255F" w:rsidP="001B1458">
      <w:pPr>
        <w:pStyle w:val="DraCorstandard"/>
      </w:pPr>
      <w:r w:rsidRPr="001B1458">
        <w:t>Et ludum faciet herum nostrum. frustra est, eum</w:t>
      </w:r>
    </w:p>
    <w:p w14:paraId="0AA88DCA" w14:textId="77777777" w:rsidR="007C3B28" w:rsidRDefault="00BE255F" w:rsidP="001B1458">
      <w:pPr>
        <w:pStyle w:val="DraCorstandard"/>
      </w:pPr>
      <w:r w:rsidRPr="001B1458">
        <w:t>Frugi esse qui putat, quia frugi verba perduit;</w:t>
      </w:r>
    </w:p>
    <w:p w14:paraId="5F42917A" w14:textId="77777777" w:rsidR="007C3B28" w:rsidRDefault="00BE255F" w:rsidP="001B1458">
      <w:pPr>
        <w:pStyle w:val="DraCorstandard"/>
      </w:pPr>
      <w:r w:rsidRPr="001B1458">
        <w:t>Facetum victum amat aequè ac herilis filius.</w:t>
      </w:r>
    </w:p>
    <w:p w14:paraId="34AADEF6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135</w:t>
      </w:r>
      <w:r w:rsidRPr="00D96DC6">
        <w:rPr>
          <w:rStyle w:val="DraCorlinenumber"/>
        </w:rPr>
        <w:t>)</w:t>
      </w:r>
      <w:r w:rsidR="00BE255F" w:rsidRPr="001B1458">
        <w:t xml:space="preserve"> Nimiumque nequiter dißimulat alliato viuere,</w:t>
      </w:r>
    </w:p>
    <w:p w14:paraId="00650008" w14:textId="77777777" w:rsidR="007C3B28" w:rsidRDefault="00BE255F" w:rsidP="001B1458">
      <w:pPr>
        <w:pStyle w:val="DraCorstandard"/>
      </w:pPr>
      <w:r w:rsidRPr="001B1458">
        <w:t>Dum clanculùm expilat herilem trifur penum.</w:t>
      </w:r>
    </w:p>
    <w:p w14:paraId="6034484A" w14:textId="77777777" w:rsidR="007C3B28" w:rsidRDefault="00BE255F" w:rsidP="001B1458">
      <w:pPr>
        <w:pStyle w:val="DraCorstandard"/>
      </w:pPr>
      <w:r w:rsidRPr="001B1458">
        <w:t>Et eccum, quo ornatu prodit conspicuus huc foras,</w:t>
      </w:r>
    </w:p>
    <w:p w14:paraId="5DEB1DA2" w14:textId="77777777" w:rsidR="007C3B28" w:rsidRDefault="00BE255F" w:rsidP="001B1458">
      <w:pPr>
        <w:pStyle w:val="DraCorstandard"/>
      </w:pPr>
      <w:r w:rsidRPr="001B1458">
        <w:t>Certum est hominem contrà alloqui.</w:t>
      </w:r>
    </w:p>
    <w:p w14:paraId="6FB1799C" w14:textId="52BB7FA0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Qui me sapere nimio censui plus quam Thalem,</w:t>
      </w:r>
    </w:p>
    <w:p w14:paraId="58B1F967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lastRenderedPageBreak/>
        <w:t>(</w:t>
      </w:r>
      <w:r w:rsidR="00BE255F" w:rsidRPr="00D96DC6">
        <w:rPr>
          <w:rStyle w:val="DraCorlinenumber"/>
        </w:rPr>
        <w:t>140</w:t>
      </w:r>
      <w:r w:rsidRPr="00D96DC6">
        <w:rPr>
          <w:rStyle w:val="DraCorlinenumber"/>
        </w:rPr>
        <w:t>)</w:t>
      </w:r>
      <w:r w:rsidR="00BE255F" w:rsidRPr="001B1458">
        <w:t xml:space="preserve"> Stultior Hercle fui barbaro Potitio,</w:t>
      </w:r>
    </w:p>
    <w:p w14:paraId="793A3F53" w14:textId="77777777" w:rsidR="007C3B28" w:rsidRDefault="00BE255F" w:rsidP="001B1458">
      <w:pPr>
        <w:pStyle w:val="DraCorstandard"/>
      </w:pPr>
      <w:r w:rsidRPr="001B1458">
        <w:t>Iniquus oppidò fui: fuisse poenitet,</w:t>
      </w:r>
    </w:p>
    <w:p w14:paraId="67201F4B" w14:textId="77777777" w:rsidR="007C3B28" w:rsidRDefault="00BE255F" w:rsidP="001B1458">
      <w:pPr>
        <w:pStyle w:val="DraCorstandard"/>
      </w:pPr>
      <w:r w:rsidRPr="001B1458">
        <w:t>Quando hunc adolescentem bono prohibui suo frui.</w:t>
      </w:r>
    </w:p>
    <w:p w14:paraId="5960CC9E" w14:textId="77777777" w:rsidR="007C3B28" w:rsidRDefault="00BE255F" w:rsidP="001B1458">
      <w:pPr>
        <w:pStyle w:val="DraCorstandard"/>
      </w:pPr>
      <w:r w:rsidRPr="001B1458">
        <w:t>Bonum Hercle est, expertus loquor, bonum. optimum</w:t>
      </w:r>
    </w:p>
    <w:p w14:paraId="3A4C14FB" w14:textId="77777777" w:rsidR="007C3B28" w:rsidRDefault="00BE255F" w:rsidP="001B1458">
      <w:pPr>
        <w:pStyle w:val="DraCorstandard"/>
      </w:pPr>
      <w:r w:rsidRPr="001B1458">
        <w:t>Edere, bibere, pergraecarier. Ita me amet</w:t>
      </w:r>
    </w:p>
    <w:p w14:paraId="552836E3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145</w:t>
      </w:r>
      <w:r w:rsidRPr="00D96DC6">
        <w:rPr>
          <w:rStyle w:val="DraCorlinenumber"/>
        </w:rPr>
        <w:t>)</w:t>
      </w:r>
      <w:r w:rsidR="00BE255F" w:rsidRPr="001B1458">
        <w:t xml:space="preserve"> Sancta saturitas, nisi hoc malim quam nectar Iupiteris.</w:t>
      </w:r>
    </w:p>
    <w:p w14:paraId="4849B993" w14:textId="77777777" w:rsidR="007C3B28" w:rsidRDefault="00BE255F" w:rsidP="001B1458">
      <w:pPr>
        <w:pStyle w:val="DraCorstandard"/>
      </w:pPr>
      <w:r w:rsidRPr="001B1458">
        <w:t>Nam, id quale nectar sit, equidem haud scio,</w:t>
      </w:r>
    </w:p>
    <w:p w14:paraId="5AB6302A" w14:textId="77777777" w:rsidR="007C3B28" w:rsidRDefault="00BE255F" w:rsidP="001B1458">
      <w:pPr>
        <w:pStyle w:val="DraCorstandard"/>
      </w:pPr>
      <w:r w:rsidRPr="001B1458">
        <w:t>Dum mulso plenum cantharum habeo, habere hunc me plenum scio:</w:t>
      </w:r>
    </w:p>
    <w:p w14:paraId="526098DE" w14:textId="77777777" w:rsidR="007C3B28" w:rsidRDefault="00BE255F" w:rsidP="001B1458">
      <w:pPr>
        <w:pStyle w:val="DraCorstandard"/>
      </w:pPr>
      <w:r w:rsidRPr="001B1458">
        <w:t>Atque hoc ventriculus testatur modò obesulus,</w:t>
      </w:r>
    </w:p>
    <w:p w14:paraId="38CB71F0" w14:textId="77777777" w:rsidR="007C3B28" w:rsidRDefault="00BE255F" w:rsidP="001B1458">
      <w:pPr>
        <w:pStyle w:val="DraCorstandard"/>
      </w:pPr>
      <w:r w:rsidRPr="001B1458">
        <w:t>Qui plenus antè inanijs fuit &amp; araneis.</w:t>
      </w:r>
    </w:p>
    <w:p w14:paraId="5223F94B" w14:textId="17BA696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150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At ventriculus ille tuus si iam ventriloquus foret,</w:t>
      </w:r>
    </w:p>
    <w:p w14:paraId="5D2DD88E" w14:textId="77777777" w:rsidR="007C3B28" w:rsidRDefault="00BE255F" w:rsidP="001B1458">
      <w:pPr>
        <w:pStyle w:val="DraCorstandard"/>
      </w:pPr>
      <w:r w:rsidRPr="001B1458">
        <w:t>Malorum quae imminent gnarus, non tam improbè</w:t>
      </w:r>
    </w:p>
    <w:p w14:paraId="33AE5BF0" w14:textId="599993FC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Tuo consuleret tergo.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Hui! monstrum Hercle:</w:t>
      </w:r>
    </w:p>
    <w:p w14:paraId="6DA7B56B" w14:textId="172E8980" w:rsidR="007C3B28" w:rsidRPr="002D73C3" w:rsidRDefault="00BE255F" w:rsidP="001B1458">
      <w:pPr>
        <w:pStyle w:val="DraCorstandard"/>
        <w:rPr>
          <w:rStyle w:val="DraCorpagebeginning"/>
        </w:rPr>
      </w:pPr>
      <w:r w:rsidRPr="002D73C3">
        <w:rPr>
          <w:rStyle w:val="DraCorpagebeginning"/>
        </w:rPr>
        <w:t>249</w:t>
      </w:r>
    </w:p>
    <w:p w14:paraId="366E619A" w14:textId="77777777" w:rsidR="007C3B28" w:rsidRDefault="00BE255F" w:rsidP="001B1458">
      <w:pPr>
        <w:pStyle w:val="DraCorstandard"/>
      </w:pPr>
      <w:r w:rsidRPr="001B1458">
        <w:t>Geminus ego sum factus, reor, gemina mihi parent omnia.</w:t>
      </w:r>
    </w:p>
    <w:p w14:paraId="6337AF03" w14:textId="3DB8DB4C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Nempe hoc est, geminae tibi virgae domi, gemina sunt vincula,</w:t>
      </w:r>
    </w:p>
    <w:p w14:paraId="7F2C7D1E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155</w:t>
      </w:r>
      <w:r w:rsidRPr="00D96DC6">
        <w:rPr>
          <w:rStyle w:val="DraCorlinenumber"/>
        </w:rPr>
        <w:t>)</w:t>
      </w:r>
      <w:r w:rsidR="00BE255F" w:rsidRPr="001B1458">
        <w:t xml:space="preserve"> Geminum pistrinum, geminumque &amp; ergastulum,</w:t>
      </w:r>
    </w:p>
    <w:p w14:paraId="7CF8F093" w14:textId="77777777" w:rsidR="007C3B28" w:rsidRDefault="00BE255F" w:rsidP="001B1458">
      <w:pPr>
        <w:pStyle w:val="DraCorstandard"/>
      </w:pPr>
      <w:r w:rsidRPr="001B1458">
        <w:t>Trabs gemina, ex quâ crux vna mox fiet tibi,</w:t>
      </w:r>
    </w:p>
    <w:p w14:paraId="1F9DC8E3" w14:textId="77777777" w:rsidR="007C3B28" w:rsidRDefault="00BE255F" w:rsidP="001B1458">
      <w:pPr>
        <w:pStyle w:val="DraCorstandard"/>
      </w:pPr>
      <w:r w:rsidRPr="001B1458">
        <w:t>In quâ tu non geminus, sed simplex pendeas.</w:t>
      </w:r>
    </w:p>
    <w:p w14:paraId="741C585B" w14:textId="55135F03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Matheseos peritus subitò quos deformo circulos?</w:t>
      </w:r>
    </w:p>
    <w:p w14:paraId="245522DE" w14:textId="77777777" w:rsidR="007C3B28" w:rsidRDefault="00BE255F" w:rsidP="001B1458">
      <w:pPr>
        <w:pStyle w:val="DraCorstandard"/>
      </w:pPr>
      <w:r w:rsidRPr="001B1458">
        <w:t>Non Hercle magno constitit mathesis haec mihi;</w:t>
      </w:r>
    </w:p>
    <w:p w14:paraId="0CBFE4B7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160</w:t>
      </w:r>
      <w:r w:rsidRPr="00D96DC6">
        <w:rPr>
          <w:rStyle w:val="DraCorlinenumber"/>
        </w:rPr>
        <w:t>)</w:t>
      </w:r>
      <w:r w:rsidR="00BE255F" w:rsidRPr="001B1458">
        <w:t xml:space="preserve"> Tales adire peruelim scholas quotidie.</w:t>
      </w:r>
    </w:p>
    <w:p w14:paraId="3676DA06" w14:textId="60B90A5A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Alios ego mathematicos auguror breui adfore,</w:t>
      </w:r>
    </w:p>
    <w:p w14:paraId="1F68572B" w14:textId="77777777" w:rsidR="007C3B28" w:rsidRDefault="00BE255F" w:rsidP="001B1458">
      <w:pPr>
        <w:pStyle w:val="DraCorstandard"/>
      </w:pPr>
      <w:r w:rsidRPr="001B1458">
        <w:t>Qui lineas in cute tuâ, rubricâ depingant tuâ.</w:t>
      </w:r>
    </w:p>
    <w:p w14:paraId="6287D24E" w14:textId="77777777" w:rsidR="007C3B28" w:rsidRDefault="00BE255F" w:rsidP="001B1458">
      <w:pPr>
        <w:pStyle w:val="DraCorstandard"/>
      </w:pPr>
      <w:r w:rsidRPr="001B1458">
        <w:t>Si cui homini paratum in orbe malum, id tibi paratißimum est.</w:t>
      </w:r>
    </w:p>
    <w:p w14:paraId="69BFCD1E" w14:textId="69E7C49D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Quis hic aridus est pumex? </w:t>
      </w: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Non omnes merum</w:t>
      </w:r>
    </w:p>
    <w:p w14:paraId="1B7C4E8C" w14:textId="614E6DA0" w:rsidR="007C3B28" w:rsidRDefault="00DE740E" w:rsidP="001B1458">
      <w:pPr>
        <w:pStyle w:val="DraCorstandard"/>
      </w:pPr>
      <w:r w:rsidRPr="00D96DC6">
        <w:rPr>
          <w:rStyle w:val="DraCorlinenumber"/>
        </w:rPr>
        <w:lastRenderedPageBreak/>
        <w:t>(</w:t>
      </w:r>
      <w:r w:rsidR="00BE255F" w:rsidRPr="00D96DC6">
        <w:rPr>
          <w:rStyle w:val="DraCorlinenumber"/>
        </w:rPr>
        <w:t>165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Olere possunt Lyde.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Quid loquere frutex?</w:t>
      </w:r>
    </w:p>
    <w:p w14:paraId="02E322B6" w14:textId="4B045530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Fruticem ego me malim, quàm Lydum hodie.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Quianam? </w:t>
      </w: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Scies,</w:t>
      </w:r>
    </w:p>
    <w:p w14:paraId="39178B04" w14:textId="77777777" w:rsidR="007C3B28" w:rsidRDefault="00BE255F" w:rsidP="001B1458">
      <w:pPr>
        <w:pStyle w:val="DraCorstandard"/>
      </w:pPr>
      <w:r w:rsidRPr="001B1458">
        <w:t>Quando in catastâ pendebis mox noctem perpetem.</w:t>
      </w:r>
    </w:p>
    <w:p w14:paraId="5728246D" w14:textId="4361866C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Quid tum? Tum dedolabunt latera validi sex viri,</w:t>
      </w:r>
    </w:p>
    <w:p w14:paraId="39F1AD05" w14:textId="7034856F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Et te refingent denuò.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Ostreato tergore</w:t>
      </w:r>
    </w:p>
    <w:p w14:paraId="712415C3" w14:textId="529FEA26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170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Facient superbum.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Ita arbitror.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Placet, Hercule,</w:t>
      </w:r>
    </w:p>
    <w:p w14:paraId="60C21466" w14:textId="3730C07A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Tuum hoc augurium, Daue. </w:t>
      </w:r>
      <w:r w:rsidR="00522AAC" w:rsidRPr="00522AAC">
        <w:rPr>
          <w:rStyle w:val="DraCorspeakerattribution"/>
        </w:rPr>
        <w:t>Da.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Inde ad molam alligabere,</w:t>
      </w:r>
    </w:p>
    <w:p w14:paraId="53CC14FC" w14:textId="77777777" w:rsidR="007C3B28" w:rsidRDefault="00BE255F" w:rsidP="001B1458">
      <w:pPr>
        <w:pStyle w:val="DraCorstandard"/>
      </w:pPr>
      <w:r w:rsidRPr="001B1458">
        <w:t>Nec inde exibis donec vita vitalis tibi.</w:t>
      </w:r>
    </w:p>
    <w:p w14:paraId="633F33F4" w14:textId="03D3B9D4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Bellè. hoc hereditarium est mihi domicilium:</w:t>
      </w:r>
    </w:p>
    <w:p w14:paraId="74D564B0" w14:textId="77777777" w:rsidR="007C3B28" w:rsidRDefault="00BE255F" w:rsidP="001B1458">
      <w:pPr>
        <w:pStyle w:val="DraCorstandard"/>
      </w:pPr>
      <w:r w:rsidRPr="001B1458">
        <w:t>Mei hinc maiores nobilitatis habent originem.</w:t>
      </w:r>
    </w:p>
    <w:p w14:paraId="31CC0897" w14:textId="24DFEE50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175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522AAC" w:rsidRPr="00522AAC">
        <w:rPr>
          <w:rStyle w:val="DraCorspeakerattribution"/>
        </w:rPr>
        <w:t>Da.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Dein scis quò? </w:t>
      </w:r>
      <w:r w:rsidR="00522AAC" w:rsidRPr="00522AAC">
        <w:rPr>
          <w:rStyle w:val="DraCorspeakerattribution"/>
        </w:rPr>
        <w:t>Ly.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Ad crucem reor: hanc olim mihi</w:t>
      </w:r>
    </w:p>
    <w:p w14:paraId="633E134A" w14:textId="004C0AE9" w:rsidR="007C3B28" w:rsidRDefault="00BE255F" w:rsidP="001B1458">
      <w:pPr>
        <w:pStyle w:val="DraCorstandard"/>
      </w:pPr>
      <w:r w:rsidRPr="001B1458">
        <w:t>Despondi, huiusque immoriar perlibens amplexibus.</w:t>
      </w:r>
    </w:p>
    <w:p w14:paraId="6D6F83AE" w14:textId="4D16E737" w:rsidR="007C3B28" w:rsidRPr="002D73C3" w:rsidRDefault="00BE255F" w:rsidP="001B1458">
      <w:pPr>
        <w:pStyle w:val="DraCorstandard"/>
        <w:rPr>
          <w:rStyle w:val="DraCorpagebeginning"/>
        </w:rPr>
      </w:pPr>
      <w:r w:rsidRPr="002D73C3">
        <w:rPr>
          <w:rStyle w:val="DraCorpagebeginning"/>
        </w:rPr>
        <w:t>250</w:t>
      </w:r>
    </w:p>
    <w:p w14:paraId="3D944DD0" w14:textId="6003EB85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Quàm confidenter loquitur carnifex</w:t>
      </w:r>
      <w:r w:rsidR="00F2263B">
        <w:t>!</w:t>
      </w:r>
      <w:r w:rsidR="00BE255F" w:rsidRPr="001B1458">
        <w:t xml:space="preserve">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Ita fieri solet,</w:t>
      </w:r>
    </w:p>
    <w:p w14:paraId="48E2CC77" w14:textId="77777777" w:rsidR="007C3B28" w:rsidRDefault="00BE255F" w:rsidP="001B1458">
      <w:pPr>
        <w:pStyle w:val="DraCorstandard"/>
      </w:pPr>
      <w:r w:rsidRPr="001B1458">
        <w:t>Nullius quando criminis animus sibi consciu’ st.</w:t>
      </w:r>
    </w:p>
    <w:p w14:paraId="621100E2" w14:textId="5A15BC2D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Os ferreum!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Cauesis malum Daue. </w:t>
      </w: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Etiam minas?</w:t>
      </w:r>
    </w:p>
    <w:p w14:paraId="76FCE699" w14:textId="76C01DF2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180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Ego te exanimalem faxo, si quid amplius,</w:t>
      </w:r>
    </w:p>
    <w:p w14:paraId="08A7E110" w14:textId="66AFBF50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Atque exheredem vitae tuae.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Ohe verbero!</w:t>
      </w:r>
    </w:p>
    <w:p w14:paraId="4A9DF663" w14:textId="18864853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Equidem. </w:t>
      </w: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Quid me tibi tactio est</w:t>
      </w:r>
      <w:r w:rsidR="00662D36">
        <w:t>?</w:t>
      </w:r>
    </w:p>
    <w:p w14:paraId="52116464" w14:textId="3C60DE66" w:rsidR="007C3B28" w:rsidRDefault="00522AAC" w:rsidP="001B1458">
      <w:pPr>
        <w:pStyle w:val="DraCorstandard"/>
      </w:pPr>
      <w:r w:rsidRPr="00522AAC">
        <w:rPr>
          <w:rStyle w:val="DraCorspeakerattribution"/>
        </w:rPr>
        <w:t>Ly.</w:t>
      </w:r>
      <w:r w:rsidR="00BE255F" w:rsidRPr="001B1458">
        <w:t xml:space="preserve"> Quid tibi malum me, aut quid ego agam curatio’st</w:t>
      </w:r>
      <w:r w:rsidR="00A44DA7">
        <w:t>?</w:t>
      </w:r>
    </w:p>
    <w:p w14:paraId="79585AD0" w14:textId="33D5070A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Heri auspicijs huc legatus veni de filio.</w:t>
      </w:r>
    </w:p>
    <w:p w14:paraId="310F1540" w14:textId="1D0A6D5B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185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Dic illum esse.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Hoc Hercle scibam.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Quid igitur rogas?</w:t>
      </w:r>
    </w:p>
    <w:p w14:paraId="19C0293F" w14:textId="2F98377A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Vbi siet nisi senex sciat, tu mox scies senex vbi siet.</w:t>
      </w:r>
    </w:p>
    <w:p w14:paraId="68B7258D" w14:textId="3177F16A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Dic illum esse benè, vbi benè est illi. </w:t>
      </w: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Eho.</w:t>
      </w:r>
    </w:p>
    <w:p w14:paraId="0C2523B6" w14:textId="68E26BA7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Id tuus ille probat ornatus.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Lydum decet:</w:t>
      </w:r>
    </w:p>
    <w:p w14:paraId="77F210A6" w14:textId="77777777" w:rsidR="007C3B28" w:rsidRDefault="00BE255F" w:rsidP="001B1458">
      <w:pPr>
        <w:pStyle w:val="DraCorstandard"/>
      </w:pPr>
      <w:r w:rsidRPr="001B1458">
        <w:t>Decet nos pergraecarier, sed te bubulcitarier.</w:t>
      </w:r>
    </w:p>
    <w:p w14:paraId="66BFA27A" w14:textId="7179F248" w:rsidR="007C3B28" w:rsidRDefault="00DE740E" w:rsidP="001B1458">
      <w:pPr>
        <w:pStyle w:val="DraCorstandard"/>
      </w:pPr>
      <w:r w:rsidRPr="00D96DC6">
        <w:rPr>
          <w:rStyle w:val="DraCorlinenumber"/>
        </w:rPr>
        <w:lastRenderedPageBreak/>
        <w:t>(</w:t>
      </w:r>
      <w:r w:rsidR="00BE255F" w:rsidRPr="00D96DC6">
        <w:rPr>
          <w:rStyle w:val="DraCorlinenumber"/>
        </w:rPr>
        <w:t>190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Dices vbi siet?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Ibi est Lydi pugnus in malis tuis.</w:t>
      </w:r>
    </w:p>
    <w:p w14:paraId="1B58CD3B" w14:textId="25A047B9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Verùm suo malo.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Mentiris furcifer,</w:t>
      </w:r>
    </w:p>
    <w:p w14:paraId="2114E1DC" w14:textId="77777777" w:rsidR="007C3B28" w:rsidRDefault="00BE255F" w:rsidP="001B1458">
      <w:pPr>
        <w:pStyle w:val="DraCorstandard"/>
      </w:pPr>
      <w:r w:rsidRPr="001B1458">
        <w:t>Tuo id malo est: id malae Pol dicent tuae.</w:t>
      </w:r>
    </w:p>
    <w:p w14:paraId="0762A287" w14:textId="56BE4595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Nisi mox.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Abeo: sed nihili es &amp; omnino nihil.</w:t>
      </w:r>
    </w:p>
    <w:p w14:paraId="56D7F815" w14:textId="37D2080B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Tu porro perge quò miseria te vocat:</w:t>
      </w:r>
    </w:p>
    <w:p w14:paraId="782A7701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195</w:t>
      </w:r>
      <w:r w:rsidRPr="00D96DC6">
        <w:rPr>
          <w:rStyle w:val="DraCorlinenumber"/>
        </w:rPr>
        <w:t>)</w:t>
      </w:r>
      <w:r w:rsidR="00BE255F" w:rsidRPr="001B1458">
        <w:t xml:space="preserve"> Me mea voluptas iam suam inuitat domum:</w:t>
      </w:r>
    </w:p>
    <w:p w14:paraId="6018B9E7" w14:textId="77777777" w:rsidR="007C3B28" w:rsidRDefault="00BE255F" w:rsidP="001B1458">
      <w:pPr>
        <w:pStyle w:val="DraCorstandard"/>
      </w:pPr>
      <w:r w:rsidRPr="001B1458">
        <w:t>Mei tergi haec facio, non tui fiduciâ.</w:t>
      </w:r>
    </w:p>
    <w:p w14:paraId="43AB6DA8" w14:textId="05B91E8A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Cis Hercle paucas tempestates furcifer,</w:t>
      </w:r>
    </w:p>
    <w:p w14:paraId="1ECEF863" w14:textId="77777777" w:rsidR="007C3B28" w:rsidRDefault="00BE255F" w:rsidP="001B1458">
      <w:pPr>
        <w:pStyle w:val="DraCorstandard"/>
      </w:pPr>
      <w:r w:rsidRPr="001B1458">
        <w:t>Augebis ruri numero genus ferratile.</w:t>
      </w:r>
    </w:p>
    <w:p w14:paraId="12F5BC3B" w14:textId="713278E3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Abijt haec torpedo: nunc omne consilium aduoca</w:t>
      </w:r>
    </w:p>
    <w:p w14:paraId="382FCF53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200</w:t>
      </w:r>
      <w:r w:rsidRPr="00D96DC6">
        <w:rPr>
          <w:rStyle w:val="DraCorlinenumber"/>
        </w:rPr>
        <w:t>)</w:t>
      </w:r>
      <w:r w:rsidR="00BE255F" w:rsidRPr="001B1458">
        <w:t xml:space="preserve"> Lyde, ingens opus aggrederis, rem arduam Aedepol:</w:t>
      </w:r>
    </w:p>
    <w:p w14:paraId="0DC5F743" w14:textId="77777777" w:rsidR="007C3B28" w:rsidRDefault="00BE255F" w:rsidP="001B1458">
      <w:pPr>
        <w:pStyle w:val="DraCorstandard"/>
      </w:pPr>
      <w:r w:rsidRPr="001B1458">
        <w:t>Frequens senatus fraudium adsit oppido,</w:t>
      </w:r>
    </w:p>
    <w:p w14:paraId="11AE8DF7" w14:textId="1399CAE6" w:rsidR="007C3B28" w:rsidRPr="002D73C3" w:rsidRDefault="00BE255F" w:rsidP="001B1458">
      <w:pPr>
        <w:pStyle w:val="DraCorstandard"/>
        <w:rPr>
          <w:rStyle w:val="DraCorpagebeginning"/>
        </w:rPr>
      </w:pPr>
      <w:r w:rsidRPr="002D73C3">
        <w:rPr>
          <w:rStyle w:val="DraCorpagebeginning"/>
        </w:rPr>
        <w:t>251</w:t>
      </w:r>
    </w:p>
    <w:p w14:paraId="51D862E3" w14:textId="77777777" w:rsidR="007C3B28" w:rsidRDefault="00BE255F" w:rsidP="001B1458">
      <w:pPr>
        <w:pStyle w:val="DraCorstandard"/>
      </w:pPr>
      <w:r w:rsidRPr="001B1458">
        <w:t>Et hanc quî administrem exponat prouinciam.</w:t>
      </w:r>
    </w:p>
    <w:p w14:paraId="152EED86" w14:textId="77777777" w:rsidR="007C3B28" w:rsidRDefault="00BE255F" w:rsidP="001B1458">
      <w:pPr>
        <w:pStyle w:val="DraCorstandard"/>
      </w:pPr>
      <w:r w:rsidRPr="001B1458">
        <w:t>Mox Hercle delectum noster habebit senex,</w:t>
      </w:r>
    </w:p>
    <w:p w14:paraId="6DB60A9D" w14:textId="77777777" w:rsidR="007C3B28" w:rsidRDefault="00BE255F" w:rsidP="001B1458">
      <w:pPr>
        <w:pStyle w:val="DraCorstandard"/>
      </w:pPr>
      <w:r w:rsidRPr="001B1458">
        <w:t>Et copias conscribet in tergum meum:</w:t>
      </w:r>
    </w:p>
    <w:p w14:paraId="61C92583" w14:textId="0B37787F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205</w:t>
      </w:r>
      <w:r w:rsidRPr="00D96DC6">
        <w:rPr>
          <w:rStyle w:val="DraCorlinenumber"/>
        </w:rPr>
        <w:t>)</w:t>
      </w:r>
      <w:r w:rsidR="00BE255F" w:rsidRPr="001B1458">
        <w:t xml:space="preserve"> Quid agam? quos contrà educam milites</w:t>
      </w:r>
      <w:r w:rsidR="00EB12D8">
        <w:t>?</w:t>
      </w:r>
      <w:r w:rsidR="00BE255F" w:rsidRPr="001B1458">
        <w:t xml:space="preserve"> hic est,</w:t>
      </w:r>
    </w:p>
    <w:p w14:paraId="2A4E4AED" w14:textId="77777777" w:rsidR="007C3B28" w:rsidRDefault="00BE255F" w:rsidP="001B1458">
      <w:pPr>
        <w:pStyle w:val="DraCorstandard"/>
      </w:pPr>
      <w:r w:rsidRPr="001B1458">
        <w:t>Hic vnus est, qui omnes illius prosternet copias:</w:t>
      </w:r>
    </w:p>
    <w:p w14:paraId="6406A7B8" w14:textId="77777777" w:rsidR="007C3B28" w:rsidRDefault="00BE255F" w:rsidP="001B1458">
      <w:pPr>
        <w:pStyle w:val="DraCorstandard"/>
      </w:pPr>
      <w:r w:rsidRPr="001B1458">
        <w:t>Ipsum Imperatorem petet, &amp; cedet illicò,</w:t>
      </w:r>
    </w:p>
    <w:p w14:paraId="078D01C8" w14:textId="77777777" w:rsidR="007C3B28" w:rsidRDefault="00BE255F" w:rsidP="001B1458">
      <w:pPr>
        <w:pStyle w:val="DraCorstandard"/>
      </w:pPr>
      <w:r w:rsidRPr="001B1458">
        <w:t>Per loricam viam faciet, perque clypeum</w:t>
      </w:r>
    </w:p>
    <w:p w14:paraId="13CCC334" w14:textId="77777777" w:rsidR="007C3B28" w:rsidRDefault="00BE255F" w:rsidP="001B1458">
      <w:pPr>
        <w:pStyle w:val="DraCorstandard"/>
      </w:pPr>
      <w:r w:rsidRPr="001B1458">
        <w:t>Cor occupabit. victor ego mox inclytum</w:t>
      </w:r>
    </w:p>
    <w:p w14:paraId="2F8719A2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210</w:t>
      </w:r>
      <w:r w:rsidRPr="00D96DC6">
        <w:rPr>
          <w:rStyle w:val="DraCorlinenumber"/>
        </w:rPr>
        <w:t>)</w:t>
      </w:r>
      <w:r w:rsidR="00BE255F" w:rsidRPr="001B1458">
        <w:t xml:space="preserve"> Ducam triumphum. Istuc vos cernere proelium volo</w:t>
      </w:r>
    </w:p>
    <w:p w14:paraId="2FA69C14" w14:textId="77777777" w:rsidR="007C3B28" w:rsidRDefault="00BE255F" w:rsidP="001B1458">
      <w:pPr>
        <w:pStyle w:val="DraCorstandard"/>
      </w:pPr>
      <w:r w:rsidRPr="001B1458">
        <w:t>Extra iactum teli, fortunae extra aleam.</w:t>
      </w:r>
    </w:p>
    <w:p w14:paraId="18643C51" w14:textId="77777777" w:rsidR="007C3B28" w:rsidRDefault="00BE255F" w:rsidP="001B1458">
      <w:pPr>
        <w:pStyle w:val="DraCorstandard"/>
      </w:pPr>
      <w:r w:rsidRPr="001B1458">
        <w:t>Et eccere senem. vt Mauortem in vultu gerit!</w:t>
      </w:r>
    </w:p>
    <w:p w14:paraId="20405466" w14:textId="1296F21B" w:rsidR="002D73C3" w:rsidRDefault="002D73C3" w:rsidP="002D73C3">
      <w:pPr>
        <w:pStyle w:val="DraCoradditions"/>
      </w:pPr>
      <w:r w:rsidRPr="006E1DE3">
        <w:t>/act=</w:t>
      </w:r>
      <w:r>
        <w:t>3</w:t>
      </w:r>
      <w:r w:rsidRPr="006E1DE3">
        <w:t>, scene=1/</w:t>
      </w:r>
    </w:p>
    <w:p w14:paraId="53F58395" w14:textId="7C13A314" w:rsidR="007C3B28" w:rsidRPr="002D73C3" w:rsidRDefault="00BE255F" w:rsidP="002D73C3">
      <w:pPr>
        <w:pStyle w:val="DraCorhead"/>
      </w:pPr>
      <w:r w:rsidRPr="002D73C3">
        <w:t>ACTVS TERTII</w:t>
      </w:r>
    </w:p>
    <w:p w14:paraId="1CABD28A" w14:textId="77777777" w:rsidR="007C3B28" w:rsidRPr="002D73C3" w:rsidRDefault="00BE255F" w:rsidP="002D73C3">
      <w:pPr>
        <w:pStyle w:val="DraCorhead"/>
      </w:pPr>
      <w:r w:rsidRPr="002D73C3">
        <w:lastRenderedPageBreak/>
        <w:t>SCENA I.</w:t>
      </w:r>
    </w:p>
    <w:p w14:paraId="79B2A244" w14:textId="77777777" w:rsidR="007C3B28" w:rsidRPr="002D73C3" w:rsidRDefault="00BE255F" w:rsidP="001B1458">
      <w:pPr>
        <w:pStyle w:val="DraCorstandard"/>
        <w:rPr>
          <w:rStyle w:val="DraCorstagedirectionsetc"/>
        </w:rPr>
      </w:pPr>
      <w:r w:rsidRPr="002D73C3">
        <w:rPr>
          <w:rStyle w:val="DraCorstagedirectionsetc"/>
        </w:rPr>
        <w:t>PHILOXENVS senex.</w:t>
      </w:r>
    </w:p>
    <w:p w14:paraId="2FF07F88" w14:textId="77777777" w:rsidR="007C3B28" w:rsidRPr="002D73C3" w:rsidRDefault="00BE255F" w:rsidP="001B1458">
      <w:pPr>
        <w:pStyle w:val="DraCorstandard"/>
        <w:rPr>
          <w:rStyle w:val="DraCorstagedirectionsetc"/>
        </w:rPr>
      </w:pPr>
      <w:r w:rsidRPr="002D73C3">
        <w:rPr>
          <w:rStyle w:val="DraCorstagedirectionsetc"/>
        </w:rPr>
        <w:t>DAVVS seruus.</w:t>
      </w:r>
    </w:p>
    <w:p w14:paraId="540EF043" w14:textId="77777777" w:rsidR="007C3B28" w:rsidRPr="002D73C3" w:rsidRDefault="00BE255F" w:rsidP="001B1458">
      <w:pPr>
        <w:pStyle w:val="DraCorstandard"/>
        <w:rPr>
          <w:rStyle w:val="DraCorstagedirectionsetc"/>
        </w:rPr>
      </w:pPr>
      <w:r w:rsidRPr="002D73C3">
        <w:rPr>
          <w:rStyle w:val="DraCorstagedirectionsetc"/>
        </w:rPr>
        <w:t>LORARII quatuor.</w:t>
      </w:r>
    </w:p>
    <w:p w14:paraId="6EF61C94" w14:textId="77777777" w:rsidR="007C3B28" w:rsidRPr="002D73C3" w:rsidRDefault="00BE255F" w:rsidP="001B1458">
      <w:pPr>
        <w:pStyle w:val="DraCorstandard"/>
        <w:rPr>
          <w:rStyle w:val="DraCorstagedirectionsetc"/>
        </w:rPr>
      </w:pPr>
      <w:r w:rsidRPr="002D73C3">
        <w:rPr>
          <w:rStyle w:val="DraCorstagedirectionsetc"/>
        </w:rPr>
        <w:t>LYDVS.</w:t>
      </w:r>
    </w:p>
    <w:p w14:paraId="647E3D0D" w14:textId="4DD90B93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>Ai</w:t>
      </w:r>
      <w:r w:rsidR="00EC4A16">
        <w:t>I</w:t>
      </w:r>
      <w:r w:rsidR="00BE255F" w:rsidRPr="001B1458">
        <w:t xml:space="preserve">n’ ita esse Daue?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Aio. </w:t>
      </w:r>
      <w:r w:rsidR="003D6624" w:rsidRPr="003D6624">
        <w:rPr>
          <w:rStyle w:val="DraCorspeakerattribution"/>
        </w:rPr>
        <w:t>Philox.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Certus es? </w:t>
      </w:r>
      <w:r w:rsidR="00F04AB0" w:rsidRPr="00F04AB0">
        <w:rPr>
          <w:rStyle w:val="DraCorspeakerattribution"/>
        </w:rPr>
        <w:t>Dauus.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An caecum me putas,</w:t>
      </w:r>
    </w:p>
    <w:p w14:paraId="4010DA0D" w14:textId="77777777" w:rsidR="007C3B28" w:rsidRDefault="00BE255F" w:rsidP="001B1458">
      <w:pPr>
        <w:pStyle w:val="DraCorstandard"/>
      </w:pPr>
      <w:r w:rsidRPr="001B1458">
        <w:t>Quae vidi non vidisse me si dicas, videris?</w:t>
      </w:r>
    </w:p>
    <w:p w14:paraId="0761DBB1" w14:textId="0FF159DF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215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Vbi nunc illum reperiam scelus? vbi hoc crucis cimelium?</w:t>
      </w:r>
    </w:p>
    <w:p w14:paraId="3CFF2DF6" w14:textId="77777777" w:rsidR="007C3B28" w:rsidRDefault="00BE255F" w:rsidP="001B1458">
      <w:pPr>
        <w:pStyle w:val="DraCorstandard"/>
      </w:pPr>
      <w:r w:rsidRPr="001B1458">
        <w:t>Faxo iam Hercle vt suo crux gaudeat cimelio,</w:t>
      </w:r>
    </w:p>
    <w:p w14:paraId="39434E88" w14:textId="77777777" w:rsidR="007C3B28" w:rsidRDefault="00BE255F" w:rsidP="001B1458">
      <w:pPr>
        <w:pStyle w:val="DraCorstandard"/>
      </w:pPr>
      <w:r w:rsidRPr="001B1458">
        <w:t>Nec ploret diutiùs sibi fieri iniuriam.</w:t>
      </w:r>
    </w:p>
    <w:p w14:paraId="39879B88" w14:textId="1B9D7D51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Huc respice. Quis hic est cum collatiuo ventre. </w:t>
      </w: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Hic ipsus est.</w:t>
      </w:r>
    </w:p>
    <w:p w14:paraId="5003C4E4" w14:textId="77777777" w:rsidR="007C3B28" w:rsidRDefault="00BE255F" w:rsidP="001B1458">
      <w:pPr>
        <w:pStyle w:val="DraCorstandard"/>
      </w:pPr>
      <w:r w:rsidRPr="001B1458">
        <w:t>Eia, eia, Lyde, eia, ô potator strenuę!</w:t>
      </w:r>
    </w:p>
    <w:p w14:paraId="4B95D423" w14:textId="09D01FB7" w:rsidR="007C3B28" w:rsidRPr="00C2225D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252</w:t>
      </w:r>
    </w:p>
    <w:p w14:paraId="45C4DEB8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220</w:t>
      </w:r>
      <w:r w:rsidRPr="00D96DC6">
        <w:rPr>
          <w:rStyle w:val="DraCorlinenumber"/>
        </w:rPr>
        <w:t>)</w:t>
      </w:r>
      <w:r w:rsidR="00BE255F" w:rsidRPr="001B1458">
        <w:t xml:space="preserve"> Hoc nempe iusseram, ventrem vt curares sedulò,</w:t>
      </w:r>
    </w:p>
    <w:p w14:paraId="3A3416CC" w14:textId="77777777" w:rsidR="007C3B28" w:rsidRDefault="00BE255F" w:rsidP="001B1458">
      <w:pPr>
        <w:pStyle w:val="DraCorstandard"/>
      </w:pPr>
      <w:r w:rsidRPr="001B1458">
        <w:t>Vt heri tui corrumperes rem &amp; filium?</w:t>
      </w:r>
    </w:p>
    <w:p w14:paraId="7E948E95" w14:textId="6B6BF418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Ergo ad Praetorem vt eamus res iam postulat,</w:t>
      </w:r>
    </w:p>
    <w:p w14:paraId="3559A237" w14:textId="77777777" w:rsidR="007C3B28" w:rsidRDefault="00BE255F" w:rsidP="001B1458">
      <w:pPr>
        <w:pStyle w:val="DraCorstandard"/>
      </w:pPr>
      <w:r w:rsidRPr="001B1458">
        <w:t>Vbi manu mittar ob nauatam gnauiter operam.</w:t>
      </w:r>
    </w:p>
    <w:p w14:paraId="7FF50592" w14:textId="4E10E04E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Eamus, Hercle, ad carnificem, qui pendeas.</w:t>
      </w:r>
    </w:p>
    <w:p w14:paraId="3BF49DCA" w14:textId="7B77B508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225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Dau.</w:t>
      </w:r>
      <w:r w:rsidR="00BE255F" w:rsidRPr="001B1458">
        <w:t xml:space="preserve"> Eamus, Hercle: nil moror, at nisi filium</w:t>
      </w:r>
    </w:p>
    <w:p w14:paraId="2E5D63DD" w14:textId="77777777" w:rsidR="007C3B28" w:rsidRDefault="00BE255F" w:rsidP="001B1458">
      <w:pPr>
        <w:pStyle w:val="DraCorstandard"/>
      </w:pPr>
      <w:r w:rsidRPr="001B1458">
        <w:t>Mox perdidisse mauelis, pro me salies in crucem libens,</w:t>
      </w:r>
    </w:p>
    <w:p w14:paraId="0174CD87" w14:textId="77777777" w:rsidR="007C3B28" w:rsidRDefault="00BE255F" w:rsidP="001B1458">
      <w:pPr>
        <w:pStyle w:val="DraCorstandard"/>
      </w:pPr>
      <w:r w:rsidRPr="001B1458">
        <w:t>Et pro me pendeas Lydi-vicarius.</w:t>
      </w:r>
    </w:p>
    <w:p w14:paraId="2E001967" w14:textId="7AB19424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Constringe tute illi Artemo actutum manus.</w:t>
      </w:r>
    </w:p>
    <w:p w14:paraId="7CE470DB" w14:textId="649DE832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Non renuo: stringe etiam fortiùs, etiam ohe fortiùs,</w:t>
      </w:r>
    </w:p>
    <w:p w14:paraId="0B9C41B7" w14:textId="5A95CAD4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230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Etiam pedes, etiam collum.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Dij te perduint scelus.</w:t>
      </w:r>
    </w:p>
    <w:p w14:paraId="654A3D57" w14:textId="2356B171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Quae te agitant intemperiae? cur malum tibi</w:t>
      </w:r>
    </w:p>
    <w:p w14:paraId="259B56CD" w14:textId="77777777" w:rsidR="007C3B28" w:rsidRDefault="00BE255F" w:rsidP="001B1458">
      <w:pPr>
        <w:pStyle w:val="DraCorstandard"/>
      </w:pPr>
      <w:r w:rsidRPr="001B1458">
        <w:t>Vltro imprecaris? si dij me perduint,</w:t>
      </w:r>
    </w:p>
    <w:p w14:paraId="4FD12CF6" w14:textId="77777777" w:rsidR="007C3B28" w:rsidRDefault="00BE255F" w:rsidP="001B1458">
      <w:pPr>
        <w:pStyle w:val="DraCorstandard"/>
      </w:pPr>
      <w:r w:rsidRPr="001B1458">
        <w:lastRenderedPageBreak/>
        <w:t>Tu Hercle omnium mortalium es perditißimus.</w:t>
      </w:r>
    </w:p>
    <w:p w14:paraId="48E656DC" w14:textId="0CC46A26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Tun’ me ludificas, triuenefice</w:t>
      </w:r>
      <w:r w:rsidR="00D51DCD">
        <w:t>?</w:t>
      </w:r>
      <w:r w:rsidR="00BE255F" w:rsidRPr="001B1458">
        <w:t xml:space="preserve"> agite, abducite</w:t>
      </w:r>
    </w:p>
    <w:p w14:paraId="3A9FCF5C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235</w:t>
      </w:r>
      <w:r w:rsidRPr="00D96DC6">
        <w:rPr>
          <w:rStyle w:val="DraCorlinenumber"/>
        </w:rPr>
        <w:t>)</w:t>
      </w:r>
      <w:r w:rsidR="00BE255F" w:rsidRPr="001B1458">
        <w:t xml:space="preserve"> Intro, atque adstringite ad columnam fortiter.</w:t>
      </w:r>
    </w:p>
    <w:p w14:paraId="5B2EA66D" w14:textId="2C9D1DF6" w:rsidR="007C3B28" w:rsidRDefault="003D6624" w:rsidP="001B1458">
      <w:pPr>
        <w:pStyle w:val="DraCorstandard"/>
      </w:pPr>
      <w:r w:rsidRPr="003D6624">
        <w:rPr>
          <w:rStyle w:val="DraCorspeakerattribution"/>
        </w:rPr>
        <w:t>Dau.</w:t>
      </w:r>
      <w:r w:rsidR="00BE255F" w:rsidRPr="001B1458">
        <w:t xml:space="preserve"> Agite, abducite, tanties quantiest fungus putidus.</w:t>
      </w:r>
    </w:p>
    <w:p w14:paraId="2D9AAF72" w14:textId="77777777" w:rsidR="007C3B28" w:rsidRDefault="00BE255F" w:rsidP="001B1458">
      <w:pPr>
        <w:pStyle w:val="DraCorstandard"/>
      </w:pPr>
      <w:r w:rsidRPr="001B1458">
        <w:t>Nil sentis, mox vltrò me obsecrabis miser,</w:t>
      </w:r>
    </w:p>
    <w:p w14:paraId="75E66E03" w14:textId="77777777" w:rsidR="007C3B28" w:rsidRDefault="00BE255F" w:rsidP="001B1458">
      <w:pPr>
        <w:pStyle w:val="DraCorstandard"/>
      </w:pPr>
      <w:r w:rsidRPr="001B1458">
        <w:t>Vrgebis vt solui velim, libertatem offeres,</w:t>
      </w:r>
    </w:p>
    <w:p w14:paraId="2E49955C" w14:textId="08B3BF48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Mulcebis Lydo genua.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Mulcebo Hercule</w:t>
      </w:r>
    </w:p>
    <w:p w14:paraId="3D1377A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240</w:t>
      </w:r>
      <w:r w:rsidRPr="00D96DC6">
        <w:rPr>
          <w:rStyle w:val="DraCorlinenumber"/>
        </w:rPr>
        <w:t>)</w:t>
      </w:r>
      <w:r w:rsidR="00BE255F" w:rsidRPr="001B1458">
        <w:t xml:space="preserve"> Lydo tergus flagris bellè, bellißimè.</w:t>
      </w:r>
    </w:p>
    <w:p w14:paraId="23E6ECF3" w14:textId="77777777" w:rsidR="007C3B28" w:rsidRDefault="00BE255F" w:rsidP="001B1458">
      <w:pPr>
        <w:pStyle w:val="DraCorstandard"/>
      </w:pPr>
      <w:r w:rsidRPr="001B1458">
        <w:t>Rapite sublimem in aëra: pendeat mox furcifer.</w:t>
      </w:r>
    </w:p>
    <w:p w14:paraId="07226F8E" w14:textId="7A17703E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Rapite, agite, pendeam. </w:t>
      </w: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Quâ tu haec fiduciâ?</w:t>
      </w:r>
    </w:p>
    <w:p w14:paraId="5A65F94F" w14:textId="4C822CB4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Aequi &amp; boni. </w:t>
      </w: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Non pendes</w:t>
      </w:r>
      <w:r w:rsidR="00D51DCD">
        <w:t>?</w:t>
      </w:r>
      <w:r w:rsidR="00BE255F" w:rsidRPr="001B1458">
        <w:t xml:space="preserve">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Cùm lubet;</w:t>
      </w:r>
    </w:p>
    <w:p w14:paraId="2872218C" w14:textId="3712EAA7" w:rsidR="007C3B28" w:rsidRDefault="004C2D2B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Sed priùs istas tabellas perlege. </w:t>
      </w:r>
      <w:r w:rsidR="003D6624" w:rsidRPr="003D6624">
        <w:rPr>
          <w:rStyle w:val="DraCorspeakerattribution"/>
        </w:rPr>
        <w:t>Philox.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Ecquid ganniunt?</w:t>
      </w:r>
    </w:p>
    <w:p w14:paraId="1AEEBF39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245</w:t>
      </w:r>
      <w:r w:rsidRPr="00D96DC6">
        <w:rPr>
          <w:rStyle w:val="DraCorlinenumber"/>
        </w:rPr>
        <w:t>)</w:t>
      </w:r>
      <w:r w:rsidR="00BE255F" w:rsidRPr="001B1458">
        <w:t xml:space="preserve"> Contrà ac volo mox famulae Vulcano seruient.</w:t>
      </w:r>
    </w:p>
    <w:p w14:paraId="0710E4BA" w14:textId="7B75741E" w:rsidR="007C3B28" w:rsidRDefault="00A54D4A" w:rsidP="001B1458">
      <w:pPr>
        <w:pStyle w:val="DraCorstandard"/>
      </w:pPr>
      <w:r w:rsidRPr="00A54D4A">
        <w:rPr>
          <w:rStyle w:val="DraCorspeakerattribution"/>
        </w:rPr>
        <w:t>Lydus.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Nosce hoc signum, </w:t>
      </w:r>
      <w:r w:rsidR="003E12F1">
        <w:t>é</w:t>
      </w:r>
      <w:r w:rsidR="00BE255F" w:rsidRPr="001B1458">
        <w:t xml:space="preserve">stne id filî?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Noui.</w:t>
      </w:r>
      <w:r w:rsidR="004D2B04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Perlege.</w:t>
      </w:r>
    </w:p>
    <w:p w14:paraId="1EE48CA8" w14:textId="511949A3" w:rsidR="007C3B28" w:rsidRPr="00C2225D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253</w:t>
      </w:r>
    </w:p>
    <w:p w14:paraId="07EAD929" w14:textId="68CF710B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 xml:space="preserve">Ohe litteras minutas.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4C2D2B" w:rsidRPr="003056A6">
        <w:rPr>
          <w:rStyle w:val="DraCormarkversepart"/>
        </w:rPr>
        <w:t>@</w:t>
      </w:r>
      <w:r w:rsidR="00BE255F" w:rsidRPr="001B1458">
        <w:t>Qui quidem videat parum;</w:t>
      </w:r>
    </w:p>
    <w:p w14:paraId="3EC7D9BC" w14:textId="77777777" w:rsidR="007C3B28" w:rsidRDefault="00BE255F" w:rsidP="001B1458">
      <w:pPr>
        <w:pStyle w:val="DraCorstandard"/>
      </w:pPr>
      <w:r w:rsidRPr="001B1458">
        <w:t>At qui satis videat grandes nimio satis.</w:t>
      </w:r>
    </w:p>
    <w:p w14:paraId="4BED6B8B" w14:textId="0F9EBFC6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Iam conspicilla oculos iuuent meos.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Iuuent.</w:t>
      </w:r>
    </w:p>
    <w:p w14:paraId="3110683A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250</w:t>
      </w:r>
      <w:r w:rsidRPr="00D96DC6">
        <w:rPr>
          <w:rStyle w:val="DraCorlinenumber"/>
        </w:rPr>
        <w:t>)</w:t>
      </w:r>
      <w:r w:rsidR="00BE255F" w:rsidRPr="001B1458">
        <w:t xml:space="preserve"> Pater, peccasse me scio, &amp; peccasse poenitet;</w:t>
      </w:r>
    </w:p>
    <w:p w14:paraId="5AEFB6F1" w14:textId="77777777" w:rsidR="007C3B28" w:rsidRDefault="00BE255F" w:rsidP="001B1458">
      <w:pPr>
        <w:pStyle w:val="DraCorstandard"/>
      </w:pPr>
      <w:r w:rsidRPr="001B1458">
        <w:t>Vino dedi me, ita hoc persuasit adolescentia,</w:t>
      </w:r>
    </w:p>
    <w:p w14:paraId="6C5115E9" w14:textId="77777777" w:rsidR="007C3B28" w:rsidRDefault="00BE255F" w:rsidP="001B1458">
      <w:pPr>
        <w:pStyle w:val="DraCorstandard"/>
      </w:pPr>
      <w:r w:rsidRPr="001B1458">
        <w:t>Mali sodales, pellecebraeque peßimae.</w:t>
      </w:r>
    </w:p>
    <w:p w14:paraId="26968DF7" w14:textId="77777777" w:rsidR="007C3B28" w:rsidRDefault="00BE255F" w:rsidP="001B1458">
      <w:pPr>
        <w:pStyle w:val="DraCorstandard"/>
      </w:pPr>
      <w:r w:rsidRPr="001B1458">
        <w:t>Pergraecando, helluando absorpsi plurimum,</w:t>
      </w:r>
    </w:p>
    <w:p w14:paraId="08673033" w14:textId="77777777" w:rsidR="007C3B28" w:rsidRDefault="00BE255F" w:rsidP="001B1458">
      <w:pPr>
        <w:pStyle w:val="DraCorstandard"/>
      </w:pPr>
      <w:r w:rsidRPr="001B1458">
        <w:t>Noctes diesque Baccho feci &amp; volupiae.</w:t>
      </w:r>
    </w:p>
    <w:p w14:paraId="0B71BD02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255</w:t>
      </w:r>
      <w:r w:rsidRPr="00D96DC6">
        <w:rPr>
          <w:rStyle w:val="DraCorlinenumber"/>
        </w:rPr>
        <w:t>)</w:t>
      </w:r>
      <w:r w:rsidR="00BE255F" w:rsidRPr="001B1458">
        <w:t xml:space="preserve"> Nolo pater hoc mihi condones flagitium peßimum.</w:t>
      </w:r>
    </w:p>
    <w:p w14:paraId="54F47DF1" w14:textId="77777777" w:rsidR="007C3B28" w:rsidRDefault="00BE255F" w:rsidP="001B1458">
      <w:pPr>
        <w:pStyle w:val="DraCorstandard"/>
      </w:pPr>
      <w:r w:rsidRPr="001B1458">
        <w:t>Exilio mutare solum statui: tibi ne haereat dedecus.</w:t>
      </w:r>
    </w:p>
    <w:p w14:paraId="37B1EF4B" w14:textId="77777777" w:rsidR="007C3B28" w:rsidRDefault="00BE255F" w:rsidP="001B1458">
      <w:pPr>
        <w:pStyle w:val="DraCorstandard"/>
      </w:pPr>
      <w:r w:rsidRPr="001B1458">
        <w:t>Itiner iam molior, nec te intuerier animo</w:t>
      </w:r>
    </w:p>
    <w:p w14:paraId="6FBE1B86" w14:textId="77777777" w:rsidR="007C3B28" w:rsidRDefault="00BE255F" w:rsidP="001B1458">
      <w:pPr>
        <w:pStyle w:val="DraCorstandard"/>
      </w:pPr>
      <w:r w:rsidRPr="001B1458">
        <w:lastRenderedPageBreak/>
        <w:t>Meo persuasi facinoris huius conscius.</w:t>
      </w:r>
    </w:p>
    <w:p w14:paraId="17C80499" w14:textId="77777777" w:rsidR="007C3B28" w:rsidRDefault="00BE255F" w:rsidP="001B1458">
      <w:pPr>
        <w:pStyle w:val="DraCorstandard"/>
      </w:pPr>
      <w:r w:rsidRPr="001B1458">
        <w:t>Vale pater, &amp; Lydo nil imputes rogo,</w:t>
      </w:r>
    </w:p>
    <w:p w14:paraId="13337A2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260</w:t>
      </w:r>
      <w:r w:rsidRPr="00D96DC6">
        <w:rPr>
          <w:rStyle w:val="DraCorlinenumber"/>
        </w:rPr>
        <w:t>)</w:t>
      </w:r>
      <w:r w:rsidR="00BE255F" w:rsidRPr="001B1458">
        <w:t xml:space="preserve"> Illi auscultare nolui; illumque abripui in nefas,</w:t>
      </w:r>
    </w:p>
    <w:p w14:paraId="3E7BF052" w14:textId="77777777" w:rsidR="007C3B28" w:rsidRDefault="00BE255F" w:rsidP="001B1458">
      <w:pPr>
        <w:pStyle w:val="DraCorstandard"/>
      </w:pPr>
      <w:r w:rsidRPr="001B1458">
        <w:t>Verbis me plurimis concastigauit acriter,</w:t>
      </w:r>
    </w:p>
    <w:p w14:paraId="4FD543B1" w14:textId="77777777" w:rsidR="007C3B28" w:rsidRDefault="00BE255F" w:rsidP="001B1458">
      <w:pPr>
        <w:pStyle w:val="DraCorstandard"/>
      </w:pPr>
      <w:r w:rsidRPr="001B1458">
        <w:t>Nihili duxi monita, nihili feci: nunc poenitet.</w:t>
      </w:r>
    </w:p>
    <w:p w14:paraId="6F6EA767" w14:textId="77777777" w:rsidR="007C3B28" w:rsidRDefault="00BE255F" w:rsidP="001B1458">
      <w:pPr>
        <w:pStyle w:val="DraCorstandard"/>
      </w:pPr>
      <w:r w:rsidRPr="001B1458">
        <w:t>Vale pater, tuum nunquam visurus filium.</w:t>
      </w:r>
    </w:p>
    <w:p w14:paraId="71A3FF99" w14:textId="2A39C2DF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Lyde, ô Lyde, lacrymas nati eliciunt mihi litterae.</w:t>
      </w:r>
    </w:p>
    <w:p w14:paraId="57615AD1" w14:textId="20E07983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265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Quicumque, vbicunque sunt, fuere, vel posthac erunt,</w:t>
      </w:r>
    </w:p>
    <w:p w14:paraId="29BB96E7" w14:textId="77777777" w:rsidR="007C3B28" w:rsidRDefault="00BE255F" w:rsidP="001B1458">
      <w:pPr>
        <w:pStyle w:val="DraCorstandard"/>
      </w:pPr>
      <w:r w:rsidRPr="001B1458">
        <w:t>Bardi, blenni, buccones, matulae, anteis</w:t>
      </w:r>
    </w:p>
    <w:p w14:paraId="3052E518" w14:textId="77777777" w:rsidR="007C3B28" w:rsidRDefault="00BE255F" w:rsidP="001B1458">
      <w:pPr>
        <w:pStyle w:val="DraCorstandard"/>
      </w:pPr>
      <w:r w:rsidRPr="001B1458">
        <w:t>Omnes longè stultitiâ, &amp; moribus praeposteris.</w:t>
      </w:r>
    </w:p>
    <w:p w14:paraId="5D6E364E" w14:textId="77777777" w:rsidR="007C3B28" w:rsidRDefault="00BE255F" w:rsidP="001B1458">
      <w:pPr>
        <w:pStyle w:val="DraCorstandard"/>
      </w:pPr>
      <w:r w:rsidRPr="001B1458">
        <w:t>Illum tu cures filium? illius ergo lacrymas.</w:t>
      </w:r>
    </w:p>
    <w:p w14:paraId="1CA64397" w14:textId="610F553B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O Lyde, Lyde, aliter tu sapias, si pater fores.</w:t>
      </w:r>
    </w:p>
    <w:p w14:paraId="707FAC83" w14:textId="309FA6D5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270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Hercle ego eum peßimis perdam modis si pater forem.</w:t>
      </w:r>
    </w:p>
    <w:p w14:paraId="38E37DF5" w14:textId="015B1D0D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Tacesis.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Non possum tibi morem gerere, qui illius</w:t>
      </w:r>
    </w:p>
    <w:p w14:paraId="38ED5FB6" w14:textId="1467E46B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Mores noui.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Sit prauus, sit malus, sit peßimus, at est filius.</w:t>
      </w:r>
    </w:p>
    <w:p w14:paraId="3CDF0556" w14:textId="237DB909" w:rsidR="007C3B28" w:rsidRPr="00C2225D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254</w:t>
      </w:r>
    </w:p>
    <w:p w14:paraId="70FBDC0B" w14:textId="00494277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Non ego suspensum me mauelim, cùm audire isthaec cogor probra?</w:t>
      </w:r>
    </w:p>
    <w:p w14:paraId="62CFB2F8" w14:textId="77777777" w:rsidR="007C3B28" w:rsidRDefault="00BE255F" w:rsidP="001B1458">
      <w:pPr>
        <w:pStyle w:val="DraCorstandard"/>
      </w:pPr>
      <w:r w:rsidRPr="001B1458">
        <w:t>Tacesis, &amp; filium eximas iam periculo:</w:t>
      </w:r>
    </w:p>
    <w:p w14:paraId="23E58901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275</w:t>
      </w:r>
      <w:r w:rsidRPr="00D96DC6">
        <w:rPr>
          <w:rStyle w:val="DraCorlinenumber"/>
        </w:rPr>
        <w:t>)</w:t>
      </w:r>
      <w:r w:rsidR="00BE255F" w:rsidRPr="001B1458">
        <w:t xml:space="preserve"> Ego quantum argenti opu’st persoluam ganeae,</w:t>
      </w:r>
    </w:p>
    <w:p w14:paraId="37062644" w14:textId="77777777" w:rsidR="007C3B28" w:rsidRDefault="00BE255F" w:rsidP="001B1458">
      <w:pPr>
        <w:pStyle w:val="DraCorstandard"/>
      </w:pPr>
      <w:r w:rsidRPr="001B1458">
        <w:t>Iam dabo, iam deferes, iam liberes mihi filium.</w:t>
      </w:r>
    </w:p>
    <w:p w14:paraId="7306DEE2" w14:textId="3925FB51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Solue ellum sis.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Nolo solui.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Ast ego volo.</w:t>
      </w:r>
    </w:p>
    <w:p w14:paraId="7551E217" w14:textId="45077FE0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Ast ego magis aequus malo poenas luere flagitî.</w:t>
      </w:r>
    </w:p>
    <w:p w14:paraId="0F09C8D6" w14:textId="57109BEB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Cuius?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Tui, qui innoxium oneras tot malis.</w:t>
      </w:r>
    </w:p>
    <w:p w14:paraId="6014E1B2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280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Pr="001B1458">
        <w:t>I</w:t>
      </w:r>
      <w:r w:rsidR="00BE255F" w:rsidRPr="001B1458">
        <w:t>ubes ligari, indictâ caußâ me duci iubes.</w:t>
      </w:r>
    </w:p>
    <w:p w14:paraId="0F716295" w14:textId="540E70FD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Quaeso hoc mihi flagitium noli imputare, mi Lyde.</w:t>
      </w:r>
    </w:p>
    <w:p w14:paraId="1E4D1D37" w14:textId="4EAD01FE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Nolo condonare nisi genua demulseris.</w:t>
      </w:r>
    </w:p>
    <w:p w14:paraId="6AADFE14" w14:textId="5678A01C" w:rsidR="007C3B28" w:rsidRDefault="003D6624" w:rsidP="001B1458">
      <w:pPr>
        <w:pStyle w:val="DraCorstandard"/>
      </w:pPr>
      <w:r w:rsidRPr="003D6624">
        <w:rPr>
          <w:rStyle w:val="DraCorspeakerattribution"/>
        </w:rPr>
        <w:lastRenderedPageBreak/>
        <w:t>Philox.</w:t>
      </w:r>
      <w:r w:rsidR="00BE255F" w:rsidRPr="001B1458">
        <w:t xml:space="preserve"> Mulsi: congialem tibi propinabo fideliam.</w:t>
      </w:r>
    </w:p>
    <w:p w14:paraId="04C62DFE" w14:textId="77777777" w:rsidR="007C3B28" w:rsidRDefault="00BE255F" w:rsidP="001B1458">
      <w:pPr>
        <w:pStyle w:val="DraCorstandard"/>
      </w:pPr>
      <w:r w:rsidRPr="001B1458">
        <w:t>Cape hoc aurum, Lyde, i fer filio.</w:t>
      </w:r>
    </w:p>
    <w:p w14:paraId="2539BC20" w14:textId="4A51F009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285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Non equidem accipiam, proin tu quaeras qui ferat.</w:t>
      </w:r>
    </w:p>
    <w:p w14:paraId="2A4EF4A0" w14:textId="613C383E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Nolo ego mihi credi.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Cape verò, odiosum facis.</w:t>
      </w:r>
    </w:p>
    <w:p w14:paraId="783AA79F" w14:textId="6717CCD8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Non equidem capiam. </w:t>
      </w:r>
      <w:r w:rsidR="00BE255F" w:rsidRPr="00A54D4A">
        <w:rPr>
          <w:rStyle w:val="DraCorspeakerattribution"/>
        </w:rPr>
        <w:t>Phil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At quaeso.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Dico vt res se habet.</w:t>
      </w:r>
    </w:p>
    <w:p w14:paraId="3A6AC4FE" w14:textId="68AE0608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Morare.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Nolo inquam concredi mihi;</w:t>
      </w:r>
    </w:p>
    <w:p w14:paraId="78F38345" w14:textId="2E46F314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Vel da aliquem qui me seruet.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Ohe odiosè facis.</w:t>
      </w:r>
    </w:p>
    <w:p w14:paraId="66CECE84" w14:textId="4EEDB46D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290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Cedo si necesse sit.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Cura hoc, iam ego reuenero.</w:t>
      </w:r>
    </w:p>
    <w:p w14:paraId="6A07AE63" w14:textId="743E4478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Curatum est esse te senem miserrimum.</w:t>
      </w:r>
    </w:p>
    <w:p w14:paraId="4E21FC77" w14:textId="77777777" w:rsidR="007C3B28" w:rsidRDefault="00BE255F" w:rsidP="001B1458">
      <w:pPr>
        <w:pStyle w:val="DraCorstandard"/>
      </w:pPr>
      <w:r w:rsidRPr="001B1458">
        <w:t>Attonsus ad cutem es vt miserrima ouicula.</w:t>
      </w:r>
    </w:p>
    <w:p w14:paraId="75C1E087" w14:textId="77777777" w:rsidR="007C3B28" w:rsidRDefault="00BE255F" w:rsidP="001B1458">
      <w:pPr>
        <w:pStyle w:val="DraCorstandard"/>
      </w:pPr>
      <w:r w:rsidRPr="001B1458">
        <w:t>Nunc ego praedam hanc commilitonibus feram.</w:t>
      </w:r>
    </w:p>
    <w:p w14:paraId="1CD12E38" w14:textId="77777777" w:rsidR="007C3B28" w:rsidRDefault="00BE255F" w:rsidP="001B1458">
      <w:pPr>
        <w:pStyle w:val="DraCorstandard"/>
      </w:pPr>
      <w:r w:rsidRPr="001B1458">
        <w:t>Iam nunc accipientur mulso lautißimè.</w:t>
      </w:r>
    </w:p>
    <w:p w14:paraId="770AC515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295</w:t>
      </w:r>
      <w:r w:rsidRPr="00D96DC6">
        <w:rPr>
          <w:rStyle w:val="DraCorlinenumber"/>
        </w:rPr>
        <w:t>)</w:t>
      </w:r>
      <w:r w:rsidR="00BE255F" w:rsidRPr="001B1458">
        <w:t xml:space="preserve"> Vt ego subleui os! vt glaucomata obieci seni!</w:t>
      </w:r>
    </w:p>
    <w:p w14:paraId="3C6DAF8B" w14:textId="079A556D" w:rsidR="007C3B28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255</w:t>
      </w:r>
    </w:p>
    <w:p w14:paraId="692E36FC" w14:textId="3E9E1CF5" w:rsidR="00C2225D" w:rsidRPr="00C2225D" w:rsidRDefault="00C2225D" w:rsidP="00C2225D">
      <w:pPr>
        <w:pStyle w:val="DraCoradditions"/>
        <w:rPr>
          <w:rStyle w:val="DraCorpagebeginning"/>
          <w:color w:val="0099FF"/>
          <w:lang w:val="en-GB"/>
        </w:rPr>
      </w:pPr>
      <w:r w:rsidRPr="006E1DE3">
        <w:t>/act=</w:t>
      </w:r>
      <w:r>
        <w:t>4</w:t>
      </w:r>
      <w:r w:rsidRPr="006E1DE3">
        <w:t>, scene=1/</w:t>
      </w:r>
    </w:p>
    <w:p w14:paraId="7033F7AD" w14:textId="77777777" w:rsidR="007C3B28" w:rsidRPr="00C2225D" w:rsidRDefault="00BE255F" w:rsidP="00C2225D">
      <w:pPr>
        <w:pStyle w:val="DraCorhead"/>
      </w:pPr>
      <w:r w:rsidRPr="00C2225D">
        <w:t>ACTVS QVARTI</w:t>
      </w:r>
    </w:p>
    <w:p w14:paraId="7AD43725" w14:textId="77777777" w:rsidR="007C3B28" w:rsidRPr="00C2225D" w:rsidRDefault="00BE255F" w:rsidP="00C2225D">
      <w:pPr>
        <w:pStyle w:val="DraCorhead"/>
      </w:pPr>
      <w:r w:rsidRPr="00C2225D">
        <w:t>SCENA I.</w:t>
      </w:r>
    </w:p>
    <w:p w14:paraId="558DB2D5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PISTOCLERVS.</w:t>
      </w:r>
    </w:p>
    <w:p w14:paraId="35E2AD49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MNESILOCHVS.</w:t>
      </w:r>
    </w:p>
    <w:p w14:paraId="33BED101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SOSICLES.</w:t>
      </w:r>
    </w:p>
    <w:p w14:paraId="4AFB6BEF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CLEOMACHVS.</w:t>
      </w:r>
    </w:p>
    <w:p w14:paraId="0AC04A8A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LYDVS.</w:t>
      </w:r>
    </w:p>
    <w:p w14:paraId="0B3A8756" w14:textId="77777777" w:rsidR="007C3B28" w:rsidRDefault="00BE255F" w:rsidP="001B1458">
      <w:pPr>
        <w:pStyle w:val="DraCorstandard"/>
      </w:pPr>
      <w:r w:rsidRPr="001B1458">
        <w:t>NEscio quid praesagiat insulsum cor, Hercule,</w:t>
      </w:r>
    </w:p>
    <w:p w14:paraId="7DD2D2F9" w14:textId="77777777" w:rsidR="007C3B28" w:rsidRDefault="00BE255F" w:rsidP="001B1458">
      <w:pPr>
        <w:pStyle w:val="DraCorstandard"/>
      </w:pPr>
      <w:r w:rsidRPr="001B1458">
        <w:t>Ad Augurum collegium res deferri pote est.</w:t>
      </w:r>
    </w:p>
    <w:p w14:paraId="0EEFD8F9" w14:textId="05B54AD7" w:rsidR="007C3B28" w:rsidRDefault="00976C32" w:rsidP="001B1458">
      <w:pPr>
        <w:pStyle w:val="DraCorstandard"/>
      </w:pPr>
      <w:r w:rsidRPr="00976C32">
        <w:rPr>
          <w:rStyle w:val="DraCorspeakerattribution"/>
        </w:rPr>
        <w:t>Mn.</w:t>
      </w:r>
      <w:r w:rsidR="00BE255F" w:rsidRPr="001B1458">
        <w:t xml:space="preserve"> Nos Augures, hic Augurum est collegium.</w:t>
      </w:r>
    </w:p>
    <w:p w14:paraId="5FD257C2" w14:textId="09DEC96A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Cor histrionicam facit, salit impigrè.</w:t>
      </w:r>
    </w:p>
    <w:p w14:paraId="2540B79F" w14:textId="2A837209" w:rsidR="007C3B28" w:rsidRDefault="00DE740E" w:rsidP="001B1458">
      <w:pPr>
        <w:pStyle w:val="DraCorstandard"/>
      </w:pPr>
      <w:r w:rsidRPr="00D96DC6">
        <w:rPr>
          <w:rStyle w:val="DraCorlinenumber"/>
        </w:rPr>
        <w:lastRenderedPageBreak/>
        <w:t>(</w:t>
      </w:r>
      <w:r w:rsidR="00BE255F" w:rsidRPr="00D96DC6">
        <w:rPr>
          <w:rStyle w:val="DraCorlinenumber"/>
        </w:rPr>
        <w:t>300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B5316" w:rsidRPr="00AB5316">
        <w:rPr>
          <w:rStyle w:val="DraCorspeakerattribution"/>
        </w:rPr>
        <w:t>Sosicl.</w:t>
      </w:r>
      <w:r w:rsidR="00BE255F" w:rsidRPr="001B1458">
        <w:t xml:space="preserve"> Nempe hoc est, salies mox prae gaudio.</w:t>
      </w:r>
    </w:p>
    <w:p w14:paraId="756937A5" w14:textId="63CCE9AD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At ego, si quid Sibyllae mihi dictant meae,</w:t>
      </w:r>
    </w:p>
    <w:p w14:paraId="770784B5" w14:textId="77777777" w:rsidR="007C3B28" w:rsidRDefault="00BE255F" w:rsidP="001B1458">
      <w:pPr>
        <w:pStyle w:val="DraCorstandard"/>
      </w:pPr>
      <w:r w:rsidRPr="001B1458">
        <w:t>Lydum in crucem salijsse nimis vereor malè.</w:t>
      </w:r>
    </w:p>
    <w:p w14:paraId="67A8B321" w14:textId="7E2EB687" w:rsidR="007C3B28" w:rsidRDefault="006E4EEF" w:rsidP="001B1458">
      <w:pPr>
        <w:pStyle w:val="DraCorstandard"/>
      </w:pPr>
      <w:r w:rsidRPr="006E4EEF">
        <w:rPr>
          <w:rStyle w:val="DraCorspeakerattribution"/>
        </w:rPr>
        <w:t>Cleom.</w:t>
      </w:r>
      <w:r w:rsidR="00BE255F" w:rsidRPr="001B1458">
        <w:t xml:space="preserve"> Eccere quàm bellus augur: despuas miser</w:t>
      </w:r>
    </w:p>
    <w:p w14:paraId="154933AF" w14:textId="0EE9E253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Funesta dicta haec.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Quin propero de vicino congredi?</w:t>
      </w:r>
    </w:p>
    <w:p w14:paraId="10FC004F" w14:textId="2F25CD74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305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Pistoclere, ô Pistoclere.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O Lyde, ô salus mea,</w:t>
      </w:r>
    </w:p>
    <w:p w14:paraId="7789C6B5" w14:textId="24E79341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Salue.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Apagesis ne cominus mihi. </w:t>
      </w:r>
      <w:r w:rsidR="00A54D4A" w:rsidRPr="00A54D4A">
        <w:rPr>
          <w:rStyle w:val="DraCorspeakerattribution"/>
        </w:rPr>
        <w:t>Pi.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Quippeni?</w:t>
      </w:r>
    </w:p>
    <w:p w14:paraId="3ABBF61D" w14:textId="5910A088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Profanus es, ego sacerrimum sacrarium Hercule,</w:t>
      </w:r>
    </w:p>
    <w:p w14:paraId="671E6565" w14:textId="77777777" w:rsidR="007C3B28" w:rsidRDefault="00BE255F" w:rsidP="001B1458">
      <w:pPr>
        <w:pStyle w:val="DraCorstandard"/>
      </w:pPr>
      <w:r w:rsidRPr="001B1458">
        <w:t>Et augustißimum omnium lararium.</w:t>
      </w:r>
    </w:p>
    <w:p w14:paraId="5FB479F9" w14:textId="3B607561" w:rsidR="007C3B28" w:rsidRDefault="006E4EEF" w:rsidP="001B1458">
      <w:pPr>
        <w:pStyle w:val="DraCorstandard"/>
      </w:pPr>
      <w:r w:rsidRPr="006E4EEF">
        <w:rPr>
          <w:rStyle w:val="DraCorspeakerattribution"/>
        </w:rPr>
        <w:t>Cleom.</w:t>
      </w:r>
      <w:r w:rsidR="00BE255F" w:rsidRPr="001B1458">
        <w:t xml:space="preserve"> Quidum? quibus initiatus sacris triuenefice?</w:t>
      </w:r>
    </w:p>
    <w:p w14:paraId="174ABBA6" w14:textId="07FF4336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310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2E5AE5" w:rsidRPr="003056A6">
        <w:rPr>
          <w:rStyle w:val="DraCormarkversepart"/>
        </w:rPr>
        <w:t>@</w:t>
      </w:r>
      <w:r w:rsidR="00BE255F" w:rsidRPr="001B1458">
        <w:t xml:space="preserve">Nisi modestiùs, vae. </w:t>
      </w:r>
      <w:r w:rsidR="00BE255F" w:rsidRPr="00E82860">
        <w:rPr>
          <w:rStyle w:val="DraCorspeakerattribution"/>
        </w:rPr>
        <w:t>Sosic.</w:t>
      </w:r>
      <w:r w:rsidR="00BE255F" w:rsidRPr="001B1458">
        <w:t xml:space="preserve"> </w:t>
      </w:r>
      <w:r w:rsidR="002E5AE5" w:rsidRPr="003056A6">
        <w:rPr>
          <w:rStyle w:val="DraCormarkversepart"/>
        </w:rPr>
        <w:t>@</w:t>
      </w:r>
      <w:r w:rsidR="00BE255F" w:rsidRPr="001B1458">
        <w:t>Quanto fermento tibi</w:t>
      </w:r>
    </w:p>
    <w:p w14:paraId="051D12D1" w14:textId="69646D57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Increuit subitò pectus.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Non de nihilo est haec fiducia.</w:t>
      </w:r>
    </w:p>
    <w:p w14:paraId="6B11F2CB" w14:textId="69BA8914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Tacete: sinite me meum Lydum oscularier,</w:t>
      </w:r>
    </w:p>
    <w:p w14:paraId="4A1BA2B7" w14:textId="77777777" w:rsidR="007C3B28" w:rsidRDefault="00BE255F" w:rsidP="001B1458">
      <w:pPr>
        <w:pStyle w:val="DraCorstandard"/>
      </w:pPr>
      <w:r w:rsidRPr="001B1458">
        <w:t>Sinite me suauiarier fortunam meam.</w:t>
      </w:r>
    </w:p>
    <w:p w14:paraId="66D26250" w14:textId="17EE0BEE" w:rsidR="007C3B28" w:rsidRPr="00C2225D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256</w:t>
      </w:r>
    </w:p>
    <w:p w14:paraId="526D5274" w14:textId="41477DB9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Tun</w:t>
      </w:r>
      <w:r w:rsidR="008421CF">
        <w:t>’</w:t>
      </w:r>
      <w:r w:rsidR="00BE255F" w:rsidRPr="001B1458">
        <w:t xml:space="preserve"> tanto coram numine impudens lasciuies?</w:t>
      </w:r>
    </w:p>
    <w:p w14:paraId="102C3EE1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315</w:t>
      </w:r>
      <w:r w:rsidRPr="00D96DC6">
        <w:rPr>
          <w:rStyle w:val="DraCorlinenumber"/>
        </w:rPr>
        <w:t>)</w:t>
      </w:r>
      <w:r w:rsidR="00BE255F" w:rsidRPr="001B1458">
        <w:t xml:space="preserve"> Ego hîc in hoc marsupio Plutum gero,</w:t>
      </w:r>
    </w:p>
    <w:p w14:paraId="00C35536" w14:textId="77777777" w:rsidR="007C3B28" w:rsidRDefault="00BE255F" w:rsidP="001B1458">
      <w:pPr>
        <w:pStyle w:val="DraCorstandard"/>
      </w:pPr>
      <w:r w:rsidRPr="001B1458">
        <w:t>Vnà &amp; salutem tuam, ô adolescens impie.</w:t>
      </w:r>
    </w:p>
    <w:p w14:paraId="43297785" w14:textId="77777777" w:rsidR="007C3B28" w:rsidRDefault="00BE255F" w:rsidP="001B1458">
      <w:pPr>
        <w:pStyle w:val="DraCorstandard"/>
      </w:pPr>
      <w:r w:rsidRPr="001B1458">
        <w:t>Tu tanto coram numine adhuc lasciuies?</w:t>
      </w:r>
    </w:p>
    <w:p w14:paraId="74B32B99" w14:textId="3D1EB269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Minimè Hercle. veneror haec numina, &amp; Lydum meum,</w:t>
      </w:r>
    </w:p>
    <w:p w14:paraId="46C0E490" w14:textId="68265F04" w:rsidR="007C3B28" w:rsidRDefault="00AC65C4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Mystam sacerrimum. </w:t>
      </w:r>
      <w:r w:rsidR="00BE255F" w:rsidRPr="00AC65C4">
        <w:rPr>
          <w:rStyle w:val="DraCorspeakerattribution"/>
        </w:rPr>
        <w:t>Omnes.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Vnà omnes sacra facimus</w:t>
      </w:r>
    </w:p>
    <w:p w14:paraId="2450C81C" w14:textId="18ADAEAF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320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Pluto &amp; Lydo.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Salite prae gaudio. </w:t>
      </w:r>
      <w:r w:rsidR="006E4EEF" w:rsidRPr="006E4EEF">
        <w:rPr>
          <w:rStyle w:val="DraCorspeakerattribution"/>
        </w:rPr>
        <w:t>Cleom.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Quianam</w:t>
      </w:r>
    </w:p>
    <w:p w14:paraId="546F878A" w14:textId="77777777" w:rsidR="007C3B28" w:rsidRDefault="00BE255F" w:rsidP="001B1458">
      <w:pPr>
        <w:pStyle w:val="DraCorstandard"/>
      </w:pPr>
      <w:r w:rsidRPr="001B1458">
        <w:t>Non Martem huc adfers sed Plutum: suos</w:t>
      </w:r>
    </w:p>
    <w:p w14:paraId="4ED68766" w14:textId="2F78CA41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Mars Salios habet, haud Plutus. </w:t>
      </w:r>
      <w:r w:rsidR="00522AAC" w:rsidRPr="00522AAC">
        <w:rPr>
          <w:rStyle w:val="DraCorspeakerattribution"/>
        </w:rPr>
        <w:t>Ly.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Salite extempulo,</w:t>
      </w:r>
    </w:p>
    <w:p w14:paraId="25519C0D" w14:textId="70ED1FE7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Vel ne semuncia dabitur.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Eia, salimus strenuè.</w:t>
      </w:r>
    </w:p>
    <w:p w14:paraId="10861AF5" w14:textId="01D0C737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Etiam adhuc, etiam adhuc, adhuc etiam, etiam adhuc.</w:t>
      </w:r>
    </w:p>
    <w:p w14:paraId="3295E8FE" w14:textId="2F131602" w:rsidR="007C3B28" w:rsidRDefault="00DE740E" w:rsidP="001B1458">
      <w:pPr>
        <w:pStyle w:val="DraCorstandard"/>
      </w:pPr>
      <w:r w:rsidRPr="00D96DC6">
        <w:rPr>
          <w:rStyle w:val="DraCorlinenumber"/>
        </w:rPr>
        <w:lastRenderedPageBreak/>
        <w:t>(</w:t>
      </w:r>
      <w:r w:rsidR="00BE255F" w:rsidRPr="00D96DC6">
        <w:rPr>
          <w:rStyle w:val="DraCorlinenumber"/>
        </w:rPr>
        <w:t>325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976C32" w:rsidRPr="00976C32">
        <w:rPr>
          <w:rStyle w:val="DraCorspeakerattribution"/>
        </w:rPr>
        <w:t>Mn.</w:t>
      </w:r>
      <w:r w:rsidR="00BE255F" w:rsidRPr="001B1458">
        <w:t xml:space="preserve"> Iuppiter omnesque te dij perdant furcifer.</w:t>
      </w:r>
    </w:p>
    <w:p w14:paraId="0866C747" w14:textId="77777777" w:rsidR="007C3B28" w:rsidRDefault="00BE255F" w:rsidP="001B1458">
      <w:pPr>
        <w:pStyle w:val="DraCorstandard"/>
      </w:pPr>
      <w:r w:rsidRPr="001B1458">
        <w:t>Prae laßitudine concidunt mihi genua.</w:t>
      </w:r>
    </w:p>
    <w:p w14:paraId="5D833271" w14:textId="1479FBA6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Sic praeparatur epulis sua penus;</w:t>
      </w:r>
    </w:p>
    <w:p w14:paraId="7937C87E" w14:textId="77777777" w:rsidR="007C3B28" w:rsidRDefault="00BE255F" w:rsidP="001B1458">
      <w:pPr>
        <w:pStyle w:val="DraCorstandard"/>
      </w:pPr>
      <w:r w:rsidRPr="001B1458">
        <w:t>Eamus intro, triumphalem vt coenam vobis parem:</w:t>
      </w:r>
    </w:p>
    <w:p w14:paraId="2EEEA8EB" w14:textId="4D29FAC6" w:rsidR="007C3B28" w:rsidRDefault="00BE255F" w:rsidP="001B1458">
      <w:pPr>
        <w:pStyle w:val="DraCorstandard"/>
      </w:pPr>
      <w:r w:rsidRPr="001B1458">
        <w:t>Nam fortiter agens</w:t>
      </w:r>
      <w:r w:rsidR="004D2B04">
        <w:t xml:space="preserve"> </w:t>
      </w:r>
      <w:r w:rsidRPr="001B1458">
        <w:t>hodie nostrum expugnaui senem.</w:t>
      </w:r>
    </w:p>
    <w:p w14:paraId="1F6FE6E0" w14:textId="16C11A2C" w:rsidR="00C2225D" w:rsidRDefault="00C2225D" w:rsidP="00C2225D">
      <w:pPr>
        <w:pStyle w:val="DraCoradditions"/>
      </w:pPr>
      <w:r w:rsidRPr="006E1DE3">
        <w:t>/act=</w:t>
      </w:r>
      <w:r>
        <w:t>4</w:t>
      </w:r>
      <w:r w:rsidRPr="006E1DE3">
        <w:t>, scene=</w:t>
      </w:r>
      <w:r>
        <w:t>2</w:t>
      </w:r>
      <w:r w:rsidRPr="006E1DE3">
        <w:t>/</w:t>
      </w:r>
    </w:p>
    <w:p w14:paraId="05D42E24" w14:textId="0915CF86" w:rsidR="007C3B28" w:rsidRPr="00C2225D" w:rsidRDefault="00BE255F" w:rsidP="00C2225D">
      <w:pPr>
        <w:pStyle w:val="DraCorhead"/>
      </w:pPr>
      <w:r w:rsidRPr="00C2225D">
        <w:t>SCENA II.</w:t>
      </w:r>
    </w:p>
    <w:p w14:paraId="2E3453D8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NICOBVLVS senex.</w:t>
      </w:r>
    </w:p>
    <w:p w14:paraId="01AE9F5D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MESSENIO seruus.</w:t>
      </w:r>
    </w:p>
    <w:p w14:paraId="4770DEA2" w14:textId="6C2E5E04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330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Malam rem ducit, multasque sibi fabricat cruces,</w:t>
      </w:r>
    </w:p>
    <w:p w14:paraId="08AE9D0E" w14:textId="77777777" w:rsidR="007C3B28" w:rsidRDefault="00BE255F" w:rsidP="001B1458">
      <w:pPr>
        <w:pStyle w:val="DraCorstandard"/>
      </w:pPr>
      <w:r w:rsidRPr="001B1458">
        <w:t>Vxorem qui ducit domum, quique fabricat filios.</w:t>
      </w:r>
    </w:p>
    <w:p w14:paraId="7D5D030B" w14:textId="026CC397" w:rsidR="007C3B28" w:rsidRDefault="00A54D4A" w:rsidP="001B1458">
      <w:pPr>
        <w:pStyle w:val="DraCorstandard"/>
      </w:pPr>
      <w:r w:rsidRPr="00A54D4A">
        <w:rPr>
          <w:rStyle w:val="DraCorspeakerattribution"/>
        </w:rPr>
        <w:t>Mes.</w:t>
      </w:r>
      <w:r w:rsidR="00BE255F" w:rsidRPr="001B1458">
        <w:t xml:space="preserve"> Pape! quis hic Vulcanus, filios qui fabricat?</w:t>
      </w:r>
    </w:p>
    <w:p w14:paraId="7400EB69" w14:textId="40D40AC7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Ita equidem experior pridem. nam vxor mihi domi est,</w:t>
      </w:r>
    </w:p>
    <w:p w14:paraId="4D1A9491" w14:textId="77777777" w:rsidR="007C3B28" w:rsidRDefault="00BE255F" w:rsidP="001B1458">
      <w:pPr>
        <w:pStyle w:val="DraCorstandard"/>
      </w:pPr>
      <w:r w:rsidRPr="001B1458">
        <w:t>Quae fel vincit &amp; absynthium amaritudine, res peßimas;</w:t>
      </w:r>
    </w:p>
    <w:p w14:paraId="2BD94800" w14:textId="7A1DE0AE" w:rsidR="007C3B28" w:rsidRPr="00C2225D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257</w:t>
      </w:r>
    </w:p>
    <w:p w14:paraId="6459E319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335</w:t>
      </w:r>
      <w:r w:rsidRPr="00D96DC6">
        <w:rPr>
          <w:rStyle w:val="DraCorlinenumber"/>
        </w:rPr>
        <w:t>)</w:t>
      </w:r>
      <w:r w:rsidR="00BE255F" w:rsidRPr="001B1458">
        <w:t xml:space="preserve"> Quae fumi adinstar semper abigit lacrymantem foras.</w:t>
      </w:r>
    </w:p>
    <w:p w14:paraId="6DE5A064" w14:textId="77777777" w:rsidR="007C3B28" w:rsidRDefault="00BE255F" w:rsidP="001B1458">
      <w:pPr>
        <w:pStyle w:val="DraCorstandard"/>
      </w:pPr>
      <w:r w:rsidRPr="001B1458">
        <w:t>In ganeâ, ni fallor, filij sunt, qui meum</w:t>
      </w:r>
    </w:p>
    <w:p w14:paraId="4A9A5089" w14:textId="77777777" w:rsidR="007C3B28" w:rsidRDefault="00BE255F" w:rsidP="001B1458">
      <w:pPr>
        <w:pStyle w:val="DraCorstandard"/>
      </w:pPr>
      <w:r w:rsidRPr="001B1458">
        <w:t>Exenterant medullitus marsupium.</w:t>
      </w:r>
    </w:p>
    <w:p w14:paraId="1DB4BEE3" w14:textId="77777777" w:rsidR="007C3B28" w:rsidRDefault="00BE255F" w:rsidP="001B1458">
      <w:pPr>
        <w:pStyle w:val="DraCorstandard"/>
      </w:pPr>
      <w:r w:rsidRPr="001B1458">
        <w:t>Hos ego iam peruelim mihi obuios dari hodie;</w:t>
      </w:r>
    </w:p>
    <w:p w14:paraId="6FA7F68A" w14:textId="77777777" w:rsidR="007C3B28" w:rsidRDefault="00BE255F" w:rsidP="001B1458">
      <w:pPr>
        <w:pStyle w:val="DraCorstandard"/>
      </w:pPr>
      <w:r w:rsidRPr="001B1458">
        <w:t>Exenterabo, &amp; emedullabo penitus.</w:t>
      </w:r>
    </w:p>
    <w:p w14:paraId="294F4C18" w14:textId="1DAC12E0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340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Vt Aeacidiuis animis expletus senex!</w:t>
      </w:r>
    </w:p>
    <w:p w14:paraId="0E4402B0" w14:textId="77777777" w:rsidR="007C3B28" w:rsidRDefault="00BE255F" w:rsidP="001B1458">
      <w:pPr>
        <w:pStyle w:val="DraCorstandard"/>
      </w:pPr>
      <w:r w:rsidRPr="001B1458">
        <w:t>Vereor ipsis oculos miseris exorbeat,</w:t>
      </w:r>
    </w:p>
    <w:p w14:paraId="2B1197EA" w14:textId="6672448F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Vitamque euitet.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Faciam Hercle sciant patrem</w:t>
      </w:r>
    </w:p>
    <w:p w14:paraId="0E0F0DD8" w14:textId="77777777" w:rsidR="007C3B28" w:rsidRDefault="00BE255F" w:rsidP="001B1458">
      <w:pPr>
        <w:pStyle w:val="DraCorstandard"/>
      </w:pPr>
      <w:r w:rsidRPr="001B1458">
        <w:t>Me esse, &amp; sese filios: si fustem sumpsero,</w:t>
      </w:r>
    </w:p>
    <w:p w14:paraId="05F346E8" w14:textId="1A5E2925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Mox expupillatos rediam verberibus.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Equidem</w:t>
      </w:r>
    </w:p>
    <w:p w14:paraId="08858C5C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345</w:t>
      </w:r>
      <w:r w:rsidRPr="00D96DC6">
        <w:rPr>
          <w:rStyle w:val="DraCorlinenumber"/>
        </w:rPr>
        <w:t>)</w:t>
      </w:r>
      <w:r w:rsidR="00BE255F" w:rsidRPr="001B1458">
        <w:t xml:space="preserve"> In Libya mauelim occurrere leoni &amp; tigri,</w:t>
      </w:r>
    </w:p>
    <w:p w14:paraId="1D9B962E" w14:textId="2CF5C321" w:rsidR="007C3B28" w:rsidRDefault="00D110F7" w:rsidP="001B1458">
      <w:pPr>
        <w:pStyle w:val="DraCorstandard"/>
      </w:pPr>
      <w:r w:rsidRPr="003056A6">
        <w:rPr>
          <w:rStyle w:val="DraCormarkversepart"/>
        </w:rPr>
        <w:lastRenderedPageBreak/>
        <w:t>@</w:t>
      </w:r>
      <w:r w:rsidR="00BE255F" w:rsidRPr="001B1458">
        <w:t xml:space="preserve">Quàm huic hodie seni.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Siccine me</w:t>
      </w:r>
      <w:r w:rsidR="00C72131">
        <w:t xml:space="preserve"> </w:t>
      </w:r>
      <w:r w:rsidR="00BE255F" w:rsidRPr="001B1458">
        <w:t>perdere,</w:t>
      </w:r>
    </w:p>
    <w:p w14:paraId="62E7E73E" w14:textId="77777777" w:rsidR="007C3B28" w:rsidRDefault="00BE255F" w:rsidP="001B1458">
      <w:pPr>
        <w:pStyle w:val="DraCorstandard"/>
      </w:pPr>
      <w:r w:rsidRPr="001B1458">
        <w:t>Rem meam decoquere, famam pessundare,</w:t>
      </w:r>
    </w:p>
    <w:p w14:paraId="750892D4" w14:textId="77777777" w:rsidR="007C3B28" w:rsidRDefault="00BE255F" w:rsidP="001B1458">
      <w:pPr>
        <w:pStyle w:val="DraCorstandard"/>
      </w:pPr>
      <w:r w:rsidRPr="001B1458">
        <w:t>Nepotari, impune! age Messenio, grandimus gradum?</w:t>
      </w:r>
    </w:p>
    <w:p w14:paraId="457764F4" w14:textId="07C7E860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Ad quid</w:t>
      </w:r>
      <w:r w:rsidR="00857386">
        <w:t>?</w:t>
      </w:r>
      <w:r w:rsidR="00BE255F" w:rsidRPr="001B1458">
        <w:t xml:space="preserve"> si pransum imus: si coenatum: eccere,</w:t>
      </w:r>
    </w:p>
    <w:p w14:paraId="1BD67813" w14:textId="1EAA8019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350</w:t>
      </w:r>
      <w:r w:rsidRPr="00D96DC6">
        <w:rPr>
          <w:rStyle w:val="DraCorlinenumber"/>
        </w:rPr>
        <w:t>)</w:t>
      </w:r>
      <w:r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Vel Pegasum praeuortam.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Tun’ aciem hebetes</w:t>
      </w:r>
    </w:p>
    <w:p w14:paraId="7C932038" w14:textId="5888258A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Mei furoris, tuis caput obtundens iocis?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Eho</w:t>
      </w:r>
    </w:p>
    <w:p w14:paraId="6E16D2D7" w14:textId="77777777" w:rsidR="007C3B28" w:rsidRDefault="00BE255F" w:rsidP="001B1458">
      <w:pPr>
        <w:pStyle w:val="DraCorstandard"/>
      </w:pPr>
      <w:r w:rsidRPr="001B1458">
        <w:t>Iam carina haec ventris mei ipsa est vacuitas:</w:t>
      </w:r>
    </w:p>
    <w:p w14:paraId="26F90BF7" w14:textId="77777777" w:rsidR="007C3B28" w:rsidRDefault="00BE255F" w:rsidP="001B1458">
      <w:pPr>
        <w:pStyle w:val="DraCorstandard"/>
      </w:pPr>
      <w:r w:rsidRPr="001B1458">
        <w:t>Quid mirum si saburram poscit, vt securiùs</w:t>
      </w:r>
    </w:p>
    <w:p w14:paraId="0A1653FF" w14:textId="40A12EBB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>Velificetur nauis</w:t>
      </w:r>
      <w:r w:rsidR="00C078E5">
        <w:t>?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Saburram fusiùs</w:t>
      </w:r>
    </w:p>
    <w:p w14:paraId="608486E9" w14:textId="1A055229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355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Dabo quantam neuelis.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Sine obsecro:</w:t>
      </w:r>
    </w:p>
    <w:p w14:paraId="2E27B2B7" w14:textId="77777777" w:rsidR="007C3B28" w:rsidRDefault="00BE255F" w:rsidP="001B1458">
      <w:pPr>
        <w:pStyle w:val="DraCorstandard"/>
      </w:pPr>
      <w:r w:rsidRPr="001B1458">
        <w:t>Haec cruda nimis est coena, atque stomacho nocet.</w:t>
      </w:r>
    </w:p>
    <w:p w14:paraId="4D150710" w14:textId="4ABFF9E2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Mox te elinguabo furcifer.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Tuus ego sum.</w:t>
      </w:r>
    </w:p>
    <w:p w14:paraId="79A5A418" w14:textId="77777777" w:rsidR="007C3B28" w:rsidRDefault="00BE255F" w:rsidP="001B1458">
      <w:pPr>
        <w:pStyle w:val="DraCorstandard"/>
      </w:pPr>
      <w:r w:rsidRPr="001B1458">
        <w:t>Si mutum mauelis mancipium: tu videris.</w:t>
      </w:r>
    </w:p>
    <w:p w14:paraId="0D1A8BD1" w14:textId="709B0D41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Age, inquam, &amp; Mnesilochum quaeramus mox, &amp; Sosiclem.</w:t>
      </w:r>
    </w:p>
    <w:p w14:paraId="1A739369" w14:textId="40B4E82D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360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Nempe pedes non habent vt redbitent domum.</w:t>
      </w:r>
    </w:p>
    <w:p w14:paraId="759F5C3F" w14:textId="32B105E7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Eamus, inquam, &amp; ganeones peßimos</w:t>
      </w:r>
    </w:p>
    <w:p w14:paraId="68CF9224" w14:textId="77777777" w:rsidR="007C3B28" w:rsidRDefault="00BE255F" w:rsidP="001B1458">
      <w:pPr>
        <w:pStyle w:val="DraCorstandard"/>
      </w:pPr>
      <w:r w:rsidRPr="001B1458">
        <w:t>Mox peßimis perdamus, vt decet, modis.</w:t>
      </w:r>
    </w:p>
    <w:p w14:paraId="227F7ABA" w14:textId="5153493E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Hoc est, quatuor iungamus indomitos equos.</w:t>
      </w:r>
    </w:p>
    <w:p w14:paraId="4D726FAC" w14:textId="626D4352" w:rsidR="007C3B28" w:rsidRPr="00C2225D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258</w:t>
      </w:r>
    </w:p>
    <w:p w14:paraId="5298E733" w14:textId="77777777" w:rsidR="007C3B28" w:rsidRDefault="00BE255F" w:rsidP="001B1458">
      <w:pPr>
        <w:pStyle w:val="DraCorstandard"/>
      </w:pPr>
      <w:r w:rsidRPr="001B1458">
        <w:t>Duos qui distrahant pedes, duos qui brachia,</w:t>
      </w:r>
    </w:p>
    <w:p w14:paraId="122F48F2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365</w:t>
      </w:r>
      <w:r w:rsidRPr="00D96DC6">
        <w:rPr>
          <w:rStyle w:val="DraCorlinenumber"/>
        </w:rPr>
        <w:t>)</w:t>
      </w:r>
      <w:r w:rsidR="00BE255F" w:rsidRPr="001B1458">
        <w:t xml:space="preserve"> Tum illosce flagris incitabimus affatim</w:t>
      </w:r>
    </w:p>
    <w:p w14:paraId="267E2085" w14:textId="77777777" w:rsidR="007C3B28" w:rsidRDefault="00BE255F" w:rsidP="001B1458">
      <w:pPr>
        <w:pStyle w:val="DraCorstandard"/>
      </w:pPr>
      <w:r w:rsidRPr="001B1458">
        <w:t>Equos, qui validè neruis tendant omnibus</w:t>
      </w:r>
    </w:p>
    <w:p w14:paraId="09A0603A" w14:textId="77777777" w:rsidR="007C3B28" w:rsidRDefault="00BE255F" w:rsidP="001B1458">
      <w:pPr>
        <w:pStyle w:val="DraCorstandard"/>
      </w:pPr>
      <w:r w:rsidRPr="001B1458">
        <w:t>Suum quod est rapere: tuos deartuare filios:</w:t>
      </w:r>
    </w:p>
    <w:p w14:paraId="328517D0" w14:textId="77777777" w:rsidR="007C3B28" w:rsidRDefault="00BE255F" w:rsidP="001B1458">
      <w:pPr>
        <w:pStyle w:val="DraCorstandard"/>
      </w:pPr>
      <w:r w:rsidRPr="001B1458">
        <w:t>Sic ex vno duplum habebis foenori.</w:t>
      </w:r>
    </w:p>
    <w:p w14:paraId="146F8DD7" w14:textId="77777777" w:rsidR="007C3B28" w:rsidRDefault="00BE255F" w:rsidP="001B1458">
      <w:pPr>
        <w:pStyle w:val="DraCorstandard"/>
      </w:pPr>
      <w:r w:rsidRPr="001B1458">
        <w:t>Octo ex duobus mox fient: nihilo minùs.</w:t>
      </w:r>
    </w:p>
    <w:p w14:paraId="3FEB2F74" w14:textId="63FBEDE6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370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Sat filiorum diues sum, Messenio,</w:t>
      </w:r>
    </w:p>
    <w:p w14:paraId="568F6ABB" w14:textId="77777777" w:rsidR="007C3B28" w:rsidRDefault="00BE255F" w:rsidP="001B1458">
      <w:pPr>
        <w:pStyle w:val="DraCorstandard"/>
      </w:pPr>
      <w:r w:rsidRPr="001B1458">
        <w:lastRenderedPageBreak/>
        <w:t>Atque ex duobus malim vnum fieri, &amp; bonum.</w:t>
      </w:r>
    </w:p>
    <w:p w14:paraId="79A32775" w14:textId="650B35D4" w:rsidR="007C3B28" w:rsidRDefault="00A54D4A" w:rsidP="001B1458">
      <w:pPr>
        <w:pStyle w:val="DraCorstandard"/>
      </w:pPr>
      <w:r w:rsidRPr="00A54D4A">
        <w:rPr>
          <w:rStyle w:val="DraCorspeakerattribution"/>
        </w:rPr>
        <w:t>Mes.</w:t>
      </w:r>
      <w:r w:rsidR="00BE255F" w:rsidRPr="001B1458">
        <w:t xml:space="preserve"> Nempe hoc fiet: vicißim comedet alter alterum.</w:t>
      </w:r>
    </w:p>
    <w:p w14:paraId="0BD8328E" w14:textId="77777777" w:rsidR="007C3B28" w:rsidRDefault="00BE255F" w:rsidP="001B1458">
      <w:pPr>
        <w:pStyle w:val="DraCorstandard"/>
      </w:pPr>
      <w:r w:rsidRPr="001B1458">
        <w:t>Medium vbi comederit alter alterius,</w:t>
      </w:r>
    </w:p>
    <w:p w14:paraId="3AA31059" w14:textId="77777777" w:rsidR="007C3B28" w:rsidRDefault="00BE255F" w:rsidP="001B1458">
      <w:pPr>
        <w:pStyle w:val="DraCorstandard"/>
      </w:pPr>
      <w:r w:rsidRPr="001B1458">
        <w:t>Duos compingemus dein medios simul,</w:t>
      </w:r>
    </w:p>
    <w:p w14:paraId="3253597B" w14:textId="1FF0C80C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375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Et fiet vnus è duobus.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Tu furcifer,</w:t>
      </w:r>
    </w:p>
    <w:p w14:paraId="0C70D992" w14:textId="77777777" w:rsidR="007C3B28" w:rsidRDefault="00BE255F" w:rsidP="001B1458">
      <w:pPr>
        <w:pStyle w:val="DraCorstandard"/>
      </w:pPr>
      <w:r w:rsidRPr="001B1458">
        <w:t>Perge age iocari, ego ted, illosque pariter</w:t>
      </w:r>
    </w:p>
    <w:p w14:paraId="17323F34" w14:textId="77777777" w:rsidR="007C3B28" w:rsidRDefault="00BE255F" w:rsidP="001B1458">
      <w:pPr>
        <w:pStyle w:val="DraCorstandard"/>
      </w:pPr>
      <w:r w:rsidRPr="001B1458">
        <w:t>Fartum mox faciam, &amp; in artocreâ coquam,</w:t>
      </w:r>
    </w:p>
    <w:p w14:paraId="4B8D8C73" w14:textId="77777777" w:rsidR="007C3B28" w:rsidRDefault="00BE255F" w:rsidP="001B1458">
      <w:pPr>
        <w:pStyle w:val="DraCorstandard"/>
      </w:pPr>
      <w:r w:rsidRPr="001B1458">
        <w:t>Vt pasta vobis fiat contubernium.</w:t>
      </w:r>
    </w:p>
    <w:p w14:paraId="3491F658" w14:textId="436DE795" w:rsidR="007C3B28" w:rsidRDefault="00A54D4A" w:rsidP="001B1458">
      <w:pPr>
        <w:pStyle w:val="DraCorstandard"/>
      </w:pPr>
      <w:r w:rsidRPr="00A54D4A">
        <w:rPr>
          <w:rStyle w:val="DraCorspeakerattribution"/>
        </w:rPr>
        <w:t>Mes.</w:t>
      </w:r>
      <w:r w:rsidR="00BE255F" w:rsidRPr="001B1458">
        <w:t xml:space="preserve"> Non equidem volo tui animi exstinguere incendium,</w:t>
      </w:r>
    </w:p>
    <w:p w14:paraId="63D905C0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380</w:t>
      </w:r>
      <w:r w:rsidRPr="00D96DC6">
        <w:rPr>
          <w:rStyle w:val="DraCorlinenumber"/>
        </w:rPr>
        <w:t>)</w:t>
      </w:r>
      <w:r w:rsidR="00BE255F" w:rsidRPr="001B1458">
        <w:t xml:space="preserve"> Here: optima res est, irasci peßimis,</w:t>
      </w:r>
    </w:p>
    <w:p w14:paraId="01289490" w14:textId="77777777" w:rsidR="007C3B28" w:rsidRDefault="00BE255F" w:rsidP="001B1458">
      <w:pPr>
        <w:pStyle w:val="DraCorstandard"/>
      </w:pPr>
      <w:r w:rsidRPr="001B1458">
        <w:t>Sed magis oleum flammis ingero; quo ardeas.</w:t>
      </w:r>
    </w:p>
    <w:p w14:paraId="59823C73" w14:textId="58511A3A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Aetnam Hercule flabello irritat Pygmaeolus.</w:t>
      </w:r>
    </w:p>
    <w:p w14:paraId="1DD88AE2" w14:textId="77777777" w:rsidR="007C3B28" w:rsidRDefault="00BE255F" w:rsidP="001B1458">
      <w:pPr>
        <w:pStyle w:val="DraCorstandard"/>
      </w:pPr>
      <w:r w:rsidRPr="001B1458">
        <w:t>Aetnam hoc gero pectore: euomam hanc in filios</w:t>
      </w:r>
    </w:p>
    <w:p w14:paraId="27D6024D" w14:textId="77777777" w:rsidR="007C3B28" w:rsidRDefault="00BE255F" w:rsidP="001B1458">
      <w:pPr>
        <w:pStyle w:val="DraCorstandard"/>
      </w:pPr>
      <w:r w:rsidRPr="001B1458">
        <w:t>Totam, quanta est: sequere huc, Messenio.</w:t>
      </w:r>
    </w:p>
    <w:p w14:paraId="53A663FA" w14:textId="0CB284D6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385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Laruas lemuresque omnes modò qui loquitur senex,</w:t>
      </w:r>
    </w:p>
    <w:p w14:paraId="5A074206" w14:textId="77777777" w:rsidR="007C3B28" w:rsidRDefault="00BE255F" w:rsidP="001B1458">
      <w:pPr>
        <w:pStyle w:val="DraCorstandard"/>
      </w:pPr>
      <w:r w:rsidRPr="001B1458">
        <w:t>Mox, Fili, mi fili: ne sic columbule,</w:t>
      </w:r>
    </w:p>
    <w:p w14:paraId="47433216" w14:textId="77777777" w:rsidR="007C3B28" w:rsidRDefault="00BE255F" w:rsidP="001B1458">
      <w:pPr>
        <w:pStyle w:val="DraCorstandard"/>
      </w:pPr>
      <w:r w:rsidRPr="001B1458">
        <w:t>Ne sic mi psittace: saccharum obiiciam tibi,</w:t>
      </w:r>
    </w:p>
    <w:p w14:paraId="32EF7328" w14:textId="77777777" w:rsidR="007C3B28" w:rsidRDefault="00BE255F" w:rsidP="001B1458">
      <w:pPr>
        <w:pStyle w:val="DraCorstandard"/>
      </w:pPr>
      <w:r w:rsidRPr="001B1458">
        <w:t>Comede, mi psittace, &amp; deterge ocellulos:</w:t>
      </w:r>
    </w:p>
    <w:p w14:paraId="4D736DA2" w14:textId="77777777" w:rsidR="007C3B28" w:rsidRDefault="00BE255F" w:rsidP="001B1458">
      <w:pPr>
        <w:pStyle w:val="DraCorstandard"/>
      </w:pPr>
      <w:r w:rsidRPr="001B1458">
        <w:t>Quid frustra sic meos violas ocellulos?</w:t>
      </w:r>
    </w:p>
    <w:p w14:paraId="580FA3D9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390</w:t>
      </w:r>
      <w:r w:rsidRPr="00D96DC6">
        <w:rPr>
          <w:rStyle w:val="DraCorlinenumber"/>
        </w:rPr>
        <w:t>)</w:t>
      </w:r>
      <w:r w:rsidR="00BE255F" w:rsidRPr="001B1458">
        <w:t xml:space="preserve"> Hem praedam! Quàm sagax nasum senex habet,</w:t>
      </w:r>
    </w:p>
    <w:p w14:paraId="0236C48A" w14:textId="77777777" w:rsidR="007C3B28" w:rsidRDefault="00BE255F" w:rsidP="001B1458">
      <w:pPr>
        <w:pStyle w:val="DraCorstandard"/>
      </w:pPr>
      <w:r w:rsidRPr="001B1458">
        <w:t>Tam citò feras, suis mouit cubilibus.</w:t>
      </w:r>
    </w:p>
    <w:p w14:paraId="54EDB5DC" w14:textId="77777777" w:rsidR="007C3B28" w:rsidRDefault="00BE255F" w:rsidP="001B1458">
      <w:pPr>
        <w:pStyle w:val="DraCorstandard"/>
      </w:pPr>
      <w:r w:rsidRPr="001B1458">
        <w:t>Moloßicum hic agam, dum aget senex venaticum.</w:t>
      </w:r>
    </w:p>
    <w:p w14:paraId="00A5922B" w14:textId="3B819485" w:rsidR="007C3B28" w:rsidRDefault="00BE255F" w:rsidP="001B1458">
      <w:pPr>
        <w:pStyle w:val="DraCorstandard"/>
        <w:rPr>
          <w:rStyle w:val="DraCorpagebeginning"/>
        </w:rPr>
      </w:pPr>
      <w:r w:rsidRPr="00C2225D">
        <w:rPr>
          <w:rStyle w:val="DraCorpagebeginning"/>
        </w:rPr>
        <w:t>259</w:t>
      </w:r>
    </w:p>
    <w:p w14:paraId="238A023F" w14:textId="264653C9" w:rsidR="00C2225D" w:rsidRPr="00C2225D" w:rsidRDefault="00C2225D" w:rsidP="00C2225D">
      <w:pPr>
        <w:pStyle w:val="DraCoradditions"/>
        <w:rPr>
          <w:rStyle w:val="DraCorpagebeginning"/>
          <w:color w:val="0099FF"/>
          <w:lang w:val="en-GB"/>
        </w:rPr>
      </w:pPr>
      <w:r w:rsidRPr="006E1DE3">
        <w:t>/act=</w:t>
      </w:r>
      <w:r>
        <w:t>4</w:t>
      </w:r>
      <w:r w:rsidRPr="006E1DE3">
        <w:t>, scene=</w:t>
      </w:r>
      <w:r>
        <w:t>3</w:t>
      </w:r>
      <w:r w:rsidRPr="006E1DE3">
        <w:t>/</w:t>
      </w:r>
    </w:p>
    <w:p w14:paraId="7366D99C" w14:textId="77777777" w:rsidR="007C3B28" w:rsidRPr="00C2225D" w:rsidRDefault="00BE255F" w:rsidP="00C2225D">
      <w:pPr>
        <w:pStyle w:val="DraCorhead"/>
      </w:pPr>
      <w:r w:rsidRPr="00C2225D">
        <w:t>SCENA III.</w:t>
      </w:r>
    </w:p>
    <w:p w14:paraId="4B6A48DA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PISTOCLERVS.</w:t>
      </w:r>
    </w:p>
    <w:p w14:paraId="2015B948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lastRenderedPageBreak/>
        <w:t>CLEOMACHVS.</w:t>
      </w:r>
    </w:p>
    <w:p w14:paraId="34F7F352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MNESILOCHVS.</w:t>
      </w:r>
    </w:p>
    <w:p w14:paraId="1F4B82A6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MENAECHMVS.</w:t>
      </w:r>
    </w:p>
    <w:p w14:paraId="5B030209" w14:textId="77777777" w:rsidR="007C3B28" w:rsidRPr="00C2225D" w:rsidRDefault="00BE255F" w:rsidP="001B1458">
      <w:pPr>
        <w:pStyle w:val="DraCorstandard"/>
        <w:rPr>
          <w:rStyle w:val="DraCorstagedirectionsetc"/>
        </w:rPr>
      </w:pPr>
      <w:r w:rsidRPr="00C2225D">
        <w:rPr>
          <w:rStyle w:val="DraCorstagedirectionsetc"/>
        </w:rPr>
        <w:t>SOSICLES.</w:t>
      </w:r>
    </w:p>
    <w:p w14:paraId="3623A289" w14:textId="77777777" w:rsidR="007C3B28" w:rsidRPr="007412AB" w:rsidRDefault="00BE255F" w:rsidP="001B1458">
      <w:pPr>
        <w:pStyle w:val="DraCorstandard"/>
        <w:rPr>
          <w:rStyle w:val="DraCorstagedirectionsetc"/>
        </w:rPr>
      </w:pPr>
      <w:r w:rsidRPr="007412AB">
        <w:rPr>
          <w:rStyle w:val="DraCorstagedirectionsetc"/>
        </w:rPr>
        <w:t>LYDVS.</w:t>
      </w:r>
    </w:p>
    <w:p w14:paraId="179AF43A" w14:textId="77777777" w:rsidR="007C3B28" w:rsidRPr="007412AB" w:rsidRDefault="00BE255F" w:rsidP="001B1458">
      <w:pPr>
        <w:pStyle w:val="DraCorstandard"/>
        <w:rPr>
          <w:rStyle w:val="DraCorstagedirectionsetc"/>
        </w:rPr>
      </w:pPr>
      <w:r w:rsidRPr="007412AB">
        <w:rPr>
          <w:rStyle w:val="DraCorstagedirectionsetc"/>
        </w:rPr>
        <w:t>MESSENIO.</w:t>
      </w:r>
    </w:p>
    <w:p w14:paraId="1D69880C" w14:textId="2A6C9B76" w:rsidR="007C3B28" w:rsidRDefault="00836132" w:rsidP="001B1458">
      <w:pPr>
        <w:pStyle w:val="DraCorstandard"/>
      </w:pPr>
      <w:r w:rsidRPr="00836132">
        <w:rPr>
          <w:rStyle w:val="DraCorspeakerattribution"/>
        </w:rPr>
        <w:t>Mnes.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Nunc ego inter sacrum, saxumque sto. </w:t>
      </w:r>
      <w:r w:rsidR="00AB5316" w:rsidRPr="00AB5316">
        <w:rPr>
          <w:rStyle w:val="DraCorspeakerattribution"/>
        </w:rPr>
        <w:t>Sosicl.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Hercule,</w:t>
      </w:r>
    </w:p>
    <w:p w14:paraId="0FC28C17" w14:textId="77777777" w:rsidR="007C3B28" w:rsidRDefault="00BE255F" w:rsidP="001B1458">
      <w:pPr>
        <w:pStyle w:val="DraCorstandard"/>
      </w:pPr>
      <w:r w:rsidRPr="001B1458">
        <w:t>Nos victimas mox caedet carnifex sacerrimus.</w:t>
      </w:r>
    </w:p>
    <w:p w14:paraId="4AF4966E" w14:textId="3191CAB6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395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F1DBE" w:rsidRPr="007F1DBE">
        <w:rPr>
          <w:rStyle w:val="DraCorspeakerattribution"/>
        </w:rPr>
        <w:t>Mnes.</w:t>
      </w:r>
      <w:r w:rsidR="00BE255F" w:rsidRPr="001B1458">
        <w:t xml:space="preserve"> Quin tu quiescis, directum cor meum ac suspende te:</w:t>
      </w:r>
    </w:p>
    <w:p w14:paraId="261C7271" w14:textId="77777777" w:rsidR="007C3B28" w:rsidRDefault="00BE255F" w:rsidP="001B1458">
      <w:pPr>
        <w:pStyle w:val="DraCorstandard"/>
      </w:pPr>
      <w:r w:rsidRPr="001B1458">
        <w:t>Tu sussultas, ego miser vix sto prae formidine.</w:t>
      </w:r>
    </w:p>
    <w:p w14:paraId="55CC6493" w14:textId="5E13A7A6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Tum nempe miser miserrimus est, cùm deficit</w:t>
      </w:r>
    </w:p>
    <w:p w14:paraId="06A0F8BB" w14:textId="1E35A2AC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Cum re consilium. </w:t>
      </w:r>
      <w:r w:rsidR="006E4EEF" w:rsidRPr="006E4EEF">
        <w:rPr>
          <w:rStyle w:val="DraCorspeakerattribution"/>
        </w:rPr>
        <w:t>Cleom.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Omnem senatum conuoca</w:t>
      </w:r>
    </w:p>
    <w:p w14:paraId="16180EFE" w14:textId="77777777" w:rsidR="007C3B28" w:rsidRDefault="00BE255F" w:rsidP="001B1458">
      <w:pPr>
        <w:pStyle w:val="DraCorstandard"/>
      </w:pPr>
      <w:r w:rsidRPr="001B1458">
        <w:t>Dolique fraudisque, vt falsidicis fallacijs</w:t>
      </w:r>
    </w:p>
    <w:p w14:paraId="170F7B06" w14:textId="5F83F742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400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Senex iugulatus pereat.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Acutas Hercule</w:t>
      </w:r>
    </w:p>
    <w:p w14:paraId="417E29CF" w14:textId="77777777" w:rsidR="007C3B28" w:rsidRDefault="00BE255F" w:rsidP="001B1458">
      <w:pPr>
        <w:pStyle w:val="DraCorstandard"/>
      </w:pPr>
      <w:r w:rsidRPr="001B1458">
        <w:t>Poscis fallacias, talem vt iugulent senem.</w:t>
      </w:r>
    </w:p>
    <w:p w14:paraId="21ED6204" w14:textId="0A420E22" w:rsidR="007C3B28" w:rsidRDefault="00660983" w:rsidP="001B1458">
      <w:pPr>
        <w:pStyle w:val="DraCorstandard"/>
      </w:pPr>
      <w:r w:rsidRPr="00660983">
        <w:rPr>
          <w:rStyle w:val="DraCorspeakerattribution"/>
        </w:rPr>
        <w:t>Men.</w:t>
      </w:r>
      <w:r w:rsidR="00BE255F" w:rsidRPr="001B1458">
        <w:t xml:space="preserve"> Lydum hoc poscit munus, nec frustra erit; scio:</w:t>
      </w:r>
    </w:p>
    <w:p w14:paraId="6FD752C7" w14:textId="77777777" w:rsidR="007C3B28" w:rsidRDefault="00BE255F" w:rsidP="001B1458">
      <w:pPr>
        <w:pStyle w:val="DraCorstandard"/>
      </w:pPr>
      <w:r w:rsidRPr="001B1458">
        <w:t>Nouit, senibus suis os oblinere offucijs.</w:t>
      </w:r>
    </w:p>
    <w:p w14:paraId="4A84C51B" w14:textId="31460DB0" w:rsidR="007C3B28" w:rsidRDefault="007F1DBE" w:rsidP="001B1458">
      <w:pPr>
        <w:pStyle w:val="DraCorstandard"/>
      </w:pPr>
      <w:r w:rsidRPr="007F1DBE">
        <w:rPr>
          <w:rStyle w:val="DraCorspeakerattribution"/>
        </w:rPr>
        <w:t>Mnes.</w:t>
      </w:r>
      <w:r w:rsidR="00BE255F" w:rsidRPr="001B1458">
        <w:t xml:space="preserve"> Ad Lydum omnes hanc deferimus prouinciam.</w:t>
      </w:r>
    </w:p>
    <w:p w14:paraId="77FBCD2F" w14:textId="75224885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405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Periculi res plena est haec prouincia:</w:t>
      </w:r>
    </w:p>
    <w:p w14:paraId="79958388" w14:textId="77777777" w:rsidR="007C3B28" w:rsidRDefault="00BE255F" w:rsidP="001B1458">
      <w:pPr>
        <w:pStyle w:val="DraCorstandard"/>
      </w:pPr>
      <w:r w:rsidRPr="001B1458">
        <w:t>Nolo tam temerè iacere meo in tergo aleam.</w:t>
      </w:r>
    </w:p>
    <w:p w14:paraId="0182D674" w14:textId="77777777" w:rsidR="007C3B28" w:rsidRDefault="00BE255F" w:rsidP="001B1458">
      <w:pPr>
        <w:pStyle w:val="DraCorstandard"/>
      </w:pPr>
      <w:r w:rsidRPr="001B1458">
        <w:t>Odi Hercule eos magistratus, quibus ponè ambulant</w:t>
      </w:r>
    </w:p>
    <w:p w14:paraId="44356B0D" w14:textId="0614DF98" w:rsidR="007C3B28" w:rsidRPr="007412AB" w:rsidRDefault="00BE255F" w:rsidP="001B1458">
      <w:pPr>
        <w:pStyle w:val="DraCorstandard"/>
        <w:rPr>
          <w:rStyle w:val="DraCorpagebeginning"/>
        </w:rPr>
      </w:pPr>
      <w:r w:rsidRPr="007412AB">
        <w:rPr>
          <w:rStyle w:val="DraCorpagebeginning"/>
        </w:rPr>
        <w:t>260</w:t>
      </w:r>
    </w:p>
    <w:p w14:paraId="75CE7891" w14:textId="77777777" w:rsidR="007C3B28" w:rsidRDefault="00BE255F" w:rsidP="001B1458">
      <w:pPr>
        <w:pStyle w:val="DraCorstandard"/>
      </w:pPr>
      <w:r w:rsidRPr="001B1458">
        <w:t>Lictores, queis nulla est, nisi in cute, purpura:</w:t>
      </w:r>
    </w:p>
    <w:p w14:paraId="123F28F5" w14:textId="77777777" w:rsidR="007C3B28" w:rsidRDefault="00BE255F" w:rsidP="001B1458">
      <w:pPr>
        <w:pStyle w:val="DraCorstandard"/>
      </w:pPr>
      <w:r w:rsidRPr="001B1458">
        <w:t>Qui non triumphant, nisi sub furcâ vapulent.</w:t>
      </w:r>
    </w:p>
    <w:p w14:paraId="1DF00A3A" w14:textId="3C0EFE9D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410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Auctoritatem tun’ senatus negligas?</w:t>
      </w:r>
    </w:p>
    <w:p w14:paraId="52A96034" w14:textId="43F0462D" w:rsidR="007C3B28" w:rsidRDefault="00BE255F" w:rsidP="001B1458">
      <w:pPr>
        <w:pStyle w:val="DraCorstandard"/>
      </w:pPr>
      <w:r w:rsidRPr="001B1458">
        <w:t>Videsis, senatu</w:t>
      </w:r>
      <w:r w:rsidR="00B16BFB">
        <w:t>s</w:t>
      </w:r>
      <w:r w:rsidRPr="001B1458">
        <w:t xml:space="preserve"> consulto qui pareas.</w:t>
      </w:r>
    </w:p>
    <w:p w14:paraId="17F907C9" w14:textId="626E9103" w:rsidR="007C3B28" w:rsidRDefault="007F1DBE" w:rsidP="001B1458">
      <w:pPr>
        <w:pStyle w:val="DraCorstandard"/>
      </w:pPr>
      <w:r w:rsidRPr="007F1DBE">
        <w:rPr>
          <w:rStyle w:val="DraCorspeakerattribution"/>
        </w:rPr>
        <w:lastRenderedPageBreak/>
        <w:t>Mnes.</w:t>
      </w:r>
      <w:r w:rsidR="00BE255F" w:rsidRPr="001B1458">
        <w:t xml:space="preserve"> In eandem omnes discedimus sententiam.</w:t>
      </w:r>
    </w:p>
    <w:p w14:paraId="3BE1B36B" w14:textId="57DFA51A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Quâ lege hanc traditis mihi prouinciam?</w:t>
      </w:r>
    </w:p>
    <w:p w14:paraId="71BC8F35" w14:textId="77777777" w:rsidR="007C3B28" w:rsidRDefault="00BE255F" w:rsidP="001B1458">
      <w:pPr>
        <w:pStyle w:val="DraCorstandard"/>
      </w:pPr>
      <w:r w:rsidRPr="001B1458">
        <w:t>Nolo Praetor, nolo esse Propraetor, neque</w:t>
      </w:r>
    </w:p>
    <w:p w14:paraId="3F72E198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415</w:t>
      </w:r>
      <w:r w:rsidRPr="00D96DC6">
        <w:rPr>
          <w:rStyle w:val="DraCorlinenumber"/>
        </w:rPr>
        <w:t>)</w:t>
      </w:r>
      <w:r w:rsidR="00BE255F" w:rsidRPr="001B1458">
        <w:t xml:space="preserve"> Proconsul: res grauis est, &amp; Dictatorem postulat.</w:t>
      </w:r>
    </w:p>
    <w:p w14:paraId="43443F74" w14:textId="6C54D17F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Dicite me Dictatorem. </w:t>
      </w:r>
      <w:r w:rsidR="00BE255F" w:rsidRPr="00682413">
        <w:rPr>
          <w:rStyle w:val="DraCorspeakerattribution"/>
        </w:rPr>
        <w:t>Omnes.</w:t>
      </w:r>
      <w:r w:rsidR="00BE255F" w:rsidRPr="001B1458">
        <w:t xml:space="preserve"> Dicimus.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Date</w:t>
      </w:r>
    </w:p>
    <w:p w14:paraId="27EE1F00" w14:textId="516D6C63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Secures cum fascibus. </w:t>
      </w:r>
      <w:r w:rsidR="00660983" w:rsidRPr="00660983">
        <w:rPr>
          <w:rStyle w:val="DraCorspeakerattribution"/>
        </w:rPr>
        <w:t>Men.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Eho, ceruicibus</w:t>
      </w:r>
    </w:p>
    <w:p w14:paraId="1DF2E0C6" w14:textId="5EAB8F0C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Tam citò minaris nostris?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Hoc mei sit arbitrî:</w:t>
      </w:r>
    </w:p>
    <w:p w14:paraId="375F0270" w14:textId="77777777" w:rsidR="007C3B28" w:rsidRDefault="00BE255F" w:rsidP="001B1458">
      <w:pPr>
        <w:pStyle w:val="DraCorstandard"/>
      </w:pPr>
      <w:r w:rsidRPr="001B1458">
        <w:t>Volo absolutum imperium mihi dari in vitam &amp; necem.</w:t>
      </w:r>
    </w:p>
    <w:p w14:paraId="7326A533" w14:textId="4A794963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420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8C576A">
        <w:rPr>
          <w:rStyle w:val="DraCorspeakerattribution"/>
        </w:rPr>
        <w:t>Omnes.</w:t>
      </w:r>
      <w:r w:rsidR="00BE255F" w:rsidRPr="001B1458">
        <w:t xml:space="preserve"> Damus.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Nunc ergo tu hîc sis: age, statio haec tua est;</w:t>
      </w:r>
    </w:p>
    <w:p w14:paraId="0DD2BC90" w14:textId="77777777" w:rsidR="007C3B28" w:rsidRDefault="00BE255F" w:rsidP="001B1458">
      <w:pPr>
        <w:pStyle w:val="DraCorstandard"/>
      </w:pPr>
      <w:r w:rsidRPr="001B1458">
        <w:t>Hunc tu serua locum, nec deseras, vide.</w:t>
      </w:r>
    </w:p>
    <w:p w14:paraId="42AC440F" w14:textId="77777777" w:rsidR="007C3B28" w:rsidRDefault="00BE255F" w:rsidP="001B1458">
      <w:pPr>
        <w:pStyle w:val="DraCorstandard"/>
      </w:pPr>
      <w:r w:rsidRPr="001B1458">
        <w:t>Hîc mihi praetorium erit, huc concilium conuoco.</w:t>
      </w:r>
    </w:p>
    <w:p w14:paraId="7306E74C" w14:textId="195DEC23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Age, Imperator maxime, rem incipe strenuus.</w:t>
      </w:r>
    </w:p>
    <w:p w14:paraId="54BBA735" w14:textId="77777777" w:rsidR="007C3B28" w:rsidRDefault="00BE255F" w:rsidP="001B1458">
      <w:pPr>
        <w:pStyle w:val="DraCorstandard"/>
      </w:pPr>
      <w:r w:rsidRPr="001B1458">
        <w:t>Tam facilè vinces, quàm volpes pirum comest.</w:t>
      </w:r>
    </w:p>
    <w:p w14:paraId="32614864" w14:textId="4BAFEA8B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425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Herclè, iam tempus aurem vellicat mihi,</w:t>
      </w:r>
    </w:p>
    <w:p w14:paraId="2E6C4A12" w14:textId="77777777" w:rsidR="007C3B28" w:rsidRDefault="00BE255F" w:rsidP="001B1458">
      <w:pPr>
        <w:pStyle w:val="DraCorstandard"/>
      </w:pPr>
      <w:r w:rsidRPr="001B1458">
        <w:t>Inconciliare copias omnes meas.</w:t>
      </w:r>
    </w:p>
    <w:p w14:paraId="5814E939" w14:textId="77777777" w:rsidR="007C3B28" w:rsidRDefault="00BE255F" w:rsidP="001B1458">
      <w:pPr>
        <w:pStyle w:val="DraCorstandard"/>
      </w:pPr>
      <w:r w:rsidRPr="001B1458">
        <w:t>Sumne Imperator maximus? sum Aedepol,</w:t>
      </w:r>
    </w:p>
    <w:p w14:paraId="0F3D4561" w14:textId="77777777" w:rsidR="007C3B28" w:rsidRDefault="00BE255F" w:rsidP="001B1458">
      <w:pPr>
        <w:pStyle w:val="DraCorstandard"/>
      </w:pPr>
      <w:r w:rsidRPr="001B1458">
        <w:t>Atque augustißimus: &amp; tamen hoc tanto mihi</w:t>
      </w:r>
    </w:p>
    <w:p w14:paraId="2C603E65" w14:textId="77777777" w:rsidR="007C3B28" w:rsidRDefault="00BE255F" w:rsidP="001B1458">
      <w:pPr>
        <w:pStyle w:val="DraCorstandard"/>
      </w:pPr>
      <w:r w:rsidRPr="001B1458">
        <w:t>In discrimine dum res vortitur, atque in acie</w:t>
      </w:r>
    </w:p>
    <w:p w14:paraId="43102CD2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430</w:t>
      </w:r>
      <w:r w:rsidRPr="00D96DC6">
        <w:rPr>
          <w:rStyle w:val="DraCorlinenumber"/>
        </w:rPr>
        <w:t>)</w:t>
      </w:r>
      <w:r w:rsidR="00BE255F" w:rsidRPr="001B1458">
        <w:t xml:space="preserve"> Dum vita consistit mucronis; nullus est</w:t>
      </w:r>
    </w:p>
    <w:p w14:paraId="7938BFA9" w14:textId="77777777" w:rsidR="007C3B28" w:rsidRDefault="00BE255F" w:rsidP="001B1458">
      <w:pPr>
        <w:pStyle w:val="DraCorstandard"/>
      </w:pPr>
      <w:r w:rsidRPr="001B1458">
        <w:t>Tribunus, nullus Centurio: tota hic stetit,</w:t>
      </w:r>
    </w:p>
    <w:p w14:paraId="3D2C2F28" w14:textId="77777777" w:rsidR="007C3B28" w:rsidRDefault="00BE255F" w:rsidP="001B1458">
      <w:pPr>
        <w:pStyle w:val="DraCorstandard"/>
      </w:pPr>
      <w:r w:rsidRPr="001B1458">
        <w:t>Hoc in cerebro belli moles. Quid agam? Quin bellicum</w:t>
      </w:r>
    </w:p>
    <w:p w14:paraId="76027AB0" w14:textId="07DCA52A" w:rsidR="007C3B28" w:rsidRDefault="00BE255F" w:rsidP="001B1458">
      <w:pPr>
        <w:pStyle w:val="DraCorstandard"/>
      </w:pPr>
      <w:r w:rsidRPr="001B1458">
        <w:t>Indico concilium: placet</w:t>
      </w:r>
      <w:r w:rsidR="0085462E">
        <w:t>;</w:t>
      </w:r>
      <w:r w:rsidRPr="001B1458">
        <w:t xml:space="preserve"> adeste fraudium</w:t>
      </w:r>
    </w:p>
    <w:p w14:paraId="507ED973" w14:textId="239469F0" w:rsidR="007C3B28" w:rsidRPr="007412AB" w:rsidRDefault="00BE255F" w:rsidP="001B1458">
      <w:pPr>
        <w:pStyle w:val="DraCorstandard"/>
        <w:rPr>
          <w:rStyle w:val="DraCorpagebeginning"/>
        </w:rPr>
      </w:pPr>
      <w:r w:rsidRPr="007412AB">
        <w:rPr>
          <w:rStyle w:val="DraCorpagebeginning"/>
        </w:rPr>
        <w:t>261</w:t>
      </w:r>
    </w:p>
    <w:p w14:paraId="2FE5FF94" w14:textId="77777777" w:rsidR="007C3B28" w:rsidRDefault="00BE255F" w:rsidP="001B1458">
      <w:pPr>
        <w:pStyle w:val="DraCorstandard"/>
      </w:pPr>
      <w:r w:rsidRPr="001B1458">
        <w:t>Millena millia, quotquot estis in domo.</w:t>
      </w:r>
    </w:p>
    <w:p w14:paraId="4EF4653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435</w:t>
      </w:r>
      <w:r w:rsidRPr="00D96DC6">
        <w:rPr>
          <w:rStyle w:val="DraCorlinenumber"/>
        </w:rPr>
        <w:t>)</w:t>
      </w:r>
      <w:r w:rsidR="00BE255F" w:rsidRPr="001B1458">
        <w:t xml:space="preserve"> Hei! humilis haec dictio, nec me decet: ollas olet:</w:t>
      </w:r>
    </w:p>
    <w:p w14:paraId="48A2E20C" w14:textId="77777777" w:rsidR="007C3B28" w:rsidRDefault="00BE255F" w:rsidP="001B1458">
      <w:pPr>
        <w:pStyle w:val="DraCorstandard"/>
      </w:pPr>
      <w:r w:rsidRPr="001B1458">
        <w:t>In hoc, inquam, capitis praetorio</w:t>
      </w:r>
    </w:p>
    <w:p w14:paraId="01CE2174" w14:textId="77777777" w:rsidR="007C3B28" w:rsidRDefault="00BE255F" w:rsidP="001B1458">
      <w:pPr>
        <w:pStyle w:val="DraCorstandard"/>
      </w:pPr>
      <w:r w:rsidRPr="001B1458">
        <w:lastRenderedPageBreak/>
        <w:t>Iam consedere, iam rogito sententias.</w:t>
      </w:r>
    </w:p>
    <w:p w14:paraId="265092F6" w14:textId="43ECD347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Quem</w:t>
      </w:r>
      <w:r w:rsidR="00C61BE5">
        <w:t xml:space="preserve"> </w:t>
      </w:r>
      <w:r w:rsidR="00BE255F" w:rsidRPr="001B1458">
        <w:t>admodum adstitit seuerâ fronte curas cogitans?</w:t>
      </w:r>
    </w:p>
    <w:p w14:paraId="57DD13A8" w14:textId="77777777" w:rsidR="007C3B28" w:rsidRDefault="00BE255F" w:rsidP="001B1458">
      <w:pPr>
        <w:pStyle w:val="DraCorstandard"/>
      </w:pPr>
      <w:r w:rsidRPr="001B1458">
        <w:t>Reperit, non reperit: nutat, abnutat: magnùm facinus animo</w:t>
      </w:r>
    </w:p>
    <w:p w14:paraId="7D43D844" w14:textId="58030C48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440</w:t>
      </w:r>
      <w:r w:rsidRPr="00D96DC6">
        <w:rPr>
          <w:rStyle w:val="DraCorlinenumber"/>
        </w:rPr>
        <w:t>)</w:t>
      </w:r>
      <w:r w:rsidR="00BE255F" w:rsidRPr="001B1458">
        <w:t xml:space="preserve"> Coquit: crudum est, necdum coctum: ructat etiam nunc </w:t>
      </w:r>
      <w:r w:rsidR="00544670">
        <w:t>i</w:t>
      </w:r>
      <w:r w:rsidR="00BE255F" w:rsidRPr="001B1458">
        <w:t>am.</w:t>
      </w:r>
    </w:p>
    <w:p w14:paraId="7D41D4F9" w14:textId="77777777" w:rsidR="007C3B28" w:rsidRDefault="00BE255F" w:rsidP="001B1458">
      <w:pPr>
        <w:pStyle w:val="DraCorstandard"/>
      </w:pPr>
      <w:r w:rsidRPr="001B1458">
        <w:t>Quid hoc? quid agis? nugas agis, Pol, nugacißimus merè.</w:t>
      </w:r>
    </w:p>
    <w:p w14:paraId="107E2038" w14:textId="0E1C7470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Digitos credis te perdidisse? numeras.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Sine, reperi modò.</w:t>
      </w:r>
    </w:p>
    <w:p w14:paraId="0525D69C" w14:textId="2E72E0E7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Pectus pultat, cor, credo, euocaturus est foras.</w:t>
      </w:r>
    </w:p>
    <w:p w14:paraId="7637A935" w14:textId="792BE5E8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Hac si tetenderit acies, vicimus.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Hui,quàm feruidè</w:t>
      </w:r>
    </w:p>
    <w:p w14:paraId="0AC55D30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445</w:t>
      </w:r>
      <w:r w:rsidRPr="00D96DC6">
        <w:rPr>
          <w:rStyle w:val="DraCorlinenumber"/>
        </w:rPr>
        <w:t>)</w:t>
      </w:r>
      <w:r w:rsidR="00BE255F" w:rsidRPr="001B1458">
        <w:t xml:space="preserve"> Concrepuit digitis! res tandem progreditur ex sententiâ.</w:t>
      </w:r>
    </w:p>
    <w:p w14:paraId="72AFDDE0" w14:textId="7855F096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Actum est?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De cute tuâ; nisi quod occurrerit aliud mihi</w:t>
      </w:r>
    </w:p>
    <w:p w14:paraId="28C01DBA" w14:textId="77777777" w:rsidR="007C3B28" w:rsidRDefault="00BE255F" w:rsidP="001B1458">
      <w:pPr>
        <w:pStyle w:val="DraCorstandard"/>
      </w:pPr>
      <w:r w:rsidRPr="001B1458">
        <w:t>Augurium: inebras hucusque aues video, arculasque peßimas:</w:t>
      </w:r>
    </w:p>
    <w:p w14:paraId="76FA5D3A" w14:textId="35CB0346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Non gero bellum, nisi auspicatò.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Vigila, ne somno stude.</w:t>
      </w:r>
    </w:p>
    <w:p w14:paraId="4AC60BDB" w14:textId="77777777" w:rsidR="007C3B28" w:rsidRDefault="00BE255F" w:rsidP="001B1458">
      <w:pPr>
        <w:pStyle w:val="DraCorstandard"/>
      </w:pPr>
      <w:r w:rsidRPr="001B1458">
        <w:t>Ecce autem aedificat, columnam mento suffecit suo.</w:t>
      </w:r>
    </w:p>
    <w:p w14:paraId="608535D0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450</w:t>
      </w:r>
      <w:r w:rsidRPr="00D96DC6">
        <w:rPr>
          <w:rStyle w:val="DraCorlinenumber"/>
        </w:rPr>
        <w:t>)</w:t>
      </w:r>
      <w:r w:rsidR="00BE255F" w:rsidRPr="001B1458">
        <w:t xml:space="preserve"> Vigila, inquam; expergiscere, inquam. lucet hoc, inquam. placet.</w:t>
      </w:r>
    </w:p>
    <w:p w14:paraId="33527842" w14:textId="77777777" w:rsidR="007C3B28" w:rsidRDefault="00BE255F" w:rsidP="001B1458">
      <w:pPr>
        <w:pStyle w:val="DraCorstandard"/>
      </w:pPr>
      <w:r w:rsidRPr="001B1458">
        <w:t>Euge, euge, euschemè me Hercle astitit, &amp; dulce, &amp; comoedicè.</w:t>
      </w:r>
    </w:p>
    <w:p w14:paraId="4D25F6D6" w14:textId="6DB60F38" w:rsidR="007C3B28" w:rsidRPr="007412AB" w:rsidRDefault="00BE255F" w:rsidP="001B1458">
      <w:pPr>
        <w:pStyle w:val="DraCorstandard"/>
        <w:rPr>
          <w:rStyle w:val="DraCorpagebeginning"/>
        </w:rPr>
      </w:pPr>
      <w:r w:rsidRPr="007412AB">
        <w:rPr>
          <w:rStyle w:val="DraCorpagebeginning"/>
        </w:rPr>
        <w:t>262</w:t>
      </w:r>
    </w:p>
    <w:p w14:paraId="4B914A78" w14:textId="383F3402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Io, io triumphe, adeste tubicines, tibicines,</w:t>
      </w:r>
    </w:p>
    <w:p w14:paraId="58676633" w14:textId="77777777" w:rsidR="007C3B28" w:rsidRDefault="00BE255F" w:rsidP="001B1458">
      <w:pPr>
        <w:pStyle w:val="DraCorstandard"/>
      </w:pPr>
      <w:r w:rsidRPr="001B1458">
        <w:t>Equites, pedites, elephanti capti de hostibus,</w:t>
      </w:r>
    </w:p>
    <w:p w14:paraId="59ABD68E" w14:textId="77777777" w:rsidR="007C3B28" w:rsidRDefault="00BE255F" w:rsidP="001B1458">
      <w:pPr>
        <w:pStyle w:val="DraCorstandard"/>
      </w:pPr>
      <w:r w:rsidRPr="001B1458">
        <w:t>Praeda omnis, spolia opima, &amp; de quibus modò</w:t>
      </w:r>
    </w:p>
    <w:p w14:paraId="78911067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455</w:t>
      </w:r>
      <w:r w:rsidRPr="00D96DC6">
        <w:rPr>
          <w:rStyle w:val="DraCorlinenumber"/>
        </w:rPr>
        <w:t>)</w:t>
      </w:r>
      <w:r w:rsidR="00BE255F" w:rsidRPr="001B1458">
        <w:t xml:space="preserve"> Triumphus agitur, adsint vinculis probè</w:t>
      </w:r>
    </w:p>
    <w:p w14:paraId="5CCE695B" w14:textId="77777777" w:rsidR="007C3B28" w:rsidRDefault="00BE255F" w:rsidP="001B1458">
      <w:pPr>
        <w:pStyle w:val="DraCorstandard"/>
      </w:pPr>
      <w:r w:rsidRPr="001B1458">
        <w:t>Onusti defloccati duo senes. Huic</w:t>
      </w:r>
    </w:p>
    <w:p w14:paraId="7D6C67F6" w14:textId="77777777" w:rsidR="007C3B28" w:rsidRDefault="00BE255F" w:rsidP="001B1458">
      <w:pPr>
        <w:pStyle w:val="DraCorstandard"/>
      </w:pPr>
      <w:r w:rsidRPr="001B1458">
        <w:t>Nostro Iugurtha nomen erit, illi alteri</w:t>
      </w:r>
    </w:p>
    <w:p w14:paraId="3D5B649D" w14:textId="77777777" w:rsidR="007C3B28" w:rsidRDefault="00BE255F" w:rsidP="001B1458">
      <w:pPr>
        <w:pStyle w:val="DraCorstandard"/>
      </w:pPr>
      <w:r w:rsidRPr="001B1458">
        <w:t>Perses: ego Marius atque Aemilius ero.</w:t>
      </w:r>
    </w:p>
    <w:p w14:paraId="212650EF" w14:textId="45852E50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Vbi est senatus?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Lictores adfore mox arbitror,</w:t>
      </w:r>
    </w:p>
    <w:p w14:paraId="33073685" w14:textId="5F7D14B3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460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Nec sine virgis.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Quas Dictator equidem in humeros</w:t>
      </w:r>
    </w:p>
    <w:p w14:paraId="0035E997" w14:textId="18F2E801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Mox expediam tuos.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Dictator inclyte,</w:t>
      </w:r>
    </w:p>
    <w:p w14:paraId="0089E88B" w14:textId="77777777" w:rsidR="007C3B28" w:rsidRDefault="00BE255F" w:rsidP="001B1458">
      <w:pPr>
        <w:pStyle w:val="DraCorstandard"/>
      </w:pPr>
      <w:r w:rsidRPr="001B1458">
        <w:lastRenderedPageBreak/>
        <w:t>Dictata nisi mox proferas bellißima,</w:t>
      </w:r>
    </w:p>
    <w:p w14:paraId="4577CF71" w14:textId="77777777" w:rsidR="007C3B28" w:rsidRDefault="00BE255F" w:rsidP="001B1458">
      <w:pPr>
        <w:pStyle w:val="DraCorstandard"/>
      </w:pPr>
      <w:r w:rsidRPr="001B1458">
        <w:t>Quae nos nostrumque tergus de periculis</w:t>
      </w:r>
    </w:p>
    <w:p w14:paraId="4E0E6899" w14:textId="77777777" w:rsidR="007C3B28" w:rsidRDefault="00BE255F" w:rsidP="001B1458">
      <w:pPr>
        <w:pStyle w:val="DraCorstandard"/>
      </w:pPr>
      <w:r w:rsidRPr="001B1458">
        <w:t>Eripiant, ibis patibulatum ocyßimè,</w:t>
      </w:r>
    </w:p>
    <w:p w14:paraId="4BA6C96E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465</w:t>
      </w:r>
      <w:r w:rsidRPr="00D96DC6">
        <w:rPr>
          <w:rStyle w:val="DraCorlinenumber"/>
        </w:rPr>
        <w:t>)</w:t>
      </w:r>
      <w:r w:rsidR="00BE255F" w:rsidRPr="001B1458">
        <w:t xml:space="preserve"> De Dictatore mox effectus furcifer.</w:t>
      </w:r>
    </w:p>
    <w:p w14:paraId="5070C922" w14:textId="4230C3C0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Tun’ hisce minaciis me territes larua vmbratilis?</w:t>
      </w:r>
    </w:p>
    <w:p w14:paraId="7F9A3768" w14:textId="77777777" w:rsidR="007C3B28" w:rsidRDefault="00BE255F" w:rsidP="001B1458">
      <w:pPr>
        <w:pStyle w:val="DraCorstandard"/>
      </w:pPr>
      <w:r w:rsidRPr="001B1458">
        <w:t>Heus, lictor, caput obnubito illi, atque arbori</w:t>
      </w:r>
    </w:p>
    <w:p w14:paraId="472EFC30" w14:textId="5D444D4C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Infelici suspendito.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Actutum, nisi</w:t>
      </w:r>
    </w:p>
    <w:p w14:paraId="015C02B4" w14:textId="77777777" w:rsidR="007C3B28" w:rsidRDefault="00BE255F" w:rsidP="001B1458">
      <w:pPr>
        <w:pStyle w:val="DraCorstandard"/>
      </w:pPr>
      <w:r w:rsidRPr="001B1458">
        <w:t>Explicaris mihi negotium, Hercules,</w:t>
      </w:r>
    </w:p>
    <w:p w14:paraId="59A05B44" w14:textId="2B3394BF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470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 xml:space="preserve">Noctem pendebis perpetem.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D110F7" w:rsidRPr="003056A6">
        <w:rPr>
          <w:rStyle w:val="DraCormarkversepart"/>
        </w:rPr>
        <w:t>@</w:t>
      </w:r>
      <w:r w:rsidR="00BE255F" w:rsidRPr="001B1458">
        <w:t>Nihil, nihil,</w:t>
      </w:r>
    </w:p>
    <w:p w14:paraId="097C6859" w14:textId="77777777" w:rsidR="007C3B28" w:rsidRDefault="00BE255F" w:rsidP="001B1458">
      <w:pPr>
        <w:pStyle w:val="DraCorstandard"/>
      </w:pPr>
      <w:r w:rsidRPr="001B1458">
        <w:t>Nihil actum est; dictaturam exuo: nec ciuibus</w:t>
      </w:r>
    </w:p>
    <w:p w14:paraId="331F52E0" w14:textId="0A47A99F" w:rsidR="007C3B28" w:rsidRDefault="00D110F7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Rebellibus velim prodesse.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At Iupiter</w:t>
      </w:r>
    </w:p>
    <w:p w14:paraId="4CCAB51F" w14:textId="77777777" w:rsidR="007C3B28" w:rsidRDefault="00BE255F" w:rsidP="001B1458">
      <w:pPr>
        <w:pStyle w:val="DraCorstandard"/>
      </w:pPr>
      <w:r w:rsidRPr="001B1458">
        <w:t>Bene te amet. sis Dictator iure quàm optimo,</w:t>
      </w:r>
    </w:p>
    <w:p w14:paraId="08ACE47F" w14:textId="427E873F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Sis quidlibet: modò imperti me, quod commentu’st.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Tace,</w:t>
      </w:r>
    </w:p>
    <w:p w14:paraId="3E7CE94F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475</w:t>
      </w:r>
      <w:r w:rsidRPr="00D96DC6">
        <w:rPr>
          <w:rStyle w:val="DraCorlinenumber"/>
        </w:rPr>
        <w:t>)</w:t>
      </w:r>
      <w:r w:rsidR="00BE255F" w:rsidRPr="001B1458">
        <w:t xml:space="preserve"> Dum in regionem astutiarum mearum te induco, vt scias</w:t>
      </w:r>
    </w:p>
    <w:p w14:paraId="38F3079A" w14:textId="176087D8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Iuxta mecum mea consilia.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Salua sumes indidem.</w:t>
      </w:r>
    </w:p>
    <w:p w14:paraId="0C36A9F6" w14:textId="13B6EF00" w:rsidR="007C3B28" w:rsidRPr="007412AB" w:rsidRDefault="00BE255F" w:rsidP="001B1458">
      <w:pPr>
        <w:pStyle w:val="DraCorstandard"/>
        <w:rPr>
          <w:rStyle w:val="DraCorpagebeginning"/>
        </w:rPr>
      </w:pPr>
      <w:r w:rsidRPr="007412AB">
        <w:rPr>
          <w:rStyle w:val="DraCorpagebeginning"/>
        </w:rPr>
        <w:t>263</w:t>
      </w:r>
    </w:p>
    <w:p w14:paraId="695515D4" w14:textId="7C3E19D1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Herus meus elephanti corio circumtectus est, non suo,</w:t>
      </w:r>
    </w:p>
    <w:p w14:paraId="4C3922CB" w14:textId="0220E660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Neque habet plus sapientiae quàm lapis.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Egomet istuc scio.</w:t>
      </w:r>
    </w:p>
    <w:p w14:paraId="4E3F78D2" w14:textId="1A1B33E9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Nunc sic rationem incipissam: ita hanc instituam astutiam.</w:t>
      </w:r>
    </w:p>
    <w:p w14:paraId="63CFEE1F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480</w:t>
      </w:r>
      <w:r w:rsidRPr="00D96DC6">
        <w:rPr>
          <w:rStyle w:val="DraCorlinenumber"/>
        </w:rPr>
        <w:t>)</w:t>
      </w:r>
      <w:r w:rsidR="00BE255F" w:rsidRPr="001B1458">
        <w:t xml:space="preserve"> Mox pater vbi venerit: faciem mox exues,</w:t>
      </w:r>
    </w:p>
    <w:p w14:paraId="7EC19B25" w14:textId="08A424B3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Mox indues aliam, tu inquam, tu, tu, tu.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Age.</w:t>
      </w:r>
    </w:p>
    <w:p w14:paraId="4B88829A" w14:textId="77777777" w:rsidR="007C3B28" w:rsidRDefault="00BE255F" w:rsidP="001B1458">
      <w:pPr>
        <w:pStyle w:val="DraCorstandard"/>
      </w:pPr>
      <w:r w:rsidRPr="001B1458">
        <w:t>An noctuas nos esse putas? sic tu, &amp; iterum</w:t>
      </w:r>
    </w:p>
    <w:p w14:paraId="6200EB02" w14:textId="77777777" w:rsidR="007C3B28" w:rsidRDefault="00BE255F" w:rsidP="001B1458">
      <w:pPr>
        <w:pStyle w:val="DraCorstandard"/>
      </w:pPr>
      <w:r w:rsidRPr="001B1458">
        <w:t>Tu, tu, tu clamitas, ô triuenefice.</w:t>
      </w:r>
    </w:p>
    <w:p w14:paraId="588574AE" w14:textId="77777777" w:rsidR="007C3B28" w:rsidRDefault="00BE255F" w:rsidP="001B1458">
      <w:pPr>
        <w:pStyle w:val="DraCorstandard"/>
      </w:pPr>
      <w:r w:rsidRPr="001B1458">
        <w:t>Tum facierum nos diuites sic autumes,</w:t>
      </w:r>
    </w:p>
    <w:p w14:paraId="57591D0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485</w:t>
      </w:r>
      <w:r w:rsidRPr="00D96DC6">
        <w:rPr>
          <w:rStyle w:val="DraCorlinenumber"/>
        </w:rPr>
        <w:t>)</w:t>
      </w:r>
      <w:r w:rsidR="00BE255F" w:rsidRPr="001B1458">
        <w:t xml:space="preserve"> Vt lanus olim bifrons erat, &amp; quadrifrons,</w:t>
      </w:r>
    </w:p>
    <w:p w14:paraId="73339AF9" w14:textId="77777777" w:rsidR="007C3B28" w:rsidRDefault="00BE255F" w:rsidP="001B1458">
      <w:pPr>
        <w:pStyle w:val="DraCorstandard"/>
      </w:pPr>
      <w:r w:rsidRPr="001B1458">
        <w:t>Mutare &amp; pro libito nos facies creduas,</w:t>
      </w:r>
    </w:p>
    <w:p w14:paraId="63612325" w14:textId="2CD39602" w:rsidR="007C3B28" w:rsidRDefault="00703121" w:rsidP="001B1458">
      <w:pPr>
        <w:pStyle w:val="DraCorstandard"/>
      </w:pPr>
      <w:r w:rsidRPr="003056A6">
        <w:rPr>
          <w:rStyle w:val="DraCormarkversepart"/>
        </w:rPr>
        <w:lastRenderedPageBreak/>
        <w:t>@</w:t>
      </w:r>
      <w:r w:rsidR="00BE255F" w:rsidRPr="001B1458">
        <w:t xml:space="preserve">Vt mutatorias vestes?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Cauesis malum.</w:t>
      </w:r>
    </w:p>
    <w:p w14:paraId="0C632855" w14:textId="77777777" w:rsidR="007C3B28" w:rsidRDefault="00BE255F" w:rsidP="001B1458">
      <w:pPr>
        <w:pStyle w:val="DraCorstandard"/>
      </w:pPr>
      <w:r w:rsidRPr="001B1458">
        <w:t>Exorsa haec tela est non malè omnino mihi,</w:t>
      </w:r>
    </w:p>
    <w:p w14:paraId="01C1DC92" w14:textId="77777777" w:rsidR="007C3B28" w:rsidRDefault="00BE255F" w:rsidP="001B1458">
      <w:pPr>
        <w:pStyle w:val="DraCorstandard"/>
      </w:pPr>
      <w:r w:rsidRPr="001B1458">
        <w:t>Pertexam perbenè, licium ne ruperis.</w:t>
      </w:r>
    </w:p>
    <w:p w14:paraId="3AC356BA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490</w:t>
      </w:r>
      <w:r w:rsidRPr="00D96DC6">
        <w:rPr>
          <w:rStyle w:val="DraCorlinenumber"/>
        </w:rPr>
        <w:t>)</w:t>
      </w:r>
      <w:r w:rsidR="00BE255F" w:rsidRPr="001B1458">
        <w:t xml:space="preserve"> Tu pare, tu ne quid musses, nisi cùm aderit mox senex:</w:t>
      </w:r>
    </w:p>
    <w:p w14:paraId="06D57CD8" w14:textId="77777777" w:rsidR="007C3B28" w:rsidRDefault="00BE255F" w:rsidP="001B1458">
      <w:pPr>
        <w:pStyle w:val="DraCorstandard"/>
      </w:pPr>
      <w:r w:rsidRPr="001B1458">
        <w:t>Furiosum tum te, tum lymphatum fingito,</w:t>
      </w:r>
    </w:p>
    <w:p w14:paraId="2ABC0D84" w14:textId="77777777" w:rsidR="007C3B28" w:rsidRDefault="00BE255F" w:rsidP="001B1458">
      <w:pPr>
        <w:pStyle w:val="DraCorstandard"/>
      </w:pPr>
      <w:r w:rsidRPr="001B1458">
        <w:t>Tum ea dicas, tum facias, quae Orestes nunquam fecerit.</w:t>
      </w:r>
    </w:p>
    <w:p w14:paraId="63113C17" w14:textId="477CF889" w:rsidR="007C3B28" w:rsidRDefault="007F1DBE" w:rsidP="001B1458">
      <w:pPr>
        <w:pStyle w:val="DraCorstandard"/>
      </w:pPr>
      <w:r w:rsidRPr="007F1DBE">
        <w:rPr>
          <w:rStyle w:val="DraCorspeakerattribution"/>
        </w:rPr>
        <w:t>Mnes.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Quid tum?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Fugiet.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Prò fraudium fraus peßima!</w:t>
      </w:r>
    </w:p>
    <w:p w14:paraId="2412E5B2" w14:textId="5D98D040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Nunc experire sitne acetum tibi, &amp; cor acre in pectore,</w:t>
      </w:r>
    </w:p>
    <w:p w14:paraId="75247A1B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495</w:t>
      </w:r>
      <w:r w:rsidRPr="00D96DC6">
        <w:rPr>
          <w:rStyle w:val="DraCorlinenumber"/>
        </w:rPr>
        <w:t>)</w:t>
      </w:r>
      <w:r w:rsidR="00BE255F" w:rsidRPr="001B1458">
        <w:t xml:space="preserve"> An fungum pro corde geras, peponem pro cerebro.</w:t>
      </w:r>
    </w:p>
    <w:p w14:paraId="624712AB" w14:textId="77777777" w:rsidR="007C3B28" w:rsidRDefault="00BE255F" w:rsidP="001B1458">
      <w:pPr>
        <w:pStyle w:val="DraCorstandard"/>
      </w:pPr>
      <w:r w:rsidRPr="001B1458">
        <w:t>Hanc tu prouinciam pro legato obieris,</w:t>
      </w:r>
    </w:p>
    <w:p w14:paraId="3FB15519" w14:textId="77777777" w:rsidR="007C3B28" w:rsidRDefault="00BE255F" w:rsidP="001B1458">
      <w:pPr>
        <w:pStyle w:val="DraCorstandard"/>
      </w:pPr>
      <w:r w:rsidRPr="001B1458">
        <w:t>In quâ duellum hodie feruebit maxumum.</w:t>
      </w:r>
    </w:p>
    <w:p w14:paraId="3F4889F8" w14:textId="5440379E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At tu qui facies mutare iubes hominem, vbi</w:t>
      </w:r>
    </w:p>
    <w:p w14:paraId="5AA4847D" w14:textId="77777777" w:rsidR="007C3B28" w:rsidRDefault="00BE255F" w:rsidP="001B1458">
      <w:pPr>
        <w:pStyle w:val="DraCorstandard"/>
      </w:pPr>
      <w:r w:rsidRPr="001B1458">
        <w:t>Hae crescunt, quas mutemus facies, expedi.</w:t>
      </w:r>
    </w:p>
    <w:p w14:paraId="131CD5F2" w14:textId="114EFFE1" w:rsidR="007C3B28" w:rsidRPr="007412AB" w:rsidRDefault="00BE255F" w:rsidP="001B1458">
      <w:pPr>
        <w:pStyle w:val="DraCorstandard"/>
        <w:rPr>
          <w:rStyle w:val="DraCorpagebeginning"/>
        </w:rPr>
      </w:pPr>
      <w:r w:rsidRPr="007412AB">
        <w:rPr>
          <w:rStyle w:val="DraCorpagebeginning"/>
        </w:rPr>
        <w:t>264</w:t>
      </w:r>
    </w:p>
    <w:p w14:paraId="77F4F4AB" w14:textId="2A0023BD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500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In hoc crescunt marsupio</w:t>
      </w:r>
      <w:r w:rsidR="00C858BF">
        <w:t>;</w:t>
      </w:r>
      <w:r w:rsidR="00BE255F" w:rsidRPr="001B1458">
        <w:t xml:space="preserve"> h</w:t>
      </w:r>
      <w:r w:rsidR="00D21BE6">
        <w:t>î</w:t>
      </w:r>
      <w:r w:rsidR="00BE255F" w:rsidRPr="001B1458">
        <w:t>c venum omnia</w:t>
      </w:r>
    </w:p>
    <w:p w14:paraId="450310CD" w14:textId="77777777" w:rsidR="007C3B28" w:rsidRDefault="00BE255F" w:rsidP="001B1458">
      <w:pPr>
        <w:pStyle w:val="DraCorstandard"/>
      </w:pPr>
      <w:r w:rsidRPr="001B1458">
        <w:t>Exponit lupiter, etiam fidem, &amp; fiduciam.</w:t>
      </w:r>
    </w:p>
    <w:p w14:paraId="5104A8F0" w14:textId="58345815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Age aperi tandem olitorium hoc forum.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Aperio.</w:t>
      </w:r>
    </w:p>
    <w:p w14:paraId="1DFBA4AD" w14:textId="46A94AFA" w:rsidR="007C3B28" w:rsidRDefault="00BE255F" w:rsidP="001B1458">
      <w:pPr>
        <w:pStyle w:val="DraCorstandard"/>
      </w:pPr>
      <w:r w:rsidRPr="001B1458">
        <w:t>Sed Cereris h</w:t>
      </w:r>
      <w:r w:rsidR="00886F2A">
        <w:t>î</w:t>
      </w:r>
      <w:r w:rsidRPr="001B1458">
        <w:t>c mysteria sunt, cerni abnuunt.</w:t>
      </w:r>
    </w:p>
    <w:p w14:paraId="655AA55D" w14:textId="77777777" w:rsidR="007C3B28" w:rsidRDefault="00BE255F" w:rsidP="001B1458">
      <w:pPr>
        <w:pStyle w:val="DraCorstandard"/>
      </w:pPr>
      <w:r w:rsidRPr="001B1458">
        <w:t>Ibo intrò; mox prodibo foras, mox omnia</w:t>
      </w:r>
    </w:p>
    <w:p w14:paraId="08D7BC1F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505</w:t>
      </w:r>
      <w:r w:rsidRPr="00D96DC6">
        <w:rPr>
          <w:rStyle w:val="DraCorlinenumber"/>
        </w:rPr>
        <w:t>)</w:t>
      </w:r>
      <w:r w:rsidR="00BE255F" w:rsidRPr="001B1458">
        <w:t xml:space="preserve"> Dabo expedita, impedita quae vides modò.</w:t>
      </w:r>
    </w:p>
    <w:p w14:paraId="7C5BF35C" w14:textId="7FB83A59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Miras hic turbellas excitabit furcifer,</w:t>
      </w:r>
    </w:p>
    <w:p w14:paraId="3E15A0EA" w14:textId="77777777" w:rsidR="007C3B28" w:rsidRDefault="00BE255F" w:rsidP="001B1458">
      <w:pPr>
        <w:pStyle w:val="DraCorstandard"/>
      </w:pPr>
      <w:r w:rsidRPr="001B1458">
        <w:t>Si Lydum noui, texit histrionibus</w:t>
      </w:r>
    </w:p>
    <w:p w14:paraId="2D638467" w14:textId="77777777" w:rsidR="007C3B28" w:rsidRDefault="00BE255F" w:rsidP="001B1458">
      <w:pPr>
        <w:pStyle w:val="DraCorstandard"/>
      </w:pPr>
      <w:r w:rsidRPr="001B1458">
        <w:t>Lepidam fabellam. monstri est, nisi pendeat hodie,</w:t>
      </w:r>
    </w:p>
    <w:p w14:paraId="3E0C272F" w14:textId="77777777" w:rsidR="007C3B28" w:rsidRDefault="00BE255F" w:rsidP="001B1458">
      <w:pPr>
        <w:pStyle w:val="DraCorstandard"/>
      </w:pPr>
      <w:r w:rsidRPr="001B1458">
        <w:t>Et totum opimi corium bouis deuoret,</w:t>
      </w:r>
    </w:p>
    <w:p w14:paraId="2F0A5082" w14:textId="5FA57392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510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Helluo flagrorum peßimus. </w:t>
      </w:r>
      <w:r w:rsidR="00BE255F" w:rsidRPr="00703121">
        <w:rPr>
          <w:rStyle w:val="DraCorspeakerattribution"/>
        </w:rPr>
        <w:t>Sosic.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Cutem illius</w:t>
      </w:r>
    </w:p>
    <w:p w14:paraId="7CD4A305" w14:textId="77777777" w:rsidR="007C3B28" w:rsidRDefault="00BE255F" w:rsidP="001B1458">
      <w:pPr>
        <w:pStyle w:val="DraCorstandard"/>
      </w:pPr>
      <w:r w:rsidRPr="001B1458">
        <w:t>Si quis denariolo vendat mihi lanio</w:t>
      </w:r>
    </w:p>
    <w:p w14:paraId="14619D61" w14:textId="77777777" w:rsidR="007C3B28" w:rsidRDefault="00BE255F" w:rsidP="001B1458">
      <w:pPr>
        <w:pStyle w:val="DraCorstandard"/>
      </w:pPr>
      <w:r w:rsidRPr="001B1458">
        <w:lastRenderedPageBreak/>
        <w:t>Nolim Hercle. ita mox forabitur dente vlmeo.</w:t>
      </w:r>
    </w:p>
    <w:p w14:paraId="3448A63B" w14:textId="5F8ABE21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Hi me videre non putant, audire me</w:t>
      </w:r>
    </w:p>
    <w:p w14:paraId="316A0E0A" w14:textId="77777777" w:rsidR="007C3B28" w:rsidRDefault="00BE255F" w:rsidP="001B1458">
      <w:pPr>
        <w:pStyle w:val="DraCorstandard"/>
      </w:pPr>
      <w:r w:rsidRPr="001B1458">
        <w:t>Nihil. At verò vbi senex aderit, omnia</w:t>
      </w:r>
    </w:p>
    <w:p w14:paraId="5DD2B31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515</w:t>
      </w:r>
      <w:r w:rsidRPr="00D96DC6">
        <w:rPr>
          <w:rStyle w:val="DraCorlinenumber"/>
        </w:rPr>
        <w:t>)</w:t>
      </w:r>
      <w:r w:rsidR="00BE255F" w:rsidRPr="001B1458">
        <w:t xml:space="preserve"> In lucem proferam, atque in meridiem ipsißimam.</w:t>
      </w:r>
    </w:p>
    <w:p w14:paraId="2874B89C" w14:textId="54FD0405" w:rsidR="007412AB" w:rsidRDefault="007412AB" w:rsidP="007412AB">
      <w:pPr>
        <w:pStyle w:val="DraCoradditions"/>
      </w:pPr>
      <w:r w:rsidRPr="006E1DE3">
        <w:t>/act=</w:t>
      </w:r>
      <w:r>
        <w:t>4</w:t>
      </w:r>
      <w:r w:rsidRPr="006E1DE3">
        <w:t>, scene=</w:t>
      </w:r>
      <w:r>
        <w:t>4</w:t>
      </w:r>
      <w:r w:rsidRPr="006E1DE3">
        <w:t>/</w:t>
      </w:r>
    </w:p>
    <w:p w14:paraId="6BE43D04" w14:textId="09C6BE07" w:rsidR="007C3B28" w:rsidRPr="007412AB" w:rsidRDefault="00BE255F" w:rsidP="007412AB">
      <w:pPr>
        <w:pStyle w:val="DraCorhead"/>
      </w:pPr>
      <w:r w:rsidRPr="007412AB">
        <w:t>SCENA IV.</w:t>
      </w:r>
    </w:p>
    <w:p w14:paraId="2BF2D0D6" w14:textId="77777777" w:rsidR="007C3B28" w:rsidRPr="007412AB" w:rsidRDefault="00BE255F" w:rsidP="001B1458">
      <w:pPr>
        <w:pStyle w:val="DraCorstandard"/>
        <w:rPr>
          <w:rStyle w:val="DraCorstagedirectionsetc"/>
        </w:rPr>
      </w:pPr>
      <w:r w:rsidRPr="007412AB">
        <w:rPr>
          <w:rStyle w:val="DraCorstagedirectionsetc"/>
        </w:rPr>
        <w:t>LYDVS.</w:t>
      </w:r>
    </w:p>
    <w:p w14:paraId="15A96D0F" w14:textId="77777777" w:rsidR="007C3B28" w:rsidRPr="007412AB" w:rsidRDefault="00BE255F" w:rsidP="001B1458">
      <w:pPr>
        <w:pStyle w:val="DraCorstandard"/>
        <w:rPr>
          <w:rStyle w:val="DraCorstagedirectionsetc"/>
        </w:rPr>
      </w:pPr>
      <w:r w:rsidRPr="007412AB">
        <w:rPr>
          <w:rStyle w:val="DraCorstagedirectionsetc"/>
        </w:rPr>
        <w:t>PISTOCLERVS cum sociis.</w:t>
      </w:r>
    </w:p>
    <w:p w14:paraId="1628C54F" w14:textId="77777777" w:rsidR="007C3B28" w:rsidRPr="007412AB" w:rsidRDefault="00BE255F" w:rsidP="001B1458">
      <w:pPr>
        <w:pStyle w:val="DraCorstandard"/>
        <w:rPr>
          <w:rStyle w:val="DraCorstagedirectionsetc"/>
        </w:rPr>
      </w:pPr>
      <w:r w:rsidRPr="007412AB">
        <w:rPr>
          <w:rStyle w:val="DraCorstagedirectionsetc"/>
        </w:rPr>
        <w:t>NICOBVLVS.</w:t>
      </w:r>
    </w:p>
    <w:p w14:paraId="152C19A6" w14:textId="77777777" w:rsidR="007C3B28" w:rsidRPr="007412AB" w:rsidRDefault="00BE255F" w:rsidP="001B1458">
      <w:pPr>
        <w:pStyle w:val="DraCorstandard"/>
        <w:rPr>
          <w:rStyle w:val="DraCorstagedirectionsetc"/>
        </w:rPr>
      </w:pPr>
      <w:r w:rsidRPr="007412AB">
        <w:rPr>
          <w:rStyle w:val="DraCorstagedirectionsetc"/>
        </w:rPr>
        <w:t>MESSENIO.</w:t>
      </w:r>
    </w:p>
    <w:p w14:paraId="60647614" w14:textId="59C4CA0D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Nemo vnquam magis sui ex animi sententiâ</w:t>
      </w:r>
    </w:p>
    <w:p w14:paraId="2E9FB1A1" w14:textId="77777777" w:rsidR="007C3B28" w:rsidRDefault="00BE255F" w:rsidP="001B1458">
      <w:pPr>
        <w:pStyle w:val="DraCorstandard"/>
      </w:pPr>
      <w:r w:rsidRPr="001B1458">
        <w:t>Res expediuit peßimas, quàm ego hodie.</w:t>
      </w:r>
    </w:p>
    <w:p w14:paraId="00A581E1" w14:textId="2ED6B121" w:rsidR="007C3B28" w:rsidRDefault="006E4EEF" w:rsidP="001B1458">
      <w:pPr>
        <w:pStyle w:val="DraCorstandard"/>
      </w:pPr>
      <w:r w:rsidRPr="006E4EEF">
        <w:rPr>
          <w:rStyle w:val="DraCorspeakerattribution"/>
        </w:rPr>
        <w:t>Cleom.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Eccum. Dictator adest.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Quid cessamus? salus</w:t>
      </w:r>
    </w:p>
    <w:p w14:paraId="4EAD270B" w14:textId="77777777" w:rsidR="007C3B28" w:rsidRDefault="00BE255F" w:rsidP="001B1458">
      <w:pPr>
        <w:pStyle w:val="DraCorstandard"/>
      </w:pPr>
      <w:r w:rsidRPr="001B1458">
        <w:t>Nostrae reipublicae huius in sinu tacet,</w:t>
      </w:r>
    </w:p>
    <w:p w14:paraId="4B7120C2" w14:textId="6976A088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520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Ibi quiescit. </w:t>
      </w:r>
      <w:r w:rsidR="007F1DBE" w:rsidRPr="007F1DBE">
        <w:rPr>
          <w:rStyle w:val="DraCorspeakerattribution"/>
        </w:rPr>
        <w:t>Mnes.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Imperator maxime,</w:t>
      </w:r>
    </w:p>
    <w:p w14:paraId="53800914" w14:textId="099005CB" w:rsidR="007C3B28" w:rsidRPr="007412AB" w:rsidRDefault="00BE255F" w:rsidP="001B1458">
      <w:pPr>
        <w:pStyle w:val="DraCorstandard"/>
        <w:rPr>
          <w:rStyle w:val="DraCorpagebeginning"/>
        </w:rPr>
      </w:pPr>
      <w:r w:rsidRPr="007412AB">
        <w:rPr>
          <w:rStyle w:val="DraCorpagebeginning"/>
        </w:rPr>
        <w:t>265</w:t>
      </w:r>
    </w:p>
    <w:p w14:paraId="1917ADC2" w14:textId="77777777" w:rsidR="007C3B28" w:rsidRDefault="00BE255F" w:rsidP="001B1458">
      <w:pPr>
        <w:pStyle w:val="DraCorstandard"/>
      </w:pPr>
      <w:r w:rsidRPr="001B1458">
        <w:t>An commeatus in promptu est? num aerarium</w:t>
      </w:r>
    </w:p>
    <w:p w14:paraId="6D9B4BEE" w14:textId="2BDA1BC3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Neruusque belli solidus?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Agite, vicimus,</w:t>
      </w:r>
    </w:p>
    <w:p w14:paraId="5F5730C3" w14:textId="77777777" w:rsidR="007C3B28" w:rsidRDefault="00BE255F" w:rsidP="001B1458">
      <w:pPr>
        <w:pStyle w:val="DraCorstandard"/>
      </w:pPr>
      <w:r w:rsidRPr="001B1458">
        <w:t>Haec est panoplia, haec cataphractorum arma sunt</w:t>
      </w:r>
    </w:p>
    <w:p w14:paraId="44394547" w14:textId="4D44902E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Ipsißima. induite.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Quin sagum das è praetorio?</w:t>
      </w:r>
    </w:p>
    <w:p w14:paraId="4185C126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525</w:t>
      </w:r>
      <w:r w:rsidRPr="00D96DC6">
        <w:rPr>
          <w:rStyle w:val="DraCorlinenumber"/>
        </w:rPr>
        <w:t>)</w:t>
      </w:r>
      <w:r w:rsidR="00BE255F" w:rsidRPr="001B1458">
        <w:t xml:space="preserve"> Hostis adest, nimio quàm atrocißimus.</w:t>
      </w:r>
    </w:p>
    <w:p w14:paraId="5EE67790" w14:textId="132CF955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Si illi machaera est, &amp; nobis rhomphaea </w:t>
      </w:r>
      <w:r w:rsidR="00A24580">
        <w:t>’</w:t>
      </w:r>
      <w:r w:rsidR="00BE255F" w:rsidRPr="001B1458">
        <w:t>st domi.</w:t>
      </w:r>
    </w:p>
    <w:p w14:paraId="099C5675" w14:textId="4294E5DC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Bilem in nasum conciuit mihi labor, morá;</w:t>
      </w:r>
    </w:p>
    <w:p w14:paraId="140D99C5" w14:textId="77777777" w:rsidR="007C3B28" w:rsidRDefault="00BE255F" w:rsidP="001B1458">
      <w:pPr>
        <w:pStyle w:val="DraCorstandard"/>
      </w:pPr>
      <w:r w:rsidRPr="001B1458">
        <w:t>Dum quaero, dum plateas omnes obeo, &amp; perditos</w:t>
      </w:r>
    </w:p>
    <w:p w14:paraId="30FE2552" w14:textId="77777777" w:rsidR="007C3B28" w:rsidRDefault="00BE255F" w:rsidP="001B1458">
      <w:pPr>
        <w:pStyle w:val="DraCorstandard"/>
      </w:pPr>
      <w:r w:rsidRPr="001B1458">
        <w:t>Nondum reperio nepotulos. nam filios</w:t>
      </w:r>
    </w:p>
    <w:p w14:paraId="5F4C9914" w14:textId="77777777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530</w:t>
      </w:r>
      <w:r w:rsidRPr="00D96DC6">
        <w:rPr>
          <w:rStyle w:val="DraCorlinenumber"/>
        </w:rPr>
        <w:t>)</w:t>
      </w:r>
      <w:r w:rsidR="00BE255F" w:rsidRPr="001B1458">
        <w:t xml:space="preserve"> Iam pridem perdidi: qui tam nequiter</w:t>
      </w:r>
    </w:p>
    <w:p w14:paraId="511653FF" w14:textId="77777777" w:rsidR="007C3B28" w:rsidRDefault="00BE255F" w:rsidP="001B1458">
      <w:pPr>
        <w:pStyle w:val="DraCorstandard"/>
      </w:pPr>
      <w:r w:rsidRPr="001B1458">
        <w:lastRenderedPageBreak/>
        <w:t>Palàm nepotantur. Sed hem Messenio</w:t>
      </w:r>
    </w:p>
    <w:p w14:paraId="26413951" w14:textId="77777777" w:rsidR="007C3B28" w:rsidRDefault="00BE255F" w:rsidP="001B1458">
      <w:pPr>
        <w:pStyle w:val="DraCorstandard"/>
      </w:pPr>
      <w:r w:rsidRPr="001B1458">
        <w:t>Opportunus adest consiliarius re in peßimâ.</w:t>
      </w:r>
    </w:p>
    <w:p w14:paraId="6003AC60" w14:textId="1B366B69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Ah Nicobule, Nicobule! </w:t>
      </w: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Oh mi Messenio,</w:t>
      </w:r>
    </w:p>
    <w:p w14:paraId="6BC1D6ED" w14:textId="26B6BAF2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Messenio!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Teneo praedam vnguibus.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Lupum auribus,</w:t>
      </w:r>
    </w:p>
    <w:p w14:paraId="0D62EE09" w14:textId="545F273B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535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Vt vereor.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Ego eos tibi si ostendero filios,</w:t>
      </w:r>
    </w:p>
    <w:p w14:paraId="258832E0" w14:textId="42F88D01" w:rsidR="007C3B28" w:rsidRDefault="00703121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Agnosces?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Herculè, nisi oculos effodiant mihi,</w:t>
      </w:r>
    </w:p>
    <w:p w14:paraId="311A9740" w14:textId="77777777" w:rsidR="007C3B28" w:rsidRDefault="00BE255F" w:rsidP="001B1458">
      <w:pPr>
        <w:pStyle w:val="DraCorstandard"/>
      </w:pPr>
      <w:r w:rsidRPr="001B1458">
        <w:t>Agnoscam quos genui, quos eduxi malo</w:t>
      </w:r>
    </w:p>
    <w:p w14:paraId="1C4B0335" w14:textId="77777777" w:rsidR="007C3B28" w:rsidRDefault="00BE255F" w:rsidP="001B1458">
      <w:pPr>
        <w:pStyle w:val="DraCorstandard"/>
      </w:pPr>
      <w:r w:rsidRPr="001B1458">
        <w:t>Suo, luctu meo familiari, &amp; quod est</w:t>
      </w:r>
    </w:p>
    <w:p w14:paraId="584D78E5" w14:textId="77777777" w:rsidR="007C3B28" w:rsidRDefault="00BE255F" w:rsidP="001B1458">
      <w:pPr>
        <w:pStyle w:val="DraCorstandard"/>
      </w:pPr>
      <w:r w:rsidRPr="001B1458">
        <w:t>Caput, meae crumenae exitio &amp; funere?</w:t>
      </w:r>
    </w:p>
    <w:p w14:paraId="0D7333C0" w14:textId="26A85F12" w:rsidR="007C3B28" w:rsidRDefault="00DE740E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540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 xml:space="preserve">Viden’ hos?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="00703121" w:rsidRPr="003056A6">
        <w:rPr>
          <w:rStyle w:val="DraCormarkversepart"/>
        </w:rPr>
        <w:t>@</w:t>
      </w:r>
      <w:r w:rsidR="00BE255F" w:rsidRPr="001B1458">
        <w:t>Quid ni videam? Quid sic me captas carnifex?</w:t>
      </w:r>
    </w:p>
    <w:p w14:paraId="49A6C935" w14:textId="77777777" w:rsidR="007C3B28" w:rsidRDefault="00BE255F" w:rsidP="001B1458">
      <w:pPr>
        <w:pStyle w:val="DraCorstandard"/>
      </w:pPr>
      <w:r w:rsidRPr="001B1458">
        <w:t>Nam ego quidem meos oculos habeo, nec rogo vtendos foris.</w:t>
      </w:r>
    </w:p>
    <w:p w14:paraId="7729E297" w14:textId="504E2D86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 xml:space="preserve">Hi sunt. </w:t>
      </w:r>
      <w:r w:rsidRPr="00A54D4A">
        <w:rPr>
          <w:rStyle w:val="DraCorspeakerattribution"/>
        </w:rPr>
        <w:t>Nic.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 xml:space="preserve">Hi sunt?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>Nisi fortè alicubi se perduint,</w:t>
      </w:r>
    </w:p>
    <w:p w14:paraId="5BEAB174" w14:textId="77777777" w:rsidR="007C3B28" w:rsidRDefault="00BE255F" w:rsidP="001B1458">
      <w:pPr>
        <w:pStyle w:val="DraCorstandard"/>
      </w:pPr>
      <w:r w:rsidRPr="001B1458">
        <w:t>Aut se reliquerint forsitan in ganeâ.</w:t>
      </w:r>
    </w:p>
    <w:p w14:paraId="7071BBE6" w14:textId="306D31D8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 xml:space="preserve">Hi sunt?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>Nisi de Euphorbo Pythagorae sient.</w:t>
      </w:r>
    </w:p>
    <w:p w14:paraId="1FB3BBCF" w14:textId="6B29F071" w:rsidR="007C3B28" w:rsidRPr="00DC79A3" w:rsidRDefault="00BE255F" w:rsidP="001B1458">
      <w:pPr>
        <w:pStyle w:val="DraCorstandard"/>
        <w:rPr>
          <w:rStyle w:val="DraCorpagebeginning"/>
        </w:rPr>
      </w:pPr>
      <w:r w:rsidRPr="00DC79A3">
        <w:rPr>
          <w:rStyle w:val="DraCorpagebeginning"/>
        </w:rPr>
        <w:t>266</w:t>
      </w:r>
    </w:p>
    <w:p w14:paraId="133D35BC" w14:textId="0822577B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545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Hi sunt? Credo quidem me vidisse eos, nec alteri</w:t>
      </w:r>
    </w:p>
    <w:p w14:paraId="637A9900" w14:textId="77777777" w:rsidR="007C3B28" w:rsidRDefault="00BE255F" w:rsidP="001B1458">
      <w:pPr>
        <w:pStyle w:val="DraCorstandard"/>
      </w:pPr>
      <w:r w:rsidRPr="001B1458">
        <w:t>Sed mihimet credo, oculis credo meis.</w:t>
      </w:r>
    </w:p>
    <w:p w14:paraId="1FA638DA" w14:textId="60E9EE73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 xml:space="preserve">Hi sunt?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>Hi sunt? hi sunt? hi sunt? vomitum moues</w:t>
      </w:r>
    </w:p>
    <w:p w14:paraId="13358AB5" w14:textId="77777777" w:rsidR="007C3B28" w:rsidRDefault="00BE255F" w:rsidP="001B1458">
      <w:pPr>
        <w:pStyle w:val="DraCorstandard"/>
      </w:pPr>
      <w:r w:rsidRPr="001B1458">
        <w:t>Ita mihi ad nauseam, Hi sunt exscreas. hui!</w:t>
      </w:r>
    </w:p>
    <w:p w14:paraId="732F7116" w14:textId="096D9EBA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>Messenio, multa senium fert secum incommoda,</w:t>
      </w:r>
    </w:p>
    <w:p w14:paraId="1FBE32E1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550</w:t>
      </w:r>
      <w:r w:rsidRPr="00D96DC6">
        <w:rPr>
          <w:rStyle w:val="DraCorlinenumber"/>
        </w:rPr>
        <w:t>)</w:t>
      </w:r>
      <w:r w:rsidR="00BE255F" w:rsidRPr="001B1458">
        <w:t xml:space="preserve"> Oculis nubem obducit. Censen’ operae pretij</w:t>
      </w:r>
    </w:p>
    <w:p w14:paraId="08857D71" w14:textId="5EA24964" w:rsidR="007C3B28" w:rsidRDefault="00E52B19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Adire?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Nisi perire eos mauelis.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Quis hic?</w:t>
      </w:r>
    </w:p>
    <w:p w14:paraId="5E9E2DF8" w14:textId="2B8EE36C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 xml:space="preserve">Filius est, ni fallar. </w:t>
      </w:r>
      <w:r w:rsidRPr="00A54D4A">
        <w:rPr>
          <w:rStyle w:val="DraCorspeakerattribution"/>
        </w:rPr>
        <w:t>Nic.</w:t>
      </w:r>
      <w:r w:rsidR="00BE255F" w:rsidRPr="001B1458">
        <w:t xml:space="preserve"> </w:t>
      </w:r>
      <w:r w:rsidR="00E52B19" w:rsidRPr="003056A6">
        <w:rPr>
          <w:rStyle w:val="DraCormarkversepart"/>
        </w:rPr>
        <w:t>@</w:t>
      </w:r>
      <w:r w:rsidR="00BE255F" w:rsidRPr="001B1458">
        <w:t>Nempe Aethiops mihi</w:t>
      </w:r>
    </w:p>
    <w:p w14:paraId="0ED5FBE0" w14:textId="4F9FA2C2" w:rsidR="007C3B28" w:rsidRDefault="00E52B19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Est filius. </w:t>
      </w:r>
      <w:r w:rsidR="00BE255F" w:rsidRPr="00E52B19">
        <w:rPr>
          <w:rStyle w:val="DraCorspeakerattribution"/>
        </w:rPr>
        <w:t>Mess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Quid si in camino leno foris</w:t>
      </w:r>
    </w:p>
    <w:p w14:paraId="4167A135" w14:textId="77777777" w:rsidR="007C3B28" w:rsidRDefault="00BE255F" w:rsidP="001B1458">
      <w:pPr>
        <w:pStyle w:val="DraCorstandard"/>
      </w:pPr>
      <w:r w:rsidRPr="001B1458">
        <w:t>Eum suspenderit, vti fit carnario,</w:t>
      </w:r>
    </w:p>
    <w:p w14:paraId="041FC534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555</w:t>
      </w:r>
      <w:r w:rsidRPr="00D96DC6">
        <w:rPr>
          <w:rStyle w:val="DraCorlinenumber"/>
        </w:rPr>
        <w:t>)</w:t>
      </w:r>
      <w:r w:rsidR="00BE255F" w:rsidRPr="001B1458">
        <w:t xml:space="preserve"> Vbi pernae pendent, vbi lardum omne fumigat?</w:t>
      </w:r>
    </w:p>
    <w:p w14:paraId="28D158C1" w14:textId="5610C3C8" w:rsidR="007C3B28" w:rsidRDefault="00A54D4A" w:rsidP="001B1458">
      <w:pPr>
        <w:pStyle w:val="DraCorstandard"/>
      </w:pPr>
      <w:r w:rsidRPr="00A54D4A">
        <w:rPr>
          <w:rStyle w:val="DraCorspeakerattribution"/>
        </w:rPr>
        <w:lastRenderedPageBreak/>
        <w:t>Nic.</w:t>
      </w:r>
      <w:r w:rsidR="00BE255F" w:rsidRPr="001B1458">
        <w:t xml:space="preserve"> Hercle fieri pote: nam mala merx leno est. age,</w:t>
      </w:r>
    </w:p>
    <w:p w14:paraId="6ABEFBAE" w14:textId="77777777" w:rsidR="007C3B28" w:rsidRDefault="00BE255F" w:rsidP="001B1458">
      <w:pPr>
        <w:pStyle w:val="DraCorstandard"/>
      </w:pPr>
      <w:r w:rsidRPr="001B1458">
        <w:t>Mi fili quid cessas? num vocem agnoscis patris?</w:t>
      </w:r>
    </w:p>
    <w:p w14:paraId="54947C88" w14:textId="77777777" w:rsidR="007C3B28" w:rsidRDefault="00BE255F" w:rsidP="001B1458">
      <w:pPr>
        <w:pStyle w:val="DraCorstandard"/>
      </w:pPr>
      <w:r w:rsidRPr="001B1458">
        <w:t>Hui! haec quidem Aedepol laruarum plena sunt.</w:t>
      </w:r>
    </w:p>
    <w:p w14:paraId="753C3D51" w14:textId="77777777" w:rsidR="007C3B28" w:rsidRDefault="00BE255F" w:rsidP="001B1458">
      <w:pPr>
        <w:pStyle w:val="DraCorstandard"/>
      </w:pPr>
      <w:r w:rsidRPr="001B1458">
        <w:t>Censen’ eum esse filium Messenio?</w:t>
      </w:r>
    </w:p>
    <w:p w14:paraId="3657B39D" w14:textId="6D3957EC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560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Nisi fortè migrauit ex corpore veluti solent</w:t>
      </w:r>
    </w:p>
    <w:p w14:paraId="53407E36" w14:textId="77777777" w:rsidR="007C3B28" w:rsidRDefault="00BE255F" w:rsidP="001B1458">
      <w:pPr>
        <w:pStyle w:val="DraCorstandard"/>
      </w:pPr>
      <w:r w:rsidRPr="001B1458">
        <w:t>Migrare ex aedibus antiquis in nouas.</w:t>
      </w:r>
    </w:p>
    <w:p w14:paraId="0C8D19A2" w14:textId="642CB31F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At nasus illi plusculum est simus, Messenio,</w:t>
      </w:r>
    </w:p>
    <w:p w14:paraId="2282D3F3" w14:textId="18DD68C5" w:rsidR="007C3B28" w:rsidRDefault="00402B45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Non filio item meo.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Quid si pugnis ei</w:t>
      </w:r>
    </w:p>
    <w:p w14:paraId="61A5B398" w14:textId="77777777" w:rsidR="007C3B28" w:rsidRDefault="00BE255F" w:rsidP="001B1458">
      <w:pPr>
        <w:pStyle w:val="DraCorstandard"/>
      </w:pPr>
      <w:r w:rsidRPr="001B1458">
        <w:t>Interpolarit os meretrix, &amp; denuò</w:t>
      </w:r>
    </w:p>
    <w:p w14:paraId="50FB7888" w14:textId="545C936E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565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Refinxerit.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>Labia hiulcant nimis, Messenio.</w:t>
      </w:r>
    </w:p>
    <w:p w14:paraId="297B2EFE" w14:textId="77777777" w:rsidR="007C3B28" w:rsidRDefault="00BE255F" w:rsidP="001B1458">
      <w:pPr>
        <w:pStyle w:val="DraCorstandard"/>
      </w:pPr>
      <w:r w:rsidRPr="001B1458">
        <w:t>Sed iterum aggrediar hominem. Perplexabili</w:t>
      </w:r>
    </w:p>
    <w:p w14:paraId="5D196B50" w14:textId="77777777" w:rsidR="007C3B28" w:rsidRDefault="00BE255F" w:rsidP="001B1458">
      <w:pPr>
        <w:pStyle w:val="DraCorstandard"/>
      </w:pPr>
      <w:r w:rsidRPr="001B1458">
        <w:t>Nescio quo murmure incassum fremis frutex?</w:t>
      </w:r>
    </w:p>
    <w:p w14:paraId="57C19000" w14:textId="59B51C8C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Oύ γὰρ ἔγωγέ τι φημὶ τέλος χαριέστερον εἶναι,</w:t>
      </w:r>
    </w:p>
    <w:p w14:paraId="14DF3436" w14:textId="77777777" w:rsidR="007C3B28" w:rsidRDefault="00BE255F" w:rsidP="001B1458">
      <w:pPr>
        <w:pStyle w:val="DraCorstandard"/>
      </w:pPr>
      <w:r w:rsidRPr="001B1458">
        <w:t>Η ὅταν εὐφροσύνη μὲν ἔχει κάτα δῆμον ἅπαντα.</w:t>
      </w:r>
    </w:p>
    <w:p w14:paraId="0343DC4A" w14:textId="4616D201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570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Malè metuo ne malum duit mihi: hic elephas</w:t>
      </w:r>
    </w:p>
    <w:p w14:paraId="457D9AFB" w14:textId="77777777" w:rsidR="007C3B28" w:rsidRDefault="00BE255F" w:rsidP="001B1458">
      <w:pPr>
        <w:pStyle w:val="DraCorstandard"/>
      </w:pPr>
      <w:r w:rsidRPr="001B1458">
        <w:t>Est, non homo, barrit, non loquitur Hercule.</w:t>
      </w:r>
    </w:p>
    <w:p w14:paraId="28D30E92" w14:textId="43595330" w:rsidR="007C3B28" w:rsidRPr="00DC79A3" w:rsidRDefault="00BE255F" w:rsidP="001B1458">
      <w:pPr>
        <w:pStyle w:val="DraCorstandard"/>
        <w:rPr>
          <w:rStyle w:val="DraCorpagebeginning"/>
        </w:rPr>
      </w:pPr>
      <w:r w:rsidRPr="00DC79A3">
        <w:rPr>
          <w:rStyle w:val="DraCorpagebeginning"/>
        </w:rPr>
        <w:t>267</w:t>
      </w:r>
    </w:p>
    <w:p w14:paraId="6DC4ECCE" w14:textId="77777777" w:rsidR="007C3B28" w:rsidRDefault="00BE255F" w:rsidP="001B1458">
      <w:pPr>
        <w:pStyle w:val="DraCorstandard"/>
      </w:pPr>
      <w:r w:rsidRPr="001B1458">
        <w:t>An me risui, me ludibrio habes, Messenio?</w:t>
      </w:r>
    </w:p>
    <w:p w14:paraId="238719A8" w14:textId="77777777" w:rsidR="007C3B28" w:rsidRDefault="00BE255F" w:rsidP="001B1458">
      <w:pPr>
        <w:pStyle w:val="DraCorstandard"/>
      </w:pPr>
      <w:r w:rsidRPr="001B1458">
        <w:t>Ego te carnifici discipulum mox dabo carnifex.</w:t>
      </w:r>
    </w:p>
    <w:p w14:paraId="6405C73A" w14:textId="3FC5517A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Si quidem omnes coniuratim cruciamenta conferant;</w:t>
      </w:r>
    </w:p>
    <w:p w14:paraId="6EF243C4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575</w:t>
      </w:r>
      <w:r w:rsidRPr="00D96DC6">
        <w:rPr>
          <w:rStyle w:val="DraCorlinenumber"/>
        </w:rPr>
        <w:t>)</w:t>
      </w:r>
      <w:r w:rsidR="00BE255F" w:rsidRPr="001B1458">
        <w:t xml:space="preserve"> Habeo, opinor, familiare tergum, ne quaeram foris.</w:t>
      </w:r>
    </w:p>
    <w:p w14:paraId="3399DB88" w14:textId="77777777" w:rsidR="007C3B28" w:rsidRDefault="00BE255F" w:rsidP="001B1458">
      <w:pPr>
        <w:pStyle w:val="DraCorstandard"/>
      </w:pPr>
      <w:r w:rsidRPr="001B1458">
        <w:t>Non possunt mihi minacijs credo tuis hi oculi fodiri hodie,</w:t>
      </w:r>
    </w:p>
    <w:p w14:paraId="653E3ADB" w14:textId="77777777" w:rsidR="007C3B28" w:rsidRDefault="00BE255F" w:rsidP="001B1458">
      <w:pPr>
        <w:pStyle w:val="DraCorstandard"/>
      </w:pPr>
      <w:r w:rsidRPr="001B1458">
        <w:t>Sicvt non viderim ea quae ita certò viderim.</w:t>
      </w:r>
    </w:p>
    <w:p w14:paraId="7C1DE609" w14:textId="13D86865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Tuten’ vidisse hos asseris?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>Assero.</w:t>
      </w:r>
    </w:p>
    <w:p w14:paraId="2F600F77" w14:textId="4A41BCF8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Quos?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Filios. </w:t>
      </w: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>Meos?</w:t>
      </w:r>
    </w:p>
    <w:p w14:paraId="4D21B296" w14:textId="54916272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580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Tuos. neque enim mihi, reor, sunt filij,</w:t>
      </w:r>
    </w:p>
    <w:p w14:paraId="761D13D4" w14:textId="77777777" w:rsidR="007C3B28" w:rsidRDefault="00BE255F" w:rsidP="001B1458">
      <w:pPr>
        <w:pStyle w:val="DraCorstandard"/>
      </w:pPr>
      <w:r w:rsidRPr="001B1458">
        <w:lastRenderedPageBreak/>
        <w:t>Albas praeter bestiolas &amp; totidem nigras.</w:t>
      </w:r>
    </w:p>
    <w:p w14:paraId="7F5ADEB5" w14:textId="0397E598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Quis horum est?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>Horum nullus, &amp; horum quilibet.</w:t>
      </w:r>
    </w:p>
    <w:p w14:paraId="224CC8F5" w14:textId="4679B0AA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Potisne esse iste ventricosus, obesulus?</w:t>
      </w:r>
    </w:p>
    <w:p w14:paraId="2D09AD72" w14:textId="6B1042F5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Nam si in cauponâ benè bibit, quid ni pote?</w:t>
      </w:r>
    </w:p>
    <w:p w14:paraId="77471F60" w14:textId="0B300C36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585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Aggrediar hominem confidenter.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>Optimè.</w:t>
      </w:r>
    </w:p>
    <w:p w14:paraId="4A58CE16" w14:textId="272A5BBE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Pape adolescens, vt bellè atque anserine ambulas.</w:t>
      </w:r>
    </w:p>
    <w:p w14:paraId="78EA59F1" w14:textId="77777777" w:rsidR="007C3B28" w:rsidRDefault="00BE255F" w:rsidP="001B1458">
      <w:pPr>
        <w:pStyle w:val="DraCorstandard"/>
      </w:pPr>
      <w:r w:rsidRPr="001B1458">
        <w:t>Hic nempe gnatus est meus bellißimus,</w:t>
      </w:r>
    </w:p>
    <w:p w14:paraId="20B96B3A" w14:textId="77777777" w:rsidR="007C3B28" w:rsidRDefault="00BE255F" w:rsidP="001B1458">
      <w:pPr>
        <w:pStyle w:val="DraCorstandard"/>
      </w:pPr>
      <w:r w:rsidRPr="001B1458">
        <w:t>Quem mactabo omnibus cruciabilitatibus.</w:t>
      </w:r>
    </w:p>
    <w:p w14:paraId="091C85FE" w14:textId="4AC1F657" w:rsidR="007C3B28" w:rsidRDefault="00BE255F" w:rsidP="001B1458">
      <w:pPr>
        <w:pStyle w:val="DraCorstandard"/>
      </w:pPr>
      <w:r w:rsidRPr="00660983">
        <w:rPr>
          <w:rStyle w:val="DraCorspeakerattribution"/>
        </w:rPr>
        <w:t>P</w:t>
      </w:r>
      <w:r w:rsidR="009F587D">
        <w:rPr>
          <w:rStyle w:val="DraCorspeakerattribution"/>
        </w:rPr>
        <w:t>i</w:t>
      </w:r>
      <w:r w:rsidRPr="00660983">
        <w:rPr>
          <w:rStyle w:val="DraCorspeakerattribution"/>
        </w:rPr>
        <w:t>.</w:t>
      </w:r>
      <w:r w:rsidRPr="001B1458">
        <w:t xml:space="preserve"> Δαιτυμόνες δ’ ἀνὰ δώματ’ ἀκουάζωνται ἀοιδοῦ,</w:t>
      </w:r>
    </w:p>
    <w:p w14:paraId="764CF97B" w14:textId="3497BC94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590</w:t>
      </w:r>
      <w:r w:rsidRPr="00D96DC6">
        <w:rPr>
          <w:rStyle w:val="DraCorlinenumber"/>
        </w:rPr>
        <w:t>)</w:t>
      </w:r>
      <w:r w:rsidR="004D2B04">
        <w:t xml:space="preserve"> </w:t>
      </w:r>
      <w:r w:rsidR="00BE255F" w:rsidRPr="001B1458">
        <w:t>Ἥμενοι ἑξείης παρὰ δὲ πλήθωσι τράπεζαι</w:t>
      </w:r>
    </w:p>
    <w:p w14:paraId="199D5665" w14:textId="77777777" w:rsidR="007C3B28" w:rsidRDefault="00BE255F" w:rsidP="001B1458">
      <w:pPr>
        <w:pStyle w:val="DraCorstandard"/>
      </w:pPr>
      <w:r w:rsidRPr="001B1458">
        <w:t>Σίτου καὶ κρειῶν. μέθύ δ’ ἐκ κρητῆρος ἀφύσσων</w:t>
      </w:r>
    </w:p>
    <w:p w14:paraId="06732D5C" w14:textId="3BD3D5A4" w:rsidR="007C3B28" w:rsidRDefault="00BE255F" w:rsidP="001B1458">
      <w:pPr>
        <w:pStyle w:val="DraCorstandard"/>
      </w:pPr>
      <w:r w:rsidRPr="001B1458">
        <w:t>Oίνοχόος φορέῃσι, καὶ</w:t>
      </w:r>
      <w:r w:rsidR="004D2B04">
        <w:t xml:space="preserve"> </w:t>
      </w:r>
      <w:r w:rsidRPr="001B1458">
        <w:t>ἐκχείῃ δεπάεσσιν</w:t>
      </w:r>
    </w:p>
    <w:p w14:paraId="0C063F71" w14:textId="77777777" w:rsidR="007C3B28" w:rsidRDefault="00BE255F" w:rsidP="001B1458">
      <w:pPr>
        <w:pStyle w:val="DraCorstandard"/>
      </w:pPr>
      <w:r w:rsidRPr="001B1458">
        <w:t>Τοῦτο τί μοι κάλλιστον ἐνὶ φρεσὶν εἴδεται εἶναι.</w:t>
      </w:r>
    </w:p>
    <w:p w14:paraId="6716B7D6" w14:textId="059C4F29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Messenio, Messenio! Iam Cerbero</w:t>
      </w:r>
    </w:p>
    <w:p w14:paraId="683B0647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595</w:t>
      </w:r>
      <w:r w:rsidRPr="00D96DC6">
        <w:rPr>
          <w:rStyle w:val="DraCorlinenumber"/>
        </w:rPr>
        <w:t>)</w:t>
      </w:r>
      <w:r w:rsidR="00BE255F" w:rsidRPr="001B1458">
        <w:t xml:space="preserve"> Me malim esse hospitem, quàm haεc ferre diutiùs.</w:t>
      </w:r>
    </w:p>
    <w:p w14:paraId="5409ABA0" w14:textId="77777777" w:rsidR="007C3B28" w:rsidRDefault="00BE255F" w:rsidP="001B1458">
      <w:pPr>
        <w:pStyle w:val="DraCorstandard"/>
      </w:pPr>
      <w:r w:rsidRPr="001B1458">
        <w:t>Nimio haec res est magnae diuidiae mihi,</w:t>
      </w:r>
    </w:p>
    <w:p w14:paraId="3EBBF538" w14:textId="3B6CB287" w:rsidR="00BE255F" w:rsidRPr="001B1458" w:rsidRDefault="00BE255F" w:rsidP="001B1458">
      <w:pPr>
        <w:pStyle w:val="DraCorstandard"/>
      </w:pPr>
      <w:r w:rsidRPr="001B1458">
        <w:t>Aetate in hac me ludum fieri pupulis.</w:t>
      </w:r>
    </w:p>
    <w:p w14:paraId="2355F86C" w14:textId="2B6A9F77" w:rsidR="007C3B28" w:rsidRPr="00DC79A3" w:rsidRDefault="00BE255F" w:rsidP="001B1458">
      <w:pPr>
        <w:pStyle w:val="DraCorstandard"/>
        <w:rPr>
          <w:rStyle w:val="DraCorpagebeginning"/>
        </w:rPr>
      </w:pPr>
      <w:r w:rsidRPr="00DC79A3">
        <w:rPr>
          <w:rStyle w:val="DraCorpagebeginning"/>
        </w:rPr>
        <w:t>268</w:t>
      </w:r>
    </w:p>
    <w:p w14:paraId="7DDDDD5F" w14:textId="6480530D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Durum est. Sed vnum hoc scito: nimio crebriùs</w:t>
      </w:r>
    </w:p>
    <w:p w14:paraId="7F7364B1" w14:textId="77777777" w:rsidR="007C3B28" w:rsidRDefault="00BE255F" w:rsidP="001B1458">
      <w:pPr>
        <w:pStyle w:val="DraCorstandard"/>
      </w:pPr>
      <w:r w:rsidRPr="001B1458">
        <w:t>Venire quod molestum est, quàm id quod cupidè expetis.</w:t>
      </w:r>
    </w:p>
    <w:p w14:paraId="34D03868" w14:textId="3F4F7EA1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600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 xml:space="preserve">Tentabo etiam adhuc?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="00402B45" w:rsidRPr="003056A6">
        <w:rPr>
          <w:rStyle w:val="DraCormarkversepart"/>
        </w:rPr>
        <w:t>@</w:t>
      </w:r>
      <w:r w:rsidR="00BE255F" w:rsidRPr="001B1458">
        <w:t>Etiam adhuc: saepè aucupes</w:t>
      </w:r>
    </w:p>
    <w:p w14:paraId="25179853" w14:textId="5C8CE2C1" w:rsidR="007C3B28" w:rsidRDefault="00402B45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Falluntur, &amp; tandem praeda obuenit.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Igitur</w:t>
      </w:r>
    </w:p>
    <w:p w14:paraId="24533D57" w14:textId="77777777" w:rsidR="007C3B28" w:rsidRDefault="00BE255F" w:rsidP="001B1458">
      <w:pPr>
        <w:pStyle w:val="DraCorstandard"/>
      </w:pPr>
      <w:r w:rsidRPr="001B1458">
        <w:t>Per satyram nunc exquiramus suffragia:</w:t>
      </w:r>
    </w:p>
    <w:p w14:paraId="433195E9" w14:textId="77777777" w:rsidR="007C3B28" w:rsidRDefault="00BE255F" w:rsidP="001B1458">
      <w:pPr>
        <w:pStyle w:val="DraCorstandard"/>
      </w:pPr>
      <w:r w:rsidRPr="001B1458">
        <w:t>Tun’ meus es? erraui. Tu meus es, Hercule.</w:t>
      </w:r>
    </w:p>
    <w:p w14:paraId="1BAE6A24" w14:textId="1B4434FA" w:rsidR="007C3B28" w:rsidRDefault="00BE255F" w:rsidP="001B1458">
      <w:pPr>
        <w:pStyle w:val="DraCorstandard"/>
      </w:pPr>
      <w:r w:rsidRPr="001B1458">
        <w:t>Iam etiam, iam etiam nunc c</w:t>
      </w:r>
      <w:r w:rsidR="0037137A">
        <w:t>ò</w:t>
      </w:r>
      <w:r w:rsidRPr="001B1458">
        <w:t>nspicilla cepero,</w:t>
      </w:r>
    </w:p>
    <w:p w14:paraId="3A8B7C50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605</w:t>
      </w:r>
      <w:r w:rsidRPr="00D96DC6">
        <w:rPr>
          <w:rStyle w:val="DraCorlinenumber"/>
        </w:rPr>
        <w:t>)</w:t>
      </w:r>
      <w:r w:rsidR="00BE255F" w:rsidRPr="001B1458">
        <w:t xml:space="preserve"> Haec consulam iam conspicilla oculeißima.</w:t>
      </w:r>
    </w:p>
    <w:p w14:paraId="1900E9FB" w14:textId="77777777" w:rsidR="007C3B28" w:rsidRDefault="00BE255F" w:rsidP="001B1458">
      <w:pPr>
        <w:pStyle w:val="DraCorstandard"/>
      </w:pPr>
      <w:r w:rsidRPr="001B1458">
        <w:lastRenderedPageBreak/>
        <w:t>Tun’ meus es? erraui. Tu meus es Hercule.</w:t>
      </w:r>
    </w:p>
    <w:p w14:paraId="1AD23182" w14:textId="77777777" w:rsidR="007C3B28" w:rsidRDefault="00BE255F" w:rsidP="001B1458">
      <w:pPr>
        <w:pStyle w:val="DraCorstandard"/>
      </w:pPr>
      <w:r w:rsidRPr="001B1458">
        <w:t>Occisa res est, sic ex compacto ea agitur,</w:t>
      </w:r>
    </w:p>
    <w:p w14:paraId="085AE025" w14:textId="77777777" w:rsidR="007C3B28" w:rsidRDefault="00BE255F" w:rsidP="001B1458">
      <w:pPr>
        <w:pStyle w:val="DraCorstandard"/>
      </w:pPr>
      <w:r w:rsidRPr="001B1458">
        <w:t>Quasi in foro res foret olitorio.</w:t>
      </w:r>
    </w:p>
    <w:p w14:paraId="6CF50C95" w14:textId="77777777" w:rsidR="007C3B28" w:rsidRDefault="00BE255F" w:rsidP="001B1458">
      <w:pPr>
        <w:pStyle w:val="DraCorstandard"/>
      </w:pPr>
      <w:r w:rsidRPr="001B1458">
        <w:t>Tum nescio Aedepol qualis forma haec siet:</w:t>
      </w:r>
    </w:p>
    <w:p w14:paraId="1F5BE20B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610</w:t>
      </w:r>
      <w:r w:rsidRPr="00D96DC6">
        <w:rPr>
          <w:rStyle w:val="DraCorlinenumber"/>
        </w:rPr>
        <w:t>)</w:t>
      </w:r>
      <w:r w:rsidR="00BE255F" w:rsidRPr="001B1458">
        <w:t xml:space="preserve"> Vni nasus aquilinus, vulturinus alteri nasus est:</w:t>
      </w:r>
    </w:p>
    <w:p w14:paraId="28A59FCA" w14:textId="77777777" w:rsidR="007C3B28" w:rsidRDefault="00BE255F" w:rsidP="001B1458">
      <w:pPr>
        <w:pStyle w:val="DraCorstandard"/>
      </w:pPr>
      <w:r w:rsidRPr="001B1458">
        <w:t>Dein caetera monstris examußim dixeris</w:t>
      </w:r>
    </w:p>
    <w:p w14:paraId="2CAA9139" w14:textId="77777777" w:rsidR="007C3B28" w:rsidRDefault="00BE255F" w:rsidP="001B1458">
      <w:pPr>
        <w:pStyle w:val="DraCorstandard"/>
      </w:pPr>
      <w:r w:rsidRPr="001B1458">
        <w:t>Similia, decollauit omne consilium mihi.</w:t>
      </w:r>
    </w:p>
    <w:p w14:paraId="4BF48253" w14:textId="5DD5AE3A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At hosce vides? </w:t>
      </w: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Video. </w:t>
      </w: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Facient rem omnem palàm;</w:t>
      </w:r>
    </w:p>
    <w:p w14:paraId="5ADBA58C" w14:textId="77777777" w:rsidR="007C3B28" w:rsidRDefault="00BE255F" w:rsidP="001B1458">
      <w:pPr>
        <w:pStyle w:val="DraCorstandard"/>
      </w:pPr>
      <w:r w:rsidRPr="001B1458">
        <w:t>Modò tu tragicè, modò non agas sic comicè.</w:t>
      </w:r>
    </w:p>
    <w:p w14:paraId="15773DFB" w14:textId="0A53BFC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615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Video, video pestem iuuentae: Dî improbos</w:t>
      </w:r>
    </w:p>
    <w:p w14:paraId="592BE31E" w14:textId="77777777" w:rsidR="007C3B28" w:rsidRDefault="00BE255F" w:rsidP="001B1458">
      <w:pPr>
        <w:pStyle w:val="DraCorstandard"/>
      </w:pPr>
      <w:r w:rsidRPr="001B1458">
        <w:t>Adaxint ad suspendium veneficos,</w:t>
      </w:r>
    </w:p>
    <w:p w14:paraId="4D7DB5B5" w14:textId="77777777" w:rsidR="007C3B28" w:rsidRDefault="00BE255F" w:rsidP="001B1458">
      <w:pPr>
        <w:pStyle w:val="DraCorstandard"/>
      </w:pPr>
      <w:r w:rsidRPr="001B1458">
        <w:t>Qui mentem eripiunt filijs, &amp; rem patri.</w:t>
      </w:r>
    </w:p>
    <w:p w14:paraId="19496703" w14:textId="77777777" w:rsidR="007C3B28" w:rsidRDefault="00BE255F" w:rsidP="001B1458">
      <w:pPr>
        <w:pStyle w:val="DraCorstandard"/>
      </w:pPr>
      <w:r w:rsidRPr="001B1458">
        <w:t>Pistoclere, hem, Pistoclere, an baculos edis?</w:t>
      </w:r>
    </w:p>
    <w:p w14:paraId="4BA106A7" w14:textId="06B70E75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Durus cibus est, pernicies dentium mera.</w:t>
      </w:r>
    </w:p>
    <w:p w14:paraId="534C2AEA" w14:textId="6A9DDF4D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620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Homo nullus est te scelestior hodie,</w:t>
      </w:r>
    </w:p>
    <w:p w14:paraId="13DAA792" w14:textId="77777777" w:rsidR="007C3B28" w:rsidRDefault="00BE255F" w:rsidP="001B1458">
      <w:pPr>
        <w:pStyle w:val="DraCorstandard"/>
      </w:pPr>
      <w:r w:rsidRPr="001B1458">
        <w:t>Neque cui ego de industriâ ampliùs malè</w:t>
      </w:r>
    </w:p>
    <w:p w14:paraId="377DA728" w14:textId="77777777" w:rsidR="007C3B28" w:rsidRDefault="00BE255F" w:rsidP="001B1458">
      <w:pPr>
        <w:pStyle w:val="DraCorstandard"/>
      </w:pPr>
      <w:r w:rsidRPr="001B1458">
        <w:t>Hodie faxim perlubens, faxim, inquam, perlubens.</w:t>
      </w:r>
    </w:p>
    <w:p w14:paraId="2CDC9AD7" w14:textId="51F0F9F9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Quid me iubes facere, Apollo? hircum foetidum</w:t>
      </w:r>
    </w:p>
    <w:p w14:paraId="248214AE" w14:textId="222544A1" w:rsidR="007C3B28" w:rsidRPr="000A45F3" w:rsidRDefault="00BE255F" w:rsidP="001B1458">
      <w:pPr>
        <w:pStyle w:val="DraCorstandard"/>
        <w:rPr>
          <w:rStyle w:val="DraCorpagebeginning"/>
        </w:rPr>
      </w:pPr>
      <w:r w:rsidRPr="000A45F3">
        <w:rPr>
          <w:rStyle w:val="DraCorpagebeginning"/>
        </w:rPr>
        <w:t>269</w:t>
      </w:r>
    </w:p>
    <w:p w14:paraId="5A304078" w14:textId="65589534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Vt mactem tibi? placet.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Expedit iam sese homo.</w:t>
      </w:r>
    </w:p>
    <w:p w14:paraId="38954F0C" w14:textId="72B002A0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625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Agedum, machaera, Apollinis iusso obsequi</w:t>
      </w:r>
    </w:p>
    <w:p w14:paraId="35DDC819" w14:textId="77777777" w:rsidR="007C3B28" w:rsidRDefault="00BE255F" w:rsidP="001B1458">
      <w:pPr>
        <w:pStyle w:val="DraCorstandard"/>
      </w:pPr>
      <w:r w:rsidRPr="001B1458">
        <w:t>Te decet, agedum, hancce victimam caede inferis;</w:t>
      </w:r>
    </w:p>
    <w:p w14:paraId="232D5677" w14:textId="77777777" w:rsidR="007C3B28" w:rsidRDefault="00BE255F" w:rsidP="001B1458">
      <w:pPr>
        <w:pStyle w:val="DraCorstandard"/>
      </w:pPr>
      <w:r w:rsidRPr="001B1458">
        <w:t>Nigra est, hanc quaerit sibi Proserpina.</w:t>
      </w:r>
    </w:p>
    <w:p w14:paraId="40FE42F9" w14:textId="39B44406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Certè haud tutum est, certè pueri interdum senem</w:t>
      </w:r>
    </w:p>
    <w:p w14:paraId="6CF471BE" w14:textId="77777777" w:rsidR="007C3B28" w:rsidRDefault="00BE255F" w:rsidP="001B1458">
      <w:pPr>
        <w:pStyle w:val="DraCorstandard"/>
      </w:pPr>
      <w:r w:rsidRPr="001B1458">
        <w:t>Interimunt: parricidî hinc nata quaestio est.</w:t>
      </w:r>
    </w:p>
    <w:p w14:paraId="703A560F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630</w:t>
      </w:r>
      <w:r w:rsidRPr="00D96DC6">
        <w:rPr>
          <w:rStyle w:val="DraCorlinenumber"/>
        </w:rPr>
        <w:t>)</w:t>
      </w:r>
      <w:r w:rsidR="00BE255F" w:rsidRPr="001B1458">
        <w:t xml:space="preserve"> Metuo malè nimis me numerum augeam, &amp; nimis</w:t>
      </w:r>
    </w:p>
    <w:p w14:paraId="0CF63A2D" w14:textId="77777777" w:rsidR="007C3B28" w:rsidRDefault="00BE255F" w:rsidP="001B1458">
      <w:pPr>
        <w:pStyle w:val="DraCorstandard"/>
      </w:pPr>
      <w:r w:rsidRPr="001B1458">
        <w:lastRenderedPageBreak/>
        <w:t>Serò praetor quaerat cùm mortuus siem.</w:t>
      </w:r>
    </w:p>
    <w:p w14:paraId="110B1D1C" w14:textId="6E09AC89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Ast ego herum non patiar inultum ludibrio</w:t>
      </w:r>
    </w:p>
    <w:p w14:paraId="2E4C66BE" w14:textId="2604434E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Haberi à fungis istis.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Quid ais homo trium?</w:t>
      </w:r>
    </w:p>
    <w:p w14:paraId="731A78D2" w14:textId="4B4F380A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Dij te vellem perdant, homo marcide,</w:t>
      </w:r>
    </w:p>
    <w:p w14:paraId="0615C7EC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635</w:t>
      </w:r>
      <w:r w:rsidRPr="00D96DC6">
        <w:rPr>
          <w:rStyle w:val="DraCorlinenumber"/>
        </w:rPr>
        <w:t>)</w:t>
      </w:r>
      <w:r w:rsidR="00BE255F" w:rsidRPr="001B1458">
        <w:t xml:space="preserve"> Germana illuuies, rusticus, hircus, hara, sus,</w:t>
      </w:r>
    </w:p>
    <w:p w14:paraId="710FC10E" w14:textId="10E50892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Canis, capra commistae.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 nequam os &amp; maledicum!</w:t>
      </w:r>
    </w:p>
    <w:p w14:paraId="11C9B65B" w14:textId="77777777" w:rsidR="007C3B28" w:rsidRDefault="00BE255F" w:rsidP="001B1458">
      <w:pPr>
        <w:pStyle w:val="DraCorstandard"/>
      </w:pPr>
      <w:r w:rsidRPr="001B1458">
        <w:t>Indignis si maledicitur, maledictum id esse dico:</w:t>
      </w:r>
    </w:p>
    <w:p w14:paraId="0B37064C" w14:textId="77777777" w:rsidR="007C3B28" w:rsidRDefault="00BE255F" w:rsidP="001B1458">
      <w:pPr>
        <w:pStyle w:val="DraCorstandard"/>
      </w:pPr>
      <w:r w:rsidRPr="001B1458">
        <w:t>Verum si dignis dicitur benedictu’ st, meo quidem animo.</w:t>
      </w:r>
    </w:p>
    <w:p w14:paraId="6C7AB590" w14:textId="5CA6EEE3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Hem! quam Cato hic philosophus est, sententias</w:t>
      </w:r>
    </w:p>
    <w:p w14:paraId="65235769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640</w:t>
      </w:r>
      <w:r w:rsidRPr="00D96DC6">
        <w:rPr>
          <w:rStyle w:val="DraCorlinenumber"/>
        </w:rPr>
        <w:t>)</w:t>
      </w:r>
      <w:r w:rsidR="00BE255F" w:rsidRPr="001B1458">
        <w:t xml:space="preserve"> Loquitur iam noster carnifex. Age, verbero,</w:t>
      </w:r>
    </w:p>
    <w:p w14:paraId="1BC6E40F" w14:textId="0EE7CC99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Pugnos ede.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Nolo Hercule.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At ego volo.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Quaeso Hercule,</w:t>
      </w:r>
    </w:p>
    <w:p w14:paraId="6926E258" w14:textId="77777777" w:rsidR="007C3B28" w:rsidRDefault="00BE255F" w:rsidP="001B1458">
      <w:pPr>
        <w:pStyle w:val="DraCorstandard"/>
      </w:pPr>
      <w:r w:rsidRPr="001B1458">
        <w:t>Tu istam coenam largire esurientibus. ego</w:t>
      </w:r>
    </w:p>
    <w:p w14:paraId="37FBB876" w14:textId="77777777" w:rsidR="007C3B28" w:rsidRDefault="00BE255F" w:rsidP="001B1458">
      <w:pPr>
        <w:pStyle w:val="DraCorstandard"/>
      </w:pPr>
      <w:r w:rsidRPr="001B1458">
        <w:t>Haud esurio pugnos: vaciuus mihi licet</w:t>
      </w:r>
    </w:p>
    <w:p w14:paraId="0EC00A64" w14:textId="77777777" w:rsidR="007C3B28" w:rsidRDefault="00BE255F" w:rsidP="001B1458">
      <w:pPr>
        <w:pStyle w:val="DraCorstandard"/>
      </w:pPr>
      <w:r w:rsidRPr="001B1458">
        <w:t>Stomachus octo propè dierum egit ferias.</w:t>
      </w:r>
    </w:p>
    <w:p w14:paraId="60C31000" w14:textId="2FC4843E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645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Hoc quidem profectò certum est, non est arbitrarium.</w:t>
      </w:r>
    </w:p>
    <w:p w14:paraId="450AD780" w14:textId="4942A87A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Perij.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Parum etiam, praeut futurum est, praedicas.</w:t>
      </w:r>
    </w:p>
    <w:p w14:paraId="542AE94C" w14:textId="77777777" w:rsidR="007C3B28" w:rsidRDefault="00BE255F" w:rsidP="001B1458">
      <w:pPr>
        <w:pStyle w:val="DraCorstandard"/>
      </w:pPr>
      <w:r w:rsidRPr="001B1458">
        <w:t>Nisi te contuderim mollior vt lanâ sies.</w:t>
      </w:r>
    </w:p>
    <w:p w14:paraId="27512035" w14:textId="7D665FE2" w:rsidR="007C3B28" w:rsidRPr="000A45F3" w:rsidRDefault="00BE255F" w:rsidP="001B1458">
      <w:pPr>
        <w:pStyle w:val="DraCorstandard"/>
        <w:rPr>
          <w:rStyle w:val="DraCorpagebeginning"/>
        </w:rPr>
      </w:pPr>
      <w:r w:rsidRPr="000A45F3">
        <w:rPr>
          <w:rStyle w:val="DraCorpagebeginning"/>
        </w:rPr>
        <w:t>270</w:t>
      </w:r>
    </w:p>
    <w:p w14:paraId="2AEA0B34" w14:textId="43CE2545" w:rsidR="007C3B28" w:rsidRDefault="00BE255F" w:rsidP="001B1458">
      <w:pPr>
        <w:pStyle w:val="DraCorstandard"/>
      </w:pPr>
      <w:r w:rsidRPr="001B1458">
        <w:t>Ego istos execror pugnos quantumuis pugnacißimo</w:t>
      </w:r>
      <w:r w:rsidR="007A470D">
        <w:t>s</w:t>
      </w:r>
      <w:r w:rsidRPr="001B1458">
        <w:t>.</w:t>
      </w:r>
    </w:p>
    <w:p w14:paraId="2FF6B03B" w14:textId="0DF6ED9B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Ego te religione exuo, nihil debes mihi,</w:t>
      </w:r>
    </w:p>
    <w:p w14:paraId="426BD146" w14:textId="274DBE42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650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Soluisti. </w:t>
      </w:r>
      <w:r w:rsidR="00A54D4A" w:rsidRPr="00A54D4A">
        <w:rPr>
          <w:rStyle w:val="DraCorspeakerattribution"/>
        </w:rPr>
        <w:t>Mess.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Nolo in aere esse alieno: cape.</w:t>
      </w:r>
    </w:p>
    <w:p w14:paraId="1A1389DC" w14:textId="620E6C66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Nimis etiam prodigalis factus es Aedepol,</w:t>
      </w:r>
    </w:p>
    <w:p w14:paraId="6051368D" w14:textId="0C0EA806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>Tutore opu’</w:t>
      </w:r>
      <w:r w:rsidR="00D94652">
        <w:t xml:space="preserve"> </w:t>
      </w:r>
      <w:r w:rsidR="00BE255F" w:rsidRPr="001B1458">
        <w:t xml:space="preserve">st. </w:t>
      </w:r>
      <w:r w:rsidR="003D6624" w:rsidRPr="003D6624">
        <w:rPr>
          <w:rStyle w:val="DraCorspeakerattribution"/>
        </w:rPr>
        <w:t>Lyd.</w:t>
      </w:r>
      <w:r w:rsidRPr="003056A6">
        <w:rPr>
          <w:rStyle w:val="DraCormarkversepart"/>
        </w:rPr>
        <w:t>@</w:t>
      </w:r>
      <w:r w:rsidR="00BE255F" w:rsidRPr="001B1458">
        <w:t xml:space="preserve"> Quia vaniloquus es, nunc vapula.</w:t>
      </w:r>
    </w:p>
    <w:p w14:paraId="61A3BCF7" w14:textId="1D919915" w:rsidR="007C3B28" w:rsidRDefault="00A54D4A" w:rsidP="001B1458">
      <w:pPr>
        <w:pStyle w:val="DraCorstandard"/>
      </w:pPr>
      <w:r w:rsidRPr="00A54D4A">
        <w:rPr>
          <w:rStyle w:val="DraCorspeakerattribution"/>
        </w:rPr>
        <w:t>Mess.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Optati ciues, incolae, accolae.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Nunc vapula.</w:t>
      </w:r>
    </w:p>
    <w:p w14:paraId="32F8513F" w14:textId="26829128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Quin fugimus hinc Messenio?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Sic expedit,</w:t>
      </w:r>
    </w:p>
    <w:p w14:paraId="06CEC598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655</w:t>
      </w:r>
      <w:r w:rsidRPr="00D96DC6">
        <w:rPr>
          <w:rStyle w:val="DraCorlinenumber"/>
        </w:rPr>
        <w:t>)</w:t>
      </w:r>
      <w:r w:rsidR="00BE255F" w:rsidRPr="001B1458">
        <w:t xml:space="preserve"> Nisi exossari malitis miseris modis.</w:t>
      </w:r>
    </w:p>
    <w:p w14:paraId="36357A3C" w14:textId="155CBF66" w:rsidR="007C3B28" w:rsidRDefault="00A54D4A" w:rsidP="001B1458">
      <w:pPr>
        <w:pStyle w:val="DraCorstandard"/>
      </w:pPr>
      <w:r w:rsidRPr="00A54D4A">
        <w:rPr>
          <w:rStyle w:val="DraCorspeakerattribution"/>
        </w:rPr>
        <w:lastRenderedPageBreak/>
        <w:t>Nic.</w:t>
      </w:r>
      <w:r w:rsidR="00BE255F" w:rsidRPr="001B1458">
        <w:t xml:space="preserve"> Vbi tu nunc, qui exossas homines, homuncio:</w:t>
      </w:r>
    </w:p>
    <w:p w14:paraId="3DA90AF2" w14:textId="77777777" w:rsidR="007C3B28" w:rsidRDefault="00BE255F" w:rsidP="001B1458">
      <w:pPr>
        <w:pStyle w:val="DraCorstandard"/>
      </w:pPr>
      <w:r w:rsidRPr="001B1458">
        <w:t>Mox tibi cutis nulla erit in natibus, ô homuncio,</w:t>
      </w:r>
    </w:p>
    <w:p w14:paraId="6F22C68C" w14:textId="77777777" w:rsidR="007C3B28" w:rsidRDefault="00BE255F" w:rsidP="001B1458">
      <w:pPr>
        <w:pStyle w:val="DraCorstandard"/>
      </w:pPr>
      <w:r w:rsidRPr="001B1458">
        <w:t>Cùm resciet isthaec parens, ô homuncio:</w:t>
      </w:r>
    </w:p>
    <w:p w14:paraId="2670473D" w14:textId="77777777" w:rsidR="007C3B28" w:rsidRDefault="00BE255F" w:rsidP="001B1458">
      <w:pPr>
        <w:pStyle w:val="DraCorstandard"/>
      </w:pPr>
      <w:r w:rsidRPr="001B1458">
        <w:t>Neque enim haec tacebo, neque celabo, ô homuncio:</w:t>
      </w:r>
    </w:p>
    <w:p w14:paraId="3F204FE4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660</w:t>
      </w:r>
      <w:r w:rsidRPr="00D96DC6">
        <w:rPr>
          <w:rStyle w:val="DraCorlinenumber"/>
        </w:rPr>
        <w:t>)</w:t>
      </w:r>
      <w:r w:rsidR="00BE255F" w:rsidRPr="001B1458">
        <w:t xml:space="preserve"> Sed patri iam tuo referam, ô homuncio:</w:t>
      </w:r>
    </w:p>
    <w:p w14:paraId="10331479" w14:textId="77777777" w:rsidR="007C3B28" w:rsidRDefault="00BE255F" w:rsidP="001B1458">
      <w:pPr>
        <w:pStyle w:val="DraCorstandard"/>
      </w:pPr>
      <w:r w:rsidRPr="001B1458">
        <w:t>Tunc tibi cutis nulla erit in natibus, ô homuncio.</w:t>
      </w:r>
    </w:p>
    <w:p w14:paraId="11DCDB84" w14:textId="43452FD8" w:rsidR="000A45F3" w:rsidRDefault="000A45F3" w:rsidP="000A45F3">
      <w:pPr>
        <w:pStyle w:val="DraCoradditions"/>
      </w:pPr>
      <w:r w:rsidRPr="006E1DE3">
        <w:t>/act=</w:t>
      </w:r>
      <w:r>
        <w:t>5</w:t>
      </w:r>
      <w:r w:rsidRPr="006E1DE3">
        <w:t>, scene=1/</w:t>
      </w:r>
    </w:p>
    <w:p w14:paraId="7302133F" w14:textId="504959EB" w:rsidR="007C3B28" w:rsidRPr="000A45F3" w:rsidRDefault="00BE255F" w:rsidP="000A45F3">
      <w:pPr>
        <w:pStyle w:val="DraCorhead"/>
      </w:pPr>
      <w:r w:rsidRPr="000A45F3">
        <w:t>ACTVS QVINTI</w:t>
      </w:r>
    </w:p>
    <w:p w14:paraId="46B3F28D" w14:textId="77777777" w:rsidR="007C3B28" w:rsidRPr="000A45F3" w:rsidRDefault="00BE255F" w:rsidP="000A45F3">
      <w:pPr>
        <w:pStyle w:val="DraCorhead"/>
      </w:pPr>
      <w:r w:rsidRPr="000A45F3">
        <w:t>SCENA I.</w:t>
      </w:r>
    </w:p>
    <w:p w14:paraId="6C3D8CC0" w14:textId="77777777" w:rsidR="007C3B28" w:rsidRPr="000A45F3" w:rsidRDefault="00BE255F" w:rsidP="001B1458">
      <w:pPr>
        <w:pStyle w:val="DraCorstandard"/>
        <w:rPr>
          <w:rStyle w:val="DraCorstagedirectionsetc"/>
        </w:rPr>
      </w:pPr>
      <w:r w:rsidRPr="000A45F3">
        <w:rPr>
          <w:rStyle w:val="DraCorstagedirectionsetc"/>
        </w:rPr>
        <w:t>PISTOCLERVS cum sociis.</w:t>
      </w:r>
    </w:p>
    <w:p w14:paraId="0A9BE9C4" w14:textId="1C5CEAF2" w:rsidR="007C3B28" w:rsidRDefault="007F1DBE" w:rsidP="001B1458">
      <w:pPr>
        <w:pStyle w:val="DraCorstandard"/>
      </w:pPr>
      <w:r w:rsidRPr="007F1DBE">
        <w:rPr>
          <w:rStyle w:val="DraCorspeakerattribution"/>
        </w:rPr>
        <w:t>Mnes.</w:t>
      </w:r>
      <w:r w:rsidR="00BE255F" w:rsidRPr="001B1458">
        <w:t xml:space="preserve"> PVgnata haec pugna est fortiter: fugit senex.</w:t>
      </w:r>
    </w:p>
    <w:p w14:paraId="7C70D810" w14:textId="63AEBFBD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Velim equidem non rediret auctus copiis:</w:t>
      </w:r>
    </w:p>
    <w:p w14:paraId="654B2C3B" w14:textId="77777777" w:rsidR="007C3B28" w:rsidRDefault="00BE255F" w:rsidP="001B1458">
      <w:pPr>
        <w:pStyle w:val="DraCorstandard"/>
      </w:pPr>
      <w:r w:rsidRPr="001B1458">
        <w:t>At mihi cor augurium facit, mox adfore.</w:t>
      </w:r>
    </w:p>
    <w:p w14:paraId="06AEBD5F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665</w:t>
      </w:r>
      <w:r w:rsidRPr="00D96DC6">
        <w:rPr>
          <w:rStyle w:val="DraCorlinenumber"/>
        </w:rPr>
        <w:t>)</w:t>
      </w:r>
      <w:r w:rsidR="00BE255F" w:rsidRPr="001B1458">
        <w:t xml:space="preserve"> Neque salus nobis iam saluti esse, si</w:t>
      </w:r>
    </w:p>
    <w:p w14:paraId="379B4ECC" w14:textId="77777777" w:rsidR="007C3B28" w:rsidRDefault="00BE255F" w:rsidP="001B1458">
      <w:pPr>
        <w:pStyle w:val="DraCorstandard"/>
      </w:pPr>
      <w:r w:rsidRPr="001B1458">
        <w:t>Cupiat, potest: nec vsquam stabulum est confidentiae.</w:t>
      </w:r>
    </w:p>
    <w:p w14:paraId="6F7657E9" w14:textId="3089290C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Ignaue miles, siccine post victoriam</w:t>
      </w:r>
    </w:p>
    <w:p w14:paraId="64345F0B" w14:textId="77777777" w:rsidR="007C3B28" w:rsidRDefault="00BE255F" w:rsidP="001B1458">
      <w:pPr>
        <w:pStyle w:val="DraCorstandard"/>
      </w:pPr>
      <w:r w:rsidRPr="001B1458">
        <w:t>Cor palpitat? Quid si modò victus igitur,</w:t>
      </w:r>
    </w:p>
    <w:p w14:paraId="4F02781C" w14:textId="12F271B2" w:rsidR="007C3B28" w:rsidRPr="002D1880" w:rsidRDefault="00BE255F" w:rsidP="001B1458">
      <w:pPr>
        <w:pStyle w:val="DraCorstandard"/>
        <w:rPr>
          <w:rStyle w:val="DraCorpagebeginning"/>
        </w:rPr>
      </w:pPr>
      <w:r w:rsidRPr="002D1880">
        <w:rPr>
          <w:rStyle w:val="DraCorpagebeginning"/>
        </w:rPr>
        <w:t>271</w:t>
      </w:r>
    </w:p>
    <w:p w14:paraId="5EEA5217" w14:textId="08251DC8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Quid foret animorum?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Succidaneam</w:t>
      </w:r>
    </w:p>
    <w:p w14:paraId="12CB744A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670</w:t>
      </w:r>
      <w:r w:rsidRPr="00D96DC6">
        <w:rPr>
          <w:rStyle w:val="DraCorlinenumber"/>
        </w:rPr>
        <w:t>)</w:t>
      </w:r>
      <w:r w:rsidR="00BE255F" w:rsidRPr="001B1458">
        <w:t xml:space="preserve"> Pro me cutem tuam si dederis, aureum</w:t>
      </w:r>
    </w:p>
    <w:p w14:paraId="7E2E24CE" w14:textId="3D902C0F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Dabo. qui liber fias.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Dabo, si quid accidat</w:t>
      </w:r>
    </w:p>
    <w:p w14:paraId="7AA786A8" w14:textId="77777777" w:rsidR="007C3B28" w:rsidRDefault="00BE255F" w:rsidP="001B1458">
      <w:pPr>
        <w:pStyle w:val="DraCorstandard"/>
      </w:pPr>
      <w:r w:rsidRPr="001B1458">
        <w:t>Praeter fortunam, quam peteßis optimam.</w:t>
      </w:r>
    </w:p>
    <w:p w14:paraId="17970471" w14:textId="2B9416E9" w:rsidR="007C3B28" w:rsidRDefault="003D6624" w:rsidP="001B1458">
      <w:pPr>
        <w:pStyle w:val="DraCorstandard"/>
      </w:pPr>
      <w:r w:rsidRPr="003D6624">
        <w:rPr>
          <w:rStyle w:val="DraCorspeakerattribution"/>
        </w:rPr>
        <w:t>Pist.</w:t>
      </w:r>
      <w:r w:rsidR="00BE255F" w:rsidRPr="001B1458">
        <w:t xml:space="preserve"> O carnificinum cribrum, quod credo fore,</w:t>
      </w:r>
    </w:p>
    <w:p w14:paraId="5B881E6D" w14:textId="77777777" w:rsidR="007C3B28" w:rsidRDefault="00BE255F" w:rsidP="001B1458">
      <w:pPr>
        <w:pStyle w:val="DraCorstandard"/>
      </w:pPr>
      <w:r w:rsidRPr="001B1458">
        <w:t>Ita te forabunt patibulatum per vias</w:t>
      </w:r>
    </w:p>
    <w:p w14:paraId="0C37E781" w14:textId="471853A4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675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Stimulis.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Sine, inquam, mox adero, mox proferam</w:t>
      </w:r>
    </w:p>
    <w:p w14:paraId="6CDAC818" w14:textId="77777777" w:rsidR="007C3B28" w:rsidRDefault="00BE255F" w:rsidP="001B1458">
      <w:pPr>
        <w:pStyle w:val="DraCorstandard"/>
      </w:pPr>
      <w:r w:rsidRPr="001B1458">
        <w:t>Bellaces machinas, queis mox senes</w:t>
      </w:r>
    </w:p>
    <w:p w14:paraId="1B30DB2D" w14:textId="3C60063B" w:rsidR="007C3B28" w:rsidRDefault="00E03D4F" w:rsidP="001B1458">
      <w:pPr>
        <w:pStyle w:val="DraCorstandard"/>
      </w:pPr>
      <w:r w:rsidRPr="003056A6">
        <w:rPr>
          <w:rStyle w:val="DraCormarkversepart"/>
        </w:rPr>
        <w:lastRenderedPageBreak/>
        <w:t>@</w:t>
      </w:r>
      <w:r w:rsidR="00BE255F" w:rsidRPr="001B1458">
        <w:t xml:space="preserve">Prosternam ambos. </w:t>
      </w:r>
      <w:r w:rsidR="00AB5316" w:rsidRPr="00AB5316">
        <w:rPr>
          <w:rStyle w:val="DraCorspeakerattribution"/>
        </w:rPr>
        <w:t>Sosicl.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Aget aliquid, miscebit omnia.</w:t>
      </w:r>
    </w:p>
    <w:p w14:paraId="28715DC2" w14:textId="70C0B5CE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Noui hominem.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Caeter</w:t>
      </w:r>
      <w:r w:rsidR="00C63A21">
        <w:t>ù</w:t>
      </w:r>
      <w:r w:rsidR="00BE255F" w:rsidRPr="001B1458">
        <w:t>m siluam vlmorum integram</w:t>
      </w:r>
    </w:p>
    <w:p w14:paraId="1E8A44D4" w14:textId="77777777" w:rsidR="007C3B28" w:rsidRDefault="00BE255F" w:rsidP="001B1458">
      <w:pPr>
        <w:pStyle w:val="DraCorstandard"/>
      </w:pPr>
      <w:r w:rsidRPr="001B1458">
        <w:t>Feremus hodie singuli, quantam Atlas vix ferat.</w:t>
      </w:r>
    </w:p>
    <w:p w14:paraId="7739B8D7" w14:textId="2D50AF5F" w:rsidR="002D1880" w:rsidRPr="006E1DE3" w:rsidRDefault="002D1880" w:rsidP="002D1880">
      <w:pPr>
        <w:pStyle w:val="DraCoradditions"/>
      </w:pPr>
      <w:r w:rsidRPr="006E1DE3">
        <w:t>/act=</w:t>
      </w:r>
      <w:r>
        <w:t>5</w:t>
      </w:r>
      <w:r w:rsidRPr="006E1DE3">
        <w:t>, scene=</w:t>
      </w:r>
      <w:r>
        <w:t>2</w:t>
      </w:r>
      <w:r w:rsidRPr="006E1DE3">
        <w:t>/</w:t>
      </w:r>
    </w:p>
    <w:p w14:paraId="5B42DCC3" w14:textId="7FD1D3F1" w:rsidR="007C3B28" w:rsidRPr="002D1880" w:rsidRDefault="00BE255F" w:rsidP="002D1880">
      <w:pPr>
        <w:pStyle w:val="DraCorhead"/>
      </w:pPr>
      <w:r w:rsidRPr="002D1880">
        <w:t>SCENA II.</w:t>
      </w:r>
    </w:p>
    <w:p w14:paraId="619B841C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MESSENIO.</w:t>
      </w:r>
    </w:p>
    <w:p w14:paraId="6B389ADC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PISTOCLERVS cum suis.</w:t>
      </w:r>
    </w:p>
    <w:p w14:paraId="2806156F" w14:textId="50652154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680</w:t>
      </w:r>
      <w:r w:rsidRPr="00D96DC6">
        <w:rPr>
          <w:rStyle w:val="DraCorlinenumber"/>
        </w:rPr>
        <w:t>)</w:t>
      </w:r>
      <w:r w:rsidR="00BE255F" w:rsidRPr="001B1458">
        <w:t xml:space="preserve"> Agite, agite, agite, pendere si</w:t>
      </w:r>
      <w:r w:rsidR="004D2B04">
        <w:t xml:space="preserve"> </w:t>
      </w:r>
      <w:r w:rsidR="00BE255F" w:rsidRPr="001B1458">
        <w:t>quis expetat,</w:t>
      </w:r>
    </w:p>
    <w:p w14:paraId="6526233A" w14:textId="77777777" w:rsidR="007C3B28" w:rsidRDefault="00BE255F" w:rsidP="001B1458">
      <w:pPr>
        <w:pStyle w:val="DraCorstandard"/>
      </w:pPr>
      <w:r w:rsidRPr="001B1458">
        <w:t>Restes hic grates veneunt, teruncium</w:t>
      </w:r>
    </w:p>
    <w:p w14:paraId="597D1D4F" w14:textId="77777777" w:rsidR="007C3B28" w:rsidRDefault="00BE255F" w:rsidP="001B1458">
      <w:pPr>
        <w:pStyle w:val="DraCorstandard"/>
      </w:pPr>
      <w:r w:rsidRPr="001B1458">
        <w:t>Non postulo. Heus Pistoclere, haec tibi gulam</w:t>
      </w:r>
    </w:p>
    <w:p w14:paraId="62B3023C" w14:textId="77777777" w:rsidR="007C3B28" w:rsidRDefault="00BE255F" w:rsidP="001B1458">
      <w:pPr>
        <w:pStyle w:val="DraCorstandard"/>
      </w:pPr>
      <w:r w:rsidRPr="001B1458">
        <w:t>Induat, haec tibi, tibi haec. Panaceam credite</w:t>
      </w:r>
    </w:p>
    <w:p w14:paraId="59A256BC" w14:textId="77777777" w:rsidR="007C3B28" w:rsidRDefault="00BE255F" w:rsidP="001B1458">
      <w:pPr>
        <w:pStyle w:val="DraCorstandard"/>
      </w:pPr>
      <w:r w:rsidRPr="001B1458">
        <w:t>Me à Ioue malorum omnium habere in promptu Hercule.</w:t>
      </w:r>
    </w:p>
    <w:p w14:paraId="72E22F1E" w14:textId="11D4739B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685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Pandoram te credo Hercule.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Agesis.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Vt pendeam?</w:t>
      </w:r>
    </w:p>
    <w:p w14:paraId="4A02E79B" w14:textId="77777777" w:rsidR="007C3B28" w:rsidRDefault="00BE255F" w:rsidP="001B1458">
      <w:pPr>
        <w:pStyle w:val="DraCorstandard"/>
      </w:pPr>
      <w:r w:rsidRPr="001B1458">
        <w:t>Sat citò pendebo, mox vbi senex venerit:</w:t>
      </w:r>
    </w:p>
    <w:p w14:paraId="69C1DFF4" w14:textId="77777777" w:rsidR="007C3B28" w:rsidRDefault="00BE255F" w:rsidP="001B1458">
      <w:pPr>
        <w:pStyle w:val="DraCorstandard"/>
      </w:pPr>
      <w:r w:rsidRPr="001B1458">
        <w:t>Quid opus praeuortior labore maxumo</w:t>
      </w:r>
    </w:p>
    <w:p w14:paraId="01A996B3" w14:textId="77777777" w:rsidR="007C3B28" w:rsidRDefault="00BE255F" w:rsidP="001B1458">
      <w:pPr>
        <w:pStyle w:val="DraCorstandard"/>
      </w:pPr>
      <w:r w:rsidRPr="001B1458">
        <w:t>Quod nullo mox labore vltro mihi dabitur?</w:t>
      </w:r>
    </w:p>
    <w:p w14:paraId="39F5E6D2" w14:textId="3017EF7D" w:rsidR="007C3B28" w:rsidRPr="002D1880" w:rsidRDefault="00BE255F" w:rsidP="001B1458">
      <w:pPr>
        <w:pStyle w:val="DraCorstandard"/>
        <w:rPr>
          <w:rStyle w:val="DraCorpagebeginning"/>
        </w:rPr>
      </w:pPr>
      <w:r w:rsidRPr="002D1880">
        <w:rPr>
          <w:rStyle w:val="DraCorpagebeginning"/>
        </w:rPr>
        <w:t>272</w:t>
      </w:r>
    </w:p>
    <w:p w14:paraId="3234C652" w14:textId="74C775E9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Tu pendeas.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Tu priùs, Hercule; herus es mihi.</w:t>
      </w:r>
    </w:p>
    <w:p w14:paraId="48CE6DE7" w14:textId="6F91C358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690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Non inuideo hancce praerogatiuam tibi.</w:t>
      </w:r>
    </w:p>
    <w:p w14:paraId="6BF7A4A0" w14:textId="51FA5BDC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Mauis perire. </w:t>
      </w:r>
      <w:r w:rsidRPr="003D6624">
        <w:rPr>
          <w:rStyle w:val="DraCorspeakerattribution"/>
        </w:rPr>
        <w:t>Pist.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Certè non pereo si pendeo?</w:t>
      </w:r>
    </w:p>
    <w:p w14:paraId="6AB7B7CB" w14:textId="4BD020AE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Ita me ament quos amo, patellarij dij,</w:t>
      </w:r>
    </w:p>
    <w:p w14:paraId="600AB745" w14:textId="4FA4EED3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Vt non peribis.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Quid igitur.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Collum insere;</w:t>
      </w:r>
    </w:p>
    <w:p w14:paraId="3E8E5176" w14:textId="77777777" w:rsidR="007C3B28" w:rsidRDefault="00BE255F" w:rsidP="001B1458">
      <w:pPr>
        <w:pStyle w:val="DraCorstandard"/>
      </w:pPr>
      <w:r w:rsidRPr="001B1458">
        <w:t>Scalas conscende, caetera ex sententiâ.</w:t>
      </w:r>
    </w:p>
    <w:p w14:paraId="1C7B4C9C" w14:textId="2C2E499A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695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Sed mox in tuto cùm fueris med exime</w:t>
      </w:r>
    </w:p>
    <w:p w14:paraId="6AF66921" w14:textId="752088DA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Periculo. </w:t>
      </w:r>
      <w:r w:rsidR="00BE255F" w:rsidRPr="00E03D4F">
        <w:rPr>
          <w:rStyle w:val="DraCorspeakerattribution"/>
        </w:rPr>
        <w:t>Omnes.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Bellè, optimè, haud pote meliùs.</w:t>
      </w:r>
    </w:p>
    <w:p w14:paraId="55076CA3" w14:textId="66CE5D84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Nunc obuiàm senibus ibo, leporibus canes</w:t>
      </w:r>
    </w:p>
    <w:p w14:paraId="3BAAF0FB" w14:textId="77777777" w:rsidR="007C3B28" w:rsidRDefault="00BE255F" w:rsidP="001B1458">
      <w:pPr>
        <w:pStyle w:val="DraCorstandard"/>
      </w:pPr>
      <w:r w:rsidRPr="001B1458">
        <w:lastRenderedPageBreak/>
        <w:t>Auribus eos capio timidè timidißimos.</w:t>
      </w:r>
    </w:p>
    <w:p w14:paraId="63924070" w14:textId="6BD4C72C" w:rsidR="002D1880" w:rsidRPr="006E1DE3" w:rsidRDefault="002D1880" w:rsidP="002D1880">
      <w:pPr>
        <w:pStyle w:val="DraCoradditions"/>
      </w:pPr>
      <w:r w:rsidRPr="006E1DE3">
        <w:t>/act=</w:t>
      </w:r>
      <w:r>
        <w:t>5</w:t>
      </w:r>
      <w:r w:rsidRPr="006E1DE3">
        <w:t>, scene=</w:t>
      </w:r>
      <w:r>
        <w:t>3</w:t>
      </w:r>
      <w:r w:rsidRPr="006E1DE3">
        <w:t>/</w:t>
      </w:r>
    </w:p>
    <w:p w14:paraId="384F3BBE" w14:textId="214B5F43" w:rsidR="007C3B28" w:rsidRDefault="00BE255F" w:rsidP="002D1880">
      <w:pPr>
        <w:pStyle w:val="DraCorhead"/>
      </w:pPr>
      <w:r w:rsidRPr="001B1458">
        <w:t>SCENA III.</w:t>
      </w:r>
    </w:p>
    <w:p w14:paraId="524F8D6B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PHILOXENVS.</w:t>
      </w:r>
    </w:p>
    <w:p w14:paraId="4C790A06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NICOBVLVS.</w:t>
      </w:r>
    </w:p>
    <w:p w14:paraId="55172116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LYDVS.</w:t>
      </w:r>
    </w:p>
    <w:p w14:paraId="56A3BBD6" w14:textId="77777777" w:rsidR="007C3B28" w:rsidRDefault="00BE255F" w:rsidP="001B1458">
      <w:pPr>
        <w:pStyle w:val="DraCorstandard"/>
      </w:pPr>
      <w:r w:rsidRPr="001B1458">
        <w:t>Ain’ ita esse, Lydum, filios tuos</w:t>
      </w:r>
    </w:p>
    <w:p w14:paraId="11BF9A22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700</w:t>
      </w:r>
      <w:r w:rsidRPr="00D96DC6">
        <w:rPr>
          <w:rStyle w:val="DraCorlinenumber"/>
        </w:rPr>
        <w:t>)</w:t>
      </w:r>
      <w:r w:rsidR="00BE255F" w:rsidRPr="001B1458">
        <w:t xml:space="preserve"> Meumque perdere, vnicè mihi vnicum?</w:t>
      </w:r>
    </w:p>
    <w:p w14:paraId="5E7444DC" w14:textId="348F473C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Vbi eum nunc reperiam scelus hominis? </w:t>
      </w:r>
      <w:r w:rsidR="00A54D4A" w:rsidRPr="00A54D4A">
        <w:rPr>
          <w:rStyle w:val="DraCorspeakerattribution"/>
        </w:rPr>
        <w:t>Nic.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Viden’?</w:t>
      </w:r>
    </w:p>
    <w:p w14:paraId="04FBC860" w14:textId="5D48F03E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Heus, Lyde, Lyde.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Philoxenum audio herum </w:t>
      </w:r>
      <w:r w:rsidR="0058518C">
        <w:t>me</w:t>
      </w:r>
      <w:r w:rsidR="00BE255F" w:rsidRPr="001B1458">
        <w:t>um.</w:t>
      </w:r>
    </w:p>
    <w:p w14:paraId="7E118E6A" w14:textId="05CC6126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Estne here quid imperes? </w:t>
      </w:r>
      <w:r w:rsidR="003D6624" w:rsidRPr="003D6624">
        <w:rPr>
          <w:rStyle w:val="DraCorspeakerattribution"/>
        </w:rPr>
        <w:t>Philox.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Vt pendeas.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Placet.</w:t>
      </w:r>
    </w:p>
    <w:p w14:paraId="2215ACC3" w14:textId="77777777" w:rsidR="007C3B28" w:rsidRDefault="00BE255F" w:rsidP="001B1458">
      <w:pPr>
        <w:pStyle w:val="DraCorstandard"/>
      </w:pPr>
      <w:r w:rsidRPr="001B1458">
        <w:t>Nec restis sumptui tibi futura’ st, attuli:</w:t>
      </w:r>
    </w:p>
    <w:p w14:paraId="4CC2CCEA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705</w:t>
      </w:r>
      <w:r w:rsidRPr="00D96DC6">
        <w:rPr>
          <w:rStyle w:val="DraCorlinenumber"/>
        </w:rPr>
        <w:t>)</w:t>
      </w:r>
      <w:r w:rsidR="00BE255F" w:rsidRPr="001B1458">
        <w:t xml:space="preserve"> Scio meruisse, nolo mihi vt parcas: rogo,</w:t>
      </w:r>
    </w:p>
    <w:p w14:paraId="630A770D" w14:textId="77777777" w:rsidR="007C3B28" w:rsidRDefault="00BE255F" w:rsidP="001B1458">
      <w:pPr>
        <w:pStyle w:val="DraCorstandard"/>
      </w:pPr>
      <w:r w:rsidRPr="001B1458">
        <w:t>Frugi nunquam fui, nunquam ero, sine pendeam.</w:t>
      </w:r>
    </w:p>
    <w:p w14:paraId="6C8E7AEC" w14:textId="5DBC79AA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Nec opus Demosthene est, Lyde, vt persuadear:</w:t>
      </w:r>
    </w:p>
    <w:p w14:paraId="1BFED63F" w14:textId="77777777" w:rsidR="007C3B28" w:rsidRDefault="00BE255F" w:rsidP="001B1458">
      <w:pPr>
        <w:pStyle w:val="DraCorstandard"/>
      </w:pPr>
      <w:r w:rsidRPr="001B1458">
        <w:t>Pendebis: at mihi filium priùs exhibe.</w:t>
      </w:r>
    </w:p>
    <w:p w14:paraId="071E5E1B" w14:textId="655AF7CB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Pendet, ni fallor, aut pendebit oppido,</w:t>
      </w:r>
    </w:p>
    <w:p w14:paraId="0E7D6D73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710</w:t>
      </w:r>
      <w:r w:rsidRPr="00D96DC6">
        <w:rPr>
          <w:rStyle w:val="DraCorlinenumber"/>
        </w:rPr>
        <w:t>)</w:t>
      </w:r>
      <w:r w:rsidR="00BE255F" w:rsidRPr="001B1458">
        <w:t xml:space="preserve"> Longamque extemplò de se faciet litteram.</w:t>
      </w:r>
    </w:p>
    <w:p w14:paraId="323624DE" w14:textId="5CE9E090" w:rsidR="007C3B28" w:rsidRPr="002D1880" w:rsidRDefault="00BE255F" w:rsidP="001B1458">
      <w:pPr>
        <w:pStyle w:val="DraCorstandard"/>
        <w:rPr>
          <w:rStyle w:val="DraCorpagebeginning"/>
        </w:rPr>
      </w:pPr>
      <w:r w:rsidRPr="002D1880">
        <w:rPr>
          <w:rStyle w:val="DraCorpagebeginning"/>
        </w:rPr>
        <w:t>273</w:t>
      </w:r>
    </w:p>
    <w:p w14:paraId="1037A774" w14:textId="1A710D6C" w:rsidR="007C3B28" w:rsidRDefault="003D6624" w:rsidP="001B1458">
      <w:pPr>
        <w:pStyle w:val="DraCorstandard"/>
      </w:pPr>
      <w:r w:rsidRPr="003D6624">
        <w:rPr>
          <w:rStyle w:val="DraCorspeakerattribution"/>
        </w:rPr>
        <w:t>Philox.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Quianam?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Quia commeritu’</w:t>
      </w:r>
      <w:r w:rsidR="00A409C9">
        <w:t xml:space="preserve"> </w:t>
      </w:r>
      <w:r w:rsidR="00BE255F" w:rsidRPr="001B1458">
        <w:t xml:space="preserve">st. </w:t>
      </w:r>
      <w:r w:rsidRPr="003D6624">
        <w:rPr>
          <w:rStyle w:val="DraCorspeakerattribution"/>
        </w:rPr>
        <w:t>Philox.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Fallis me furcifer.</w:t>
      </w:r>
    </w:p>
    <w:p w14:paraId="581EB435" w14:textId="6D223DAD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Libitinam iam nunc expedi: ne foeteat.</w:t>
      </w:r>
    </w:p>
    <w:p w14:paraId="2E8BBFB8" w14:textId="31A5B9BB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O Lyde, Lyde, Lyde, vis fieri modò</w:t>
      </w:r>
    </w:p>
    <w:p w14:paraId="3127436C" w14:textId="0E45E602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Libertus meus?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Haud vnquam merui istud.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Malè</w:t>
      </w:r>
    </w:p>
    <w:p w14:paraId="512079E8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715</w:t>
      </w:r>
      <w:r w:rsidRPr="00D96DC6">
        <w:rPr>
          <w:rStyle w:val="DraCorlinenumber"/>
        </w:rPr>
        <w:t>)</w:t>
      </w:r>
      <w:r w:rsidR="00BE255F" w:rsidRPr="001B1458">
        <w:t xml:space="preserve"> De te sentis, manu te mitto, si velis.</w:t>
      </w:r>
    </w:p>
    <w:p w14:paraId="016649C3" w14:textId="49826FC6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Nolo manu mitti, nisi à carnifice. </w:t>
      </w: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Quid</w:t>
      </w:r>
    </w:p>
    <w:p w14:paraId="47E332D7" w14:textId="1E3DE92A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Hoc prodigij?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Volo, inquam, me mittat manu,</w:t>
      </w:r>
    </w:p>
    <w:p w14:paraId="24267E53" w14:textId="7DCA14DF" w:rsidR="007C3B28" w:rsidRDefault="00E03D4F" w:rsidP="001B1458">
      <w:pPr>
        <w:pStyle w:val="DraCorstandard"/>
      </w:pPr>
      <w:r w:rsidRPr="003056A6">
        <w:rPr>
          <w:rStyle w:val="DraCormarkversepart"/>
        </w:rPr>
        <w:lastRenderedPageBreak/>
        <w:t>@</w:t>
      </w:r>
      <w:r w:rsidR="00BE255F" w:rsidRPr="001B1458">
        <w:t xml:space="preserve">Qui pendeam.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Quidum?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Merui, merui, Hercule,</w:t>
      </w:r>
    </w:p>
    <w:p w14:paraId="7FD3FED8" w14:textId="4AC85FD2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Vnà &amp; tuus filius.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Obsecro?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Citò quid iubes?</w:t>
      </w:r>
    </w:p>
    <w:p w14:paraId="176339AF" w14:textId="1808FF6B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720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Volo pendere: moram compendi facito.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Duc</w:t>
      </w:r>
    </w:p>
    <w:p w14:paraId="6654BEC3" w14:textId="0DD3BC22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Me vbi filius.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Ducam. hac eundum est: num vides</w:t>
      </w:r>
      <w:r w:rsidR="00ED0F41">
        <w:t>?</w:t>
      </w:r>
    </w:p>
    <w:p w14:paraId="68655DC5" w14:textId="53A4300B" w:rsidR="007C3B28" w:rsidRDefault="00E03D4F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>Nostin’ hunc? hic tuus estne filius</w:t>
      </w:r>
      <w:r w:rsidR="004A1FFA">
        <w:t>?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Pape!</w:t>
      </w:r>
    </w:p>
    <w:p w14:paraId="771B89F2" w14:textId="77777777" w:rsidR="007C3B28" w:rsidRDefault="00BE255F" w:rsidP="001B1458">
      <w:pPr>
        <w:pStyle w:val="DraCorstandard"/>
      </w:pPr>
      <w:r w:rsidRPr="001B1458">
        <w:t>Charontis in cymbam alterum pedem intulit.</w:t>
      </w:r>
    </w:p>
    <w:p w14:paraId="02FAECB5" w14:textId="744B01CF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Et Mnesilochum video hîc, &amp; Sosiclem meum.</w:t>
      </w:r>
    </w:p>
    <w:p w14:paraId="2BB1A6F9" w14:textId="23D7029E" w:rsidR="002D1880" w:rsidRPr="006E1DE3" w:rsidRDefault="002D1880" w:rsidP="002D1880">
      <w:pPr>
        <w:pStyle w:val="DraCoradditions"/>
      </w:pPr>
      <w:r w:rsidRPr="006E1DE3">
        <w:t>/act=</w:t>
      </w:r>
      <w:r>
        <w:t>5</w:t>
      </w:r>
      <w:r w:rsidRPr="006E1DE3">
        <w:t>, scene=</w:t>
      </w:r>
      <w:r>
        <w:t>4</w:t>
      </w:r>
      <w:r w:rsidRPr="006E1DE3">
        <w:t>/</w:t>
      </w:r>
    </w:p>
    <w:p w14:paraId="32EDD1EB" w14:textId="1358DEA4" w:rsidR="007C3B28" w:rsidRPr="002D1880" w:rsidRDefault="00BE255F" w:rsidP="002D1880">
      <w:pPr>
        <w:pStyle w:val="DraCorhead"/>
      </w:pPr>
      <w:r w:rsidRPr="002D1880">
        <w:t>SCENA IV.</w:t>
      </w:r>
    </w:p>
    <w:p w14:paraId="18C1A136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PISTOCLERVS cum suis.</w:t>
      </w:r>
    </w:p>
    <w:p w14:paraId="0D3F7464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PHILOXENVS.</w:t>
      </w:r>
    </w:p>
    <w:p w14:paraId="5C0C131C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NICOBVLVS.</w:t>
      </w:r>
    </w:p>
    <w:p w14:paraId="5676F584" w14:textId="77777777" w:rsidR="007C3B28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LYDVS.</w:t>
      </w:r>
    </w:p>
    <w:p w14:paraId="52243589" w14:textId="263C523C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725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Vale pater: estne quod Plutoni nunciare mihi imperas?</w:t>
      </w:r>
    </w:p>
    <w:p w14:paraId="6F37283F" w14:textId="1A82ABBB" w:rsidR="00BE255F" w:rsidRPr="001B145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 xml:space="preserve">Vt saluus sis, gnate.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E03D4F" w:rsidRPr="003056A6">
        <w:rPr>
          <w:rStyle w:val="DraCormarkversepart"/>
        </w:rPr>
        <w:t>@</w:t>
      </w:r>
      <w:r w:rsidR="00BE255F" w:rsidRPr="001B1458">
        <w:t>Ero mox, vbi reste hac obstruxero galam.</w:t>
      </w:r>
    </w:p>
    <w:p w14:paraId="2E5316B1" w14:textId="6D5D3470" w:rsidR="007C3B28" w:rsidRPr="002D1880" w:rsidRDefault="00BE255F" w:rsidP="001B1458">
      <w:pPr>
        <w:pStyle w:val="DraCorstandard"/>
        <w:rPr>
          <w:rStyle w:val="DraCorpagebeginning"/>
        </w:rPr>
      </w:pPr>
      <w:r w:rsidRPr="002D1880">
        <w:rPr>
          <w:rStyle w:val="DraCorpagebeginning"/>
        </w:rPr>
        <w:t>274</w:t>
      </w:r>
    </w:p>
    <w:p w14:paraId="6EB3386C" w14:textId="44974827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Ne sic, mi fili, ne sic, mi columbule, ne ita saeuias.</w:t>
      </w:r>
    </w:p>
    <w:p w14:paraId="4C9E26FC" w14:textId="4FD94099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Et vos, mea mellila, estne quod aegri quidquam hodie vobis siet</w:t>
      </w:r>
      <w:r w:rsidR="001D69F6">
        <w:t>?</w:t>
      </w:r>
    </w:p>
    <w:p w14:paraId="46ACE81E" w14:textId="77777777" w:rsidR="007C3B28" w:rsidRDefault="00BE255F" w:rsidP="001B1458">
      <w:pPr>
        <w:pStyle w:val="DraCorstandard"/>
      </w:pPr>
      <w:r w:rsidRPr="001B1458">
        <w:t>Faciam mox omnia vt sient de saccharo. Date basium.</w:t>
      </w:r>
    </w:p>
    <w:p w14:paraId="3E799C63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730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BE255F" w:rsidRPr="00E03D4F">
        <w:rPr>
          <w:rStyle w:val="DraCorspeakerattribution"/>
        </w:rPr>
        <w:t>Sosic.</w:t>
      </w:r>
      <w:r w:rsidR="00BE255F" w:rsidRPr="001B1458">
        <w:t xml:space="preserve"> Iam nunc dabimus cruci basia, quam sponsam hodie despondimus.</w:t>
      </w:r>
    </w:p>
    <w:p w14:paraId="49ADC194" w14:textId="58C41269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Ne sic, mei passerculi, ne sic, mei ô haedilluli.</w:t>
      </w:r>
    </w:p>
    <w:p w14:paraId="4821F361" w14:textId="57F5F54C" w:rsidR="007C3B28" w:rsidRDefault="00976C32" w:rsidP="001B1458">
      <w:pPr>
        <w:pStyle w:val="DraCorstandard"/>
      </w:pPr>
      <w:r w:rsidRPr="00976C32">
        <w:rPr>
          <w:rStyle w:val="DraCorspeakerattribution"/>
        </w:rPr>
        <w:t>Mn.</w:t>
      </w:r>
      <w:r w:rsidR="00BE255F" w:rsidRPr="001B1458">
        <w:t xml:space="preserve"> Meritis hostire nostris pro condignis nulla crux potest.</w:t>
      </w:r>
    </w:p>
    <w:p w14:paraId="05590C37" w14:textId="43245F3E" w:rsidR="007C3B28" w:rsidRDefault="003D6624" w:rsidP="001B1458">
      <w:pPr>
        <w:pStyle w:val="DraCorstandard"/>
      </w:pPr>
      <w:r w:rsidRPr="003D6624">
        <w:rPr>
          <w:rStyle w:val="DraCorspeakerattribution"/>
        </w:rPr>
        <w:t>Lyd.</w:t>
      </w:r>
      <w:r w:rsidR="00BE255F" w:rsidRPr="001B1458">
        <w:t xml:space="preserve"> Quin properas, ac suspendis te? ad restem prurit ceruix mihi.</w:t>
      </w:r>
    </w:p>
    <w:p w14:paraId="74967888" w14:textId="7A93ADF8" w:rsidR="007C3B28" w:rsidRDefault="006E4EEF" w:rsidP="001B1458">
      <w:pPr>
        <w:pStyle w:val="DraCorstandard"/>
      </w:pPr>
      <w:r w:rsidRPr="006E4EEF">
        <w:rPr>
          <w:rStyle w:val="DraCorspeakerattribution"/>
        </w:rPr>
        <w:t>Pistoc.</w:t>
      </w:r>
      <w:r w:rsidR="00BE255F" w:rsidRPr="001B1458">
        <w:t xml:space="preserve"> Benè mones, propero. vale, my Lyde, videndus apud inferos.</w:t>
      </w:r>
    </w:p>
    <w:p w14:paraId="1297B0BC" w14:textId="794D5ABE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735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Mane etiam nunc: quid properas? mnas decem dabo, si temet serues mihi</w:t>
      </w:r>
    </w:p>
    <w:p w14:paraId="6F99D6F0" w14:textId="7486B678" w:rsidR="007C3B28" w:rsidRDefault="003C6798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Filium.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Age etiam decem adde, etiam centum. malo poenas dare</w:t>
      </w:r>
    </w:p>
    <w:p w14:paraId="1909A089" w14:textId="3277FF9B" w:rsidR="007C3B28" w:rsidRDefault="003C6798" w:rsidP="001B1458">
      <w:pPr>
        <w:pStyle w:val="DraCorstandard"/>
      </w:pPr>
      <w:r w:rsidRPr="003056A6">
        <w:rPr>
          <w:rStyle w:val="DraCormarkversepart"/>
        </w:rPr>
        <w:lastRenderedPageBreak/>
        <w:t>@</w:t>
      </w:r>
      <w:r w:rsidR="00BE255F" w:rsidRPr="001B1458">
        <w:t xml:space="preserve">Mei sceleris. </w:t>
      </w:r>
      <w:r w:rsidR="00A54D4A" w:rsidRPr="00A54D4A">
        <w:rPr>
          <w:rStyle w:val="DraCorspeakerattribution"/>
        </w:rPr>
        <w:t>Lydus.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 xml:space="preserve">Vt dignum est te meque, atque his omnibus. </w:t>
      </w:r>
      <w:r w:rsidR="003D6624" w:rsidRPr="003D6624">
        <w:rPr>
          <w:rStyle w:val="DraCorspeakerattribution"/>
        </w:rPr>
        <w:t>Philox.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Dabo</w:t>
      </w:r>
    </w:p>
    <w:p w14:paraId="095CC8C5" w14:textId="77777777" w:rsidR="007C3B28" w:rsidRDefault="00BE255F" w:rsidP="001B1458">
      <w:pPr>
        <w:pStyle w:val="DraCorstandard"/>
      </w:pPr>
      <w:r w:rsidRPr="001B1458">
        <w:t>Etiam mille, etiam centena &amp; millena millia iam dabo.</w:t>
      </w:r>
    </w:p>
    <w:p w14:paraId="4D8A899E" w14:textId="4E27E69F" w:rsidR="007C3B28" w:rsidRDefault="00A54D4A" w:rsidP="001B1458">
      <w:pPr>
        <w:pStyle w:val="DraCorstandard"/>
      </w:pPr>
      <w:r w:rsidRPr="00A54D4A">
        <w:rPr>
          <w:rStyle w:val="DraCorspeakerattribution"/>
        </w:rPr>
        <w:t>Nicob.</w:t>
      </w:r>
      <w:r w:rsidR="00BE255F" w:rsidRPr="001B1458">
        <w:t xml:space="preserve"> </w:t>
      </w:r>
      <w:r w:rsidR="003C6798" w:rsidRPr="003056A6">
        <w:rPr>
          <w:rStyle w:val="DraCormarkversepart"/>
        </w:rPr>
        <w:t>@</w:t>
      </w:r>
      <w:r w:rsidR="00BE255F" w:rsidRPr="001B1458">
        <w:t xml:space="preserve">Addam totidem. </w:t>
      </w:r>
      <w:r w:rsidR="00193BE6" w:rsidRPr="00193BE6">
        <w:rPr>
          <w:rStyle w:val="DraCorspeakerattribution"/>
        </w:rPr>
        <w:t>Pistocl.</w:t>
      </w:r>
      <w:r w:rsidR="00BE255F" w:rsidRPr="001B1458">
        <w:t xml:space="preserve"> </w:t>
      </w:r>
      <w:r w:rsidR="003C6798" w:rsidRPr="003056A6">
        <w:rPr>
          <w:rStyle w:val="DraCormarkversepart"/>
        </w:rPr>
        <w:t>@</w:t>
      </w:r>
      <w:r w:rsidR="00BE255F" w:rsidRPr="001B1458">
        <w:t xml:space="preserve">Frustra. </w:t>
      </w:r>
      <w:r w:rsidRPr="00A54D4A">
        <w:rPr>
          <w:rStyle w:val="DraCorspeakerattribution"/>
        </w:rPr>
        <w:t>Lydus.</w:t>
      </w:r>
      <w:r w:rsidR="00BE255F" w:rsidRPr="001B1458">
        <w:t xml:space="preserve"> </w:t>
      </w:r>
      <w:r w:rsidR="003C6798" w:rsidRPr="003056A6">
        <w:rPr>
          <w:rStyle w:val="DraCormarkversepart"/>
        </w:rPr>
        <w:t>@</w:t>
      </w:r>
      <w:r w:rsidR="00BE255F" w:rsidRPr="001B1458">
        <w:t>Pergin’, iam coena apud inferos calet:</w:t>
      </w:r>
    </w:p>
    <w:p w14:paraId="458E77F8" w14:textId="77777777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740</w:t>
      </w:r>
      <w:r w:rsidRPr="00D96DC6">
        <w:rPr>
          <w:rStyle w:val="DraCorlinenumber"/>
        </w:rPr>
        <w:t>)</w:t>
      </w:r>
      <w:r w:rsidR="00BE255F" w:rsidRPr="001B1458">
        <w:t xml:space="preserve"> Propera ne frigeat: nam fabulando dum teris diem,</w:t>
      </w:r>
    </w:p>
    <w:p w14:paraId="79AA0957" w14:textId="53E1E4A7" w:rsidR="007C3B28" w:rsidRDefault="003C6798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Iam venter inanijs plenus mihi est, &amp; araneis.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Vale.</w:t>
      </w:r>
    </w:p>
    <w:p w14:paraId="2A97304F" w14:textId="1DDB6F74" w:rsidR="00BE255F" w:rsidRPr="001B1458" w:rsidRDefault="003D6624" w:rsidP="001B1458">
      <w:pPr>
        <w:pStyle w:val="DraCorstandard"/>
      </w:pPr>
      <w:r w:rsidRPr="003D6624">
        <w:rPr>
          <w:rStyle w:val="DraCorspeakerattribution"/>
        </w:rPr>
        <w:t>Philox.</w:t>
      </w:r>
      <w:r w:rsidR="00BE255F" w:rsidRPr="001B1458">
        <w:t xml:space="preserve"> </w:t>
      </w:r>
      <w:r w:rsidR="003C6798" w:rsidRPr="003056A6">
        <w:rPr>
          <w:rStyle w:val="DraCormarkversepart"/>
        </w:rPr>
        <w:t>@</w:t>
      </w:r>
      <w:r w:rsidR="00BE255F" w:rsidRPr="001B1458">
        <w:t xml:space="preserve">Mane: dabo omnia, dabo plusquam omnia. </w:t>
      </w:r>
      <w:r w:rsidRPr="003D6624">
        <w:rPr>
          <w:rStyle w:val="DraCorspeakerattribution"/>
        </w:rPr>
        <w:t>Pist.</w:t>
      </w:r>
      <w:r w:rsidR="00BE255F" w:rsidRPr="001B1458">
        <w:t xml:space="preserve"> </w:t>
      </w:r>
      <w:r w:rsidR="003C6798" w:rsidRPr="003056A6">
        <w:rPr>
          <w:rStyle w:val="DraCormarkversepart"/>
        </w:rPr>
        <w:t>@</w:t>
      </w:r>
      <w:r w:rsidR="00BE255F" w:rsidRPr="001B1458">
        <w:t xml:space="preserve">Moues me pater. </w:t>
      </w:r>
      <w:r w:rsidRPr="003D6624">
        <w:rPr>
          <w:rStyle w:val="DraCorspeakerattribution"/>
        </w:rPr>
        <w:t>Lyd.</w:t>
      </w:r>
      <w:r w:rsidR="00BE255F" w:rsidRPr="001B1458">
        <w:t xml:space="preserve"> </w:t>
      </w:r>
      <w:r w:rsidR="003C6798" w:rsidRPr="003056A6">
        <w:rPr>
          <w:rStyle w:val="DraCormarkversepart"/>
        </w:rPr>
        <w:t>@</w:t>
      </w:r>
      <w:r w:rsidR="00BE255F" w:rsidRPr="001B1458">
        <w:t>Hui,</w:t>
      </w:r>
    </w:p>
    <w:p w14:paraId="18AF9AD8" w14:textId="782B740A" w:rsidR="007C3B28" w:rsidRPr="002D1880" w:rsidRDefault="00BE255F" w:rsidP="001B1458">
      <w:pPr>
        <w:pStyle w:val="DraCorstandard"/>
        <w:rPr>
          <w:rStyle w:val="DraCorpagebeginning"/>
        </w:rPr>
      </w:pPr>
      <w:r w:rsidRPr="002D1880">
        <w:rPr>
          <w:rStyle w:val="DraCorpagebeginning"/>
        </w:rPr>
        <w:t>275</w:t>
      </w:r>
    </w:p>
    <w:p w14:paraId="1868C3EC" w14:textId="0AE42BC6" w:rsidR="007C3B28" w:rsidRDefault="003C6798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Vt gaudeo te necdum exuisse filium!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Ob ho verbulum</w:t>
      </w:r>
    </w:p>
    <w:p w14:paraId="21D55CEA" w14:textId="77777777" w:rsidR="007C3B28" w:rsidRDefault="00BE255F" w:rsidP="001B1458">
      <w:pPr>
        <w:pStyle w:val="DraCorstandard"/>
      </w:pPr>
      <w:r w:rsidRPr="001B1458">
        <w:t>Tibi pileum do, Lyde, &amp; libertum facio iure optimo</w:t>
      </w:r>
    </w:p>
    <w:p w14:paraId="4EC8D6C6" w14:textId="1E544BC4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745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 xml:space="preserve">Quiritium.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 xml:space="preserve">Verum nouo liberto opus est quòd pappet. </w:t>
      </w:r>
      <w:r w:rsidR="00A54D4A" w:rsidRPr="00A54D4A">
        <w:rPr>
          <w:rStyle w:val="DraCorspeakerattribution"/>
        </w:rPr>
        <w:t>Nicob.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>Hem</w:t>
      </w:r>
    </w:p>
    <w:p w14:paraId="17A6701C" w14:textId="3A80BCAD" w:rsidR="007C3B28" w:rsidRDefault="00722D7D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Talenta centum spondeo.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Certè, quid obest maturiùs</w:t>
      </w:r>
    </w:p>
    <w:p w14:paraId="746875B1" w14:textId="73E32540" w:rsidR="007C3B28" w:rsidRDefault="00722D7D" w:rsidP="001B1458">
      <w:pPr>
        <w:pStyle w:val="DraCorstandard"/>
      </w:pPr>
      <w:r w:rsidRPr="003056A6">
        <w:rPr>
          <w:rStyle w:val="DraCormarkversepart"/>
        </w:rPr>
        <w:t>@</w:t>
      </w:r>
      <w:r w:rsidR="00BE255F" w:rsidRPr="001B1458">
        <w:t xml:space="preserve">Deliberare tanto de negotio? </w:t>
      </w:r>
      <w:r w:rsidR="003D6624" w:rsidRPr="003D6624">
        <w:rPr>
          <w:rStyle w:val="DraCorspeakerattribution"/>
        </w:rPr>
        <w:t>Pist.</w:t>
      </w:r>
      <w:r w:rsidR="00BE255F" w:rsidRPr="001B1458">
        <w:t xml:space="preserve"> </w:t>
      </w:r>
      <w:r w:rsidRPr="003056A6">
        <w:rPr>
          <w:rStyle w:val="DraCormarkversepart"/>
        </w:rPr>
        <w:t>@</w:t>
      </w:r>
      <w:r w:rsidR="00BE255F" w:rsidRPr="001B1458">
        <w:t>Hercule qui semel</w:t>
      </w:r>
    </w:p>
    <w:p w14:paraId="216C4396" w14:textId="77777777" w:rsidR="007C3B28" w:rsidRDefault="00BE255F" w:rsidP="001B1458">
      <w:pPr>
        <w:pStyle w:val="DraCorstandard"/>
      </w:pPr>
      <w:r w:rsidRPr="001B1458">
        <w:t>Pendet, semper mox pendeat necesse est. age, delibero:</w:t>
      </w:r>
    </w:p>
    <w:p w14:paraId="5B57EAA6" w14:textId="77777777" w:rsidR="007C3B28" w:rsidRDefault="00BE255F" w:rsidP="001B1458">
      <w:pPr>
        <w:pStyle w:val="DraCorstandard"/>
      </w:pPr>
      <w:r w:rsidRPr="001B1458">
        <w:t>Mihi talenta modò viginti dentur praesentaria,</w:t>
      </w:r>
    </w:p>
    <w:p w14:paraId="48147EA3" w14:textId="14F937D3" w:rsidR="007C3B2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750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 xml:space="preserve">Et Lydo libertas. </w:t>
      </w:r>
      <w:r w:rsidR="003D6624" w:rsidRPr="003D6624">
        <w:rPr>
          <w:rStyle w:val="DraCorspeakerattribution"/>
        </w:rPr>
        <w:t>Phil.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 xml:space="preserve">Dantur. </w:t>
      </w:r>
      <w:r w:rsidR="00BE255F" w:rsidRPr="00CE6E3E">
        <w:rPr>
          <w:rStyle w:val="DraCorspeakerattribution"/>
        </w:rPr>
        <w:t>Omnes.</w:t>
      </w:r>
      <w:r w:rsidR="00BE255F" w:rsidRPr="001B1458">
        <w:t xml:space="preserve"> Placet.</w:t>
      </w:r>
    </w:p>
    <w:p w14:paraId="3CE730BF" w14:textId="77777777" w:rsidR="007C3B28" w:rsidRDefault="00BE255F" w:rsidP="001B1458">
      <w:pPr>
        <w:pStyle w:val="DraCorstandard"/>
      </w:pPr>
      <w:r w:rsidRPr="001B1458">
        <w:t>Abeamus omnes è vestigio iam domum,</w:t>
      </w:r>
    </w:p>
    <w:p w14:paraId="72337AAD" w14:textId="77777777" w:rsidR="007C3B28" w:rsidRDefault="00BE255F" w:rsidP="001B1458">
      <w:pPr>
        <w:pStyle w:val="DraCorstandard"/>
      </w:pPr>
      <w:r w:rsidRPr="001B1458">
        <w:t xml:space="preserve">Opipara quo paretur coena. </w:t>
      </w:r>
      <w:r w:rsidRPr="006F3B20">
        <w:rPr>
          <w:rStyle w:val="DraCorspeakerattribution"/>
        </w:rPr>
        <w:t>Senes.</w:t>
      </w:r>
      <w:r w:rsidRPr="001B1458">
        <w:t xml:space="preserve"> Parata est plane regia.</w:t>
      </w:r>
    </w:p>
    <w:p w14:paraId="71A9BE5C" w14:textId="1CD300E9" w:rsidR="007C3B28" w:rsidRDefault="003D6624" w:rsidP="001B1458">
      <w:pPr>
        <w:pStyle w:val="DraCorstandard"/>
      </w:pPr>
      <w:r w:rsidRPr="003D6624">
        <w:rPr>
          <w:rStyle w:val="DraCorspeakerattribution"/>
        </w:rPr>
        <w:t>Phil.</w:t>
      </w:r>
      <w:r w:rsidR="00BE255F" w:rsidRPr="001B1458">
        <w:t xml:space="preserve"> Saluus sum modò, qui modò perieram. Amo te, mi Lyde, mea salus.</w:t>
      </w:r>
    </w:p>
    <w:p w14:paraId="3DACB12F" w14:textId="6C4B8B46" w:rsidR="007C3B28" w:rsidRDefault="00A54D4A" w:rsidP="001B1458">
      <w:pPr>
        <w:pStyle w:val="DraCorstandard"/>
      </w:pPr>
      <w:r w:rsidRPr="00A54D4A">
        <w:rPr>
          <w:rStyle w:val="DraCorspeakerattribution"/>
        </w:rPr>
        <w:t>Nic.</w:t>
      </w:r>
      <w:r w:rsidR="00BE255F" w:rsidRPr="001B1458">
        <w:t xml:space="preserve"> Etiam centenas pro te plagas accipiam libens</w:t>
      </w:r>
    </w:p>
    <w:p w14:paraId="4DA3343C" w14:textId="0EC6A3D5" w:rsidR="00FF4BAD" w:rsidRPr="001B1458" w:rsidRDefault="00481742" w:rsidP="001B1458">
      <w:pPr>
        <w:pStyle w:val="DraCorstandard"/>
      </w:pPr>
      <w:r w:rsidRPr="00D96DC6">
        <w:rPr>
          <w:rStyle w:val="DraCorlinenumber"/>
        </w:rPr>
        <w:t>(</w:t>
      </w:r>
      <w:r w:rsidR="00BE255F" w:rsidRPr="00D96DC6">
        <w:rPr>
          <w:rStyle w:val="DraCorlinenumber"/>
        </w:rPr>
        <w:t>755</w:t>
      </w:r>
      <w:r w:rsidRPr="00D96DC6">
        <w:rPr>
          <w:rStyle w:val="DraCorlinenumber"/>
        </w:rPr>
        <w:t>)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 xml:space="preserve">Praegnanter in tergo meo. </w:t>
      </w:r>
      <w:r w:rsidR="003D6624" w:rsidRPr="003D6624">
        <w:rPr>
          <w:rStyle w:val="DraCorspeakerattribution"/>
        </w:rPr>
        <w:t>Lyd.</w:t>
      </w:r>
      <w:r w:rsidR="00BE255F" w:rsidRPr="001B1458">
        <w:t xml:space="preserve"> </w:t>
      </w:r>
      <w:r w:rsidR="00722D7D" w:rsidRPr="003056A6">
        <w:rPr>
          <w:rStyle w:val="DraCormarkversepart"/>
        </w:rPr>
        <w:t>@</w:t>
      </w:r>
      <w:r w:rsidR="00BE255F" w:rsidRPr="001B1458">
        <w:t>Placet: quando voles, dabo.</w:t>
      </w:r>
    </w:p>
    <w:p w14:paraId="7B97C8BA" w14:textId="5F0493B3" w:rsidR="00BE255F" w:rsidRPr="002D1880" w:rsidRDefault="00BE255F" w:rsidP="001B1458">
      <w:pPr>
        <w:pStyle w:val="DraCorstandard"/>
        <w:rPr>
          <w:rStyle w:val="DraCorstagedirectionsetc"/>
        </w:rPr>
      </w:pPr>
      <w:r w:rsidRPr="002D1880">
        <w:rPr>
          <w:rStyle w:val="DraCorstagedirectionsetc"/>
        </w:rPr>
        <w:t>FINIS.</w:t>
      </w:r>
    </w:p>
    <w:p w14:paraId="6FE4836B" w14:textId="49318F07" w:rsidR="0058256F" w:rsidRDefault="0058256F" w:rsidP="0058256F">
      <w:pPr>
        <w:pStyle w:val="DraCoradditions"/>
      </w:pPr>
      <w:r w:rsidRPr="0058256F">
        <w:t>/back/</w:t>
      </w:r>
    </w:p>
    <w:p w14:paraId="18DC1958" w14:textId="49EE2A65" w:rsidR="00FF7996" w:rsidRPr="0058256F" w:rsidRDefault="00FF7996" w:rsidP="0058256F">
      <w:pPr>
        <w:pStyle w:val="DraCoradditions"/>
      </w:pPr>
      <w:r>
        <w:t>/</w:t>
      </w:r>
      <w:r w:rsidR="006968F8">
        <w:t>epistle_start=prose/</w:t>
      </w:r>
    </w:p>
    <w:p w14:paraId="5CA2F0EA" w14:textId="77777777" w:rsidR="007C3B28" w:rsidRPr="00AE576A" w:rsidRDefault="00BE255F" w:rsidP="00AE576A">
      <w:pPr>
        <w:pStyle w:val="DraCorhead"/>
      </w:pPr>
      <w:r w:rsidRPr="00AE576A">
        <w:t>SVMMA PRIVILEGII.</w:t>
      </w:r>
    </w:p>
    <w:p w14:paraId="32DC8110" w14:textId="77777777" w:rsidR="007C3B28" w:rsidRDefault="00BE255F" w:rsidP="001B1458">
      <w:pPr>
        <w:pStyle w:val="DraCorstandard"/>
      </w:pPr>
      <w:r w:rsidRPr="001B1458">
        <w:t>ALBERTVS &amp; ISABELLA CLARA EV¬</w:t>
      </w:r>
    </w:p>
    <w:p w14:paraId="27F5B78E" w14:textId="77777777" w:rsidR="007C3B28" w:rsidRDefault="00BE255F" w:rsidP="001B1458">
      <w:pPr>
        <w:pStyle w:val="DraCorstandard"/>
      </w:pPr>
      <w:r w:rsidRPr="001B1458">
        <w:lastRenderedPageBreak/>
        <w:t>AGENIA, Archiduces Austriae, Duces</w:t>
      </w:r>
    </w:p>
    <w:p w14:paraId="55B93291" w14:textId="77777777" w:rsidR="007C3B28" w:rsidRDefault="00BE255F" w:rsidP="001B1458">
      <w:pPr>
        <w:pStyle w:val="DraCorstandard"/>
      </w:pPr>
      <w:r w:rsidRPr="001B1458">
        <w:t>Burgundiae, Brabantiae, &amp;c. Serenissimi Belga¬</w:t>
      </w:r>
    </w:p>
    <w:p w14:paraId="6EE3A0A8" w14:textId="77777777" w:rsidR="007C3B28" w:rsidRDefault="00BE255F" w:rsidP="001B1458">
      <w:pPr>
        <w:pStyle w:val="DraCorstandard"/>
      </w:pPr>
      <w:r w:rsidRPr="001B1458">
        <w:t>rum Principes, diplomate suo sanxerunt, ne</w:t>
      </w:r>
    </w:p>
    <w:p w14:paraId="1F9A92A2" w14:textId="77777777" w:rsidR="007C3B28" w:rsidRDefault="00BE255F" w:rsidP="001B1458">
      <w:pPr>
        <w:pStyle w:val="DraCorstandard"/>
      </w:pPr>
      <w:r w:rsidRPr="001B1458">
        <w:t>quis Opuscula postuma R. P. Nicolai Susii Soc. IESV</w:t>
      </w:r>
    </w:p>
    <w:p w14:paraId="53F297D9" w14:textId="77777777" w:rsidR="007C3B28" w:rsidRDefault="00BE255F" w:rsidP="001B1458">
      <w:pPr>
        <w:pStyle w:val="DraCorstandard"/>
      </w:pPr>
      <w:r w:rsidRPr="001B1458">
        <w:t>praeter Martini Nutij Typographi volunta¬</w:t>
      </w:r>
    </w:p>
    <w:p w14:paraId="6166FA37" w14:textId="77777777" w:rsidR="007C3B28" w:rsidRDefault="00BE255F" w:rsidP="001B1458">
      <w:pPr>
        <w:pStyle w:val="DraCorstandard"/>
      </w:pPr>
      <w:r w:rsidRPr="001B1458">
        <w:t>tem in Belgio intra duodecennium impri¬</w:t>
      </w:r>
    </w:p>
    <w:p w14:paraId="1E7D177C" w14:textId="77777777" w:rsidR="007C3B28" w:rsidRDefault="00BE255F" w:rsidP="001B1458">
      <w:pPr>
        <w:pStyle w:val="DraCorstandard"/>
      </w:pPr>
      <w:r w:rsidRPr="001B1458">
        <w:t>mat, aut alibi impressa in has Inferioris Ger¬</w:t>
      </w:r>
    </w:p>
    <w:p w14:paraId="0CD343B1" w14:textId="46CD1338" w:rsidR="007C3B28" w:rsidRDefault="00BE255F" w:rsidP="001B1458">
      <w:pPr>
        <w:pStyle w:val="DraCorstandard"/>
      </w:pPr>
      <w:r w:rsidRPr="001B1458">
        <w:t>maniae ditiones importet, venali</w:t>
      </w:r>
      <w:r w:rsidR="00AE576A">
        <w:t>á</w:t>
      </w:r>
      <w:r w:rsidRPr="001B1458">
        <w:t>ue exponat.</w:t>
      </w:r>
    </w:p>
    <w:p w14:paraId="53A9C348" w14:textId="77777777" w:rsidR="007C3B28" w:rsidRDefault="00BE255F" w:rsidP="001B1458">
      <w:pPr>
        <w:pStyle w:val="DraCorstandard"/>
      </w:pPr>
      <w:r w:rsidRPr="001B1458">
        <w:t>Qui secùs faxit, confiscatione librorum &amp;</w:t>
      </w:r>
    </w:p>
    <w:p w14:paraId="77FCF1A4" w14:textId="77777777" w:rsidR="007C3B28" w:rsidRDefault="00BE255F" w:rsidP="001B1458">
      <w:pPr>
        <w:pStyle w:val="DraCorstandard"/>
      </w:pPr>
      <w:r w:rsidRPr="001B1458">
        <w:t>aliis poenis grauioribus mulctabitur, vti la¬</w:t>
      </w:r>
    </w:p>
    <w:p w14:paraId="4CF5D82A" w14:textId="77777777" w:rsidR="007C3B28" w:rsidRDefault="00BE255F" w:rsidP="001B1458">
      <w:pPr>
        <w:pStyle w:val="DraCorstandard"/>
      </w:pPr>
      <w:r w:rsidRPr="001B1458">
        <w:t>tius patet in litteris datis Bruxellae ann. 1619.</w:t>
      </w:r>
    </w:p>
    <w:p w14:paraId="60C799CF" w14:textId="77777777" w:rsidR="007C3B28" w:rsidRDefault="00BE255F" w:rsidP="001B1458">
      <w:pPr>
        <w:pStyle w:val="DraCorstandard"/>
      </w:pPr>
      <w:r w:rsidRPr="001B1458">
        <w:t>3. Octobris.</w:t>
      </w:r>
    </w:p>
    <w:p w14:paraId="7F62372B" w14:textId="77777777" w:rsidR="007C3B28" w:rsidRDefault="00BE255F" w:rsidP="001B1458">
      <w:pPr>
        <w:pStyle w:val="DraCorstandard"/>
      </w:pPr>
      <w:r w:rsidRPr="001B1458">
        <w:t>Signat</w:t>
      </w:r>
    </w:p>
    <w:p w14:paraId="6F8BE0B2" w14:textId="34682542" w:rsidR="00BE255F" w:rsidRDefault="00BE255F" w:rsidP="001B1458">
      <w:pPr>
        <w:pStyle w:val="DraCorstandard"/>
      </w:pPr>
      <w:r w:rsidRPr="001B1458">
        <w:t>I. Cools.</w:t>
      </w:r>
    </w:p>
    <w:p w14:paraId="3E1A7DEF" w14:textId="5DD15F01" w:rsidR="006968F8" w:rsidRPr="001B1458" w:rsidRDefault="006968F8" w:rsidP="006968F8">
      <w:pPr>
        <w:pStyle w:val="DraCoradditions"/>
      </w:pPr>
      <w:r>
        <w:t>/epistle_end/</w:t>
      </w:r>
    </w:p>
    <w:sectPr w:rsidR="006968F8" w:rsidRPr="001B1458" w:rsidSect="00BE255F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auto"/>
    <w:pitch w:val="default"/>
  </w:font>
  <w:font w:name="Noto Sans SC Regular"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5F"/>
    <w:rsid w:val="00001039"/>
    <w:rsid w:val="000353F0"/>
    <w:rsid w:val="00066190"/>
    <w:rsid w:val="00067A04"/>
    <w:rsid w:val="00097648"/>
    <w:rsid w:val="000A45F3"/>
    <w:rsid w:val="00100A38"/>
    <w:rsid w:val="00106727"/>
    <w:rsid w:val="00193BE6"/>
    <w:rsid w:val="001A011E"/>
    <w:rsid w:val="001B1458"/>
    <w:rsid w:val="001D69F6"/>
    <w:rsid w:val="001E13DE"/>
    <w:rsid w:val="002D1880"/>
    <w:rsid w:val="002D73C3"/>
    <w:rsid w:val="002E5AE5"/>
    <w:rsid w:val="002F0765"/>
    <w:rsid w:val="00301156"/>
    <w:rsid w:val="003056A6"/>
    <w:rsid w:val="003235CC"/>
    <w:rsid w:val="00346ABE"/>
    <w:rsid w:val="003668D2"/>
    <w:rsid w:val="0037137A"/>
    <w:rsid w:val="00382526"/>
    <w:rsid w:val="003A21CB"/>
    <w:rsid w:val="003C6798"/>
    <w:rsid w:val="003D6624"/>
    <w:rsid w:val="003E0019"/>
    <w:rsid w:val="003E12F1"/>
    <w:rsid w:val="00402B45"/>
    <w:rsid w:val="00433754"/>
    <w:rsid w:val="004467C2"/>
    <w:rsid w:val="00481742"/>
    <w:rsid w:val="004A1FFA"/>
    <w:rsid w:val="004A4BAE"/>
    <w:rsid w:val="004C063F"/>
    <w:rsid w:val="004C119F"/>
    <w:rsid w:val="004C2D2B"/>
    <w:rsid w:val="004D2B04"/>
    <w:rsid w:val="004E3AC1"/>
    <w:rsid w:val="00513102"/>
    <w:rsid w:val="00521EBE"/>
    <w:rsid w:val="00522AAC"/>
    <w:rsid w:val="00544670"/>
    <w:rsid w:val="0058256F"/>
    <w:rsid w:val="0058518C"/>
    <w:rsid w:val="005F4F57"/>
    <w:rsid w:val="00660983"/>
    <w:rsid w:val="00662D36"/>
    <w:rsid w:val="006661B7"/>
    <w:rsid w:val="006714EC"/>
    <w:rsid w:val="00682413"/>
    <w:rsid w:val="006968F8"/>
    <w:rsid w:val="006E1DE3"/>
    <w:rsid w:val="006E4EEF"/>
    <w:rsid w:val="006F2EA3"/>
    <w:rsid w:val="006F3B20"/>
    <w:rsid w:val="006F7D04"/>
    <w:rsid w:val="00703121"/>
    <w:rsid w:val="00722D7D"/>
    <w:rsid w:val="007412AB"/>
    <w:rsid w:val="00743036"/>
    <w:rsid w:val="00750047"/>
    <w:rsid w:val="00770D43"/>
    <w:rsid w:val="007A470D"/>
    <w:rsid w:val="007C3B28"/>
    <w:rsid w:val="007E4948"/>
    <w:rsid w:val="007F1DBE"/>
    <w:rsid w:val="00822F42"/>
    <w:rsid w:val="00836132"/>
    <w:rsid w:val="008421CF"/>
    <w:rsid w:val="0085462E"/>
    <w:rsid w:val="00857386"/>
    <w:rsid w:val="00886F2A"/>
    <w:rsid w:val="00893B44"/>
    <w:rsid w:val="00894B32"/>
    <w:rsid w:val="008A5F33"/>
    <w:rsid w:val="008B28A1"/>
    <w:rsid w:val="008C576A"/>
    <w:rsid w:val="008F1A05"/>
    <w:rsid w:val="00934578"/>
    <w:rsid w:val="009716B4"/>
    <w:rsid w:val="009733B4"/>
    <w:rsid w:val="00976C32"/>
    <w:rsid w:val="009A59CF"/>
    <w:rsid w:val="009F587D"/>
    <w:rsid w:val="00A02D4E"/>
    <w:rsid w:val="00A0321E"/>
    <w:rsid w:val="00A24580"/>
    <w:rsid w:val="00A409C9"/>
    <w:rsid w:val="00A4128D"/>
    <w:rsid w:val="00A44DA7"/>
    <w:rsid w:val="00A54D4A"/>
    <w:rsid w:val="00AA4F35"/>
    <w:rsid w:val="00AB5316"/>
    <w:rsid w:val="00AC65C4"/>
    <w:rsid w:val="00AE576A"/>
    <w:rsid w:val="00AE5CD1"/>
    <w:rsid w:val="00AF50B7"/>
    <w:rsid w:val="00B16BFB"/>
    <w:rsid w:val="00B21450"/>
    <w:rsid w:val="00B2486F"/>
    <w:rsid w:val="00B45274"/>
    <w:rsid w:val="00B53F6E"/>
    <w:rsid w:val="00B66F65"/>
    <w:rsid w:val="00B80C19"/>
    <w:rsid w:val="00B84274"/>
    <w:rsid w:val="00B92D43"/>
    <w:rsid w:val="00BB5974"/>
    <w:rsid w:val="00BD53D3"/>
    <w:rsid w:val="00BE255F"/>
    <w:rsid w:val="00C078E5"/>
    <w:rsid w:val="00C2225D"/>
    <w:rsid w:val="00C61BE5"/>
    <w:rsid w:val="00C63A21"/>
    <w:rsid w:val="00C72131"/>
    <w:rsid w:val="00C858BF"/>
    <w:rsid w:val="00CA0EFF"/>
    <w:rsid w:val="00CE6E3E"/>
    <w:rsid w:val="00CF55E0"/>
    <w:rsid w:val="00D110F7"/>
    <w:rsid w:val="00D20693"/>
    <w:rsid w:val="00D21BE6"/>
    <w:rsid w:val="00D51DCD"/>
    <w:rsid w:val="00D5506A"/>
    <w:rsid w:val="00D94652"/>
    <w:rsid w:val="00D96DC6"/>
    <w:rsid w:val="00DC0B3A"/>
    <w:rsid w:val="00DC79A3"/>
    <w:rsid w:val="00DE740E"/>
    <w:rsid w:val="00E03D4F"/>
    <w:rsid w:val="00E52B19"/>
    <w:rsid w:val="00E82860"/>
    <w:rsid w:val="00EB12D8"/>
    <w:rsid w:val="00EC4A16"/>
    <w:rsid w:val="00ED0F41"/>
    <w:rsid w:val="00ED12A5"/>
    <w:rsid w:val="00ED2C81"/>
    <w:rsid w:val="00F04AB0"/>
    <w:rsid w:val="00F15AF2"/>
    <w:rsid w:val="00F2263B"/>
    <w:rsid w:val="00F50820"/>
    <w:rsid w:val="00F64917"/>
    <w:rsid w:val="00F70357"/>
    <w:rsid w:val="00F75D48"/>
    <w:rsid w:val="00FC1B38"/>
    <w:rsid w:val="00FF4BAD"/>
    <w:rsid w:val="00FF58E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F41A8"/>
  <w15:chartTrackingRefBased/>
  <w15:docId w15:val="{C13D1FC4-AA4E-4073-98D0-C015287E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0693"/>
    <w:pPr>
      <w:suppressAutoHyphens/>
    </w:pPr>
    <w:rPr>
      <w:rFonts w:eastAsia="Times New Roman"/>
      <w:kern w:val="0"/>
      <w:lang w:val="de-DE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0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0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  <w:rsid w:val="00D20693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20693"/>
  </w:style>
  <w:style w:type="character" w:customStyle="1" w:styleId="berschrift1Zchn">
    <w:name w:val="Überschrift 1 Zchn"/>
    <w:basedOn w:val="Absatz-Standardschriftart"/>
    <w:link w:val="berschrift1"/>
    <w:uiPriority w:val="9"/>
    <w:rsid w:val="00D2069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de-DE" w:eastAsia="en-GB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06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 w:eastAsia="en-GB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0693"/>
    <w:rPr>
      <w:rFonts w:eastAsiaTheme="majorEastAsia" w:cstheme="majorBidi"/>
      <w:color w:val="2F5496" w:themeColor="accent1" w:themeShade="BF"/>
      <w:kern w:val="0"/>
      <w:sz w:val="28"/>
      <w:szCs w:val="28"/>
      <w:lang w:val="de-DE" w:eastAsia="en-GB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0693"/>
    <w:rPr>
      <w:rFonts w:eastAsiaTheme="majorEastAsia" w:cstheme="majorBidi"/>
      <w:i/>
      <w:iCs/>
      <w:color w:val="2F5496" w:themeColor="accent1" w:themeShade="BF"/>
      <w:kern w:val="0"/>
      <w:lang w:val="de-DE" w:eastAsia="en-GB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0693"/>
    <w:rPr>
      <w:rFonts w:eastAsiaTheme="majorEastAsia" w:cstheme="majorBidi"/>
      <w:color w:val="2F5496" w:themeColor="accent1" w:themeShade="BF"/>
      <w:kern w:val="0"/>
      <w:lang w:val="de-DE" w:eastAsia="en-GB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0693"/>
    <w:rPr>
      <w:rFonts w:eastAsiaTheme="majorEastAsia" w:cstheme="majorBidi"/>
      <w:i/>
      <w:iCs/>
      <w:color w:val="595959" w:themeColor="text1" w:themeTint="A6"/>
      <w:kern w:val="0"/>
      <w:lang w:val="de-DE" w:eastAsia="en-GB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0693"/>
    <w:rPr>
      <w:rFonts w:eastAsiaTheme="majorEastAsia" w:cstheme="majorBidi"/>
      <w:color w:val="595959" w:themeColor="text1" w:themeTint="A6"/>
      <w:kern w:val="0"/>
      <w:lang w:val="de-DE" w:eastAsia="en-GB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0693"/>
    <w:rPr>
      <w:rFonts w:eastAsiaTheme="majorEastAsia" w:cstheme="majorBidi"/>
      <w:i/>
      <w:iCs/>
      <w:color w:val="272727" w:themeColor="text1" w:themeTint="D8"/>
      <w:kern w:val="0"/>
      <w:lang w:val="de-DE" w:eastAsia="en-GB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0693"/>
    <w:rPr>
      <w:rFonts w:eastAsiaTheme="majorEastAsia" w:cstheme="majorBidi"/>
      <w:color w:val="272727" w:themeColor="text1" w:themeTint="D8"/>
      <w:kern w:val="0"/>
      <w:lang w:val="de-DE" w:eastAsia="en-GB"/>
      <w14:ligatures w14:val="none"/>
    </w:rPr>
  </w:style>
  <w:style w:type="paragraph" w:customStyle="1" w:styleId="Heading">
    <w:name w:val="Heading"/>
    <w:basedOn w:val="Standard"/>
    <w:next w:val="Textkrper"/>
    <w:qFormat/>
    <w:rsid w:val="00D20693"/>
    <w:pPr>
      <w:keepNext/>
      <w:spacing w:before="240"/>
    </w:pPr>
    <w:rPr>
      <w:rFonts w:ascii="Carlito" w:eastAsia="Noto Sans SC Regular" w:hAnsi="Carlito" w:cs="Noto Sans"/>
      <w:sz w:val="28"/>
      <w:szCs w:val="28"/>
    </w:rPr>
  </w:style>
  <w:style w:type="paragraph" w:styleId="Textkrper">
    <w:name w:val="Body Text"/>
    <w:basedOn w:val="Standard"/>
    <w:link w:val="TextkrperZchn"/>
    <w:rsid w:val="00D20693"/>
    <w:pPr>
      <w:spacing w:after="140" w:line="276" w:lineRule="auto"/>
    </w:pPr>
  </w:style>
  <w:style w:type="character" w:customStyle="1" w:styleId="TextkrperZchn">
    <w:name w:val="Textkörper Zchn"/>
    <w:basedOn w:val="Absatz-Standardschriftart"/>
    <w:link w:val="Textkrper"/>
    <w:rsid w:val="001B1458"/>
    <w:rPr>
      <w:rFonts w:eastAsia="Times New Roman"/>
      <w:kern w:val="0"/>
      <w:lang w:val="de-DE" w:eastAsia="en-GB"/>
      <w14:ligatures w14:val="none"/>
    </w:rPr>
  </w:style>
  <w:style w:type="paragraph" w:styleId="Liste">
    <w:name w:val="List"/>
    <w:basedOn w:val="Textkrper"/>
    <w:rsid w:val="00D20693"/>
    <w:rPr>
      <w:rFonts w:cs="Noto Sans"/>
    </w:rPr>
  </w:style>
  <w:style w:type="paragraph" w:styleId="Beschriftung">
    <w:name w:val="caption"/>
    <w:basedOn w:val="Standard"/>
    <w:qFormat/>
    <w:rsid w:val="00D20693"/>
    <w:pPr>
      <w:suppressLineNumbers/>
      <w:spacing w:before="120"/>
    </w:pPr>
    <w:rPr>
      <w:rFonts w:cs="Noto Sans"/>
      <w:i/>
      <w:iCs/>
    </w:rPr>
  </w:style>
  <w:style w:type="paragraph" w:customStyle="1" w:styleId="Index">
    <w:name w:val="Index"/>
    <w:basedOn w:val="Standard"/>
    <w:qFormat/>
    <w:rsid w:val="00D20693"/>
    <w:pPr>
      <w:suppressLineNumbers/>
    </w:pPr>
    <w:rPr>
      <w:rFonts w:cs="Noto Sans"/>
    </w:rPr>
  </w:style>
  <w:style w:type="paragraph" w:styleId="NurText">
    <w:name w:val="Plain Text"/>
    <w:basedOn w:val="Standard"/>
    <w:link w:val="NurTextZchn"/>
    <w:semiHidden/>
    <w:qFormat/>
    <w:rsid w:val="00D20693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semiHidden/>
    <w:rsid w:val="001B1458"/>
    <w:rPr>
      <w:rFonts w:ascii="Courier New" w:eastAsia="Times New Roman" w:hAnsi="Courier New" w:cs="Courier New"/>
      <w:kern w:val="0"/>
      <w:lang w:val="de-DE" w:eastAsia="en-GB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2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69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GB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069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de-DE" w:eastAsia="en-GB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D2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0693"/>
    <w:rPr>
      <w:rFonts w:eastAsia="Times New Roman"/>
      <w:i/>
      <w:iCs/>
      <w:color w:val="404040" w:themeColor="text1" w:themeTint="BF"/>
      <w:kern w:val="0"/>
      <w:lang w:val="de-DE" w:eastAsia="en-GB"/>
      <w14:ligatures w14:val="none"/>
    </w:rPr>
  </w:style>
  <w:style w:type="paragraph" w:styleId="Listenabsatz">
    <w:name w:val="List Paragraph"/>
    <w:basedOn w:val="Standard"/>
    <w:uiPriority w:val="34"/>
    <w:qFormat/>
    <w:rsid w:val="00D206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069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0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0693"/>
    <w:rPr>
      <w:rFonts w:eastAsia="Times New Roman"/>
      <w:i/>
      <w:iCs/>
      <w:color w:val="2F5496" w:themeColor="accent1" w:themeShade="BF"/>
      <w:kern w:val="0"/>
      <w:lang w:val="de-DE" w:eastAsia="en-GB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D20693"/>
    <w:rPr>
      <w:b/>
      <w:bCs/>
      <w:smallCaps/>
      <w:color w:val="2F5496" w:themeColor="accent1" w:themeShade="BF"/>
      <w:spacing w:val="5"/>
    </w:rPr>
  </w:style>
  <w:style w:type="paragraph" w:customStyle="1" w:styleId="DraCorstandard">
    <w:name w:val="DraCor standard"/>
    <w:qFormat/>
    <w:rsid w:val="00D20693"/>
    <w:pPr>
      <w:spacing w:after="120" w:line="360" w:lineRule="auto"/>
    </w:pPr>
    <w:rPr>
      <w:rFonts w:ascii="Times New Roman" w:hAnsi="Times New Roman" w:cs="Times New Roman"/>
      <w:sz w:val="24"/>
      <w:szCs w:val="20"/>
      <w:lang w:val="la-Latn"/>
    </w:rPr>
  </w:style>
  <w:style w:type="paragraph" w:customStyle="1" w:styleId="DraCormetadata">
    <w:name w:val="DraCor metadata"/>
    <w:qFormat/>
    <w:rsid w:val="00D20693"/>
    <w:pPr>
      <w:spacing w:after="0" w:line="360" w:lineRule="auto"/>
    </w:pPr>
    <w:rPr>
      <w:rFonts w:ascii="Arial" w:hAnsi="Arial" w:cs="Times New Roman"/>
      <w:sz w:val="24"/>
      <w:szCs w:val="20"/>
      <w:lang w:val="la-Latn"/>
    </w:rPr>
  </w:style>
  <w:style w:type="paragraph" w:customStyle="1" w:styleId="DraCoradditions">
    <w:name w:val="DraCor additions"/>
    <w:qFormat/>
    <w:rsid w:val="00D20693"/>
    <w:pPr>
      <w:spacing w:after="120" w:line="360" w:lineRule="auto"/>
    </w:pPr>
    <w:rPr>
      <w:rFonts w:ascii="Arial" w:hAnsi="Arial" w:cs="Times New Roman"/>
      <w:color w:val="0099FF"/>
      <w:sz w:val="24"/>
      <w:szCs w:val="20"/>
      <w:lang w:val="en-GB"/>
    </w:rPr>
  </w:style>
  <w:style w:type="paragraph" w:customStyle="1" w:styleId="DraCorhead">
    <w:name w:val="DraCor head"/>
    <w:qFormat/>
    <w:rsid w:val="00D20693"/>
    <w:pPr>
      <w:spacing w:after="120" w:line="360" w:lineRule="auto"/>
    </w:pPr>
    <w:rPr>
      <w:rFonts w:ascii="Arial" w:hAnsi="Arial" w:cs="Times New Roman"/>
      <w:color w:val="A74FFF"/>
      <w:sz w:val="28"/>
      <w:szCs w:val="20"/>
      <w:lang w:val="la-Latn"/>
    </w:rPr>
  </w:style>
  <w:style w:type="character" w:customStyle="1" w:styleId="DraCorcharactername">
    <w:name w:val="DraCor character name"/>
    <w:uiPriority w:val="1"/>
    <w:qFormat/>
    <w:rsid w:val="00D20693"/>
    <w:rPr>
      <w:rFonts w:ascii="Arial" w:hAnsi="Arial"/>
      <w:noProof w:val="0"/>
      <w:color w:val="FF3B3B"/>
      <w:sz w:val="24"/>
      <w:lang w:val="la-Latn"/>
    </w:rPr>
  </w:style>
  <w:style w:type="character" w:customStyle="1" w:styleId="DraCorroledescription">
    <w:name w:val="DraCor role description"/>
    <w:uiPriority w:val="1"/>
    <w:qFormat/>
    <w:rsid w:val="00D20693"/>
    <w:rPr>
      <w:rFonts w:ascii="Arial" w:hAnsi="Arial"/>
      <w:noProof w:val="0"/>
      <w:color w:val="D09E00"/>
      <w:sz w:val="24"/>
      <w:lang w:val="la-Latn"/>
    </w:rPr>
  </w:style>
  <w:style w:type="character" w:customStyle="1" w:styleId="DraCorstagedirectionsetc">
    <w:name w:val="DraCor stage directions etc."/>
    <w:uiPriority w:val="1"/>
    <w:qFormat/>
    <w:rsid w:val="00D20693"/>
    <w:rPr>
      <w:rFonts w:ascii="Arial" w:hAnsi="Arial"/>
      <w:noProof w:val="0"/>
      <w:color w:val="EE7700"/>
      <w:sz w:val="24"/>
      <w:lang w:val="la-Latn"/>
    </w:rPr>
  </w:style>
  <w:style w:type="character" w:customStyle="1" w:styleId="DraCorspeakerattribution">
    <w:name w:val="DraCor speaker attribution"/>
    <w:uiPriority w:val="1"/>
    <w:qFormat/>
    <w:rsid w:val="00D20693"/>
    <w:rPr>
      <w:rFonts w:ascii="Arial" w:hAnsi="Arial"/>
      <w:noProof w:val="0"/>
      <w:color w:val="00C800"/>
      <w:sz w:val="24"/>
      <w:lang w:val="la-Latn"/>
    </w:rPr>
  </w:style>
  <w:style w:type="character" w:customStyle="1" w:styleId="DraCorforeignlanguage">
    <w:name w:val="DraCor foreign language"/>
    <w:uiPriority w:val="1"/>
    <w:qFormat/>
    <w:rsid w:val="00D20693"/>
    <w:rPr>
      <w:rFonts w:ascii="Arial" w:hAnsi="Arial"/>
      <w:noProof w:val="0"/>
      <w:color w:val="15C0DD"/>
      <w:sz w:val="24"/>
      <w:lang w:val="la-Latn"/>
    </w:rPr>
  </w:style>
  <w:style w:type="character" w:customStyle="1" w:styleId="DraCorlinenumber">
    <w:name w:val="DraCor line number"/>
    <w:uiPriority w:val="1"/>
    <w:qFormat/>
    <w:rsid w:val="00D20693"/>
    <w:rPr>
      <w:rFonts w:ascii="Arial" w:hAnsi="Arial"/>
      <w:noProof w:val="0"/>
      <w:color w:val="00C49F"/>
      <w:sz w:val="24"/>
      <w:lang w:val="la-Latn"/>
    </w:rPr>
  </w:style>
  <w:style w:type="character" w:customStyle="1" w:styleId="DraCormarkversepart">
    <w:name w:val="DraCor mark verse part"/>
    <w:basedOn w:val="Absatz-Standardschriftart"/>
    <w:uiPriority w:val="1"/>
    <w:qFormat/>
    <w:rsid w:val="00D20693"/>
    <w:rPr>
      <w:noProof w:val="0"/>
      <w:color w:val="FF00FF"/>
      <w:lang w:val="en-GB"/>
    </w:rPr>
  </w:style>
  <w:style w:type="table" w:styleId="Tabellenraster">
    <w:name w:val="Table Grid"/>
    <w:basedOn w:val="NormaleTabelle"/>
    <w:uiPriority w:val="59"/>
    <w:rsid w:val="00D20693"/>
    <w:pPr>
      <w:spacing w:after="0" w:line="240" w:lineRule="auto"/>
    </w:pPr>
    <w:rPr>
      <w:kern w:val="0"/>
      <w:lang w:val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raCorpagebeginning">
    <w:name w:val="DraCor page beginning"/>
    <w:uiPriority w:val="1"/>
    <w:qFormat/>
    <w:rsid w:val="00D20693"/>
    <w:rPr>
      <w:rFonts w:ascii="Arial" w:hAnsi="Arial"/>
      <w:noProof w:val="0"/>
      <w:color w:val="5B9BD5" w:themeColor="accent5"/>
      <w:sz w:val="24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OneDrive\Desktop\NeoLatDraCor-style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NeoLatDraCor-stylesheet.dotx</Template>
  <TotalTime>0</TotalTime>
  <Pages>41</Pages>
  <Words>6650</Words>
  <Characters>36846</Characters>
  <Application>Microsoft Office Word</Application>
  <DocSecurity>0</DocSecurity>
  <Lines>1188</Lines>
  <Paragraphs>1175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Julia J. Beine</cp:lastModifiedBy>
  <cp:revision>147</cp:revision>
  <dcterms:created xsi:type="dcterms:W3CDTF">2025-08-06T07:36:00Z</dcterms:created>
  <dcterms:modified xsi:type="dcterms:W3CDTF">2025-10-13T17:22:00Z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56a01522-f249-49c3-84d1-bb08e575e1e0</vt:lpwstr>
  </property>
</Properties>
</file>