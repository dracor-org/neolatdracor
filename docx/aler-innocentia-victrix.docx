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lenraster"/>
        <w:tblW w:w="9639" w:type="dxa"/>
        <w:tblLook w:val="04A0" w:firstRow="1" w:lastRow="0" w:firstColumn="1" w:lastColumn="0" w:noHBand="0" w:noVBand="1"/>
      </w:tblPr>
      <w:tblGrid>
        <w:gridCol w:w="2298"/>
        <w:gridCol w:w="10048"/>
        <w:gridCol w:w="1751"/>
      </w:tblGrid>
      <w:tr w:rsidR="000C6203" w:rsidRPr="00627D59" w14:paraId="1ECC26DC" w14:textId="77777777" w:rsidTr="008C4551">
        <w:tc>
          <w:tcPr>
            <w:tcW w:w="2230" w:type="dxa"/>
          </w:tcPr>
          <w:p w14:paraId="286AE249" w14:textId="77777777" w:rsidR="000C6203" w:rsidRPr="00627D59" w:rsidRDefault="000C6203" w:rsidP="008C4551">
            <w:pPr>
              <w:pStyle w:val="DraCormetadata"/>
            </w:pPr>
            <w:r w:rsidRPr="00627D59">
              <w:t>Metadata type</w:t>
            </w:r>
          </w:p>
        </w:tc>
        <w:tc>
          <w:tcPr>
            <w:tcW w:w="5565" w:type="dxa"/>
          </w:tcPr>
          <w:p w14:paraId="2777E329" w14:textId="77777777" w:rsidR="000C6203" w:rsidRPr="00627D59" w:rsidRDefault="000C6203" w:rsidP="008C4551">
            <w:pPr>
              <w:pStyle w:val="DraCormetadata"/>
            </w:pPr>
            <w:r w:rsidRPr="00627D59">
              <w:t>Metadata</w:t>
            </w:r>
          </w:p>
        </w:tc>
        <w:tc>
          <w:tcPr>
            <w:tcW w:w="1844" w:type="dxa"/>
          </w:tcPr>
          <w:p w14:paraId="3D52712A" w14:textId="77777777" w:rsidR="000C6203" w:rsidRPr="00627D59" w:rsidRDefault="000C6203" w:rsidP="008C4551">
            <w:pPr>
              <w:pStyle w:val="DraCormetadata"/>
            </w:pPr>
            <w:r w:rsidRPr="00627D59">
              <w:t>Comment on the metadata type</w:t>
            </w:r>
          </w:p>
        </w:tc>
      </w:tr>
      <w:tr w:rsidR="000C6203" w:rsidRPr="00627D59" w14:paraId="329312C3" w14:textId="77777777" w:rsidTr="008C4551">
        <w:tc>
          <w:tcPr>
            <w:tcW w:w="2230" w:type="dxa"/>
          </w:tcPr>
          <w:p w14:paraId="18FB8E28" w14:textId="77777777" w:rsidR="000C6203" w:rsidRPr="00627D59" w:rsidRDefault="000C6203" w:rsidP="008C4551">
            <w:pPr>
              <w:pStyle w:val="DraCormetadata"/>
            </w:pPr>
            <w:r w:rsidRPr="00627D59">
              <w:t>Work title</w:t>
            </w:r>
          </w:p>
        </w:tc>
        <w:tc>
          <w:tcPr>
            <w:tcW w:w="5565" w:type="dxa"/>
          </w:tcPr>
          <w:p w14:paraId="05894BE8" w14:textId="77777777" w:rsidR="000C6203" w:rsidRPr="00627D59" w:rsidRDefault="000C6203" w:rsidP="008C4551">
            <w:pPr>
              <w:pStyle w:val="DraCormetadata"/>
            </w:pPr>
            <w:r w:rsidRPr="00627D59">
              <w:t>Innocentia victrix sive Genovefa</w:t>
            </w:r>
          </w:p>
        </w:tc>
        <w:tc>
          <w:tcPr>
            <w:tcW w:w="1844" w:type="dxa"/>
          </w:tcPr>
          <w:p w14:paraId="7F31BFAC" w14:textId="77777777" w:rsidR="000C6203" w:rsidRPr="00627D59" w:rsidRDefault="000C6203" w:rsidP="008C4551">
            <w:pPr>
              <w:pStyle w:val="DraCormetadata"/>
            </w:pPr>
          </w:p>
        </w:tc>
      </w:tr>
      <w:tr w:rsidR="000C6203" w:rsidRPr="00627D59" w14:paraId="454A08C0" w14:textId="77777777" w:rsidTr="008C4551">
        <w:tc>
          <w:tcPr>
            <w:tcW w:w="2230" w:type="dxa"/>
          </w:tcPr>
          <w:p w14:paraId="4F437E42" w14:textId="77777777" w:rsidR="000C6203" w:rsidRPr="00627D59" w:rsidRDefault="000C6203" w:rsidP="008C4551">
            <w:pPr>
              <w:pStyle w:val="DraCormetadata"/>
            </w:pPr>
            <w:r w:rsidRPr="00627D59">
              <w:t>Work Wikidata ID</w:t>
            </w:r>
          </w:p>
        </w:tc>
        <w:tc>
          <w:tcPr>
            <w:tcW w:w="5565" w:type="dxa"/>
          </w:tcPr>
          <w:p w14:paraId="6B4F8563" w14:textId="77777777" w:rsidR="000C6203" w:rsidRPr="00627D59" w:rsidRDefault="000C6203" w:rsidP="008C4551">
            <w:pPr>
              <w:pStyle w:val="DraCormetadata"/>
            </w:pPr>
            <w:r w:rsidRPr="00627D59">
              <w:t>/</w:t>
            </w:r>
          </w:p>
        </w:tc>
        <w:tc>
          <w:tcPr>
            <w:tcW w:w="1844" w:type="dxa"/>
          </w:tcPr>
          <w:p w14:paraId="64BD17E1" w14:textId="77777777" w:rsidR="000C6203" w:rsidRPr="00627D59" w:rsidRDefault="000C6203" w:rsidP="008C4551">
            <w:pPr>
              <w:pStyle w:val="DraCormetadata"/>
            </w:pPr>
            <w:r w:rsidRPr="00627D59">
              <w:t>[If applicable.]</w:t>
            </w:r>
          </w:p>
        </w:tc>
      </w:tr>
      <w:tr w:rsidR="000C6203" w:rsidRPr="00627D59" w14:paraId="689A5244" w14:textId="77777777" w:rsidTr="008C4551">
        <w:tc>
          <w:tcPr>
            <w:tcW w:w="2230" w:type="dxa"/>
          </w:tcPr>
          <w:p w14:paraId="443E8AD0" w14:textId="77777777" w:rsidR="000C6203" w:rsidRPr="00627D59" w:rsidRDefault="000C6203" w:rsidP="008C4551">
            <w:pPr>
              <w:pStyle w:val="DraCormetadata"/>
            </w:pPr>
            <w:r w:rsidRPr="00627D59">
              <w:t>Genre</w:t>
            </w:r>
          </w:p>
        </w:tc>
        <w:tc>
          <w:tcPr>
            <w:tcW w:w="5565" w:type="dxa"/>
          </w:tcPr>
          <w:p w14:paraId="2E6017F8" w14:textId="77777777" w:rsidR="000C6203" w:rsidRPr="00627D59" w:rsidRDefault="000C6203" w:rsidP="008C4551">
            <w:pPr>
              <w:pStyle w:val="DraCormetadata"/>
            </w:pPr>
            <w:r w:rsidRPr="00627D59">
              <w:t>tragedy</w:t>
            </w:r>
          </w:p>
        </w:tc>
        <w:tc>
          <w:tcPr>
            <w:tcW w:w="1844" w:type="dxa"/>
          </w:tcPr>
          <w:p w14:paraId="378446BB" w14:textId="77777777" w:rsidR="000C6203" w:rsidRPr="00627D59" w:rsidRDefault="000C6203" w:rsidP="008C4551">
            <w:pPr>
              <w:pStyle w:val="DraCormetadata"/>
            </w:pPr>
          </w:p>
        </w:tc>
      </w:tr>
      <w:tr w:rsidR="000C6203" w:rsidRPr="00627D59" w14:paraId="550B087D" w14:textId="77777777" w:rsidTr="008C4551">
        <w:tc>
          <w:tcPr>
            <w:tcW w:w="2230" w:type="dxa"/>
          </w:tcPr>
          <w:p w14:paraId="0352EED9" w14:textId="77777777" w:rsidR="000C6203" w:rsidRPr="00627D59" w:rsidRDefault="000C6203" w:rsidP="008C4551">
            <w:pPr>
              <w:pStyle w:val="DraCormetadata"/>
            </w:pPr>
            <w:r w:rsidRPr="00627D59">
              <w:t>Genre Wikidata ID</w:t>
            </w:r>
          </w:p>
        </w:tc>
        <w:tc>
          <w:tcPr>
            <w:tcW w:w="5565" w:type="dxa"/>
          </w:tcPr>
          <w:p w14:paraId="1FA19CC7" w14:textId="77777777" w:rsidR="000C6203" w:rsidRPr="00627D59" w:rsidRDefault="000C6203" w:rsidP="008C4551">
            <w:pPr>
              <w:pStyle w:val="DraCormetadata"/>
            </w:pPr>
            <w:r w:rsidRPr="00627D59">
              <w:t>Q80930</w:t>
            </w:r>
          </w:p>
        </w:tc>
        <w:tc>
          <w:tcPr>
            <w:tcW w:w="1844" w:type="dxa"/>
          </w:tcPr>
          <w:p w14:paraId="16083CA3" w14:textId="77777777" w:rsidR="000C6203" w:rsidRPr="00627D59" w:rsidRDefault="000C6203" w:rsidP="008C4551">
            <w:pPr>
              <w:pStyle w:val="DraCormetadata"/>
            </w:pPr>
          </w:p>
        </w:tc>
      </w:tr>
      <w:tr w:rsidR="000C6203" w:rsidRPr="00627D59" w14:paraId="1532E01A" w14:textId="77777777" w:rsidTr="008C4551">
        <w:tc>
          <w:tcPr>
            <w:tcW w:w="2230" w:type="dxa"/>
          </w:tcPr>
          <w:p w14:paraId="235183FF" w14:textId="77777777" w:rsidR="000C6203" w:rsidRPr="00627D59" w:rsidRDefault="000C6203" w:rsidP="008C4551">
            <w:pPr>
              <w:pStyle w:val="DraCormetadata"/>
            </w:pPr>
            <w:r w:rsidRPr="00627D59">
              <w:t>Region</w:t>
            </w:r>
          </w:p>
        </w:tc>
        <w:tc>
          <w:tcPr>
            <w:tcW w:w="5565" w:type="dxa"/>
          </w:tcPr>
          <w:p w14:paraId="09418649" w14:textId="77777777" w:rsidR="000C6203" w:rsidRPr="00627D59" w:rsidRDefault="000C6203" w:rsidP="008C4551">
            <w:pPr>
              <w:pStyle w:val="DraCormetadata"/>
            </w:pPr>
            <w:r w:rsidRPr="00627D59">
              <w:t>Holy Roman Empire</w:t>
            </w:r>
          </w:p>
        </w:tc>
        <w:tc>
          <w:tcPr>
            <w:tcW w:w="1844" w:type="dxa"/>
          </w:tcPr>
          <w:p w14:paraId="31C95E49" w14:textId="77777777" w:rsidR="000C6203" w:rsidRPr="00627D59" w:rsidRDefault="000C6203" w:rsidP="008C4551">
            <w:pPr>
              <w:pStyle w:val="DraCormetadata"/>
            </w:pPr>
          </w:p>
        </w:tc>
      </w:tr>
      <w:tr w:rsidR="000C6203" w:rsidRPr="00627D59" w14:paraId="28C8FEBD" w14:textId="77777777" w:rsidTr="008C4551">
        <w:tc>
          <w:tcPr>
            <w:tcW w:w="2230" w:type="dxa"/>
          </w:tcPr>
          <w:p w14:paraId="5BCC0728" w14:textId="77777777" w:rsidR="000C6203" w:rsidRPr="00627D59" w:rsidRDefault="000C6203" w:rsidP="008C4551">
            <w:pPr>
              <w:pStyle w:val="DraCormetadata"/>
            </w:pPr>
            <w:r w:rsidRPr="00627D59">
              <w:t>Region Wikidata ID</w:t>
            </w:r>
          </w:p>
        </w:tc>
        <w:tc>
          <w:tcPr>
            <w:tcW w:w="5565" w:type="dxa"/>
          </w:tcPr>
          <w:p w14:paraId="3D3B6ED6" w14:textId="77777777" w:rsidR="000C6203" w:rsidRPr="00627D59" w:rsidRDefault="000C6203" w:rsidP="008C4551">
            <w:pPr>
              <w:pStyle w:val="DraCormetadata"/>
            </w:pPr>
            <w:r w:rsidRPr="00627D59">
              <w:t>Q12548</w:t>
            </w:r>
          </w:p>
        </w:tc>
        <w:tc>
          <w:tcPr>
            <w:tcW w:w="1844" w:type="dxa"/>
          </w:tcPr>
          <w:p w14:paraId="2C17D166" w14:textId="77777777" w:rsidR="000C6203" w:rsidRPr="00627D59" w:rsidRDefault="000C6203" w:rsidP="008C4551">
            <w:pPr>
              <w:pStyle w:val="DraCormetadata"/>
            </w:pPr>
          </w:p>
        </w:tc>
      </w:tr>
      <w:tr w:rsidR="000C6203" w:rsidRPr="00627D59" w14:paraId="4B1EC43B" w14:textId="77777777" w:rsidTr="008C4551">
        <w:tc>
          <w:tcPr>
            <w:tcW w:w="2230" w:type="dxa"/>
          </w:tcPr>
          <w:p w14:paraId="41E1537B" w14:textId="77777777" w:rsidR="000C6203" w:rsidRPr="00627D59" w:rsidRDefault="000C6203" w:rsidP="008C4551">
            <w:pPr>
              <w:pStyle w:val="DraCormetadata"/>
            </w:pPr>
            <w:r w:rsidRPr="00627D59">
              <w:t>Printed</w:t>
            </w:r>
          </w:p>
        </w:tc>
        <w:tc>
          <w:tcPr>
            <w:tcW w:w="5565" w:type="dxa"/>
          </w:tcPr>
          <w:p w14:paraId="7C4C5FB6" w14:textId="77777777" w:rsidR="000C6203" w:rsidRPr="00627D59" w:rsidRDefault="000C6203" w:rsidP="008C4551">
            <w:pPr>
              <w:pStyle w:val="DraCormetadata"/>
            </w:pPr>
            <w:r w:rsidRPr="00627D59">
              <w:t>1706</w:t>
            </w:r>
          </w:p>
        </w:tc>
        <w:tc>
          <w:tcPr>
            <w:tcW w:w="1844" w:type="dxa"/>
          </w:tcPr>
          <w:p w14:paraId="1900B4A4" w14:textId="77777777" w:rsidR="000C6203" w:rsidRPr="00627D59" w:rsidRDefault="000C6203" w:rsidP="008C4551">
            <w:pPr>
              <w:pStyle w:val="DraCormetadata"/>
            </w:pPr>
            <w:r w:rsidRPr="00627D59">
              <w:t>[If the date is not clear, you may specify as follows: “not before AAAA, not after BBBB”.]</w:t>
            </w:r>
          </w:p>
        </w:tc>
      </w:tr>
      <w:tr w:rsidR="000C6203" w:rsidRPr="00627D59" w14:paraId="370E22FB" w14:textId="77777777" w:rsidTr="008C4551">
        <w:tc>
          <w:tcPr>
            <w:tcW w:w="2230" w:type="dxa"/>
          </w:tcPr>
          <w:p w14:paraId="765ADE4D" w14:textId="77777777" w:rsidR="000C6203" w:rsidRPr="00627D59" w:rsidRDefault="000C6203" w:rsidP="008C4551">
            <w:pPr>
              <w:pStyle w:val="DraCormetadata"/>
            </w:pPr>
            <w:r w:rsidRPr="00627D59">
              <w:t>Premiered</w:t>
            </w:r>
          </w:p>
        </w:tc>
        <w:tc>
          <w:tcPr>
            <w:tcW w:w="5565" w:type="dxa"/>
          </w:tcPr>
          <w:p w14:paraId="170F2C22" w14:textId="04DCE007" w:rsidR="000C6203" w:rsidRPr="00627D59" w:rsidRDefault="006B322C" w:rsidP="008C4551">
            <w:pPr>
              <w:pStyle w:val="DraCormetadata"/>
            </w:pPr>
            <w:r>
              <w:t>/</w:t>
            </w:r>
          </w:p>
        </w:tc>
        <w:tc>
          <w:tcPr>
            <w:tcW w:w="1844" w:type="dxa"/>
          </w:tcPr>
          <w:p w14:paraId="3C1CC714" w14:textId="77777777" w:rsidR="000C6203" w:rsidRPr="00627D59" w:rsidRDefault="000C6203" w:rsidP="008C4551">
            <w:pPr>
              <w:pStyle w:val="DraCormetadata"/>
            </w:pPr>
            <w:r w:rsidRPr="00627D59">
              <w:t>[See above.]</w:t>
            </w:r>
          </w:p>
        </w:tc>
      </w:tr>
      <w:tr w:rsidR="000C6203" w:rsidRPr="00627D59" w14:paraId="78DA0734" w14:textId="77777777" w:rsidTr="008C4551">
        <w:tc>
          <w:tcPr>
            <w:tcW w:w="2230" w:type="dxa"/>
          </w:tcPr>
          <w:p w14:paraId="3460D36C" w14:textId="77777777" w:rsidR="000C6203" w:rsidRPr="00627D59" w:rsidRDefault="000C6203" w:rsidP="008C4551">
            <w:pPr>
              <w:pStyle w:val="DraCormetadata"/>
            </w:pPr>
            <w:r w:rsidRPr="00627D59">
              <w:t>Written</w:t>
            </w:r>
          </w:p>
        </w:tc>
        <w:tc>
          <w:tcPr>
            <w:tcW w:w="5565" w:type="dxa"/>
          </w:tcPr>
          <w:p w14:paraId="019BA0B8" w14:textId="7C3B72C7" w:rsidR="000C6203" w:rsidRPr="00627D59" w:rsidRDefault="006B322C" w:rsidP="008C4551">
            <w:pPr>
              <w:pStyle w:val="DraCormetadata"/>
            </w:pPr>
            <w:r>
              <w:t>/</w:t>
            </w:r>
          </w:p>
        </w:tc>
        <w:tc>
          <w:tcPr>
            <w:tcW w:w="1844" w:type="dxa"/>
          </w:tcPr>
          <w:p w14:paraId="4A715516" w14:textId="77777777" w:rsidR="000C6203" w:rsidRPr="00627D59" w:rsidRDefault="000C6203" w:rsidP="008C4551">
            <w:pPr>
              <w:pStyle w:val="DraCormetadata"/>
            </w:pPr>
            <w:r w:rsidRPr="00627D59">
              <w:t>[See above.]</w:t>
            </w:r>
          </w:p>
        </w:tc>
      </w:tr>
      <w:tr w:rsidR="000C6203" w:rsidRPr="00627D59" w14:paraId="59F3B976" w14:textId="77777777" w:rsidTr="008C4551">
        <w:tc>
          <w:tcPr>
            <w:tcW w:w="2230" w:type="dxa"/>
          </w:tcPr>
          <w:p w14:paraId="5F5355DE" w14:textId="77777777" w:rsidR="000C6203" w:rsidRPr="00627D59" w:rsidRDefault="000C6203" w:rsidP="008C4551">
            <w:pPr>
              <w:pStyle w:val="DraCormetadata"/>
            </w:pPr>
            <w:r w:rsidRPr="00627D59">
              <w:t>Author</w:t>
            </w:r>
          </w:p>
        </w:tc>
        <w:tc>
          <w:tcPr>
            <w:tcW w:w="5565" w:type="dxa"/>
          </w:tcPr>
          <w:p w14:paraId="1B1208C8" w14:textId="77777777" w:rsidR="000C6203" w:rsidRPr="00627D59" w:rsidRDefault="000C6203" w:rsidP="008C4551">
            <w:pPr>
              <w:pStyle w:val="DraCormetadata"/>
            </w:pPr>
            <w:r w:rsidRPr="00627D59">
              <w:t>Paul Aler</w:t>
            </w:r>
          </w:p>
        </w:tc>
        <w:tc>
          <w:tcPr>
            <w:tcW w:w="1844" w:type="dxa"/>
          </w:tcPr>
          <w:p w14:paraId="1DE7A00C" w14:textId="77777777" w:rsidR="000C6203" w:rsidRPr="00627D59" w:rsidRDefault="000C6203" w:rsidP="008C4551">
            <w:pPr>
              <w:pStyle w:val="DraCormetadata"/>
            </w:pPr>
            <w:r w:rsidRPr="00627D59">
              <w:t>[Give the English name version.]</w:t>
            </w:r>
          </w:p>
        </w:tc>
      </w:tr>
      <w:tr w:rsidR="000C6203" w:rsidRPr="00627D59" w14:paraId="662B7E79" w14:textId="77777777" w:rsidTr="008C4551">
        <w:tc>
          <w:tcPr>
            <w:tcW w:w="2230" w:type="dxa"/>
          </w:tcPr>
          <w:p w14:paraId="761EBA2E" w14:textId="77777777" w:rsidR="000C6203" w:rsidRPr="00627D59" w:rsidRDefault="000C6203" w:rsidP="008C4551">
            <w:pPr>
              <w:pStyle w:val="DraCormetadata"/>
            </w:pPr>
            <w:r w:rsidRPr="00627D59">
              <w:t>Author Wikidata ID</w:t>
            </w:r>
          </w:p>
        </w:tc>
        <w:tc>
          <w:tcPr>
            <w:tcW w:w="5565" w:type="dxa"/>
          </w:tcPr>
          <w:p w14:paraId="13D98082" w14:textId="77777777" w:rsidR="000C6203" w:rsidRPr="00627D59" w:rsidRDefault="000C6203" w:rsidP="008C4551">
            <w:pPr>
              <w:pStyle w:val="DraCormetadata"/>
            </w:pPr>
            <w:r w:rsidRPr="00627D59">
              <w:t>Q552883</w:t>
            </w:r>
          </w:p>
        </w:tc>
        <w:tc>
          <w:tcPr>
            <w:tcW w:w="1844" w:type="dxa"/>
          </w:tcPr>
          <w:p w14:paraId="1A23B034" w14:textId="77777777" w:rsidR="000C6203" w:rsidRPr="00627D59" w:rsidRDefault="000C6203" w:rsidP="008C4551">
            <w:pPr>
              <w:pStyle w:val="DraCormetadata"/>
            </w:pPr>
          </w:p>
        </w:tc>
      </w:tr>
      <w:tr w:rsidR="000C6203" w:rsidRPr="00627D59" w14:paraId="5F061BC6" w14:textId="77777777" w:rsidTr="008C4551">
        <w:tc>
          <w:tcPr>
            <w:tcW w:w="2230" w:type="dxa"/>
          </w:tcPr>
          <w:p w14:paraId="2D9FE204" w14:textId="77777777" w:rsidR="000C6203" w:rsidRPr="00627D59" w:rsidRDefault="000C6203" w:rsidP="008C4551">
            <w:pPr>
              <w:pStyle w:val="DraCormetadata"/>
            </w:pPr>
            <w:r w:rsidRPr="00627D59">
              <w:t>Author GND ID</w:t>
            </w:r>
          </w:p>
        </w:tc>
        <w:tc>
          <w:tcPr>
            <w:tcW w:w="5565" w:type="dxa"/>
          </w:tcPr>
          <w:p w14:paraId="69AE892B" w14:textId="77777777" w:rsidR="000C6203" w:rsidRPr="00627D59" w:rsidRDefault="000C6203" w:rsidP="008C4551">
            <w:pPr>
              <w:pStyle w:val="DraCormetadata"/>
            </w:pPr>
            <w:r w:rsidRPr="00627D59">
              <w:t>128976292</w:t>
            </w:r>
          </w:p>
        </w:tc>
        <w:tc>
          <w:tcPr>
            <w:tcW w:w="1844" w:type="dxa"/>
          </w:tcPr>
          <w:p w14:paraId="67D12F07" w14:textId="77777777" w:rsidR="000C6203" w:rsidRPr="00627D59" w:rsidRDefault="000C6203" w:rsidP="008C4551">
            <w:pPr>
              <w:pStyle w:val="DraCormetadata"/>
            </w:pPr>
          </w:p>
        </w:tc>
      </w:tr>
      <w:tr w:rsidR="000C6203" w:rsidRPr="00627D59" w14:paraId="0B2D7C14" w14:textId="77777777" w:rsidTr="008C4551">
        <w:tc>
          <w:tcPr>
            <w:tcW w:w="2230" w:type="dxa"/>
          </w:tcPr>
          <w:p w14:paraId="08645AEB" w14:textId="77777777" w:rsidR="000C6203" w:rsidRPr="00627D59" w:rsidRDefault="000C6203" w:rsidP="008C4551">
            <w:pPr>
              <w:pStyle w:val="DraCormetadata"/>
            </w:pPr>
            <w:r w:rsidRPr="00627D59">
              <w:t>Editor of the source critical edition or source online edition</w:t>
            </w:r>
          </w:p>
        </w:tc>
        <w:tc>
          <w:tcPr>
            <w:tcW w:w="5565" w:type="dxa"/>
          </w:tcPr>
          <w:p w14:paraId="0D0090A3" w14:textId="7C2A16A4" w:rsidR="000C6203" w:rsidRPr="00627D59" w:rsidRDefault="008D0D48" w:rsidP="008C4551">
            <w:pPr>
              <w:pStyle w:val="DraCormetadata"/>
            </w:pPr>
            <w:r>
              <w:t>Jan Bloemendal</w:t>
            </w:r>
          </w:p>
        </w:tc>
        <w:tc>
          <w:tcPr>
            <w:tcW w:w="1844" w:type="dxa"/>
          </w:tcPr>
          <w:p w14:paraId="69B97795" w14:textId="77777777" w:rsidR="000C6203" w:rsidRPr="00627D59" w:rsidRDefault="000C6203" w:rsidP="008C4551">
            <w:pPr>
              <w:pStyle w:val="DraCormetadata"/>
            </w:pPr>
            <w:r w:rsidRPr="00627D59">
              <w:t>[If applicable, give the editor(s) of the source critical edition or source online edition.]</w:t>
            </w:r>
          </w:p>
        </w:tc>
      </w:tr>
      <w:tr w:rsidR="000C6203" w:rsidRPr="00627D59" w14:paraId="7AD95042" w14:textId="77777777" w:rsidTr="008C4551">
        <w:tc>
          <w:tcPr>
            <w:tcW w:w="2230" w:type="dxa"/>
          </w:tcPr>
          <w:p w14:paraId="6AFDC2C9" w14:textId="77777777" w:rsidR="000C6203" w:rsidRPr="00627D59" w:rsidRDefault="000C6203" w:rsidP="008C4551">
            <w:pPr>
              <w:pStyle w:val="DraCormetadata"/>
            </w:pPr>
            <w:r w:rsidRPr="00627D59">
              <w:t>Transcribed under the supervision of</w:t>
            </w:r>
          </w:p>
        </w:tc>
        <w:tc>
          <w:tcPr>
            <w:tcW w:w="5565" w:type="dxa"/>
          </w:tcPr>
          <w:p w14:paraId="242689B7" w14:textId="77777777" w:rsidR="000C6203" w:rsidRPr="00627D59" w:rsidRDefault="000C6203" w:rsidP="008C4551">
            <w:pPr>
              <w:pStyle w:val="DraCormetadata"/>
            </w:pPr>
            <w:r w:rsidRPr="00627D59">
              <w:t>/</w:t>
            </w:r>
          </w:p>
        </w:tc>
        <w:tc>
          <w:tcPr>
            <w:tcW w:w="1844" w:type="dxa"/>
          </w:tcPr>
          <w:p w14:paraId="757DEC25" w14:textId="77777777" w:rsidR="000C6203" w:rsidRPr="00627D59" w:rsidRDefault="000C6203" w:rsidP="008C4551">
            <w:pPr>
              <w:pStyle w:val="DraCormetadata"/>
            </w:pPr>
            <w:r w:rsidRPr="00627D59">
              <w:t>[If applicable.]</w:t>
            </w:r>
          </w:p>
        </w:tc>
      </w:tr>
      <w:tr w:rsidR="000C6203" w:rsidRPr="00627D59" w14:paraId="05CDD916" w14:textId="77777777" w:rsidTr="008C4551">
        <w:tc>
          <w:tcPr>
            <w:tcW w:w="2230" w:type="dxa"/>
          </w:tcPr>
          <w:p w14:paraId="7DE8E7E3" w14:textId="77777777" w:rsidR="000C6203" w:rsidRPr="00627D59" w:rsidRDefault="000C6203" w:rsidP="008C4551">
            <w:pPr>
              <w:pStyle w:val="DraCormetadata"/>
            </w:pPr>
            <w:r w:rsidRPr="00627D59">
              <w:lastRenderedPageBreak/>
              <w:t>Transcribed by</w:t>
            </w:r>
          </w:p>
        </w:tc>
        <w:tc>
          <w:tcPr>
            <w:tcW w:w="5565" w:type="dxa"/>
          </w:tcPr>
          <w:p w14:paraId="6B14EFAA" w14:textId="77777777" w:rsidR="000C6203" w:rsidRPr="00627D59" w:rsidRDefault="000C6203" w:rsidP="008C4551">
            <w:pPr>
              <w:pStyle w:val="DraCormetadata"/>
            </w:pPr>
            <w:r w:rsidRPr="00627D59">
              <w:t>Jan Bloemendal</w:t>
            </w:r>
          </w:p>
        </w:tc>
        <w:tc>
          <w:tcPr>
            <w:tcW w:w="1844" w:type="dxa"/>
          </w:tcPr>
          <w:p w14:paraId="1D3B44DF" w14:textId="77777777" w:rsidR="000C6203" w:rsidRPr="00627D59" w:rsidRDefault="000C6203" w:rsidP="008C4551">
            <w:pPr>
              <w:pStyle w:val="DraCormetadata"/>
            </w:pPr>
            <w:r w:rsidRPr="00627D59">
              <w:t>[If applicable.]</w:t>
            </w:r>
          </w:p>
        </w:tc>
      </w:tr>
      <w:tr w:rsidR="000C6203" w:rsidRPr="00627D59" w14:paraId="3A777A39" w14:textId="77777777" w:rsidTr="008C4551">
        <w:tc>
          <w:tcPr>
            <w:tcW w:w="2230" w:type="dxa"/>
          </w:tcPr>
          <w:p w14:paraId="450DCBB4" w14:textId="77777777" w:rsidR="000C6203" w:rsidRPr="00627D59" w:rsidRDefault="000C6203" w:rsidP="008C4551">
            <w:pPr>
              <w:pStyle w:val="DraCormetadata"/>
            </w:pPr>
            <w:r w:rsidRPr="00627D59">
              <w:t>Transcription software</w:t>
            </w:r>
          </w:p>
        </w:tc>
        <w:tc>
          <w:tcPr>
            <w:tcW w:w="5565" w:type="dxa"/>
          </w:tcPr>
          <w:p w14:paraId="3D4C8066" w14:textId="77777777" w:rsidR="000C6203" w:rsidRPr="00627D59" w:rsidRDefault="000C6203" w:rsidP="008C4551">
            <w:pPr>
              <w:pStyle w:val="DraCormetadata"/>
            </w:pPr>
            <w:r w:rsidRPr="00627D59">
              <w:t>Transkribus</w:t>
            </w:r>
          </w:p>
        </w:tc>
        <w:tc>
          <w:tcPr>
            <w:tcW w:w="1844" w:type="dxa"/>
          </w:tcPr>
          <w:p w14:paraId="3AE691E3" w14:textId="77777777" w:rsidR="000C6203" w:rsidRPr="00627D59" w:rsidRDefault="000C6203" w:rsidP="008C4551">
            <w:pPr>
              <w:pStyle w:val="DraCormetadata"/>
            </w:pPr>
            <w:r w:rsidRPr="00627D59">
              <w:t>[If applicable.]</w:t>
            </w:r>
          </w:p>
        </w:tc>
      </w:tr>
      <w:tr w:rsidR="000C6203" w:rsidRPr="00627D59" w14:paraId="6E799B3E" w14:textId="77777777" w:rsidTr="008C4551">
        <w:tc>
          <w:tcPr>
            <w:tcW w:w="2230" w:type="dxa"/>
          </w:tcPr>
          <w:p w14:paraId="14989E7F" w14:textId="77777777" w:rsidR="000C6203" w:rsidRPr="00627D59" w:rsidRDefault="000C6203" w:rsidP="008C4551">
            <w:pPr>
              <w:pStyle w:val="DraCormetadata"/>
            </w:pPr>
            <w:r w:rsidRPr="00627D59">
              <w:t>Converted to TEI under the supervision of</w:t>
            </w:r>
          </w:p>
        </w:tc>
        <w:tc>
          <w:tcPr>
            <w:tcW w:w="5565" w:type="dxa"/>
          </w:tcPr>
          <w:p w14:paraId="3E05340C" w14:textId="7324EB9B" w:rsidR="000C6203" w:rsidRPr="00627D59" w:rsidRDefault="000C6203" w:rsidP="008C4551">
            <w:pPr>
              <w:pStyle w:val="DraCormetadata"/>
            </w:pPr>
          </w:p>
        </w:tc>
        <w:tc>
          <w:tcPr>
            <w:tcW w:w="1844" w:type="dxa"/>
          </w:tcPr>
          <w:p w14:paraId="68AA75E4" w14:textId="77777777" w:rsidR="000C6203" w:rsidRPr="00627D59" w:rsidRDefault="000C6203" w:rsidP="008C4551">
            <w:pPr>
              <w:pStyle w:val="DraCormetadata"/>
            </w:pPr>
            <w:r w:rsidRPr="00627D59">
              <w:t>[If applicable.]</w:t>
            </w:r>
          </w:p>
        </w:tc>
      </w:tr>
      <w:tr w:rsidR="000C6203" w:rsidRPr="00627D59" w14:paraId="1AB15A82" w14:textId="77777777" w:rsidTr="008C4551">
        <w:tc>
          <w:tcPr>
            <w:tcW w:w="2230" w:type="dxa"/>
          </w:tcPr>
          <w:p w14:paraId="4A459D8C" w14:textId="77777777" w:rsidR="000C6203" w:rsidRPr="00627D59" w:rsidRDefault="000C6203" w:rsidP="008C4551">
            <w:pPr>
              <w:pStyle w:val="DraCormetadata"/>
            </w:pPr>
            <w:r w:rsidRPr="00627D59">
              <w:t>Converted to TEI by</w:t>
            </w:r>
          </w:p>
        </w:tc>
        <w:tc>
          <w:tcPr>
            <w:tcW w:w="5565" w:type="dxa"/>
          </w:tcPr>
          <w:p w14:paraId="6BB9DFCB" w14:textId="20AF5582" w:rsidR="000C6203" w:rsidRPr="00627D59" w:rsidRDefault="00C54BEB" w:rsidP="008C4551">
            <w:pPr>
              <w:pStyle w:val="DraCormetadata"/>
            </w:pPr>
            <w:r w:rsidRPr="00C54BEB">
              <w:t>Magdaléna Jacková</w:t>
            </w:r>
            <w:r w:rsidR="008D7DED">
              <w:t xml:space="preserve">; </w:t>
            </w:r>
            <w:r w:rsidR="008D7DED">
              <w:t>Julia Jennifer Beine</w:t>
            </w:r>
          </w:p>
        </w:tc>
        <w:tc>
          <w:tcPr>
            <w:tcW w:w="1844" w:type="dxa"/>
          </w:tcPr>
          <w:p w14:paraId="54CB6A14" w14:textId="77777777" w:rsidR="000C6203" w:rsidRPr="00627D59" w:rsidRDefault="000C6203" w:rsidP="008C4551">
            <w:pPr>
              <w:pStyle w:val="DraCormetadata"/>
            </w:pPr>
          </w:p>
        </w:tc>
      </w:tr>
      <w:tr w:rsidR="000C6203" w:rsidRPr="00627D59" w14:paraId="0AA0D1CB" w14:textId="77777777" w:rsidTr="008C4551">
        <w:tc>
          <w:tcPr>
            <w:tcW w:w="2230" w:type="dxa"/>
          </w:tcPr>
          <w:p w14:paraId="20E9ED84" w14:textId="77777777" w:rsidR="000C6203" w:rsidRPr="00627D59" w:rsidRDefault="000C6203" w:rsidP="008C4551">
            <w:pPr>
              <w:pStyle w:val="DraCormetadata"/>
            </w:pPr>
            <w:r w:rsidRPr="00627D59">
              <w:t>Institution</w:t>
            </w:r>
          </w:p>
        </w:tc>
        <w:tc>
          <w:tcPr>
            <w:tcW w:w="5565" w:type="dxa"/>
          </w:tcPr>
          <w:p w14:paraId="4949B4F3" w14:textId="77777777" w:rsidR="000C6203" w:rsidRPr="00627D59" w:rsidRDefault="000C6203" w:rsidP="008C4551">
            <w:pPr>
              <w:pStyle w:val="DraCormetadata"/>
            </w:pPr>
            <w:r w:rsidRPr="00627D59">
              <w:t>Huygens Institute</w:t>
            </w:r>
          </w:p>
        </w:tc>
        <w:tc>
          <w:tcPr>
            <w:tcW w:w="1844" w:type="dxa"/>
          </w:tcPr>
          <w:p w14:paraId="2BAF9982" w14:textId="77777777" w:rsidR="000C6203" w:rsidRPr="00627D59" w:rsidRDefault="000C6203" w:rsidP="008C4551">
            <w:pPr>
              <w:pStyle w:val="DraCormetadata"/>
            </w:pPr>
            <w:r w:rsidRPr="00627D59">
              <w:t>[If applicable.]</w:t>
            </w:r>
          </w:p>
        </w:tc>
      </w:tr>
      <w:tr w:rsidR="000C6203" w:rsidRPr="00627D59" w14:paraId="0AEFAA07" w14:textId="77777777" w:rsidTr="008C4551">
        <w:tc>
          <w:tcPr>
            <w:tcW w:w="2230" w:type="dxa"/>
          </w:tcPr>
          <w:p w14:paraId="569D09C0" w14:textId="77777777" w:rsidR="000C6203" w:rsidRPr="00627D59" w:rsidRDefault="000C6203" w:rsidP="008C4551">
            <w:pPr>
              <w:pStyle w:val="DraCormetadata"/>
            </w:pPr>
            <w:r w:rsidRPr="00627D59">
              <w:t>Funding organisation or institution</w:t>
            </w:r>
          </w:p>
        </w:tc>
        <w:tc>
          <w:tcPr>
            <w:tcW w:w="5565" w:type="dxa"/>
          </w:tcPr>
          <w:p w14:paraId="618BDCA5" w14:textId="77777777" w:rsidR="000C6203" w:rsidRPr="00627D59" w:rsidRDefault="000C6203" w:rsidP="008C4551">
            <w:pPr>
              <w:pStyle w:val="DraCormetadata"/>
            </w:pPr>
            <w:r w:rsidRPr="00627D59">
              <w:t>Dutch Research Council (NWO)</w:t>
            </w:r>
          </w:p>
        </w:tc>
        <w:tc>
          <w:tcPr>
            <w:tcW w:w="1844" w:type="dxa"/>
          </w:tcPr>
          <w:p w14:paraId="4D9C943C" w14:textId="77777777" w:rsidR="000C6203" w:rsidRPr="00627D59" w:rsidRDefault="000C6203" w:rsidP="008C4551">
            <w:pPr>
              <w:pStyle w:val="DraCormetadata"/>
            </w:pPr>
            <w:r w:rsidRPr="00627D59">
              <w:t>[If applicable.]</w:t>
            </w:r>
          </w:p>
        </w:tc>
      </w:tr>
      <w:tr w:rsidR="000C6203" w:rsidRPr="00627D59" w14:paraId="7C127A9E" w14:textId="77777777" w:rsidTr="008C4551">
        <w:tc>
          <w:tcPr>
            <w:tcW w:w="2230" w:type="dxa"/>
          </w:tcPr>
          <w:p w14:paraId="275A750F" w14:textId="77777777" w:rsidR="000C6203" w:rsidRPr="00627D59" w:rsidRDefault="000C6203" w:rsidP="008C4551">
            <w:pPr>
              <w:pStyle w:val="DraCormetadata"/>
            </w:pPr>
            <w:r w:rsidRPr="00627D59">
              <w:t>Funding line</w:t>
            </w:r>
          </w:p>
        </w:tc>
        <w:tc>
          <w:tcPr>
            <w:tcW w:w="5565" w:type="dxa"/>
          </w:tcPr>
          <w:p w14:paraId="544981DC" w14:textId="77777777" w:rsidR="000C6203" w:rsidRPr="00627D59" w:rsidRDefault="000C6203" w:rsidP="008C4551">
            <w:pPr>
              <w:pStyle w:val="DraCormetadata"/>
            </w:pPr>
            <w:r w:rsidRPr="00627D59">
              <w:t>NWO Open Competition SSH</w:t>
            </w:r>
          </w:p>
        </w:tc>
        <w:tc>
          <w:tcPr>
            <w:tcW w:w="1844" w:type="dxa"/>
          </w:tcPr>
          <w:p w14:paraId="2307C4B8" w14:textId="77777777" w:rsidR="000C6203" w:rsidRPr="00627D59" w:rsidRDefault="000C6203" w:rsidP="008C4551">
            <w:pPr>
              <w:pStyle w:val="DraCormetadata"/>
            </w:pPr>
            <w:r w:rsidRPr="00627D59">
              <w:t>[If applicable.]</w:t>
            </w:r>
          </w:p>
        </w:tc>
      </w:tr>
      <w:tr w:rsidR="000C6203" w:rsidRPr="00627D59" w14:paraId="74F43AD8" w14:textId="77777777" w:rsidTr="008C4551">
        <w:tc>
          <w:tcPr>
            <w:tcW w:w="2230" w:type="dxa"/>
          </w:tcPr>
          <w:p w14:paraId="6BF6ECF1" w14:textId="77777777" w:rsidR="000C6203" w:rsidRPr="00627D59" w:rsidRDefault="000C6203" w:rsidP="008C4551">
            <w:pPr>
              <w:pStyle w:val="DraCormetadata"/>
            </w:pPr>
            <w:r w:rsidRPr="00627D59">
              <w:t>Publisher</w:t>
            </w:r>
          </w:p>
        </w:tc>
        <w:tc>
          <w:tcPr>
            <w:tcW w:w="5565" w:type="dxa"/>
          </w:tcPr>
          <w:p w14:paraId="7AECC8F7" w14:textId="77777777" w:rsidR="000C6203" w:rsidRPr="00627D59" w:rsidRDefault="000C6203" w:rsidP="008C4551">
            <w:pPr>
              <w:pStyle w:val="DraCormetadata"/>
            </w:pPr>
            <w:r w:rsidRPr="00627D59">
              <w:t>DraCor</w:t>
            </w:r>
          </w:p>
        </w:tc>
        <w:tc>
          <w:tcPr>
            <w:tcW w:w="1844" w:type="dxa"/>
          </w:tcPr>
          <w:p w14:paraId="68E6AFD4" w14:textId="77777777" w:rsidR="000C6203" w:rsidRPr="00627D59" w:rsidRDefault="000C6203" w:rsidP="008C4551">
            <w:pPr>
              <w:pStyle w:val="DraCormetadata"/>
            </w:pPr>
          </w:p>
        </w:tc>
      </w:tr>
      <w:tr w:rsidR="000C6203" w:rsidRPr="00627D59" w14:paraId="0491E78E" w14:textId="77777777" w:rsidTr="008C4551">
        <w:tc>
          <w:tcPr>
            <w:tcW w:w="2230" w:type="dxa"/>
          </w:tcPr>
          <w:p w14:paraId="588260B6" w14:textId="77777777" w:rsidR="000C6203" w:rsidRPr="00627D59" w:rsidRDefault="000C6203" w:rsidP="008C4551">
            <w:pPr>
              <w:pStyle w:val="DraCormetadata"/>
            </w:pPr>
            <w:r w:rsidRPr="00627D59">
              <w:t>Licence of the TEI file</w:t>
            </w:r>
          </w:p>
        </w:tc>
        <w:tc>
          <w:tcPr>
            <w:tcW w:w="5565" w:type="dxa"/>
          </w:tcPr>
          <w:p w14:paraId="1CC503DB" w14:textId="77777777" w:rsidR="000C6203" w:rsidRPr="00627D59" w:rsidRDefault="000C6203" w:rsidP="008C4551">
            <w:pPr>
              <w:pStyle w:val="DraCormetadata"/>
            </w:pPr>
            <w:r w:rsidRPr="00627D59">
              <w:t>CC0 1.0</w:t>
            </w:r>
          </w:p>
        </w:tc>
        <w:tc>
          <w:tcPr>
            <w:tcW w:w="1844" w:type="dxa"/>
          </w:tcPr>
          <w:p w14:paraId="4D31A4F3" w14:textId="77777777" w:rsidR="000C6203" w:rsidRPr="00627D59" w:rsidRDefault="000C6203" w:rsidP="008C4551">
            <w:pPr>
              <w:pStyle w:val="DraCormetadata"/>
            </w:pPr>
          </w:p>
        </w:tc>
      </w:tr>
      <w:tr w:rsidR="000C6203" w:rsidRPr="00627D59" w14:paraId="4189FF13" w14:textId="77777777" w:rsidTr="008C4551">
        <w:tc>
          <w:tcPr>
            <w:tcW w:w="2230" w:type="dxa"/>
          </w:tcPr>
          <w:p w14:paraId="6C6CEDED" w14:textId="77777777" w:rsidR="000C6203" w:rsidRPr="00627D59" w:rsidRDefault="000C6203" w:rsidP="008C4551">
            <w:pPr>
              <w:pStyle w:val="DraCormetadata"/>
            </w:pPr>
            <w:r w:rsidRPr="00627D59">
              <w:t>Copyright of the source text edition</w:t>
            </w:r>
          </w:p>
        </w:tc>
        <w:tc>
          <w:tcPr>
            <w:tcW w:w="5565" w:type="dxa"/>
          </w:tcPr>
          <w:p w14:paraId="29F097E8" w14:textId="77777777" w:rsidR="000C6203" w:rsidRPr="00627D59" w:rsidRDefault="000C6203" w:rsidP="008C4551">
            <w:pPr>
              <w:pStyle w:val="DraCormetadata"/>
            </w:pPr>
            <w:r w:rsidRPr="00627D59">
              <w:t>/</w:t>
            </w:r>
          </w:p>
        </w:tc>
        <w:tc>
          <w:tcPr>
            <w:tcW w:w="1844" w:type="dxa"/>
          </w:tcPr>
          <w:p w14:paraId="0E006E09" w14:textId="77777777" w:rsidR="000C6203" w:rsidRPr="00627D59" w:rsidRDefault="000C6203" w:rsidP="008C4551">
            <w:pPr>
              <w:pStyle w:val="DraCormetadata"/>
            </w:pPr>
            <w:r w:rsidRPr="00627D59">
              <w:t xml:space="preserve"> [If applicable, give the copyright holder(s) of the source text edition. This may also be the source edition of the digital source you use.]</w:t>
            </w:r>
          </w:p>
        </w:tc>
      </w:tr>
      <w:tr w:rsidR="000C6203" w:rsidRPr="00627D59" w14:paraId="03B22C8E" w14:textId="77777777" w:rsidTr="008C4551">
        <w:tc>
          <w:tcPr>
            <w:tcW w:w="2230" w:type="dxa"/>
          </w:tcPr>
          <w:p w14:paraId="660B5165" w14:textId="77777777" w:rsidR="000C6203" w:rsidRPr="00627D59" w:rsidRDefault="000C6203" w:rsidP="008C4551">
            <w:pPr>
              <w:pStyle w:val="DraCormetadata"/>
            </w:pPr>
            <w:r w:rsidRPr="00627D59">
              <w:t>Source text edition</w:t>
            </w:r>
          </w:p>
        </w:tc>
        <w:tc>
          <w:tcPr>
            <w:tcW w:w="5565" w:type="dxa"/>
          </w:tcPr>
          <w:p w14:paraId="5B3E7332" w14:textId="506EC6B5" w:rsidR="000C6203" w:rsidRPr="00627D59" w:rsidRDefault="007908A4" w:rsidP="008C4551">
            <w:pPr>
              <w:pStyle w:val="DraCormetadata"/>
            </w:pPr>
            <w:r w:rsidRPr="00627D59">
              <w:t xml:space="preserve">Paul Aler: Innocentia victrix sive Genovefa. Cologne: Johann Alstorff 1706. </w:t>
            </w:r>
            <w:r>
              <w:fldChar w:fldCharType="begin"/>
            </w:r>
            <w:r>
              <w:instrText>HYPERLINK "https://play.google.com/books/reader?id=CtBEAAAAcAAJ"</w:instrText>
            </w:r>
            <w:r>
              <w:fldChar w:fldCharType="separate"/>
            </w:r>
            <w:r w:rsidRPr="00627D59">
              <w:rPr>
                <w:rStyle w:val="Hyperlink"/>
                <w:rFonts w:cs="Arial"/>
                <w:szCs w:val="24"/>
              </w:rPr>
              <w:t>https://play.google.com/books/reader?id=CtBEAAAAcAAJ</w:t>
            </w:r>
            <w:r>
              <w:fldChar w:fldCharType="end"/>
            </w:r>
            <w:r w:rsidR="00024C1E">
              <w:t>.</w:t>
            </w:r>
          </w:p>
        </w:tc>
        <w:tc>
          <w:tcPr>
            <w:tcW w:w="1844" w:type="dxa"/>
          </w:tcPr>
          <w:p w14:paraId="05D62766" w14:textId="77777777" w:rsidR="000C6203" w:rsidRPr="00627D59" w:rsidRDefault="000C6203" w:rsidP="008C4551">
            <w:pPr>
              <w:pStyle w:val="DraCormetadata"/>
            </w:pPr>
            <w:r w:rsidRPr="00627D59">
              <w:t xml:space="preserve">[If applicable, give the bibliographical information of the source text edition. </w:t>
            </w:r>
            <w:r w:rsidRPr="00627D59">
              <w:lastRenderedPageBreak/>
              <w:t>This may also be the source edition of the digital source you use.]</w:t>
            </w:r>
          </w:p>
        </w:tc>
      </w:tr>
      <w:tr w:rsidR="000C6203" w:rsidRPr="00627D59" w14:paraId="03C6AA75" w14:textId="77777777" w:rsidTr="008C4551">
        <w:tc>
          <w:tcPr>
            <w:tcW w:w="2230" w:type="dxa"/>
          </w:tcPr>
          <w:p w14:paraId="6563F569" w14:textId="77777777" w:rsidR="000C6203" w:rsidRPr="00627D59" w:rsidRDefault="000C6203" w:rsidP="008C4551">
            <w:pPr>
              <w:pStyle w:val="DraCormetadata"/>
            </w:pPr>
            <w:r w:rsidRPr="00627D59">
              <w:lastRenderedPageBreak/>
              <w:t>Copyright of the source critical edition</w:t>
            </w:r>
          </w:p>
        </w:tc>
        <w:tc>
          <w:tcPr>
            <w:tcW w:w="5565" w:type="dxa"/>
          </w:tcPr>
          <w:p w14:paraId="46CAB554" w14:textId="77777777" w:rsidR="000C6203" w:rsidRPr="00627D59" w:rsidRDefault="000C6203" w:rsidP="008C4551">
            <w:pPr>
              <w:pStyle w:val="DraCormetadata"/>
            </w:pPr>
            <w:r w:rsidRPr="00627D59">
              <w:t>/</w:t>
            </w:r>
          </w:p>
        </w:tc>
        <w:tc>
          <w:tcPr>
            <w:tcW w:w="1844" w:type="dxa"/>
          </w:tcPr>
          <w:p w14:paraId="699B3ED7" w14:textId="77777777" w:rsidR="000C6203" w:rsidRPr="00627D59" w:rsidRDefault="000C6203" w:rsidP="008C4551">
            <w:pPr>
              <w:pStyle w:val="DraCormetadata"/>
            </w:pPr>
            <w:r w:rsidRPr="00627D59">
              <w:t>[If applicable, give the copyright holder(s) of the source critical edition. This may also be the source edition of the digital source you use.]</w:t>
            </w:r>
          </w:p>
        </w:tc>
      </w:tr>
      <w:tr w:rsidR="000C6203" w:rsidRPr="00627D59" w14:paraId="29088569" w14:textId="77777777" w:rsidTr="008C4551">
        <w:tc>
          <w:tcPr>
            <w:tcW w:w="2230" w:type="dxa"/>
          </w:tcPr>
          <w:p w14:paraId="7785F0A4" w14:textId="77777777" w:rsidR="000C6203" w:rsidRPr="00627D59" w:rsidRDefault="000C6203" w:rsidP="008C4551">
            <w:pPr>
              <w:pStyle w:val="DraCormetadata"/>
            </w:pPr>
            <w:r w:rsidRPr="00627D59">
              <w:t>Source critical edition</w:t>
            </w:r>
          </w:p>
        </w:tc>
        <w:tc>
          <w:tcPr>
            <w:tcW w:w="5565" w:type="dxa"/>
          </w:tcPr>
          <w:p w14:paraId="686DAEE0" w14:textId="77777777" w:rsidR="000C6203" w:rsidRPr="00627D59" w:rsidRDefault="000C6203" w:rsidP="008C4551">
            <w:pPr>
              <w:pStyle w:val="DraCormetadata"/>
            </w:pPr>
            <w:r w:rsidRPr="00627D59">
              <w:t>/</w:t>
            </w:r>
          </w:p>
        </w:tc>
        <w:tc>
          <w:tcPr>
            <w:tcW w:w="1844" w:type="dxa"/>
          </w:tcPr>
          <w:p w14:paraId="52DAA569" w14:textId="77777777" w:rsidR="000C6203" w:rsidRPr="00627D59" w:rsidRDefault="000C6203" w:rsidP="008C4551">
            <w:pPr>
              <w:pStyle w:val="DraCormetadata"/>
            </w:pPr>
            <w:r w:rsidRPr="00627D59">
              <w:t>[If applicable, give the bibliographical information of the source critical edition. This may also be the source edition of the digital source you use.]</w:t>
            </w:r>
          </w:p>
        </w:tc>
      </w:tr>
      <w:tr w:rsidR="000C6203" w:rsidRPr="00627D59" w14:paraId="00E83BC3" w14:textId="77777777" w:rsidTr="008C4551">
        <w:tc>
          <w:tcPr>
            <w:tcW w:w="2230" w:type="dxa"/>
          </w:tcPr>
          <w:p w14:paraId="46F2E5EF" w14:textId="77777777" w:rsidR="000C6203" w:rsidRPr="00627D59" w:rsidRDefault="000C6203" w:rsidP="008C4551">
            <w:pPr>
              <w:pStyle w:val="DraCormetadata"/>
            </w:pPr>
            <w:r w:rsidRPr="00627D59">
              <w:t>Copyright of the digital source</w:t>
            </w:r>
          </w:p>
        </w:tc>
        <w:tc>
          <w:tcPr>
            <w:tcW w:w="5565" w:type="dxa"/>
          </w:tcPr>
          <w:p w14:paraId="6F6BE507" w14:textId="24328453" w:rsidR="000C6203" w:rsidRPr="00627D59" w:rsidRDefault="00562DD1" w:rsidP="008C4551">
            <w:pPr>
              <w:pStyle w:val="DraCormetadata"/>
            </w:pPr>
            <w:r>
              <w:t>/</w:t>
            </w:r>
          </w:p>
        </w:tc>
        <w:tc>
          <w:tcPr>
            <w:tcW w:w="1844" w:type="dxa"/>
          </w:tcPr>
          <w:p w14:paraId="193E2A44" w14:textId="77777777" w:rsidR="000C6203" w:rsidRPr="00627D59" w:rsidRDefault="000C6203" w:rsidP="008C4551">
            <w:pPr>
              <w:pStyle w:val="DraCormetadata"/>
            </w:pPr>
            <w:r w:rsidRPr="00627D59">
              <w:t xml:space="preserve">[If applicable, give the copyright information of the source </w:t>
            </w:r>
            <w:r w:rsidRPr="00627D59">
              <w:lastRenderedPageBreak/>
              <w:t>online edition.]</w:t>
            </w:r>
          </w:p>
        </w:tc>
      </w:tr>
      <w:tr w:rsidR="000C6203" w:rsidRPr="00627D59" w14:paraId="68A212BC" w14:textId="77777777" w:rsidTr="008C4551">
        <w:tc>
          <w:tcPr>
            <w:tcW w:w="2230" w:type="dxa"/>
          </w:tcPr>
          <w:p w14:paraId="68495F23" w14:textId="77777777" w:rsidR="000C6203" w:rsidRPr="00627D59" w:rsidRDefault="000C6203" w:rsidP="008C4551">
            <w:pPr>
              <w:pStyle w:val="DraCormetadata"/>
            </w:pPr>
            <w:r w:rsidRPr="00627D59">
              <w:lastRenderedPageBreak/>
              <w:t>Acknowledgements</w:t>
            </w:r>
          </w:p>
        </w:tc>
        <w:tc>
          <w:tcPr>
            <w:tcW w:w="5565" w:type="dxa"/>
          </w:tcPr>
          <w:p w14:paraId="61D39D80" w14:textId="77777777" w:rsidR="000C6203" w:rsidRPr="00627D59" w:rsidRDefault="000C6203" w:rsidP="008C4551">
            <w:pPr>
              <w:pStyle w:val="DraCormetadata"/>
            </w:pPr>
            <w:r w:rsidRPr="00627D59">
              <w:t>/</w:t>
            </w:r>
          </w:p>
        </w:tc>
        <w:tc>
          <w:tcPr>
            <w:tcW w:w="1844" w:type="dxa"/>
          </w:tcPr>
          <w:p w14:paraId="0E4E305D" w14:textId="77777777" w:rsidR="000C6203" w:rsidRPr="00627D59" w:rsidRDefault="000C6203" w:rsidP="008C4551">
            <w:pPr>
              <w:pStyle w:val="DraCormetadata"/>
            </w:pPr>
            <w:r w:rsidRPr="00627D59">
              <w:t>[If applicable.]</w:t>
            </w:r>
          </w:p>
        </w:tc>
      </w:tr>
      <w:tr w:rsidR="000C6203" w:rsidRPr="00627D59" w14:paraId="65E019D0" w14:textId="77777777" w:rsidTr="008C4551">
        <w:tc>
          <w:tcPr>
            <w:tcW w:w="2230" w:type="dxa"/>
          </w:tcPr>
          <w:p w14:paraId="2CB5A3EB" w14:textId="77777777" w:rsidR="000C6203" w:rsidRPr="00627D59" w:rsidRDefault="000C6203" w:rsidP="008C4551">
            <w:pPr>
              <w:pStyle w:val="DraCormetadata"/>
            </w:pPr>
            <w:r w:rsidRPr="00627D59">
              <w:t>Digital source</w:t>
            </w:r>
          </w:p>
        </w:tc>
        <w:tc>
          <w:tcPr>
            <w:tcW w:w="5565" w:type="dxa"/>
          </w:tcPr>
          <w:p w14:paraId="4F5E3E3E" w14:textId="78B3BA52" w:rsidR="000C6203" w:rsidRPr="00627D59" w:rsidRDefault="007908A4" w:rsidP="008C4551">
            <w:pPr>
              <w:pStyle w:val="DraCormetadata"/>
            </w:pPr>
            <w:r>
              <w:t>TransLatin</w:t>
            </w:r>
          </w:p>
        </w:tc>
        <w:tc>
          <w:tcPr>
            <w:tcW w:w="1844" w:type="dxa"/>
          </w:tcPr>
          <w:p w14:paraId="6D86C27D" w14:textId="77777777" w:rsidR="000C6203" w:rsidRPr="00627D59" w:rsidRDefault="000C6203" w:rsidP="008C4551">
            <w:pPr>
              <w:pStyle w:val="DraCormetadata"/>
            </w:pPr>
            <w:r w:rsidRPr="00627D59">
              <w:t>[If applicable.]</w:t>
            </w:r>
          </w:p>
        </w:tc>
      </w:tr>
      <w:tr w:rsidR="000C6203" w:rsidRPr="00627D59" w14:paraId="20FA20FA" w14:textId="77777777" w:rsidTr="008C4551">
        <w:tc>
          <w:tcPr>
            <w:tcW w:w="2230" w:type="dxa"/>
          </w:tcPr>
          <w:p w14:paraId="614B29AF" w14:textId="77777777" w:rsidR="000C6203" w:rsidRPr="00627D59" w:rsidRDefault="000C6203" w:rsidP="008C4551">
            <w:pPr>
              <w:pStyle w:val="DraCormetadata"/>
            </w:pPr>
            <w:r w:rsidRPr="00627D59">
              <w:t>URL of digital source</w:t>
            </w:r>
          </w:p>
        </w:tc>
        <w:tc>
          <w:tcPr>
            <w:tcW w:w="5565" w:type="dxa"/>
          </w:tcPr>
          <w:p w14:paraId="1B8B18B6" w14:textId="53A9AE8E" w:rsidR="000C6203" w:rsidRPr="00627D59" w:rsidRDefault="007908A4" w:rsidP="008C4551">
            <w:pPr>
              <w:pStyle w:val="DraCormetadata"/>
            </w:pPr>
            <w:hyperlink r:id="rId5" w:history="1">
              <w:r w:rsidRPr="00726EAF">
                <w:rPr>
                  <w:rStyle w:val="Hyperlink"/>
                </w:rPr>
                <w:t>https://github.com/HuygensING/translatin/blob/main/datasource/transcriptionsOrig/docx/Aler-Innocentia.docx</w:t>
              </w:r>
            </w:hyperlink>
            <w:r>
              <w:t xml:space="preserve"> </w:t>
            </w:r>
          </w:p>
        </w:tc>
        <w:tc>
          <w:tcPr>
            <w:tcW w:w="1844" w:type="dxa"/>
          </w:tcPr>
          <w:p w14:paraId="423FB471" w14:textId="77777777" w:rsidR="000C6203" w:rsidRPr="00627D59" w:rsidRDefault="000C6203" w:rsidP="008C4551">
            <w:pPr>
              <w:pStyle w:val="DraCormetadata"/>
            </w:pPr>
            <w:r w:rsidRPr="00627D59">
              <w:t>[If applicable.]</w:t>
            </w:r>
          </w:p>
        </w:tc>
      </w:tr>
      <w:tr w:rsidR="000C6203" w:rsidRPr="00627D59" w14:paraId="053CED2C" w14:textId="77777777" w:rsidTr="008C4551">
        <w:tc>
          <w:tcPr>
            <w:tcW w:w="2230" w:type="dxa"/>
          </w:tcPr>
          <w:p w14:paraId="36CFED10" w14:textId="77777777" w:rsidR="000C6203" w:rsidRPr="00627D59" w:rsidRDefault="000C6203" w:rsidP="008C4551">
            <w:pPr>
              <w:pStyle w:val="DraCormetadata"/>
            </w:pPr>
            <w:r w:rsidRPr="00627D59">
              <w:t>Availability status</w:t>
            </w:r>
          </w:p>
        </w:tc>
        <w:tc>
          <w:tcPr>
            <w:tcW w:w="5565" w:type="dxa"/>
          </w:tcPr>
          <w:p w14:paraId="61C65B46" w14:textId="73296A78" w:rsidR="000C6203" w:rsidRPr="00627D59" w:rsidRDefault="00562DD1" w:rsidP="008C4551">
            <w:pPr>
              <w:pStyle w:val="DraCormetadata"/>
            </w:pPr>
            <w:r>
              <w:t>free</w:t>
            </w:r>
          </w:p>
        </w:tc>
        <w:tc>
          <w:tcPr>
            <w:tcW w:w="1844" w:type="dxa"/>
          </w:tcPr>
          <w:p w14:paraId="11A86BD1" w14:textId="77777777" w:rsidR="000C6203" w:rsidRPr="00627D59" w:rsidRDefault="000C6203" w:rsidP="008C4551">
            <w:pPr>
              <w:pStyle w:val="DraCormetadata"/>
            </w:pPr>
            <w:r w:rsidRPr="00627D59">
              <w:t>[If you refer to a digital source, you must give its status.]</w:t>
            </w:r>
          </w:p>
        </w:tc>
      </w:tr>
      <w:tr w:rsidR="000C6203" w:rsidRPr="00627D59" w14:paraId="56D2A5F6" w14:textId="77777777" w:rsidTr="008C4551">
        <w:tc>
          <w:tcPr>
            <w:tcW w:w="2230" w:type="dxa"/>
          </w:tcPr>
          <w:p w14:paraId="0D6365F6" w14:textId="77777777" w:rsidR="000C6203" w:rsidRPr="00627D59" w:rsidRDefault="000C6203" w:rsidP="008C4551">
            <w:pPr>
              <w:pStyle w:val="DraCormetadata"/>
            </w:pPr>
            <w:r w:rsidRPr="00627D59">
              <w:t>Notes on the availability status</w:t>
            </w:r>
          </w:p>
        </w:tc>
        <w:tc>
          <w:tcPr>
            <w:tcW w:w="5565" w:type="dxa"/>
          </w:tcPr>
          <w:p w14:paraId="394B51F4" w14:textId="77777777" w:rsidR="000C6203" w:rsidRPr="00627D59" w:rsidRDefault="000C6203" w:rsidP="008C4551">
            <w:pPr>
              <w:pStyle w:val="DraCormetadata"/>
            </w:pPr>
            <w:r w:rsidRPr="00627D59">
              <w:t>/</w:t>
            </w:r>
          </w:p>
        </w:tc>
        <w:tc>
          <w:tcPr>
            <w:tcW w:w="1844" w:type="dxa"/>
          </w:tcPr>
          <w:p w14:paraId="1993D157" w14:textId="77777777" w:rsidR="000C6203" w:rsidRPr="00627D59" w:rsidRDefault="000C6203" w:rsidP="008C4551">
            <w:pPr>
              <w:pStyle w:val="DraCormetadata"/>
            </w:pPr>
            <w:r w:rsidRPr="00627D59">
              <w:t>[If applicable.]</w:t>
            </w:r>
          </w:p>
        </w:tc>
      </w:tr>
    </w:tbl>
    <w:p w14:paraId="4F03924D" w14:textId="111F6C5E" w:rsidR="002372FD" w:rsidRDefault="00B400C9" w:rsidP="00B400C9">
      <w:pPr>
        <w:pStyle w:val="DraCoradditions"/>
      </w:pPr>
      <w:r>
        <w:t>/front/</w:t>
      </w:r>
    </w:p>
    <w:p w14:paraId="12694B5E" w14:textId="1134C6C3" w:rsidR="00B400C9" w:rsidRDefault="00B400C9" w:rsidP="00B400C9">
      <w:pPr>
        <w:pStyle w:val="DraCoradditions"/>
      </w:pPr>
      <w:r>
        <w:t>/</w:t>
      </w:r>
      <w:proofErr w:type="spellStart"/>
      <w:r>
        <w:t>titlePage_start</w:t>
      </w:r>
      <w:proofErr w:type="spellEnd"/>
      <w:r>
        <w:t>/</w:t>
      </w:r>
    </w:p>
    <w:p w14:paraId="30B9DFA3" w14:textId="30D24069" w:rsidR="00AD30C4" w:rsidRPr="00B400C9" w:rsidRDefault="00AD30C4" w:rsidP="00B400C9">
      <w:pPr>
        <w:pStyle w:val="DraCoradditions"/>
      </w:pPr>
      <w:r>
        <w:t>/</w:t>
      </w:r>
      <w:proofErr w:type="spellStart"/>
      <w:r>
        <w:t>title_start</w:t>
      </w:r>
      <w:proofErr w:type="spellEnd"/>
      <w:r>
        <w:t>/</w:t>
      </w:r>
    </w:p>
    <w:p w14:paraId="7B790E25" w14:textId="70ED6838" w:rsidR="00E02B07" w:rsidRDefault="004F51D0" w:rsidP="00490B5B">
      <w:pPr>
        <w:pStyle w:val="DraCorstandard"/>
      </w:pPr>
      <w:r>
        <w:t>INNOCENTIA VICTRIX</w:t>
      </w:r>
    </w:p>
    <w:p w14:paraId="6E208E3C" w14:textId="77777777" w:rsidR="00E02B07" w:rsidRDefault="004F51D0" w:rsidP="00490B5B">
      <w:pPr>
        <w:pStyle w:val="DraCorstandard"/>
      </w:pPr>
      <w:r>
        <w:t>SIVE</w:t>
      </w:r>
    </w:p>
    <w:p w14:paraId="71FD8A1B" w14:textId="77777777" w:rsidR="00E02B07" w:rsidRDefault="004F51D0" w:rsidP="00490B5B">
      <w:pPr>
        <w:pStyle w:val="DraCorstandard"/>
      </w:pPr>
      <w:r>
        <w:t>GENOVEFA.</w:t>
      </w:r>
    </w:p>
    <w:p w14:paraId="26A826D2" w14:textId="77777777" w:rsidR="00E02B07" w:rsidRDefault="004F51D0" w:rsidP="00490B5B">
      <w:pPr>
        <w:pStyle w:val="DraCorstandard"/>
        <w:rPr>
          <w:i/>
        </w:rPr>
      </w:pPr>
      <w:r>
        <w:rPr>
          <w:i/>
        </w:rPr>
        <w:t>EMINENTISSIMO, ET SERENISSIMO PRINCIPI</w:t>
      </w:r>
    </w:p>
    <w:p w14:paraId="1BE60741" w14:textId="77777777" w:rsidR="00E02B07" w:rsidRDefault="004F51D0" w:rsidP="00490B5B">
      <w:pPr>
        <w:pStyle w:val="DraCorstandard"/>
        <w:rPr>
          <w:i/>
        </w:rPr>
      </w:pPr>
      <w:r>
        <w:rPr>
          <w:i/>
        </w:rPr>
        <w:t>AC DOMINO, DOMINO</w:t>
      </w:r>
    </w:p>
    <w:p w14:paraId="62B10E98" w14:textId="77777777" w:rsidR="00E02B07" w:rsidRDefault="004F51D0" w:rsidP="00490B5B">
      <w:pPr>
        <w:pStyle w:val="DraCorstandard"/>
      </w:pPr>
      <w:r>
        <w:t>CHRISTIANO</w:t>
      </w:r>
    </w:p>
    <w:p w14:paraId="3D89D016" w14:textId="77777777" w:rsidR="00E02B07" w:rsidRDefault="004F51D0" w:rsidP="00490B5B">
      <w:pPr>
        <w:pStyle w:val="DraCorstandard"/>
      </w:pPr>
      <w:r>
        <w:t>AUGUSTO</w:t>
      </w:r>
    </w:p>
    <w:p w14:paraId="6B00A0ED" w14:textId="77777777" w:rsidR="00E02B07" w:rsidRDefault="004F51D0" w:rsidP="00490B5B">
      <w:pPr>
        <w:pStyle w:val="DraCorstandard"/>
      </w:pPr>
      <w:r>
        <w:t>S.R.E. Cardinali, Primatûs Regni Hun-</w:t>
      </w:r>
    </w:p>
    <w:p w14:paraId="122A8223" w14:textId="77777777" w:rsidR="00E02B07" w:rsidRDefault="004F51D0" w:rsidP="00490B5B">
      <w:pPr>
        <w:pStyle w:val="DraCorstandard"/>
      </w:pPr>
      <w:r>
        <w:t>gariae, &amp; Archi-Episcopatûs Strgon. Coadjutori, Episco</w:t>
      </w:r>
    </w:p>
    <w:p w14:paraId="03CF2AB2" w14:textId="77777777" w:rsidR="00E02B07" w:rsidRDefault="004F51D0" w:rsidP="00490B5B">
      <w:pPr>
        <w:pStyle w:val="DraCorstandard"/>
      </w:pPr>
      <w:r>
        <w:t>po Jauriniensi, Duci Saxoniae, Juliae, Cliviae, Motium</w:t>
      </w:r>
    </w:p>
    <w:p w14:paraId="3DA5A80F" w14:textId="77777777" w:rsidR="00E02B07" w:rsidRDefault="004F51D0" w:rsidP="00490B5B">
      <w:pPr>
        <w:pStyle w:val="DraCorstandard"/>
      </w:pPr>
      <w:r>
        <w:t>Angariae, &amp; Westphaliae, Landgravio Thuringiae, Marg-</w:t>
      </w:r>
    </w:p>
    <w:p w14:paraId="172D2689" w14:textId="77777777" w:rsidR="00E02B07" w:rsidRDefault="004F51D0" w:rsidP="00490B5B">
      <w:pPr>
        <w:pStyle w:val="DraCorstandard"/>
      </w:pPr>
      <w:r>
        <w:t>gravio Misniae, Super. &amp; Infer. Lusatiae Comiti, Principi</w:t>
      </w:r>
    </w:p>
    <w:p w14:paraId="3A2C1C81" w14:textId="77777777" w:rsidR="00E02B07" w:rsidRDefault="004F51D0" w:rsidP="00490B5B">
      <w:pPr>
        <w:pStyle w:val="DraCorstandard"/>
      </w:pPr>
      <w:r>
        <w:t>Hennebergensi, Metropol. Electro. Ecclesiae Colon.</w:t>
      </w:r>
    </w:p>
    <w:p w14:paraId="494E4652" w14:textId="77777777" w:rsidR="00E02B07" w:rsidRDefault="004F51D0" w:rsidP="00490B5B">
      <w:pPr>
        <w:pStyle w:val="DraCorstandard"/>
      </w:pPr>
      <w:r>
        <w:lastRenderedPageBreak/>
        <w:t>Praeposito &amp; Thesaurario, &amp;c. S.C.M. Consi-</w:t>
      </w:r>
    </w:p>
    <w:p w14:paraId="5AECA03D" w14:textId="77777777" w:rsidR="00E02B07" w:rsidRDefault="004F51D0" w:rsidP="00490B5B">
      <w:pPr>
        <w:pStyle w:val="DraCorstandard"/>
      </w:pPr>
      <w:r>
        <w:t>liario intimo &amp; ad tractum Rheni Infer.</w:t>
      </w:r>
    </w:p>
    <w:p w14:paraId="42CC25F1" w14:textId="77777777" w:rsidR="00E02B07" w:rsidRDefault="004F51D0" w:rsidP="00490B5B">
      <w:pPr>
        <w:pStyle w:val="DraCorstandard"/>
      </w:pPr>
      <w:r>
        <w:t>Plenipotentiario &amp;c. &amp;c.</w:t>
      </w:r>
    </w:p>
    <w:p w14:paraId="2CD869F7" w14:textId="77777777" w:rsidR="00E02B07" w:rsidRDefault="004F51D0" w:rsidP="00490B5B">
      <w:pPr>
        <w:pStyle w:val="DraCorstandard"/>
      </w:pPr>
      <w:r>
        <w:t>à</w:t>
      </w:r>
    </w:p>
    <w:p w14:paraId="0565F34A" w14:textId="77777777" w:rsidR="00E02B07" w:rsidRDefault="004F51D0" w:rsidP="00490B5B">
      <w:pPr>
        <w:pStyle w:val="DraCorstandard"/>
      </w:pPr>
      <w:r>
        <w:t>Collegio S. J. Colon. dedicata,</w:t>
      </w:r>
    </w:p>
    <w:p w14:paraId="33330718" w14:textId="77777777" w:rsidR="00E02B07" w:rsidRDefault="004F51D0" w:rsidP="00490B5B">
      <w:pPr>
        <w:pStyle w:val="DraCorstandard"/>
      </w:pPr>
      <w:r>
        <w:t>à</w:t>
      </w:r>
    </w:p>
    <w:p w14:paraId="47A3F9D0" w14:textId="77777777" w:rsidR="00E02B07" w:rsidRDefault="004F51D0" w:rsidP="00490B5B">
      <w:pPr>
        <w:pStyle w:val="DraCorstandard"/>
        <w:rPr>
          <w:i/>
        </w:rPr>
      </w:pPr>
      <w:r>
        <w:rPr>
          <w:i/>
        </w:rPr>
        <w:t>Studiosâ Juventute Gymnasii trium Coronarum theatro data,</w:t>
      </w:r>
    </w:p>
    <w:p w14:paraId="78B36F16" w14:textId="77777777" w:rsidR="00E02B07" w:rsidRDefault="004F51D0" w:rsidP="00490B5B">
      <w:pPr>
        <w:pStyle w:val="DraCorstandard"/>
      </w:pPr>
      <w:r>
        <w:t>Authore P. Paulo Aler Societatis JESU,</w:t>
      </w:r>
    </w:p>
    <w:p w14:paraId="16B9869F" w14:textId="581B49F7" w:rsidR="00E02B07" w:rsidRDefault="004F51D0" w:rsidP="00490B5B">
      <w:pPr>
        <w:pStyle w:val="DraCorstandard"/>
      </w:pPr>
      <w:r>
        <w:t>Gymnasii trium Coronarum Regente.</w:t>
      </w:r>
    </w:p>
    <w:p w14:paraId="29F15E9A" w14:textId="68A077DD" w:rsidR="00AD30C4" w:rsidRDefault="00AD30C4" w:rsidP="00AD30C4">
      <w:pPr>
        <w:pStyle w:val="DraCoradditions"/>
      </w:pPr>
      <w:r>
        <w:t>/</w:t>
      </w:r>
      <w:proofErr w:type="spellStart"/>
      <w:r>
        <w:t>title_end</w:t>
      </w:r>
      <w:proofErr w:type="spellEnd"/>
      <w:r>
        <w:t>/</w:t>
      </w:r>
    </w:p>
    <w:p w14:paraId="6F235AFC" w14:textId="0BA5471B" w:rsidR="00AD30C4" w:rsidRPr="00AD30C4" w:rsidRDefault="00AD30C4" w:rsidP="00AD30C4">
      <w:pPr>
        <w:pStyle w:val="DraCoradditions"/>
      </w:pPr>
      <w:r>
        <w:t>/</w:t>
      </w:r>
      <w:proofErr w:type="spellStart"/>
      <w:r>
        <w:t>imprint_start</w:t>
      </w:r>
      <w:proofErr w:type="spellEnd"/>
    </w:p>
    <w:p w14:paraId="7EBF7078" w14:textId="5EA59479" w:rsidR="00AD30C4" w:rsidRDefault="004F51D0" w:rsidP="00490B5B">
      <w:pPr>
        <w:pStyle w:val="DraCorstandard"/>
      </w:pPr>
      <w:r>
        <w:t>Coloniae Agripinae. Typis IOANNIS AESTOPER Anno 1706</w:t>
      </w:r>
    </w:p>
    <w:p w14:paraId="113DD29B" w14:textId="16E8A644" w:rsidR="00AD30C4" w:rsidRPr="00AD30C4" w:rsidRDefault="00AD30C4" w:rsidP="00AD30C4">
      <w:pPr>
        <w:pStyle w:val="DraCoradditions"/>
      </w:pPr>
      <w:r>
        <w:t>/</w:t>
      </w:r>
      <w:proofErr w:type="spellStart"/>
      <w:r>
        <w:t>imprint_end</w:t>
      </w:r>
      <w:proofErr w:type="spellEnd"/>
      <w:r>
        <w:t>/</w:t>
      </w:r>
    </w:p>
    <w:p w14:paraId="35B38B73" w14:textId="763F48BB" w:rsidR="00B400C9" w:rsidRDefault="00B400C9" w:rsidP="00B400C9">
      <w:pPr>
        <w:pStyle w:val="DraCoradditions"/>
      </w:pPr>
      <w:r>
        <w:t>/</w:t>
      </w:r>
      <w:proofErr w:type="spellStart"/>
      <w:r>
        <w:t>titlePage_end</w:t>
      </w:r>
      <w:proofErr w:type="spellEnd"/>
      <w:r>
        <w:t>/</w:t>
      </w:r>
    </w:p>
    <w:p w14:paraId="74D61974" w14:textId="54F83B20" w:rsidR="00AD30C4" w:rsidRPr="00B400C9" w:rsidRDefault="00AD30C4" w:rsidP="00B400C9">
      <w:pPr>
        <w:pStyle w:val="DraCoradditions"/>
      </w:pPr>
      <w:r>
        <w:t>/</w:t>
      </w:r>
      <w:proofErr w:type="spellStart"/>
      <w:r>
        <w:t>dedication_start</w:t>
      </w:r>
      <w:proofErr w:type="spellEnd"/>
      <w:r>
        <w:t>=prose/</w:t>
      </w:r>
    </w:p>
    <w:p w14:paraId="61B42C59" w14:textId="4500EDF1" w:rsidR="00E02B07" w:rsidRDefault="004F51D0" w:rsidP="00490B5B">
      <w:pPr>
        <w:pStyle w:val="DraCorstandard"/>
      </w:pPr>
      <w:r>
        <w:t>EMINENTISSIME ET SERENISSIME PRINCEPS,</w:t>
      </w:r>
    </w:p>
    <w:p w14:paraId="50CC04B4" w14:textId="77777777" w:rsidR="00490B5B" w:rsidRDefault="004F51D0" w:rsidP="00490B5B">
      <w:pPr>
        <w:pStyle w:val="DraCorstandard"/>
      </w:pPr>
      <w:r>
        <w:t>DOMINE, DOMINE CLEMENTISSIME</w:t>
      </w:r>
    </w:p>
    <w:p w14:paraId="70A2EA55" w14:textId="77777777" w:rsidR="00490B5B" w:rsidRDefault="004F51D0" w:rsidP="00490B5B">
      <w:pPr>
        <w:pStyle w:val="DraCorstandard"/>
      </w:pPr>
      <w:r>
        <w:t>Dum Tuo honori ludit Juventus nostra, prudèns à Tuis laudibus abstinet, bene conscia, quod vanus sit conatus,velle laudere Eum, qui supra laudem est, &amp; Cujus vel ipsum Nomen est instar elogii, quódque, dum vel profertur, vel scribitur, Panegyricum facit, CHRISTIANUS AUGUSTUS. Neque pauculis his pagellis describi poterant Tua praeconia, qui Ipse integrum es virtutum Pincipalium Volumen. Qualis, ac quantus sis, suo nuper suffragio, toti mundo declaravit, qui Unus omnem, cúmque irrefragabilem habet calculum supremus Christi in terris Vicarius CLEMENS XI. quando Te, se uno minorem, Suis parem, aliorum verò omnium fecit EMINENTlSSIMUM. Gratulamur Tibi, ac proni veneramur PURPURAM Tuam, DeúmqueTer Opt. Max, precabimur, ut Te Ecclesia, Imperio, nobis, quam diutisimè servet incolumem. Unum hoc votum adjungimus: vive in terrâ CHRISTIANE AUGUSTE</w:t>
      </w:r>
    </w:p>
    <w:p w14:paraId="0E0FE940" w14:textId="77777777" w:rsidR="00490B5B" w:rsidRDefault="004F51D0" w:rsidP="00490B5B">
      <w:pPr>
        <w:pStyle w:val="DraCorstandard"/>
      </w:pPr>
      <w:r>
        <w:t>DoneC te Ipso, &amp; terris MaIor effICIarIs.</w:t>
      </w:r>
    </w:p>
    <w:p w14:paraId="61A6A568" w14:textId="77777777" w:rsidR="00490B5B" w:rsidRDefault="004F51D0" w:rsidP="00490B5B">
      <w:pPr>
        <w:pStyle w:val="DraCorstandard"/>
      </w:pPr>
      <w:r>
        <w:lastRenderedPageBreak/>
        <w:t>Ità vovet,</w:t>
      </w:r>
    </w:p>
    <w:p w14:paraId="7B596868" w14:textId="77777777" w:rsidR="00490B5B" w:rsidRDefault="004F51D0" w:rsidP="00490B5B">
      <w:pPr>
        <w:pStyle w:val="DraCorstandard"/>
      </w:pPr>
      <w:r>
        <w:t>Eminentissimae Serenitati Tuae</w:t>
      </w:r>
    </w:p>
    <w:p w14:paraId="2074C027" w14:textId="51245EE5" w:rsidR="00E02B07" w:rsidRDefault="004F51D0" w:rsidP="00490B5B">
      <w:pPr>
        <w:pStyle w:val="DraCorstandard"/>
      </w:pPr>
      <w:r>
        <w:t>Devotissimum Collegium S. J.</w:t>
      </w:r>
    </w:p>
    <w:p w14:paraId="22912232" w14:textId="52010EB2" w:rsidR="00490B5B" w:rsidRDefault="004F51D0" w:rsidP="00490B5B">
      <w:pPr>
        <w:pStyle w:val="DraCorstandard"/>
      </w:pPr>
      <w:r>
        <w:t>Coloniae</w:t>
      </w:r>
    </w:p>
    <w:p w14:paraId="0D9D94DD" w14:textId="76E7BBD0" w:rsidR="00AD30C4" w:rsidRDefault="00AD30C4" w:rsidP="00DF63AC">
      <w:pPr>
        <w:pStyle w:val="DraCoradditions"/>
      </w:pPr>
      <w:r>
        <w:t>/</w:t>
      </w:r>
      <w:proofErr w:type="spellStart"/>
      <w:r>
        <w:t>dedication_end</w:t>
      </w:r>
      <w:proofErr w:type="spellEnd"/>
      <w:r>
        <w:t>/</w:t>
      </w:r>
    </w:p>
    <w:p w14:paraId="331D1585" w14:textId="5BC8E2B5" w:rsidR="00DF63AC" w:rsidRPr="00AD30C4" w:rsidRDefault="00DF63AC" w:rsidP="00DF63AC">
      <w:pPr>
        <w:pStyle w:val="DraCoradditions"/>
      </w:pPr>
      <w:r>
        <w:t>/</w:t>
      </w:r>
      <w:proofErr w:type="spellStart"/>
      <w:r>
        <w:t>dramatisPersonae_start</w:t>
      </w:r>
      <w:proofErr w:type="spellEnd"/>
      <w:r>
        <w:t>/</w:t>
      </w:r>
    </w:p>
    <w:p w14:paraId="41E6DAD9" w14:textId="3007493B" w:rsidR="00E02B07" w:rsidRDefault="004F51D0" w:rsidP="00490B5B">
      <w:pPr>
        <w:pStyle w:val="DraCorstandard"/>
      </w:pPr>
      <w:r>
        <w:t>PERSONAE DRAMATIS.</w:t>
      </w:r>
    </w:p>
    <w:p w14:paraId="5066982A" w14:textId="77777777" w:rsidR="00E02B07" w:rsidRDefault="004F51D0" w:rsidP="00490B5B">
      <w:pPr>
        <w:pStyle w:val="DraCorstandard"/>
      </w:pPr>
      <w:r w:rsidRPr="00AB10C5">
        <w:rPr>
          <w:rStyle w:val="DraCorcharactername"/>
        </w:rPr>
        <w:t>Sigefridus,</w:t>
      </w:r>
      <w:r>
        <w:t xml:space="preserve"> </w:t>
      </w:r>
      <w:r w:rsidRPr="005A10E0">
        <w:rPr>
          <w:rStyle w:val="DraCorroledescription"/>
        </w:rPr>
        <w:t>Comes Palatinus</w:t>
      </w:r>
      <w:r>
        <w:t>.</w:t>
      </w:r>
    </w:p>
    <w:p w14:paraId="0AE85B3A" w14:textId="77777777" w:rsidR="00E02B07" w:rsidRDefault="004F51D0" w:rsidP="00490B5B">
      <w:pPr>
        <w:pStyle w:val="DraCorstandard"/>
      </w:pPr>
      <w:r w:rsidRPr="00AB10C5">
        <w:rPr>
          <w:rStyle w:val="DraCorcharactername"/>
        </w:rPr>
        <w:t>Genovefa,</w:t>
      </w:r>
      <w:r>
        <w:t xml:space="preserve"> </w:t>
      </w:r>
      <w:r w:rsidRPr="005A10E0">
        <w:rPr>
          <w:rStyle w:val="DraCorroledescription"/>
        </w:rPr>
        <w:t>Brabantiae Ducis filia</w:t>
      </w:r>
      <w:r>
        <w:t>.</w:t>
      </w:r>
    </w:p>
    <w:p w14:paraId="0F007CFE" w14:textId="77777777" w:rsidR="00E02B07" w:rsidRPr="00DF63AC" w:rsidRDefault="004F51D0" w:rsidP="00490B5B">
      <w:pPr>
        <w:pStyle w:val="DraCorstandard"/>
        <w:rPr>
          <w:lang w:val="cs-CZ"/>
        </w:rPr>
      </w:pPr>
      <w:r w:rsidRPr="00AB10C5">
        <w:rPr>
          <w:rStyle w:val="DraCorcharactername"/>
        </w:rPr>
        <w:t>Benoni,</w:t>
      </w:r>
      <w:r>
        <w:t xml:space="preserve"> </w:t>
      </w:r>
      <w:r w:rsidRPr="005A10E0">
        <w:rPr>
          <w:rStyle w:val="DraCorroledescription"/>
        </w:rPr>
        <w:t>filius Genovefae</w:t>
      </w:r>
      <w:r>
        <w:t>.</w:t>
      </w:r>
    </w:p>
    <w:p w14:paraId="20C7C33D" w14:textId="77777777" w:rsidR="00E02B07" w:rsidRDefault="004F51D0" w:rsidP="00490B5B">
      <w:pPr>
        <w:pStyle w:val="DraCorstandard"/>
      </w:pPr>
      <w:r w:rsidRPr="00AB10C5">
        <w:rPr>
          <w:rStyle w:val="DraCorcharactername"/>
        </w:rPr>
        <w:t>Golo,</w:t>
      </w:r>
      <w:r>
        <w:t xml:space="preserve"> </w:t>
      </w:r>
      <w:r w:rsidRPr="005A10E0">
        <w:rPr>
          <w:rStyle w:val="DraCorroledescription"/>
        </w:rPr>
        <w:t>Minister primarius Sigefridi</w:t>
      </w:r>
      <w:r>
        <w:t>.</w:t>
      </w:r>
    </w:p>
    <w:p w14:paraId="2A99C005" w14:textId="77777777" w:rsidR="00E02B07" w:rsidRDefault="004F51D0" w:rsidP="00490B5B">
      <w:pPr>
        <w:pStyle w:val="DraCorstandard"/>
      </w:pPr>
      <w:r w:rsidRPr="005A10E0">
        <w:rPr>
          <w:rStyle w:val="DraCorcharactername"/>
        </w:rPr>
        <w:t>Duo Ephebi Genovefae</w:t>
      </w:r>
      <w:r>
        <w:t>.</w:t>
      </w:r>
    </w:p>
    <w:p w14:paraId="196CFD24" w14:textId="25151551" w:rsidR="00490B5B" w:rsidRPr="00AB10C5" w:rsidRDefault="004F51D0" w:rsidP="00490B5B">
      <w:pPr>
        <w:pStyle w:val="DraCorstandard"/>
        <w:rPr>
          <w:rStyle w:val="DraCorcharactername"/>
        </w:rPr>
      </w:pPr>
      <w:r w:rsidRPr="00AB10C5">
        <w:rPr>
          <w:rStyle w:val="DraCorcharactername"/>
        </w:rPr>
        <w:t>Duo Venatores.</w:t>
      </w:r>
    </w:p>
    <w:p w14:paraId="34DF80BE" w14:textId="59F138DD" w:rsidR="00DF63AC" w:rsidRDefault="00DF63AC" w:rsidP="00DF63AC">
      <w:pPr>
        <w:pStyle w:val="DraCoradditions"/>
      </w:pPr>
      <w:r>
        <w:t>/</w:t>
      </w:r>
      <w:proofErr w:type="spellStart"/>
      <w:r>
        <w:t>dramatisPersonae_end</w:t>
      </w:r>
      <w:proofErr w:type="spellEnd"/>
      <w:r>
        <w:t>/</w:t>
      </w:r>
    </w:p>
    <w:p w14:paraId="161F4C02" w14:textId="08C07ECF" w:rsidR="00AF37B5" w:rsidRPr="00DF63AC" w:rsidRDefault="00AF37B5" w:rsidP="00DF63AC">
      <w:pPr>
        <w:pStyle w:val="DraCoradditions"/>
      </w:pPr>
      <w:r>
        <w:t>/</w:t>
      </w:r>
      <w:proofErr w:type="spellStart"/>
      <w:r>
        <w:t>argument_start</w:t>
      </w:r>
      <w:proofErr w:type="spellEnd"/>
      <w:r>
        <w:t>/</w:t>
      </w:r>
    </w:p>
    <w:p w14:paraId="4D1EABD3" w14:textId="34D98FC3" w:rsidR="00E02B07" w:rsidRDefault="004F51D0" w:rsidP="00AF37B5">
      <w:pPr>
        <w:pStyle w:val="DraCorhead"/>
      </w:pPr>
      <w:r>
        <w:t>ARGUMENTUM DRAMATIS.</w:t>
      </w:r>
    </w:p>
    <w:p w14:paraId="511650F4" w14:textId="77777777" w:rsidR="00490B5B" w:rsidRDefault="004F51D0" w:rsidP="00490B5B">
      <w:pPr>
        <w:pStyle w:val="DraCorstandard"/>
        <w:rPr>
          <w:i/>
        </w:rPr>
      </w:pPr>
      <w:r>
        <w:t xml:space="preserve">Sigefridus, Comes Palatinus, postquam Genovefa, Brabantiae Ducis Filia, ejus Conjux, aliquot annis sterilis, post votum B. Virgini fatum, concepisset, cum Rege Galliae contra Mauros abivit. Interea Golo, Sigefridi Minister primarius, solicitare ausus castissimam conjugem, &amp; repulsam passus, ut scelus suum velaret, Genovefam commissi cum Drogane coquo adulterii apud Sigefridum per literas accusat. Credulus Princeps similiter per literas jubet, Matrem, ùt primùm enixa fuerit, cum sobole, supplicio afficiendam. Cura deinde necis committitur duobus Venatoribus, qui Herae suae innocentiam miserati, eandem &amp; infantem vitâ donant, exsectam obvii canis linguam, patratae caedis indicem, ad Golonem referentes. Redux postliminio Princeps, dum fortè in eâdem silvâ, in quam Genovefa libera dimissa fuerat, venatur, &amp; Conjugem, &amp; filium vivos post septem omnino annos reperit. Videri potest </w:t>
      </w:r>
      <w:r>
        <w:rPr>
          <w:i/>
        </w:rPr>
        <w:t>Frecherus de orig. Palat.</w:t>
      </w:r>
    </w:p>
    <w:p w14:paraId="28BF0BB0" w14:textId="5BCD83FE" w:rsidR="00490B5B" w:rsidRDefault="004F51D0" w:rsidP="00490B5B">
      <w:pPr>
        <w:pStyle w:val="DraCorstandard"/>
      </w:pPr>
      <w:r>
        <w:lastRenderedPageBreak/>
        <w:t>Nos, ut servaremus unitatem temporis, &amp; suus etiam locus esset Poësi, Oeconomiam Dramatis (servatâ quidem Historiae substantiâ, non tamen circumstantiis aliquibus) sequentem confecimus.</w:t>
      </w:r>
    </w:p>
    <w:p w14:paraId="764D9B56" w14:textId="68E6CB5C" w:rsidR="00AF37B5" w:rsidRPr="00AF37B5" w:rsidRDefault="00AF37B5" w:rsidP="00AF37B5">
      <w:pPr>
        <w:pStyle w:val="DraCoradditions"/>
      </w:pPr>
      <w:r>
        <w:t>/</w:t>
      </w:r>
      <w:proofErr w:type="spellStart"/>
      <w:r>
        <w:t>argument_end</w:t>
      </w:r>
      <w:proofErr w:type="spellEnd"/>
      <w:r>
        <w:t>/</w:t>
      </w:r>
    </w:p>
    <w:p w14:paraId="046BAF52" w14:textId="189D158F" w:rsidR="002372FD" w:rsidRPr="002372FD" w:rsidRDefault="002372FD" w:rsidP="002372FD">
      <w:pPr>
        <w:pStyle w:val="DraCoradditions"/>
      </w:pPr>
      <w:r>
        <w:t>/main</w:t>
      </w:r>
      <w:r w:rsidR="00F71B89">
        <w:t>=verse</w:t>
      </w:r>
      <w:r>
        <w:t>/</w:t>
      </w:r>
    </w:p>
    <w:p w14:paraId="0D6714C4" w14:textId="36397330" w:rsidR="001E37F4" w:rsidRDefault="001E37F4" w:rsidP="001E37F4">
      <w:pPr>
        <w:pStyle w:val="DraCoradditions"/>
      </w:pPr>
      <w:r>
        <w:t>/prologue/</w:t>
      </w:r>
    </w:p>
    <w:p w14:paraId="6BE66208" w14:textId="6313BC31" w:rsidR="00E02B07" w:rsidRPr="003C23D0" w:rsidRDefault="004F51D0" w:rsidP="00490B5B">
      <w:pPr>
        <w:pStyle w:val="DraCorstandard"/>
        <w:rPr>
          <w:rStyle w:val="DraCorpagebeginning"/>
        </w:rPr>
      </w:pPr>
      <w:r w:rsidRPr="003C23D0">
        <w:rPr>
          <w:rStyle w:val="DraCorpagebeginning"/>
        </w:rPr>
        <w:t>1</w:t>
      </w:r>
    </w:p>
    <w:p w14:paraId="004BB091" w14:textId="77777777" w:rsidR="00E02B07" w:rsidRDefault="004F51D0" w:rsidP="00D7274F">
      <w:pPr>
        <w:pStyle w:val="DraCorhead"/>
      </w:pPr>
      <w:r>
        <w:t>Prolusio rei totius musica</w:t>
      </w:r>
    </w:p>
    <w:p w14:paraId="72C14E44" w14:textId="77777777" w:rsidR="00E02B07" w:rsidRPr="00141D51" w:rsidRDefault="004F51D0" w:rsidP="00490B5B">
      <w:pPr>
        <w:pStyle w:val="DraCorstandard"/>
        <w:rPr>
          <w:rStyle w:val="DraCorstagedirectionsetc"/>
        </w:rPr>
      </w:pPr>
      <w:r w:rsidRPr="00141D51">
        <w:rPr>
          <w:rStyle w:val="DraCorstagedirectionsetc"/>
        </w:rPr>
        <w:t>Exhibet justitiam divinam pro causâ Innocentiae cum Calumniâ confligentem, deque eâ triumphantem.</w:t>
      </w:r>
    </w:p>
    <w:p w14:paraId="7CE46B41" w14:textId="77777777" w:rsidR="00E02B07" w:rsidRPr="00141D51" w:rsidRDefault="004F51D0" w:rsidP="00490B5B">
      <w:pPr>
        <w:pStyle w:val="DraCorstandard"/>
        <w:rPr>
          <w:rStyle w:val="DraCorstagedirectionsetc"/>
        </w:rPr>
      </w:pPr>
      <w:r w:rsidRPr="00141D51">
        <w:rPr>
          <w:rStyle w:val="DraCorstagedirectionsetc"/>
        </w:rPr>
        <w:t>Personae. Calumnia cum Geniis suis, Justitia divina cum suis, Innocentia, Personae mutae.</w:t>
      </w:r>
    </w:p>
    <w:p w14:paraId="61F3A20F" w14:textId="77777777" w:rsidR="00E02B07" w:rsidRPr="00141D51" w:rsidRDefault="004F51D0" w:rsidP="00490B5B">
      <w:pPr>
        <w:pStyle w:val="DraCorstandard"/>
        <w:rPr>
          <w:rStyle w:val="DraCorstagedirectionsetc"/>
        </w:rPr>
      </w:pPr>
      <w:r w:rsidRPr="00141D51">
        <w:rPr>
          <w:rStyle w:val="DraCorstagedirectionsetc"/>
        </w:rPr>
        <w:t xml:space="preserve">Exhibitio. Theatrum est Infernus ex quo damnati incondite, &amp; confusè canunt his verbis: </w:t>
      </w:r>
    </w:p>
    <w:p w14:paraId="5A9D069E" w14:textId="77777777" w:rsidR="00E02B07" w:rsidRDefault="004F51D0" w:rsidP="00490B5B">
      <w:pPr>
        <w:pStyle w:val="DraCorstandard"/>
      </w:pPr>
      <w:r>
        <w:t xml:space="preserve">Heu! Nos insensati: lassati sumus in via iniquitatis. Ergo erravimus. Quid nobis profuit superbia? Transierunt omnia. </w:t>
      </w:r>
      <w:r w:rsidRPr="00123B26">
        <w:rPr>
          <w:rStyle w:val="DraCorstagedirectionsetc"/>
        </w:rPr>
        <w:t>Ex Sapient. c. 5.</w:t>
      </w:r>
      <w:r>
        <w:t xml:space="preserve"> Pereat dies, pereat nox. Quis poterit habitare cum igne devorante; cum ardoribus sempiternis. </w:t>
      </w:r>
      <w:r w:rsidRPr="00123B26">
        <w:rPr>
          <w:rStyle w:val="DraCorstagedirectionsetc"/>
        </w:rPr>
        <w:t>Ex Isai. c. 33.</w:t>
      </w:r>
      <w:r>
        <w:t xml:space="preserve"> In terrâ miseriae, ubi nullus ordo; sed sempiternus horror inhabitat. </w:t>
      </w:r>
      <w:r w:rsidRPr="00123B26">
        <w:rPr>
          <w:rStyle w:val="DraCorstagedirectionsetc"/>
        </w:rPr>
        <w:t>Ex Jobi. c. 10.</w:t>
      </w:r>
    </w:p>
    <w:p w14:paraId="5513CE30" w14:textId="77777777" w:rsidR="00E02B07" w:rsidRPr="00141D51" w:rsidRDefault="004F51D0" w:rsidP="00490B5B">
      <w:pPr>
        <w:pStyle w:val="DraCorstandard"/>
        <w:rPr>
          <w:rStyle w:val="DraCorstagedirectionsetc"/>
        </w:rPr>
      </w:pPr>
      <w:r w:rsidRPr="00141D51">
        <w:rPr>
          <w:rStyle w:val="DraCorstagedirectionsetc"/>
        </w:rPr>
        <w:t>Post cantum prodit mendax calumnia ex inferno, cum Geniis</w:t>
      </w:r>
    </w:p>
    <w:p w14:paraId="73D9EBC3" w14:textId="77777777" w:rsidR="00E02B07" w:rsidRDefault="004F51D0" w:rsidP="00490B5B">
      <w:pPr>
        <w:pStyle w:val="DraCorstandard"/>
      </w:pPr>
      <w:r w:rsidRPr="00141D51">
        <w:rPr>
          <w:rStyle w:val="DraCorstagedirectionsetc"/>
        </w:rPr>
        <w:t>suis, &amp; canit.</w:t>
      </w:r>
    </w:p>
    <w:p w14:paraId="0A36A05D" w14:textId="77777777" w:rsidR="00E02B07" w:rsidRPr="00B573EE" w:rsidRDefault="004F51D0" w:rsidP="00C8333C">
      <w:pPr>
        <w:pStyle w:val="DraCorstandard"/>
        <w:rPr>
          <w:rStyle w:val="DraCorstagedirectionsetc"/>
        </w:rPr>
      </w:pPr>
      <w:r w:rsidRPr="00B573EE">
        <w:rPr>
          <w:rStyle w:val="DraCorstagedirectionsetc"/>
        </w:rPr>
        <w:t>Recitativè.</w:t>
      </w:r>
    </w:p>
    <w:p w14:paraId="6CB2C176" w14:textId="77777777" w:rsidR="00E02B07" w:rsidRPr="008C365A" w:rsidRDefault="004F51D0" w:rsidP="008C365A">
      <w:pPr>
        <w:pStyle w:val="DraCorstandard"/>
        <w:rPr>
          <w:rStyle w:val="DraCorforeignlanguage"/>
          <w:rFonts w:ascii="Times New Roman" w:hAnsi="Times New Roman"/>
          <w:color w:val="auto"/>
        </w:rPr>
      </w:pPr>
      <w:r w:rsidRPr="008C365A">
        <w:rPr>
          <w:rStyle w:val="DraCorforeignlanguage"/>
          <w:rFonts w:ascii="Times New Roman" w:hAnsi="Times New Roman"/>
          <w:color w:val="auto"/>
        </w:rPr>
        <w:t>Wer mit Nahmen mich will nennen/</w:t>
      </w:r>
    </w:p>
    <w:p w14:paraId="20B4B61E" w14:textId="77777777" w:rsidR="00E02B07" w:rsidRPr="008C365A" w:rsidRDefault="004F51D0" w:rsidP="008C365A">
      <w:pPr>
        <w:pStyle w:val="DraCorstandard"/>
        <w:rPr>
          <w:rStyle w:val="DraCorforeignlanguage"/>
          <w:rFonts w:ascii="Times New Roman" w:hAnsi="Times New Roman"/>
          <w:color w:val="auto"/>
        </w:rPr>
      </w:pPr>
      <w:r w:rsidRPr="008C365A">
        <w:rPr>
          <w:rStyle w:val="DraCorforeignlanguage"/>
          <w:rFonts w:ascii="Times New Roman" w:hAnsi="Times New Roman"/>
          <w:color w:val="auto"/>
        </w:rPr>
        <w:t>Schawe an mein Liberey;</w:t>
      </w:r>
    </w:p>
    <w:p w14:paraId="4FBB6641" w14:textId="77777777" w:rsidR="00E02B07" w:rsidRPr="008C365A" w:rsidRDefault="004F51D0" w:rsidP="008C365A">
      <w:pPr>
        <w:pStyle w:val="DraCorstandard"/>
        <w:rPr>
          <w:rStyle w:val="DraCorforeignlanguage"/>
          <w:rFonts w:ascii="Times New Roman" w:hAnsi="Times New Roman"/>
          <w:color w:val="auto"/>
        </w:rPr>
      </w:pPr>
      <w:r w:rsidRPr="008C365A">
        <w:rPr>
          <w:rStyle w:val="DraCorforeignlanguage"/>
          <w:rFonts w:ascii="Times New Roman" w:hAnsi="Times New Roman"/>
          <w:color w:val="auto"/>
        </w:rPr>
        <w:t>Auss den Wapffen thut man kennen/</w:t>
      </w:r>
    </w:p>
    <w:p w14:paraId="634E9EC8" w14:textId="77777777" w:rsidR="00E02B07" w:rsidRPr="008C365A" w:rsidRDefault="004F51D0" w:rsidP="008C365A">
      <w:pPr>
        <w:pStyle w:val="DraCorstandard"/>
        <w:rPr>
          <w:rStyle w:val="DraCorforeignlanguage"/>
          <w:rFonts w:ascii="Times New Roman" w:hAnsi="Times New Roman"/>
          <w:color w:val="auto"/>
        </w:rPr>
      </w:pPr>
      <w:r w:rsidRPr="008C365A">
        <w:rPr>
          <w:rStyle w:val="DraCorforeignlanguage"/>
          <w:rFonts w:ascii="Times New Roman" w:hAnsi="Times New Roman"/>
          <w:color w:val="auto"/>
        </w:rPr>
        <w:t>Wo von dan mein Stamm=haus sey</w:t>
      </w:r>
    </w:p>
    <w:p w14:paraId="5A2E5052" w14:textId="77777777" w:rsidR="00E02B07" w:rsidRPr="008C365A" w:rsidRDefault="004F51D0" w:rsidP="008C365A">
      <w:pPr>
        <w:pStyle w:val="DraCorstandard"/>
        <w:rPr>
          <w:rStyle w:val="DraCorforeignlanguage"/>
          <w:rFonts w:ascii="Times New Roman" w:hAnsi="Times New Roman"/>
          <w:color w:val="auto"/>
        </w:rPr>
      </w:pPr>
      <w:r w:rsidRPr="008C365A">
        <w:rPr>
          <w:rStyle w:val="DraCorforeignlanguage"/>
          <w:rFonts w:ascii="Times New Roman" w:hAnsi="Times New Roman"/>
          <w:color w:val="auto"/>
        </w:rPr>
        <w:t>In der Hoͤll bin ich erzogen,</w:t>
      </w:r>
    </w:p>
    <w:p w14:paraId="3DCC48AF" w14:textId="77777777" w:rsidR="00E02B07" w:rsidRPr="008C365A" w:rsidRDefault="004F51D0" w:rsidP="008C365A">
      <w:pPr>
        <w:pStyle w:val="DraCorstandard"/>
        <w:rPr>
          <w:rStyle w:val="DraCorforeignlanguage"/>
          <w:rFonts w:ascii="Times New Roman" w:hAnsi="Times New Roman"/>
          <w:color w:val="auto"/>
        </w:rPr>
      </w:pPr>
      <w:r w:rsidRPr="008C365A">
        <w:rPr>
          <w:rStyle w:val="DraCorforeignlanguage"/>
          <w:rFonts w:ascii="Times New Roman" w:hAnsi="Times New Roman"/>
          <w:color w:val="auto"/>
        </w:rPr>
        <w:t>Hoffart meine Mutter ist.</w:t>
      </w:r>
    </w:p>
    <w:p w14:paraId="610D34D1" w14:textId="77777777" w:rsidR="00E02B07" w:rsidRPr="008C365A" w:rsidRDefault="004F51D0" w:rsidP="008C365A">
      <w:pPr>
        <w:pStyle w:val="DraCorstandard"/>
        <w:rPr>
          <w:rStyle w:val="DraCorforeignlanguage"/>
          <w:rFonts w:ascii="Times New Roman" w:hAnsi="Times New Roman"/>
          <w:color w:val="auto"/>
        </w:rPr>
      </w:pPr>
      <w:r w:rsidRPr="008C365A">
        <w:rPr>
          <w:rStyle w:val="DraCorforeignlanguage"/>
          <w:rFonts w:ascii="Times New Roman" w:hAnsi="Times New Roman"/>
          <w:color w:val="auto"/>
        </w:rPr>
        <w:t>Auss derselben hab gesogen</w:t>
      </w:r>
    </w:p>
    <w:p w14:paraId="083E64A2" w14:textId="77777777" w:rsidR="00490B5B" w:rsidRPr="008C365A" w:rsidRDefault="004F51D0" w:rsidP="008C365A">
      <w:pPr>
        <w:pStyle w:val="DraCorstandard"/>
        <w:rPr>
          <w:rStyle w:val="DraCorforeignlanguage"/>
          <w:rFonts w:ascii="Times New Roman" w:hAnsi="Times New Roman"/>
          <w:color w:val="auto"/>
        </w:rPr>
      </w:pPr>
      <w:r w:rsidRPr="008C365A">
        <w:rPr>
          <w:rStyle w:val="DraCorforeignlanguage"/>
          <w:rFonts w:ascii="Times New Roman" w:hAnsi="Times New Roman"/>
          <w:color w:val="auto"/>
        </w:rPr>
        <w:lastRenderedPageBreak/>
        <w:t>Neid und Zorn/ Hass und List.</w:t>
      </w:r>
    </w:p>
    <w:p w14:paraId="5FFCA2D3" w14:textId="1510DFF4" w:rsidR="00E02B07" w:rsidRPr="003C23D0" w:rsidRDefault="004F51D0" w:rsidP="00490B5B">
      <w:pPr>
        <w:pStyle w:val="DraCorstandard"/>
        <w:rPr>
          <w:rStyle w:val="DraCorpagebeginning"/>
        </w:rPr>
      </w:pPr>
      <w:r w:rsidRPr="003C23D0">
        <w:rPr>
          <w:rStyle w:val="DraCorpagebeginning"/>
        </w:rPr>
        <w:t>2</w:t>
      </w:r>
    </w:p>
    <w:p w14:paraId="79FF6DC3" w14:textId="77777777" w:rsidR="00E02B07" w:rsidRPr="008C365A" w:rsidRDefault="004F51D0" w:rsidP="008C365A">
      <w:pPr>
        <w:pStyle w:val="DraCorstandard"/>
        <w:rPr>
          <w:rStyle w:val="DraCorforeignlanguage"/>
          <w:rFonts w:ascii="Times New Roman" w:hAnsi="Times New Roman"/>
          <w:color w:val="auto"/>
        </w:rPr>
      </w:pPr>
      <w:r w:rsidRPr="008436D9">
        <w:rPr>
          <w:rStyle w:val="DraCorstagedirectionsetc"/>
        </w:rPr>
        <w:t>Aria.</w:t>
      </w:r>
      <w:r>
        <w:t xml:space="preserve"> </w:t>
      </w:r>
      <w:r w:rsidRPr="008C365A">
        <w:rPr>
          <w:rStyle w:val="DraCorforeignlanguage"/>
          <w:rFonts w:ascii="Times New Roman" w:hAnsi="Times New Roman"/>
          <w:color w:val="auto"/>
        </w:rPr>
        <w:t>Mein Handthierung ist beliegen/</w:t>
      </w:r>
    </w:p>
    <w:p w14:paraId="5722CE5F" w14:textId="77777777" w:rsidR="00E02B07" w:rsidRPr="008C365A" w:rsidRDefault="004F51D0" w:rsidP="008C365A">
      <w:pPr>
        <w:pStyle w:val="DraCorstandard"/>
        <w:rPr>
          <w:rStyle w:val="DraCorforeignlanguage"/>
          <w:rFonts w:ascii="Times New Roman" w:hAnsi="Times New Roman"/>
          <w:color w:val="auto"/>
        </w:rPr>
      </w:pPr>
      <w:r w:rsidRPr="008C365A">
        <w:rPr>
          <w:rStyle w:val="DraCorforeignlanguage"/>
          <w:rFonts w:ascii="Times New Roman" w:hAnsi="Times New Roman"/>
          <w:color w:val="auto"/>
        </w:rPr>
        <w:t>Schänden/ schmähen/ und betriegen:</w:t>
      </w:r>
    </w:p>
    <w:p w14:paraId="6D53E827" w14:textId="77777777" w:rsidR="00E02B07" w:rsidRPr="008C365A" w:rsidRDefault="004F51D0" w:rsidP="008C365A">
      <w:pPr>
        <w:pStyle w:val="DraCorstandard"/>
        <w:rPr>
          <w:rStyle w:val="DraCorforeignlanguage"/>
          <w:rFonts w:ascii="Times New Roman" w:hAnsi="Times New Roman"/>
          <w:color w:val="auto"/>
        </w:rPr>
      </w:pPr>
      <w:r w:rsidRPr="008C365A">
        <w:rPr>
          <w:rStyle w:val="DraCorforeignlanguage"/>
          <w:rFonts w:ascii="Times New Roman" w:hAnsi="Times New Roman"/>
          <w:color w:val="auto"/>
        </w:rPr>
        <w:t>Ich die Unschuld nicht kan leyden/</w:t>
      </w:r>
    </w:p>
    <w:p w14:paraId="46FE119C" w14:textId="77777777" w:rsidR="00E02B07" w:rsidRPr="008C365A" w:rsidRDefault="004F51D0" w:rsidP="008C365A">
      <w:pPr>
        <w:pStyle w:val="DraCorstandard"/>
        <w:rPr>
          <w:rStyle w:val="DraCorforeignlanguage"/>
          <w:rFonts w:ascii="Times New Roman" w:hAnsi="Times New Roman"/>
          <w:color w:val="auto"/>
        </w:rPr>
      </w:pPr>
      <w:r w:rsidRPr="008C365A">
        <w:rPr>
          <w:rStyle w:val="DraCorforeignlanguage"/>
          <w:rFonts w:ascii="Times New Roman" w:hAnsi="Times New Roman"/>
          <w:color w:val="auto"/>
        </w:rPr>
        <w:t>Muss ihr stets die Ehr abschneiden/</w:t>
      </w:r>
    </w:p>
    <w:p w14:paraId="1BF667D0" w14:textId="77777777" w:rsidR="00E02B07" w:rsidRPr="008C365A" w:rsidRDefault="004F51D0" w:rsidP="008C365A">
      <w:pPr>
        <w:pStyle w:val="DraCorstandard"/>
        <w:rPr>
          <w:rStyle w:val="DraCorforeignlanguage"/>
          <w:rFonts w:ascii="Times New Roman" w:hAnsi="Times New Roman"/>
          <w:color w:val="auto"/>
        </w:rPr>
      </w:pPr>
      <w:r w:rsidRPr="008C365A">
        <w:rPr>
          <w:rStyle w:val="DraCorforeignlanguage"/>
          <w:rFonts w:ascii="Times New Roman" w:hAnsi="Times New Roman"/>
          <w:color w:val="auto"/>
        </w:rPr>
        <w:t>Tring sie in die hochste Noth/</w:t>
      </w:r>
    </w:p>
    <w:p w14:paraId="56F95DBE" w14:textId="77777777" w:rsidR="00E02B07" w:rsidRPr="008C365A" w:rsidRDefault="004F51D0" w:rsidP="008C365A">
      <w:pPr>
        <w:pStyle w:val="DraCorstandard"/>
        <w:rPr>
          <w:rStyle w:val="DraCorforeignlanguage"/>
          <w:rFonts w:ascii="Times New Roman" w:hAnsi="Times New Roman"/>
          <w:color w:val="auto"/>
        </w:rPr>
      </w:pPr>
      <w:r w:rsidRPr="008C365A">
        <w:rPr>
          <w:rStyle w:val="DraCorforeignlanguage"/>
          <w:rFonts w:ascii="Times New Roman" w:hAnsi="Times New Roman"/>
          <w:color w:val="auto"/>
        </w:rPr>
        <w:t>Stürtz sie endlich in den Todt.</w:t>
      </w:r>
    </w:p>
    <w:p w14:paraId="378E314B" w14:textId="77777777" w:rsidR="00E02B07" w:rsidRPr="008C365A" w:rsidRDefault="004F51D0" w:rsidP="008C365A">
      <w:pPr>
        <w:pStyle w:val="DraCorstandard"/>
        <w:rPr>
          <w:rStyle w:val="DraCorforeignlanguage"/>
          <w:rFonts w:ascii="Times New Roman" w:hAnsi="Times New Roman"/>
          <w:color w:val="auto"/>
        </w:rPr>
      </w:pPr>
      <w:r w:rsidRPr="008C365A">
        <w:rPr>
          <w:rStyle w:val="DraCorforeignlanguage"/>
          <w:rFonts w:ascii="Times New Roman" w:hAnsi="Times New Roman"/>
          <w:color w:val="auto"/>
        </w:rPr>
        <w:t>Genovefa hats erfahren</w:t>
      </w:r>
    </w:p>
    <w:p w14:paraId="6505D9F8" w14:textId="77777777" w:rsidR="00E02B07" w:rsidRPr="008C365A" w:rsidRDefault="004F51D0" w:rsidP="008C365A">
      <w:pPr>
        <w:pStyle w:val="DraCorstandard"/>
        <w:rPr>
          <w:rStyle w:val="DraCorforeignlanguage"/>
          <w:rFonts w:ascii="Times New Roman" w:hAnsi="Times New Roman"/>
          <w:color w:val="auto"/>
        </w:rPr>
      </w:pPr>
      <w:r w:rsidRPr="008C365A">
        <w:rPr>
          <w:rStyle w:val="DraCorforeignlanguage"/>
          <w:rFonts w:ascii="Times New Roman" w:hAnsi="Times New Roman"/>
          <w:color w:val="auto"/>
        </w:rPr>
        <w:t>Ungefähr vor sieben Jahren:</w:t>
      </w:r>
    </w:p>
    <w:p w14:paraId="2C87E320" w14:textId="77777777" w:rsidR="00E02B07" w:rsidRPr="008C365A" w:rsidRDefault="004F51D0" w:rsidP="008C365A">
      <w:pPr>
        <w:pStyle w:val="DraCorstandard"/>
        <w:rPr>
          <w:rStyle w:val="DraCorforeignlanguage"/>
          <w:rFonts w:ascii="Times New Roman" w:hAnsi="Times New Roman"/>
          <w:color w:val="auto"/>
        </w:rPr>
      </w:pPr>
      <w:r w:rsidRPr="008C365A">
        <w:rPr>
          <w:rStyle w:val="DraCorforeignlanguage"/>
          <w:rFonts w:ascii="Times New Roman" w:hAnsi="Times New Roman"/>
          <w:color w:val="auto"/>
        </w:rPr>
        <w:t>War unschuldig; doch hat müssen</w:t>
      </w:r>
    </w:p>
    <w:p w14:paraId="742108E8" w14:textId="77777777" w:rsidR="00E02B07" w:rsidRPr="008C365A" w:rsidRDefault="004F51D0" w:rsidP="008C365A">
      <w:pPr>
        <w:pStyle w:val="DraCorstandard"/>
        <w:rPr>
          <w:rStyle w:val="DraCorforeignlanguage"/>
          <w:rFonts w:ascii="Times New Roman" w:hAnsi="Times New Roman"/>
          <w:color w:val="auto"/>
        </w:rPr>
      </w:pPr>
      <w:r w:rsidRPr="008C365A">
        <w:rPr>
          <w:rStyle w:val="DraCorforeignlanguage"/>
          <w:rFonts w:ascii="Times New Roman" w:hAnsi="Times New Roman"/>
          <w:color w:val="auto"/>
        </w:rPr>
        <w:t>Meine Lugen=Laster büssen:</w:t>
      </w:r>
    </w:p>
    <w:p w14:paraId="325F94A8" w14:textId="77777777" w:rsidR="00E02B07" w:rsidRPr="008C365A" w:rsidRDefault="004F51D0" w:rsidP="008C365A">
      <w:pPr>
        <w:pStyle w:val="DraCorstandard"/>
        <w:rPr>
          <w:rStyle w:val="DraCorforeignlanguage"/>
          <w:rFonts w:ascii="Times New Roman" w:hAnsi="Times New Roman"/>
          <w:color w:val="auto"/>
        </w:rPr>
      </w:pPr>
      <w:r w:rsidRPr="008C365A">
        <w:rPr>
          <w:rStyle w:val="DraCorforeignlanguage"/>
          <w:rFonts w:ascii="Times New Roman" w:hAnsi="Times New Roman"/>
          <w:color w:val="auto"/>
        </w:rPr>
        <w:t>Und mit ihrem keuschen Blut</w:t>
      </w:r>
    </w:p>
    <w:p w14:paraId="17D6CBEC" w14:textId="77777777" w:rsidR="00E02B07" w:rsidRPr="008C365A" w:rsidRDefault="004F51D0" w:rsidP="008C365A">
      <w:pPr>
        <w:pStyle w:val="DraCorstandard"/>
        <w:rPr>
          <w:rStyle w:val="DraCorforeignlanguage"/>
          <w:rFonts w:ascii="Times New Roman" w:hAnsi="Times New Roman"/>
          <w:color w:val="auto"/>
        </w:rPr>
      </w:pPr>
      <w:r w:rsidRPr="008C365A">
        <w:rPr>
          <w:rStyle w:val="DraCorforeignlanguage"/>
          <w:rFonts w:ascii="Times New Roman" w:hAnsi="Times New Roman"/>
          <w:color w:val="auto"/>
        </w:rPr>
        <w:t>Kühlen meinen gaylen Muth.</w:t>
      </w:r>
    </w:p>
    <w:p w14:paraId="2659DCE0" w14:textId="77777777" w:rsidR="00E02B07" w:rsidRPr="008C365A" w:rsidRDefault="004F51D0" w:rsidP="008C365A">
      <w:pPr>
        <w:pStyle w:val="DraCorstandard"/>
        <w:rPr>
          <w:rStyle w:val="DraCorforeignlanguage"/>
          <w:rFonts w:ascii="Times New Roman" w:hAnsi="Times New Roman"/>
          <w:color w:val="auto"/>
        </w:rPr>
      </w:pPr>
      <w:r w:rsidRPr="008C365A">
        <w:rPr>
          <w:rStyle w:val="DraCorforeignlanguage"/>
          <w:rFonts w:ascii="Times New Roman" w:hAnsi="Times New Roman"/>
          <w:color w:val="auto"/>
        </w:rPr>
        <w:t>In der Welt allein regiere/</w:t>
      </w:r>
    </w:p>
    <w:p w14:paraId="607B436E" w14:textId="77777777" w:rsidR="00E02B07" w:rsidRPr="008C365A" w:rsidRDefault="004F51D0" w:rsidP="008C365A">
      <w:pPr>
        <w:pStyle w:val="DraCorstandard"/>
        <w:rPr>
          <w:rStyle w:val="DraCorforeignlanguage"/>
          <w:rFonts w:ascii="Times New Roman" w:hAnsi="Times New Roman"/>
          <w:color w:val="auto"/>
        </w:rPr>
      </w:pPr>
      <w:r w:rsidRPr="008C365A">
        <w:rPr>
          <w:rStyle w:val="DraCorforeignlanguage"/>
          <w:rFonts w:ascii="Times New Roman" w:hAnsi="Times New Roman"/>
          <w:color w:val="auto"/>
        </w:rPr>
        <w:t>Uber all’ ich dominire.</w:t>
      </w:r>
    </w:p>
    <w:p w14:paraId="73D6CCCB" w14:textId="77777777" w:rsidR="00E02B07" w:rsidRPr="008C365A" w:rsidRDefault="004F51D0" w:rsidP="008C365A">
      <w:pPr>
        <w:pStyle w:val="DraCorstandard"/>
        <w:rPr>
          <w:rStyle w:val="DraCorforeignlanguage"/>
          <w:rFonts w:ascii="Times New Roman" w:hAnsi="Times New Roman"/>
          <w:color w:val="auto"/>
        </w:rPr>
      </w:pPr>
      <w:r w:rsidRPr="008C365A">
        <w:rPr>
          <w:rStyle w:val="DraCorforeignlanguage"/>
          <w:rFonts w:ascii="Times New Roman" w:hAnsi="Times New Roman"/>
          <w:color w:val="auto"/>
        </w:rPr>
        <w:t>Was thu dann auff Erden schweben?</w:t>
      </w:r>
    </w:p>
    <w:p w14:paraId="127B6EED" w14:textId="77777777" w:rsidR="00E02B07" w:rsidRPr="008C365A" w:rsidRDefault="004F51D0" w:rsidP="008C365A">
      <w:pPr>
        <w:pStyle w:val="DraCorstandard"/>
        <w:rPr>
          <w:rStyle w:val="DraCorforeignlanguage"/>
          <w:rFonts w:ascii="Times New Roman" w:hAnsi="Times New Roman"/>
          <w:color w:val="auto"/>
        </w:rPr>
      </w:pPr>
      <w:r w:rsidRPr="008C365A">
        <w:rPr>
          <w:rStyle w:val="DraCorforeignlanguage"/>
          <w:rFonts w:ascii="Times New Roman" w:hAnsi="Times New Roman"/>
          <w:color w:val="auto"/>
        </w:rPr>
        <w:t>In die Lufft mich will erheben.</w:t>
      </w:r>
    </w:p>
    <w:p w14:paraId="245B3239" w14:textId="77777777" w:rsidR="00E02B07" w:rsidRPr="008C365A" w:rsidRDefault="004F51D0" w:rsidP="008C365A">
      <w:pPr>
        <w:pStyle w:val="DraCorstandard"/>
        <w:rPr>
          <w:rStyle w:val="DraCorforeignlanguage"/>
          <w:rFonts w:ascii="Times New Roman" w:hAnsi="Times New Roman"/>
          <w:color w:val="auto"/>
        </w:rPr>
      </w:pPr>
      <w:r w:rsidRPr="008C365A">
        <w:rPr>
          <w:rStyle w:val="DraCorforeignlanguage"/>
          <w:rFonts w:ascii="Times New Roman" w:hAnsi="Times New Roman"/>
          <w:color w:val="auto"/>
        </w:rPr>
        <w:t>Wagen her! ... ich steige drauff/</w:t>
      </w:r>
    </w:p>
    <w:p w14:paraId="59A26A0E" w14:textId="77777777" w:rsidR="00E02B07" w:rsidRDefault="004F51D0" w:rsidP="008C365A">
      <w:pPr>
        <w:pStyle w:val="DraCorstandard"/>
      </w:pPr>
      <w:r w:rsidRPr="008C365A">
        <w:rPr>
          <w:rStyle w:val="DraCorforeignlanguage"/>
          <w:rFonts w:ascii="Times New Roman" w:hAnsi="Times New Roman"/>
          <w:color w:val="auto"/>
        </w:rPr>
        <w:t>Und zum Himmel fahr hinauff</w:t>
      </w:r>
      <w:r w:rsidRPr="008C365A">
        <w:t>.</w:t>
      </w:r>
    </w:p>
    <w:p w14:paraId="46CB8183" w14:textId="77777777" w:rsidR="00E02B07" w:rsidRPr="00B573EE" w:rsidRDefault="004F51D0" w:rsidP="00490B5B">
      <w:pPr>
        <w:pStyle w:val="DraCorstandard"/>
        <w:rPr>
          <w:rStyle w:val="DraCorstagedirectionsetc"/>
        </w:rPr>
      </w:pPr>
      <w:r w:rsidRPr="00141D51">
        <w:rPr>
          <w:rStyle w:val="DraCorspeakerattribution"/>
        </w:rPr>
        <w:t>Justitia div.</w:t>
      </w:r>
      <w:r>
        <w:t xml:space="preserve"> </w:t>
      </w:r>
      <w:r w:rsidRPr="00B573EE">
        <w:rPr>
          <w:rStyle w:val="DraCorstagedirectionsetc"/>
        </w:rPr>
        <w:t>recitativè.</w:t>
      </w:r>
    </w:p>
    <w:p w14:paraId="0834640C" w14:textId="77777777" w:rsidR="00E02B07" w:rsidRPr="008436D9" w:rsidRDefault="004F51D0" w:rsidP="008436D9">
      <w:pPr>
        <w:pStyle w:val="DraCorstandard"/>
      </w:pPr>
      <w:r w:rsidRPr="008436D9">
        <w:t>Soll ich leyden/ dass obsiege</w:t>
      </w:r>
    </w:p>
    <w:p w14:paraId="5CEED196" w14:textId="77777777" w:rsidR="00E02B07" w:rsidRPr="008436D9" w:rsidRDefault="004F51D0" w:rsidP="008436D9">
      <w:pPr>
        <w:pStyle w:val="DraCorstandard"/>
      </w:pPr>
      <w:r w:rsidRPr="008436D9">
        <w:t>Lügen/ und Ehr=Schänderey?</w:t>
      </w:r>
    </w:p>
    <w:p w14:paraId="50EB4E4B" w14:textId="77777777" w:rsidR="00E02B07" w:rsidRPr="008436D9" w:rsidRDefault="004F51D0" w:rsidP="008436D9">
      <w:pPr>
        <w:pStyle w:val="DraCorstandard"/>
      </w:pPr>
      <w:r w:rsidRPr="008436D9">
        <w:t>Dass die Unschuld underlige/</w:t>
      </w:r>
    </w:p>
    <w:p w14:paraId="6E27752D" w14:textId="77777777" w:rsidR="00E02B07" w:rsidRPr="008436D9" w:rsidRDefault="004F51D0" w:rsidP="008436D9">
      <w:pPr>
        <w:pStyle w:val="DraCorstandard"/>
      </w:pPr>
      <w:r w:rsidRPr="008436D9">
        <w:t>Und ein Spott der Hoffart sey?</w:t>
      </w:r>
    </w:p>
    <w:p w14:paraId="7AC728B2" w14:textId="384E44E0" w:rsidR="00E02B07" w:rsidRDefault="004F51D0" w:rsidP="00490B5B">
      <w:pPr>
        <w:pStyle w:val="DraCorstandard"/>
      </w:pPr>
      <w:r w:rsidRPr="00141D51">
        <w:rPr>
          <w:rStyle w:val="DraCorspeakerattribution"/>
        </w:rPr>
        <w:t>Calumn.</w:t>
      </w:r>
      <w:r w:rsidR="00CB5576" w:rsidRPr="00D53860">
        <w:rPr>
          <w:rStyle w:val="DraCormarkversepart"/>
        </w:rPr>
        <w:t>@</w:t>
      </w:r>
      <w:r>
        <w:t xml:space="preserve"> </w:t>
      </w:r>
      <w:r w:rsidRPr="008436D9">
        <w:t>Zum Himmel auff!</w:t>
      </w:r>
      <w:r>
        <w:t xml:space="preserve"> </w:t>
      </w:r>
      <w:r w:rsidRPr="00CB5576">
        <w:rPr>
          <w:rStyle w:val="DraCorspeakerattribution"/>
        </w:rPr>
        <w:t>Just.</w:t>
      </w:r>
      <w:r w:rsidR="00CB5576" w:rsidRPr="00CB5576">
        <w:rPr>
          <w:rStyle w:val="DraCormarkversepart"/>
        </w:rPr>
        <w:t xml:space="preserve"> </w:t>
      </w:r>
      <w:r w:rsidR="00CB5576" w:rsidRPr="00D53860">
        <w:rPr>
          <w:rStyle w:val="DraCormarkversepart"/>
        </w:rPr>
        <w:t>@</w:t>
      </w:r>
      <w:r w:rsidRPr="008436D9">
        <w:t>Halt ein den Lauff:</w:t>
      </w:r>
    </w:p>
    <w:p w14:paraId="45711D7D" w14:textId="77777777" w:rsidR="00E02B07" w:rsidRPr="008436D9" w:rsidRDefault="004F51D0" w:rsidP="008436D9">
      <w:pPr>
        <w:pStyle w:val="DraCorstandard"/>
      </w:pPr>
      <w:r w:rsidRPr="008436D9">
        <w:lastRenderedPageBreak/>
        <w:t>Die Straff ist schon vorhanden.</w:t>
      </w:r>
    </w:p>
    <w:p w14:paraId="1F8522BF" w14:textId="77777777" w:rsidR="00E02B07" w:rsidRPr="008436D9" w:rsidRDefault="004F51D0" w:rsidP="008436D9">
      <w:pPr>
        <w:pStyle w:val="DraCorstandard"/>
      </w:pPr>
      <w:r w:rsidRPr="008436D9">
        <w:t>Blitz/ Donner fall! in einem Knall</w:t>
      </w:r>
    </w:p>
    <w:p w14:paraId="5192C729" w14:textId="77777777" w:rsidR="00E02B07" w:rsidRPr="008436D9" w:rsidRDefault="004F51D0" w:rsidP="008436D9">
      <w:pPr>
        <w:pStyle w:val="DraCorstandard"/>
      </w:pPr>
      <w:r w:rsidRPr="008436D9">
        <w:t>Das Boͤsswicht mach zu schanden.</w:t>
      </w:r>
    </w:p>
    <w:p w14:paraId="06EF5E91" w14:textId="77777777" w:rsidR="00E02B07" w:rsidRPr="00CB5576" w:rsidRDefault="004F51D0" w:rsidP="00490B5B">
      <w:pPr>
        <w:pStyle w:val="DraCorstandard"/>
        <w:rPr>
          <w:rStyle w:val="DraCorstagedirectionsetc"/>
        </w:rPr>
      </w:pPr>
      <w:r w:rsidRPr="00CB5576">
        <w:rPr>
          <w:rStyle w:val="DraCorstagedirectionsetc"/>
        </w:rPr>
        <w:t>Tonat, &amp; calumnia cum curru praeceps ex</w:t>
      </w:r>
    </w:p>
    <w:p w14:paraId="280B9F05" w14:textId="77777777" w:rsidR="00E02B07" w:rsidRPr="00CB5576" w:rsidRDefault="004F51D0" w:rsidP="00490B5B">
      <w:pPr>
        <w:pStyle w:val="DraCorstandard"/>
        <w:rPr>
          <w:rStyle w:val="DraCorstagedirectionsetc"/>
        </w:rPr>
      </w:pPr>
      <w:r w:rsidRPr="00CB5576">
        <w:rPr>
          <w:rStyle w:val="DraCorstagedirectionsetc"/>
        </w:rPr>
        <w:t>aëre dejicitur.</w:t>
      </w:r>
    </w:p>
    <w:p w14:paraId="60E03B16" w14:textId="77777777" w:rsidR="00E02B07" w:rsidRPr="00D61B5F" w:rsidRDefault="004F51D0" w:rsidP="00D61B5F">
      <w:pPr>
        <w:pStyle w:val="DraCorstandard"/>
      </w:pPr>
      <w:r w:rsidRPr="00141D51">
        <w:rPr>
          <w:rStyle w:val="DraCorspeakerattribution"/>
        </w:rPr>
        <w:t>Justitia.</w:t>
      </w:r>
      <w:r>
        <w:t xml:space="preserve"> </w:t>
      </w:r>
      <w:r w:rsidRPr="00D61B5F">
        <w:t>Ehr, Schänderey zu Bodem ligt:</w:t>
      </w:r>
    </w:p>
    <w:p w14:paraId="1547A4A5" w14:textId="77777777" w:rsidR="00E02B07" w:rsidRPr="00D61B5F" w:rsidRDefault="004F51D0" w:rsidP="00D61B5F">
      <w:pPr>
        <w:pStyle w:val="DraCorstandard"/>
      </w:pPr>
      <w:r w:rsidRPr="00D61B5F">
        <w:t>Victoriam last singen:</w:t>
      </w:r>
    </w:p>
    <w:p w14:paraId="788405C3" w14:textId="77777777" w:rsidR="00E02B07" w:rsidRPr="00D61B5F" w:rsidRDefault="004F51D0" w:rsidP="00D61B5F">
      <w:pPr>
        <w:pStyle w:val="DraCorstandard"/>
      </w:pPr>
      <w:r w:rsidRPr="00D61B5F">
        <w:t>Die Unschuld hat nun obgesigt:</w:t>
      </w:r>
    </w:p>
    <w:p w14:paraId="7BDDF00A" w14:textId="77777777" w:rsidR="00E02B07" w:rsidRPr="00D61B5F" w:rsidRDefault="004F51D0" w:rsidP="00D61B5F">
      <w:pPr>
        <w:pStyle w:val="DraCorstandard"/>
      </w:pPr>
      <w:r w:rsidRPr="00D61B5F">
        <w:t xml:space="preserve">Triumphe last erklingen. </w:t>
      </w:r>
    </w:p>
    <w:p w14:paraId="1A85D1E7" w14:textId="3C751D10" w:rsidR="00490B5B" w:rsidRPr="00D53860" w:rsidRDefault="00D53860" w:rsidP="00490B5B">
      <w:pPr>
        <w:pStyle w:val="DraCorstandard"/>
        <w:rPr>
          <w:rStyle w:val="DraCorstagedirectionsetc"/>
        </w:rPr>
      </w:pPr>
      <w:r w:rsidRPr="00D53860">
        <w:rPr>
          <w:rStyle w:val="DraCorstagedirectionsetc"/>
        </w:rPr>
        <w:t>Saltus</w:t>
      </w:r>
      <w:r w:rsidR="004F51D0" w:rsidRPr="00D53860">
        <w:rPr>
          <w:rStyle w:val="DraCorstagedirectionsetc"/>
        </w:rPr>
        <w:t>.</w:t>
      </w:r>
    </w:p>
    <w:p w14:paraId="333AB407" w14:textId="3F9D705D" w:rsidR="001E37F4" w:rsidRDefault="001E37F4" w:rsidP="001E37F4">
      <w:pPr>
        <w:pStyle w:val="DraCoradditions"/>
      </w:pPr>
      <w:r>
        <w:t>/act</w:t>
      </w:r>
      <w:r w:rsidR="001B1E82">
        <w:t>=1, scene=1/</w:t>
      </w:r>
    </w:p>
    <w:p w14:paraId="0BFF2F54" w14:textId="108A1FA4" w:rsidR="00E02B07" w:rsidRPr="003C23D0" w:rsidRDefault="004F51D0" w:rsidP="00490B5B">
      <w:pPr>
        <w:pStyle w:val="DraCorstandard"/>
        <w:rPr>
          <w:rStyle w:val="DraCorpagebeginning"/>
        </w:rPr>
      </w:pPr>
      <w:r w:rsidRPr="003C23D0">
        <w:rPr>
          <w:rStyle w:val="DraCorpagebeginning"/>
        </w:rPr>
        <w:t>3</w:t>
      </w:r>
    </w:p>
    <w:p w14:paraId="57C76B87" w14:textId="77777777" w:rsidR="00E02B07" w:rsidRDefault="004F51D0" w:rsidP="00D7274F">
      <w:pPr>
        <w:pStyle w:val="DraCorhead"/>
      </w:pPr>
      <w:r>
        <w:t>ACTUS I</w:t>
      </w:r>
    </w:p>
    <w:p w14:paraId="1874F4DC" w14:textId="77777777" w:rsidR="00E02B07" w:rsidRPr="00D53860" w:rsidRDefault="004F51D0" w:rsidP="00490B5B">
      <w:pPr>
        <w:pStyle w:val="DraCorstandard"/>
        <w:rPr>
          <w:rStyle w:val="DraCorstagedirectionsetc"/>
        </w:rPr>
      </w:pPr>
      <w:r w:rsidRPr="00D53860">
        <w:rPr>
          <w:rStyle w:val="DraCorstagedirectionsetc"/>
        </w:rPr>
        <w:t>Hinc Sigefridus redux à suis cum plausu excipitur; indè</w:t>
      </w:r>
    </w:p>
    <w:p w14:paraId="13312682" w14:textId="77777777" w:rsidR="00490B5B" w:rsidRPr="00D53860" w:rsidRDefault="004F51D0" w:rsidP="00490B5B">
      <w:pPr>
        <w:pStyle w:val="DraCorstandard"/>
        <w:rPr>
          <w:rStyle w:val="DraCorstagedirectionsetc"/>
        </w:rPr>
      </w:pPr>
      <w:r w:rsidRPr="00D53860">
        <w:rPr>
          <w:rStyle w:val="DraCorstagedirectionsetc"/>
        </w:rPr>
        <w:t>Genovefa in eremo exhibetur.</w:t>
      </w:r>
    </w:p>
    <w:p w14:paraId="7524A1A6" w14:textId="1AD25C71" w:rsidR="00E02B07" w:rsidRDefault="004F51D0" w:rsidP="00D7274F">
      <w:pPr>
        <w:pStyle w:val="DraCorhead"/>
      </w:pPr>
      <w:r>
        <w:t>SCENA I.</w:t>
      </w:r>
    </w:p>
    <w:p w14:paraId="195A4801" w14:textId="77777777" w:rsidR="00E02B07" w:rsidRPr="00D53860" w:rsidRDefault="004F51D0" w:rsidP="00490B5B">
      <w:pPr>
        <w:pStyle w:val="DraCorstandard"/>
        <w:rPr>
          <w:rStyle w:val="DraCorstagedirectionsetc"/>
        </w:rPr>
      </w:pPr>
      <w:r w:rsidRPr="00D53860">
        <w:rPr>
          <w:rStyle w:val="DraCorstagedirectionsetc"/>
        </w:rPr>
        <w:t>Sigefridus, devictis Mauris, redux; jam proximus aulae suae, cum Milite suo triumphum ob reportatam victoriam celebrat.</w:t>
      </w:r>
    </w:p>
    <w:p w14:paraId="37891B04" w14:textId="77777777" w:rsidR="00E02B07" w:rsidRPr="00D53860" w:rsidRDefault="004F51D0" w:rsidP="00490B5B">
      <w:pPr>
        <w:pStyle w:val="DraCorstandard"/>
        <w:rPr>
          <w:rStyle w:val="DraCorstagedirectionsetc"/>
        </w:rPr>
      </w:pPr>
      <w:r w:rsidRPr="00D53860">
        <w:rPr>
          <w:rStyle w:val="DraCorstagedirectionsetc"/>
        </w:rPr>
        <w:t>Personae. Sigefridus cum Ducibus &amp; Milite suo.</w:t>
      </w:r>
    </w:p>
    <w:p w14:paraId="21DE3B53" w14:textId="77777777" w:rsidR="00E02B07" w:rsidRDefault="004F51D0" w:rsidP="00490B5B">
      <w:pPr>
        <w:pStyle w:val="DraCorstandard"/>
      </w:pPr>
      <w:r w:rsidRPr="00D53860">
        <w:rPr>
          <w:rStyle w:val="DraCorspeakerattribution"/>
        </w:rPr>
        <w:t xml:space="preserve">Sigefr. </w:t>
      </w:r>
      <w:r>
        <w:t>Tandem evolutas post tot annorum vices,</w:t>
      </w:r>
    </w:p>
    <w:p w14:paraId="6596B4F1" w14:textId="77777777" w:rsidR="00E02B07" w:rsidRDefault="004F51D0" w:rsidP="00490B5B">
      <w:pPr>
        <w:pStyle w:val="DraCorstandard"/>
      </w:pPr>
      <w:r>
        <w:t>Et dubia Martis studia, Christiadum gregi</w:t>
      </w:r>
    </w:p>
    <w:p w14:paraId="61A880ED" w14:textId="77777777" w:rsidR="00E02B07" w:rsidRDefault="004F51D0" w:rsidP="00490B5B">
      <w:pPr>
        <w:pStyle w:val="DraCorstandard"/>
      </w:pPr>
      <w:r>
        <w:t>Semper pavendus hostis adverso solum</w:t>
      </w:r>
    </w:p>
    <w:p w14:paraId="1866FC36" w14:textId="77777777" w:rsidR="00E02B07" w:rsidRDefault="004F51D0" w:rsidP="00490B5B">
      <w:pPr>
        <w:pStyle w:val="DraCorstandard"/>
      </w:pPr>
      <w:r>
        <w:t>Cecidit ore, quique palmarum insolens</w:t>
      </w:r>
    </w:p>
    <w:p w14:paraId="41E65D9D" w14:textId="77777777" w:rsidR="00E02B07" w:rsidRDefault="004F51D0" w:rsidP="00490B5B">
      <w:pPr>
        <w:pStyle w:val="DraCorstandard"/>
      </w:pPr>
      <w:r>
        <w:t>Nos fastuoso subditos pressit pede,</w:t>
      </w:r>
    </w:p>
    <w:p w14:paraId="3DA21A24" w14:textId="77777777" w:rsidR="00E02B07" w:rsidRDefault="004F51D0" w:rsidP="00490B5B">
      <w:pPr>
        <w:pStyle w:val="DraCorstandard"/>
      </w:pPr>
      <w:r>
        <w:t>Mordere frenos didicit, &amp; jugum pati.</w:t>
      </w:r>
    </w:p>
    <w:p w14:paraId="0ED1A335" w14:textId="77777777" w:rsidR="00E02B07" w:rsidRDefault="004F51D0" w:rsidP="00490B5B">
      <w:pPr>
        <w:pStyle w:val="DraCorstandard"/>
      </w:pPr>
      <w:r>
        <w:t>Nihil timendum est ampliùs: caesus jacet,</w:t>
      </w:r>
    </w:p>
    <w:p w14:paraId="1B6EF0B6" w14:textId="77777777" w:rsidR="00E02B07" w:rsidRDefault="004F51D0" w:rsidP="00490B5B">
      <w:pPr>
        <w:pStyle w:val="DraCorstandard"/>
      </w:pPr>
      <w:r>
        <w:lastRenderedPageBreak/>
        <w:t>Aut vincla Maurus induit; paucos vagus</w:t>
      </w:r>
    </w:p>
    <w:p w14:paraId="0A154266" w14:textId="77777777" w:rsidR="00E02B07" w:rsidRDefault="004F51D0" w:rsidP="00490B5B">
      <w:pPr>
        <w:pStyle w:val="DraCorstandard"/>
      </w:pPr>
      <w:r>
        <w:t>Subduxit error ensibus: restat nihil.</w:t>
      </w:r>
    </w:p>
    <w:p w14:paraId="6CA0F315" w14:textId="77777777" w:rsidR="00E02B07" w:rsidRDefault="004F51D0" w:rsidP="00490B5B">
      <w:pPr>
        <w:pStyle w:val="DraCorstandard"/>
      </w:pPr>
      <w:r w:rsidRPr="00D53860">
        <w:rPr>
          <w:rStyle w:val="DraCorspeakerattribution"/>
        </w:rPr>
        <w:t>Dux I.</w:t>
      </w:r>
      <w:r>
        <w:t xml:space="preserve"> Quisquis decorum gloriâ, &amp; suo Ducem</w:t>
      </w:r>
    </w:p>
    <w:p w14:paraId="759A5706" w14:textId="77777777" w:rsidR="00E02B07" w:rsidRDefault="004F51D0" w:rsidP="00490B5B">
      <w:pPr>
        <w:pStyle w:val="DraCorstandard"/>
      </w:pPr>
      <w:r>
        <w:t>Hosti pavendum poscit, &amp; palmis gravem;</w:t>
      </w:r>
    </w:p>
    <w:p w14:paraId="3D097EAF" w14:textId="3CAD009B" w:rsidR="00E02B07" w:rsidRDefault="00D53860" w:rsidP="00490B5B">
      <w:pPr>
        <w:pStyle w:val="DraCorstandard"/>
      </w:pPr>
      <w:r w:rsidRPr="00D53860">
        <w:rPr>
          <w:rStyle w:val="DraCormarkversepart"/>
        </w:rPr>
        <w:t>@</w:t>
      </w:r>
      <w:r>
        <w:t>Videat Sifridum.</w:t>
      </w:r>
      <w:r w:rsidR="00E009C3">
        <w:t xml:space="preserve"> </w:t>
      </w:r>
      <w:r w:rsidR="004F51D0" w:rsidRPr="00D53860">
        <w:rPr>
          <w:rStyle w:val="DraCorspeakerattribution"/>
        </w:rPr>
        <w:t>Sigefr.</w:t>
      </w:r>
      <w:r w:rsidR="00E009C3">
        <w:rPr>
          <w:rStyle w:val="DraCorspeakerattribution"/>
        </w:rPr>
        <w:t xml:space="preserve"> </w:t>
      </w:r>
      <w:r w:rsidR="00CB5576" w:rsidRPr="00D53860">
        <w:rPr>
          <w:rStyle w:val="DraCormarkversepart"/>
        </w:rPr>
        <w:t>@</w:t>
      </w:r>
      <w:r w:rsidR="004F51D0">
        <w:t>Militem hic videat meum,</w:t>
      </w:r>
    </w:p>
    <w:p w14:paraId="304DE301" w14:textId="77777777" w:rsidR="00E02B07" w:rsidRDefault="004F51D0" w:rsidP="00490B5B">
      <w:pPr>
        <w:pStyle w:val="DraCorstandard"/>
      </w:pPr>
      <w:r>
        <w:t>Cujus manu, ferrôque Maurorum Duces</w:t>
      </w:r>
    </w:p>
    <w:p w14:paraId="370A78A0" w14:textId="77777777" w:rsidR="00E02B07" w:rsidRDefault="004F51D0" w:rsidP="00490B5B">
      <w:pPr>
        <w:pStyle w:val="DraCorstandard"/>
      </w:pPr>
      <w:r>
        <w:t>Natant voluti sanguine, &amp; suo fluunt</w:t>
      </w:r>
    </w:p>
    <w:p w14:paraId="27C2751B" w14:textId="77777777" w:rsidR="00E02B07" w:rsidRDefault="004F51D0" w:rsidP="00490B5B">
      <w:pPr>
        <w:pStyle w:val="DraCorstandard"/>
      </w:pPr>
      <w:r>
        <w:t>Cruore, Ducibus mixta congeries gregum.</w:t>
      </w:r>
    </w:p>
    <w:p w14:paraId="6A13649F" w14:textId="77777777" w:rsidR="00E02B07" w:rsidRDefault="004F51D0" w:rsidP="00490B5B">
      <w:pPr>
        <w:pStyle w:val="DraCorstandard"/>
      </w:pPr>
      <w:r w:rsidRPr="00CB5576">
        <w:rPr>
          <w:rStyle w:val="DraCorspeakerattribution"/>
        </w:rPr>
        <w:t>Dux II.</w:t>
      </w:r>
      <w:r>
        <w:t xml:space="preserve"> Haec tota laus est Principis; nostrum nihil.</w:t>
      </w:r>
    </w:p>
    <w:p w14:paraId="05082379" w14:textId="77777777" w:rsidR="00E02B07" w:rsidRDefault="004F51D0" w:rsidP="00490B5B">
      <w:pPr>
        <w:pStyle w:val="DraCorstandard"/>
      </w:pPr>
      <w:r>
        <w:t>Testamur oculos: vidimus fortem Ducem,</w:t>
      </w:r>
    </w:p>
    <w:p w14:paraId="2445882A" w14:textId="77777777" w:rsidR="00E02B07" w:rsidRDefault="004F51D0" w:rsidP="00490B5B">
      <w:pPr>
        <w:pStyle w:val="DraCorstandard"/>
      </w:pPr>
      <w:r>
        <w:t>Seu quando nostras pressit hostilis phalanx,</w:t>
      </w:r>
    </w:p>
    <w:p w14:paraId="1A85775F" w14:textId="77777777" w:rsidR="00E02B07" w:rsidRDefault="004F51D0" w:rsidP="00490B5B">
      <w:pPr>
        <w:pStyle w:val="DraCorstandard"/>
      </w:pPr>
      <w:r>
        <w:t>Rueretque in acies, stare securum metûs,</w:t>
      </w:r>
    </w:p>
    <w:p w14:paraId="0D412F43" w14:textId="77777777" w:rsidR="00E02B07" w:rsidRDefault="004F51D0" w:rsidP="00490B5B">
      <w:pPr>
        <w:pStyle w:val="DraCorstandard"/>
      </w:pPr>
      <w:r>
        <w:t>Atque obstinatum vincere, aut certum mori.</w:t>
      </w:r>
    </w:p>
    <w:p w14:paraId="18BED637" w14:textId="77777777" w:rsidR="00E02B07" w:rsidRDefault="004F51D0" w:rsidP="00490B5B">
      <w:pPr>
        <w:pStyle w:val="DraCorstandard"/>
      </w:pPr>
      <w:r>
        <w:t>Seu quando nostrae, vocis imperio tuae,</w:t>
      </w:r>
    </w:p>
    <w:p w14:paraId="6C2CAA49" w14:textId="77777777" w:rsidR="00E02B07" w:rsidRDefault="004F51D0" w:rsidP="00490B5B">
      <w:pPr>
        <w:pStyle w:val="DraCorstandard"/>
      </w:pPr>
      <w:r>
        <w:t>Ivêre contrà, sternere hostiles manus:</w:t>
      </w:r>
    </w:p>
    <w:p w14:paraId="088D961A" w14:textId="77777777" w:rsidR="00E02B07" w:rsidRDefault="004F51D0" w:rsidP="00490B5B">
      <w:pPr>
        <w:pStyle w:val="DraCorstandard"/>
      </w:pPr>
      <w:r>
        <w:t>Te martiales invehi primum globos,</w:t>
      </w:r>
    </w:p>
    <w:p w14:paraId="3AC4265B" w14:textId="77777777" w:rsidR="00E02B07" w:rsidRDefault="004F51D0" w:rsidP="00490B5B">
      <w:pPr>
        <w:pStyle w:val="DraCorstandard"/>
      </w:pPr>
      <w:r>
        <w:t>Nullo impeditum vulnere, aut certo necis</w:t>
      </w:r>
    </w:p>
    <w:p w14:paraId="120052C5" w14:textId="77777777" w:rsidR="00E02B07" w:rsidRDefault="004F51D0" w:rsidP="00490B5B">
      <w:pPr>
        <w:pStyle w:val="DraCorstandard"/>
      </w:pPr>
      <w:r>
        <w:t>Metu inferendae, frangere obstantes moras:</w:t>
      </w:r>
    </w:p>
    <w:p w14:paraId="3173FDA6" w14:textId="15429ABA" w:rsidR="00E02B07" w:rsidRPr="003C23D0" w:rsidRDefault="004F51D0" w:rsidP="00490B5B">
      <w:pPr>
        <w:pStyle w:val="DraCorstandard"/>
        <w:rPr>
          <w:rStyle w:val="DraCorpagebeginning"/>
        </w:rPr>
      </w:pPr>
      <w:r w:rsidRPr="003C23D0">
        <w:rPr>
          <w:rStyle w:val="DraCorpagebeginning"/>
        </w:rPr>
        <w:t>4</w:t>
      </w:r>
    </w:p>
    <w:p w14:paraId="49D697FB" w14:textId="77777777" w:rsidR="00E02B07" w:rsidRDefault="004F51D0" w:rsidP="00490B5B">
      <w:pPr>
        <w:pStyle w:val="DraCorstandard"/>
      </w:pPr>
      <w:r>
        <w:t>Tum dissolutos hostium nimbos dare,</w:t>
      </w:r>
    </w:p>
    <w:p w14:paraId="48914762" w14:textId="77777777" w:rsidR="00E02B07" w:rsidRDefault="004F51D0" w:rsidP="00490B5B">
      <w:pPr>
        <w:pStyle w:val="DraCorstandard"/>
      </w:pPr>
      <w:r>
        <w:t>Tuo furori pervios: qualis jugo</w:t>
      </w:r>
    </w:p>
    <w:p w14:paraId="086C5438" w14:textId="77777777" w:rsidR="00E02B07" w:rsidRDefault="004F51D0" w:rsidP="00490B5B">
      <w:pPr>
        <w:pStyle w:val="DraCorstandard"/>
      </w:pPr>
      <w:r>
        <w:t>Delapsus amnis, quando contraria viam</w:t>
      </w:r>
    </w:p>
    <w:p w14:paraId="3EE7A51C" w14:textId="77777777" w:rsidR="00E02B07" w:rsidRDefault="004F51D0" w:rsidP="00490B5B">
      <w:pPr>
        <w:pStyle w:val="DraCorstandard"/>
      </w:pPr>
      <w:r>
        <w:t>Moles recludit, stat quidem; &amp; motum premens</w:t>
      </w:r>
    </w:p>
    <w:p w14:paraId="57B608EC" w14:textId="77777777" w:rsidR="00E02B07" w:rsidRDefault="004F51D0" w:rsidP="00490B5B">
      <w:pPr>
        <w:pStyle w:val="DraCorstandard"/>
      </w:pPr>
      <w:r>
        <w:t>Justum furorem murmure ostendit suo:</w:t>
      </w:r>
    </w:p>
    <w:p w14:paraId="7D813932" w14:textId="77777777" w:rsidR="00E02B07" w:rsidRDefault="004F51D0" w:rsidP="00490B5B">
      <w:pPr>
        <w:pStyle w:val="DraCorstandard"/>
      </w:pPr>
      <w:r>
        <w:t>Exinde vires auget, &amp; novo impetu</w:t>
      </w:r>
    </w:p>
    <w:p w14:paraId="617C2FD8" w14:textId="77777777" w:rsidR="00E02B07" w:rsidRDefault="004F51D0" w:rsidP="00490B5B">
      <w:pPr>
        <w:pStyle w:val="DraCorstandard"/>
      </w:pPr>
      <w:r>
        <w:t>Molem lacessens, rumpit obstantem aggerem,</w:t>
      </w:r>
    </w:p>
    <w:p w14:paraId="744454E5" w14:textId="77777777" w:rsidR="00E02B07" w:rsidRDefault="004F51D0" w:rsidP="00490B5B">
      <w:pPr>
        <w:pStyle w:val="DraCorstandard"/>
      </w:pPr>
      <w:r>
        <w:lastRenderedPageBreak/>
        <w:t>Totisque campis, finium victor, furit,</w:t>
      </w:r>
    </w:p>
    <w:p w14:paraId="7C79D6D0" w14:textId="77777777" w:rsidR="00E02B07" w:rsidRDefault="004F51D0" w:rsidP="00490B5B">
      <w:pPr>
        <w:pStyle w:val="DraCorstandard"/>
      </w:pPr>
      <w:r>
        <w:t>Majore parvam strage compensans moram.</w:t>
      </w:r>
    </w:p>
    <w:p w14:paraId="6932F30E" w14:textId="77777777" w:rsidR="00E02B07" w:rsidRDefault="004F51D0" w:rsidP="00490B5B">
      <w:pPr>
        <w:pStyle w:val="DraCorstandard"/>
      </w:pPr>
      <w:r w:rsidRPr="00CB5576">
        <w:rPr>
          <w:rStyle w:val="DraCorspeakerattribution"/>
        </w:rPr>
        <w:t>Sigefr.</w:t>
      </w:r>
      <w:r>
        <w:t xml:space="preserve"> Vidi sequentem Militem, quando calens</w:t>
      </w:r>
    </w:p>
    <w:p w14:paraId="62A345E9" w14:textId="77777777" w:rsidR="00E02B07" w:rsidRDefault="004F51D0" w:rsidP="00490B5B">
      <w:pPr>
        <w:pStyle w:val="DraCorstandard"/>
      </w:pPr>
      <w:r>
        <w:t>Per dissipatos ordines virtus ruit,</w:t>
      </w:r>
    </w:p>
    <w:p w14:paraId="2CBDF614" w14:textId="77777777" w:rsidR="00E02B07" w:rsidRDefault="004F51D0" w:rsidP="00490B5B">
      <w:pPr>
        <w:pStyle w:val="DraCorstandard"/>
      </w:pPr>
      <w:r>
        <w:t>Et calle aperto fecit ingentem viam,</w:t>
      </w:r>
    </w:p>
    <w:p w14:paraId="0E962F77" w14:textId="77777777" w:rsidR="00E02B07" w:rsidRDefault="004F51D0" w:rsidP="00490B5B">
      <w:pPr>
        <w:pStyle w:val="DraCorstandard"/>
      </w:pPr>
      <w:r>
        <w:t>Feriendo utrimque: qualis effracto aggere</w:t>
      </w:r>
    </w:p>
    <w:p w14:paraId="32A7A5AC" w14:textId="77777777" w:rsidR="00E02B07" w:rsidRDefault="004F51D0" w:rsidP="00490B5B">
      <w:pPr>
        <w:pStyle w:val="DraCorstandard"/>
      </w:pPr>
      <w:r>
        <w:t>Undam unda sequitur, quasque praeteriit moras</w:t>
      </w:r>
    </w:p>
    <w:p w14:paraId="648B8F39" w14:textId="77777777" w:rsidR="00E02B07" w:rsidRDefault="004F51D0" w:rsidP="00490B5B">
      <w:pPr>
        <w:pStyle w:val="DraCorstandard"/>
      </w:pPr>
      <w:r>
        <w:t>Prioris ira, sternit exemplo pari</w:t>
      </w:r>
    </w:p>
    <w:p w14:paraId="59027272" w14:textId="77777777" w:rsidR="00E02B07" w:rsidRDefault="004F51D0" w:rsidP="00490B5B">
      <w:pPr>
        <w:pStyle w:val="DraCorstandard"/>
      </w:pPr>
      <w:r>
        <w:t>Furor sequentis. Agite! cùm par sit mea</w:t>
      </w:r>
    </w:p>
    <w:p w14:paraId="4DED591A" w14:textId="77777777" w:rsidR="00E02B07" w:rsidRDefault="004F51D0" w:rsidP="00490B5B">
      <w:pPr>
        <w:pStyle w:val="DraCorstandard"/>
      </w:pPr>
      <w:r>
        <w:t>Laus &amp; meorum, voce concordi sonent</w:t>
      </w:r>
    </w:p>
    <w:p w14:paraId="2580248C" w14:textId="5128447A" w:rsidR="00E02B07" w:rsidRDefault="00CB5576" w:rsidP="00490B5B">
      <w:pPr>
        <w:pStyle w:val="DraCorstandard"/>
      </w:pPr>
      <w:r w:rsidRPr="00D53860">
        <w:rPr>
          <w:rStyle w:val="DraCormarkversepart"/>
        </w:rPr>
        <w:t>@</w:t>
      </w:r>
      <w:r w:rsidR="004F51D0">
        <w:t xml:space="preserve">Utrumque laudes. </w:t>
      </w:r>
      <w:r w:rsidR="004F51D0" w:rsidRPr="00CB5576">
        <w:rPr>
          <w:rStyle w:val="DraCorspeakerattribution"/>
        </w:rPr>
        <w:t>Milites omnes.</w:t>
      </w:r>
      <w:r w:rsidR="004F51D0">
        <w:t xml:space="preserve"> </w:t>
      </w:r>
      <w:r w:rsidRPr="00D53860">
        <w:rPr>
          <w:rStyle w:val="DraCormarkversepart"/>
        </w:rPr>
        <w:t>@</w:t>
      </w:r>
      <w:r w:rsidR="004F51D0">
        <w:t>Una Sigefridum sonet.</w:t>
      </w:r>
    </w:p>
    <w:p w14:paraId="4006CA21" w14:textId="77777777" w:rsidR="00E02B07" w:rsidRPr="00CB5576" w:rsidRDefault="004F51D0" w:rsidP="00490B5B">
      <w:pPr>
        <w:pStyle w:val="DraCorstandard"/>
        <w:rPr>
          <w:rStyle w:val="DraCorstagedirectionsetc"/>
        </w:rPr>
      </w:pPr>
      <w:r w:rsidRPr="00CB5576">
        <w:rPr>
          <w:rStyle w:val="DraCorstagedirectionsetc"/>
        </w:rPr>
        <w:t>Cantus cum Tubis.</w:t>
      </w:r>
    </w:p>
    <w:p w14:paraId="5F852176" w14:textId="77777777" w:rsidR="00E02B07" w:rsidRDefault="004F51D0" w:rsidP="00490B5B">
      <w:pPr>
        <w:pStyle w:val="DraCorstandard"/>
      </w:pPr>
      <w:r w:rsidRPr="00B573EE">
        <w:rPr>
          <w:rStyle w:val="DraCorspeakerattribution"/>
        </w:rPr>
        <w:t xml:space="preserve">Sigefrid. </w:t>
      </w:r>
      <w:r w:rsidRPr="00E009C3">
        <w:rPr>
          <w:rStyle w:val="DraCorstagedirectionsetc"/>
        </w:rPr>
        <w:t>Solus.</w:t>
      </w:r>
      <w:r>
        <w:t xml:space="preserve"> Huc Martiae Laurus! est parta jam pax:</w:t>
      </w:r>
    </w:p>
    <w:p w14:paraId="1161A508" w14:textId="77777777" w:rsidR="00E02B07" w:rsidRDefault="004F51D0" w:rsidP="00490B5B">
      <w:pPr>
        <w:pStyle w:val="DraCorstandard"/>
      </w:pPr>
      <w:r>
        <w:t>Nos stamus, pugnamus,</w:t>
      </w:r>
    </w:p>
    <w:p w14:paraId="6A04CC5E" w14:textId="77777777" w:rsidR="00E02B07" w:rsidRDefault="004F51D0" w:rsidP="00490B5B">
      <w:pPr>
        <w:pStyle w:val="DraCorstandard"/>
      </w:pPr>
      <w:r>
        <w:t>Hostemque fugamus.</w:t>
      </w:r>
    </w:p>
    <w:p w14:paraId="55210F49" w14:textId="77777777" w:rsidR="00E02B07" w:rsidRDefault="004F51D0" w:rsidP="00490B5B">
      <w:pPr>
        <w:pStyle w:val="DraCorstandard"/>
      </w:pPr>
      <w:r>
        <w:t>Hic laesus aut jacet,</w:t>
      </w:r>
    </w:p>
    <w:p w14:paraId="705434E4" w14:textId="77777777" w:rsidR="00E02B07" w:rsidRDefault="004F51D0" w:rsidP="00490B5B">
      <w:pPr>
        <w:pStyle w:val="DraCorstandard"/>
      </w:pPr>
      <w:r>
        <w:t>Vel mortuus tacet.</w:t>
      </w:r>
    </w:p>
    <w:p w14:paraId="697DF2B5" w14:textId="77777777" w:rsidR="00E02B07" w:rsidRDefault="004F51D0" w:rsidP="00490B5B">
      <w:pPr>
        <w:pStyle w:val="DraCorstandard"/>
      </w:pPr>
      <w:r>
        <w:t>Extinctus est Maurus &amp; bellica fax.</w:t>
      </w:r>
    </w:p>
    <w:p w14:paraId="1FD4E88A" w14:textId="77777777" w:rsidR="00E02B07" w:rsidRDefault="004F51D0" w:rsidP="00490B5B">
      <w:pPr>
        <w:pStyle w:val="DraCorstandard"/>
      </w:pPr>
      <w:r w:rsidRPr="00427E68">
        <w:rPr>
          <w:rStyle w:val="DraCorstagedirectionsetc"/>
        </w:rPr>
        <w:t>Idem repetunt omnes Milites.</w:t>
      </w:r>
      <w:r>
        <w:t xml:space="preserve"> Tum saltus; post saltum omnes</w:t>
      </w:r>
    </w:p>
    <w:p w14:paraId="45E9C75B" w14:textId="77777777" w:rsidR="00E02B07" w:rsidRDefault="004F51D0" w:rsidP="00490B5B">
      <w:pPr>
        <w:pStyle w:val="DraCorstandard"/>
      </w:pPr>
      <w:r w:rsidRPr="00427E68">
        <w:rPr>
          <w:rStyle w:val="DraCorstagedirectionsetc"/>
        </w:rPr>
        <w:t>Milites repetunt:</w:t>
      </w:r>
      <w:r>
        <w:t xml:space="preserve"> </w:t>
      </w:r>
      <w:r>
        <w:rPr>
          <w:i/>
        </w:rPr>
        <w:t>Huc Martiae laurus</w:t>
      </w:r>
      <w:r>
        <w:t xml:space="preserve"> &amp;c.</w:t>
      </w:r>
    </w:p>
    <w:p w14:paraId="3491C401" w14:textId="77777777" w:rsidR="00E02B07" w:rsidRDefault="004F51D0" w:rsidP="00490B5B">
      <w:pPr>
        <w:pStyle w:val="DraCorstandard"/>
      </w:pPr>
      <w:r>
        <w:t>Et jam remensi spatia longinquae viae</w:t>
      </w:r>
    </w:p>
    <w:p w14:paraId="57191AF3" w14:textId="77777777" w:rsidR="00E02B07" w:rsidRDefault="004F51D0" w:rsidP="00490B5B">
      <w:pPr>
        <w:pStyle w:val="DraCorstandard"/>
      </w:pPr>
      <w:r>
        <w:t>Pulvere decoro sordidi, &amp; spoliis graves</w:t>
      </w:r>
    </w:p>
    <w:p w14:paraId="792BCC24" w14:textId="77777777" w:rsidR="00E02B07" w:rsidRDefault="004F51D0" w:rsidP="00490B5B">
      <w:pPr>
        <w:pStyle w:val="DraCorstandard"/>
      </w:pPr>
      <w:r>
        <w:t>Iterum tenemus patriae optatae plagas.</w:t>
      </w:r>
    </w:p>
    <w:p w14:paraId="2043888D" w14:textId="77777777" w:rsidR="00E02B07" w:rsidRDefault="004F51D0" w:rsidP="00490B5B">
      <w:pPr>
        <w:pStyle w:val="DraCorstandard"/>
      </w:pPr>
      <w:r>
        <w:t>Golinde! siquidem gesta felici manu,</w:t>
      </w:r>
    </w:p>
    <w:p w14:paraId="59DA4C48" w14:textId="77777777" w:rsidR="00E02B07" w:rsidRDefault="004F51D0" w:rsidP="00490B5B">
      <w:pPr>
        <w:pStyle w:val="DraCorstandard"/>
      </w:pPr>
      <w:r>
        <w:t>Faustoque Marte praelia triumphum petunt,</w:t>
      </w:r>
    </w:p>
    <w:p w14:paraId="26AD55CD" w14:textId="77777777" w:rsidR="00E02B07" w:rsidRDefault="004F51D0" w:rsidP="00490B5B">
      <w:pPr>
        <w:pStyle w:val="DraCorstandard"/>
      </w:pPr>
      <w:r>
        <w:t>I prae, meisque subditis nostri refer</w:t>
      </w:r>
    </w:p>
    <w:p w14:paraId="62C165AC" w14:textId="77777777" w:rsidR="00E02B07" w:rsidRDefault="004F51D0" w:rsidP="00490B5B">
      <w:pPr>
        <w:pStyle w:val="DraCorstandard"/>
      </w:pPr>
      <w:r>
        <w:lastRenderedPageBreak/>
        <w:t>Palmas Gradivi, quaeque prostratus dedit</w:t>
      </w:r>
    </w:p>
    <w:p w14:paraId="30666D46" w14:textId="77777777" w:rsidR="00E02B07" w:rsidRDefault="004F51D0" w:rsidP="00490B5B">
      <w:pPr>
        <w:pStyle w:val="DraCorstandard"/>
      </w:pPr>
      <w:r>
        <w:t>Trophaea Maurus: debitos nostrae parent</w:t>
      </w:r>
    </w:p>
    <w:p w14:paraId="647ADE95" w14:textId="7D92793E" w:rsidR="00E02B07" w:rsidRDefault="00CB5576" w:rsidP="00490B5B">
      <w:pPr>
        <w:pStyle w:val="DraCorstandard"/>
      </w:pPr>
      <w:r w:rsidRPr="00D53860">
        <w:rPr>
          <w:rStyle w:val="DraCormarkversepart"/>
        </w:rPr>
        <w:t>@</w:t>
      </w:r>
      <w:r>
        <w:t>Virtuti honores.</w:t>
      </w:r>
      <w:r w:rsidR="00F532F5" w:rsidRPr="00CB5576">
        <w:rPr>
          <w:rStyle w:val="DraCorspeakerattribution"/>
        </w:rPr>
        <w:t xml:space="preserve"> </w:t>
      </w:r>
      <w:r w:rsidR="004F51D0" w:rsidRPr="00CB5576">
        <w:rPr>
          <w:rStyle w:val="DraCorspeakerattribution"/>
        </w:rPr>
        <w:t>Golind.</w:t>
      </w:r>
      <w:r w:rsidR="004F51D0">
        <w:t xml:space="preserve"> </w:t>
      </w:r>
      <w:r w:rsidR="00F532F5" w:rsidRPr="00D53860">
        <w:rPr>
          <w:rStyle w:val="DraCormarkversepart"/>
        </w:rPr>
        <w:t>@</w:t>
      </w:r>
      <w:r w:rsidR="004F51D0">
        <w:t>Jussa non segnis feram.</w:t>
      </w:r>
    </w:p>
    <w:p w14:paraId="58B9F742" w14:textId="77777777" w:rsidR="00E02B07" w:rsidRDefault="004F51D0" w:rsidP="00490B5B">
      <w:pPr>
        <w:pStyle w:val="DraCorstandard"/>
      </w:pPr>
      <w:r w:rsidRPr="00CB5576">
        <w:rPr>
          <w:rStyle w:val="DraCorspeakerattribution"/>
        </w:rPr>
        <w:t>Sigefr.</w:t>
      </w:r>
      <w:r>
        <w:t xml:space="preserve"> Equidem fatebor, esse laudandum magis</w:t>
      </w:r>
    </w:p>
    <w:p w14:paraId="714F85DA" w14:textId="77777777" w:rsidR="00E02B07" w:rsidRDefault="004F51D0" w:rsidP="00490B5B">
      <w:pPr>
        <w:pStyle w:val="DraCorstandard"/>
      </w:pPr>
      <w:r>
        <w:t>Meruisse palmas, quàm triumphali comas</w:t>
      </w:r>
    </w:p>
    <w:p w14:paraId="12CEE519" w14:textId="77777777" w:rsidR="00E02B07" w:rsidRDefault="004F51D0" w:rsidP="00490B5B">
      <w:pPr>
        <w:pStyle w:val="DraCorstandard"/>
      </w:pPr>
      <w:r>
        <w:t>Lauro virere: vestra quid tamen Duces</w:t>
      </w:r>
    </w:p>
    <w:p w14:paraId="70CFFCE1" w14:textId="77777777" w:rsidR="00490B5B" w:rsidRDefault="004F51D0" w:rsidP="00490B5B">
      <w:pPr>
        <w:pStyle w:val="DraCorstandard"/>
      </w:pPr>
      <w:r>
        <w:t>Generosa poscant acta, pensandum est magis.</w:t>
      </w:r>
    </w:p>
    <w:p w14:paraId="37C46A88" w14:textId="320B3FCD" w:rsidR="00E02B07" w:rsidRPr="003C23D0" w:rsidRDefault="004F51D0" w:rsidP="00490B5B">
      <w:pPr>
        <w:pStyle w:val="DraCorstandard"/>
        <w:rPr>
          <w:rStyle w:val="DraCorpagebeginning"/>
        </w:rPr>
      </w:pPr>
      <w:r w:rsidRPr="003C23D0">
        <w:rPr>
          <w:rStyle w:val="DraCorpagebeginning"/>
        </w:rPr>
        <w:t>5</w:t>
      </w:r>
    </w:p>
    <w:p w14:paraId="0537C438" w14:textId="77777777" w:rsidR="00E02B07" w:rsidRDefault="004F51D0" w:rsidP="00490B5B">
      <w:pPr>
        <w:pStyle w:val="DraCorstandard"/>
        <w:rPr>
          <w:i/>
        </w:rPr>
      </w:pPr>
      <w:r>
        <w:rPr>
          <w:i/>
        </w:rPr>
        <w:t>Et ipsa trahere de suo calcar solet</w:t>
      </w:r>
    </w:p>
    <w:p w14:paraId="476F3F88" w14:textId="77777777" w:rsidR="00E02B07" w:rsidRDefault="004F51D0" w:rsidP="00490B5B">
      <w:pPr>
        <w:pStyle w:val="DraCorstandard"/>
        <w:rPr>
          <w:i/>
        </w:rPr>
      </w:pPr>
      <w:r>
        <w:rPr>
          <w:i/>
        </w:rPr>
        <w:t>Honore virtus; sumit &amp; animus novas</w:t>
      </w:r>
    </w:p>
    <w:p w14:paraId="11E51E2C" w14:textId="77777777" w:rsidR="00E02B07" w:rsidRDefault="004F51D0" w:rsidP="00490B5B">
      <w:pPr>
        <w:pStyle w:val="DraCorstandard"/>
      </w:pPr>
      <w:r>
        <w:rPr>
          <w:i/>
        </w:rPr>
        <w:t>E laude vires</w:t>
      </w:r>
      <w:r>
        <w:t>. Pergite invicti Duces:</w:t>
      </w:r>
    </w:p>
    <w:p w14:paraId="0DA6B1FF" w14:textId="2A4254F9" w:rsidR="00490B5B" w:rsidRDefault="004F51D0" w:rsidP="00490B5B">
      <w:pPr>
        <w:pStyle w:val="DraCorstandard"/>
      </w:pPr>
      <w:r>
        <w:t>Relicta quondam tecta visuntur propè.</w:t>
      </w:r>
    </w:p>
    <w:p w14:paraId="4DC2A48E" w14:textId="2237D0C7" w:rsidR="001B1E82" w:rsidRDefault="001B1E82" w:rsidP="001B1E82">
      <w:pPr>
        <w:pStyle w:val="DraCoradditions"/>
      </w:pPr>
      <w:r>
        <w:t>/act=1, scene=</w:t>
      </w:r>
      <w:r>
        <w:rPr>
          <w:lang w:val="cs-CZ"/>
        </w:rPr>
        <w:t>2</w:t>
      </w:r>
      <w:r>
        <w:t>/</w:t>
      </w:r>
    </w:p>
    <w:p w14:paraId="0DE8BAA2" w14:textId="76253D1E" w:rsidR="00E02B07" w:rsidRDefault="004F51D0" w:rsidP="00FE13F2">
      <w:pPr>
        <w:pStyle w:val="DraCorhead"/>
      </w:pPr>
      <w:r>
        <w:t>SCENA II.</w:t>
      </w:r>
    </w:p>
    <w:p w14:paraId="344C81C3" w14:textId="77777777" w:rsidR="00E02B07" w:rsidRPr="00427E68" w:rsidRDefault="004F51D0" w:rsidP="00490B5B">
      <w:pPr>
        <w:pStyle w:val="DraCorstandard"/>
        <w:rPr>
          <w:rStyle w:val="DraCorstagedirectionsetc"/>
        </w:rPr>
      </w:pPr>
      <w:r w:rsidRPr="00427E68">
        <w:rPr>
          <w:rStyle w:val="DraCorstagedirectionsetc"/>
        </w:rPr>
        <w:t>Genovefa, doloris vehementiâ penè obruta, caelitus recicatur.</w:t>
      </w:r>
    </w:p>
    <w:p w14:paraId="761AF66B" w14:textId="77777777" w:rsidR="00E02B07" w:rsidRPr="00427E68" w:rsidRDefault="004F51D0" w:rsidP="00490B5B">
      <w:pPr>
        <w:pStyle w:val="DraCorstandard"/>
        <w:rPr>
          <w:rStyle w:val="DraCorstagedirectionsetc"/>
        </w:rPr>
      </w:pPr>
      <w:r w:rsidRPr="00427E68">
        <w:rPr>
          <w:rStyle w:val="DraCorstagedirectionsetc"/>
        </w:rPr>
        <w:t>Personae. Genovefa, &amp; caelestes Genii.</w:t>
      </w:r>
    </w:p>
    <w:p w14:paraId="036C6C3F" w14:textId="77777777" w:rsidR="00E02B07" w:rsidRPr="00427E68" w:rsidRDefault="004F51D0" w:rsidP="00490B5B">
      <w:pPr>
        <w:pStyle w:val="DraCorstandard"/>
        <w:rPr>
          <w:rStyle w:val="DraCorstagedirectionsetc"/>
        </w:rPr>
      </w:pPr>
      <w:r w:rsidRPr="00427E68">
        <w:rPr>
          <w:rStyle w:val="DraCorstagedirectionsetc"/>
        </w:rPr>
        <w:t>Genovefa suo dolori tristi citharâ praeludit, tum canit; estque Musica per totum.</w:t>
      </w:r>
    </w:p>
    <w:p w14:paraId="71816CA6" w14:textId="77777777" w:rsidR="00E02B07" w:rsidRPr="00C278C5" w:rsidRDefault="004F51D0" w:rsidP="00C278C5">
      <w:pPr>
        <w:pStyle w:val="DraCorstandard"/>
      </w:pPr>
      <w:r w:rsidRPr="00B573EE">
        <w:rPr>
          <w:rStyle w:val="DraCorstagedirectionsetc"/>
        </w:rPr>
        <w:t>Aria.</w:t>
      </w:r>
      <w:r>
        <w:t xml:space="preserve"> </w:t>
      </w:r>
      <w:r w:rsidRPr="00C278C5">
        <w:t>1. Heysse Laugen auss den Augen</w:t>
      </w:r>
    </w:p>
    <w:p w14:paraId="0D320C40" w14:textId="77777777" w:rsidR="00E02B07" w:rsidRPr="00C278C5" w:rsidRDefault="004F51D0" w:rsidP="00C278C5">
      <w:pPr>
        <w:pStyle w:val="DraCorstandard"/>
      </w:pPr>
      <w:r w:rsidRPr="00C278C5">
        <w:t>Fliesset ohne unterlass:</w:t>
      </w:r>
    </w:p>
    <w:p w14:paraId="540CB51C" w14:textId="77777777" w:rsidR="00E02B07" w:rsidRPr="00C278C5" w:rsidRDefault="004F51D0" w:rsidP="00C278C5">
      <w:pPr>
        <w:pStyle w:val="DraCorstandard"/>
      </w:pPr>
      <w:r w:rsidRPr="00C278C5">
        <w:t>Leydt und Schmertzen/ Peyn des Hertzen</w:t>
      </w:r>
    </w:p>
    <w:p w14:paraId="068CE66A" w14:textId="77777777" w:rsidR="00E02B07" w:rsidRPr="00C278C5" w:rsidRDefault="004F51D0" w:rsidP="00C278C5">
      <w:pPr>
        <w:pStyle w:val="DraCorstandard"/>
      </w:pPr>
      <w:r w:rsidRPr="00C278C5">
        <w:t>Trucken mich ohn Ziel/ und Mass.</w:t>
      </w:r>
    </w:p>
    <w:p w14:paraId="667031EB" w14:textId="77777777" w:rsidR="00E02B07" w:rsidRPr="00C278C5" w:rsidRDefault="004F51D0" w:rsidP="00C278C5">
      <w:pPr>
        <w:pStyle w:val="DraCorstandard"/>
      </w:pPr>
      <w:r w:rsidRPr="00C278C5">
        <w:t>2. O ihr Sternen/ nah' und fernen/</w:t>
      </w:r>
    </w:p>
    <w:p w14:paraId="7937F429" w14:textId="77777777" w:rsidR="00E02B07" w:rsidRPr="00C278C5" w:rsidRDefault="004F51D0" w:rsidP="00C278C5">
      <w:pPr>
        <w:pStyle w:val="DraCorstandard"/>
      </w:pPr>
      <w:r w:rsidRPr="00C278C5">
        <w:t>Sonn und Mohn schawt diese Qual:</w:t>
      </w:r>
    </w:p>
    <w:p w14:paraId="729EC965" w14:textId="77777777" w:rsidR="00E02B07" w:rsidRPr="00C278C5" w:rsidRDefault="004F51D0" w:rsidP="00C278C5">
      <w:pPr>
        <w:pStyle w:val="DraCorstandard"/>
      </w:pPr>
      <w:r w:rsidRPr="00C278C5">
        <w:t>Nit mehr scheynet/ sonder weynet;</w:t>
      </w:r>
    </w:p>
    <w:p w14:paraId="50A11550" w14:textId="77777777" w:rsidR="00E02B07" w:rsidRPr="00C278C5" w:rsidRDefault="004F51D0" w:rsidP="00C278C5">
      <w:pPr>
        <w:pStyle w:val="DraCorstandard"/>
      </w:pPr>
      <w:r w:rsidRPr="00C278C5">
        <w:t>Weynet auch ihr Berg und Thal.</w:t>
      </w:r>
    </w:p>
    <w:p w14:paraId="4EBB6E03" w14:textId="77777777" w:rsidR="00E02B07" w:rsidRPr="00B573EE" w:rsidRDefault="004F51D0" w:rsidP="00490B5B">
      <w:pPr>
        <w:pStyle w:val="DraCorstandard"/>
        <w:rPr>
          <w:rStyle w:val="DraCorstagedirectionsetc"/>
        </w:rPr>
      </w:pPr>
      <w:r w:rsidRPr="00B573EE">
        <w:rPr>
          <w:rStyle w:val="DraCorstagedirectionsetc"/>
        </w:rPr>
        <w:t>Recitativè.</w:t>
      </w:r>
    </w:p>
    <w:p w14:paraId="07783BAA" w14:textId="77777777" w:rsidR="00E02B07" w:rsidRPr="00C278C5" w:rsidRDefault="004F51D0" w:rsidP="00C278C5">
      <w:pPr>
        <w:pStyle w:val="DraCorstandard"/>
      </w:pPr>
      <w:r w:rsidRPr="00C278C5">
        <w:lastRenderedPageBreak/>
        <w:t>Es lauffet nun das achte Jahr/</w:t>
      </w:r>
    </w:p>
    <w:p w14:paraId="2A95A2AE" w14:textId="77777777" w:rsidR="00E02B07" w:rsidRPr="00C278C5" w:rsidRDefault="004F51D0" w:rsidP="00C278C5">
      <w:pPr>
        <w:pStyle w:val="DraCorstandard"/>
      </w:pPr>
      <w:r w:rsidRPr="00C278C5">
        <w:t>Dass in der Einoͤd schwebe:</w:t>
      </w:r>
    </w:p>
    <w:p w14:paraId="498EB059" w14:textId="77777777" w:rsidR="00E02B07" w:rsidRPr="00C278C5" w:rsidRDefault="004F51D0" w:rsidP="00C278C5">
      <w:pPr>
        <w:pStyle w:val="DraCorstandard"/>
      </w:pPr>
      <w:r w:rsidRPr="00C278C5">
        <w:t>In Hunger/ Durst/ in Lebens=Gfahr/</w:t>
      </w:r>
    </w:p>
    <w:p w14:paraId="02101696" w14:textId="77777777" w:rsidR="00E02B07" w:rsidRPr="00C278C5" w:rsidRDefault="004F51D0" w:rsidP="00C278C5">
      <w:pPr>
        <w:pStyle w:val="DraCorstandard"/>
      </w:pPr>
      <w:r w:rsidRPr="00C278C5">
        <w:t>Ohn Trost/ und Hulff ich lebe.</w:t>
      </w:r>
    </w:p>
    <w:p w14:paraId="3E3F1A36" w14:textId="77777777" w:rsidR="00E02B07" w:rsidRPr="00C278C5" w:rsidRDefault="004F51D0" w:rsidP="00C278C5">
      <w:pPr>
        <w:pStyle w:val="DraCorstandard"/>
      </w:pPr>
      <w:r w:rsidRPr="00C278C5">
        <w:t>GOtt weyss dass ich unschuldig bin:</w:t>
      </w:r>
    </w:p>
    <w:p w14:paraId="15DD596C" w14:textId="77777777" w:rsidR="00E02B07" w:rsidRPr="00C278C5" w:rsidRDefault="004F51D0" w:rsidP="00C278C5">
      <w:pPr>
        <w:pStyle w:val="DraCorstandard"/>
      </w:pPr>
      <w:r w:rsidRPr="00C278C5">
        <w:t>Kein Untrew mich anklaget;</w:t>
      </w:r>
    </w:p>
    <w:p w14:paraId="67BC3982" w14:textId="77777777" w:rsidR="00E02B07" w:rsidRPr="00C278C5" w:rsidRDefault="004F51D0" w:rsidP="00C278C5">
      <w:pPr>
        <w:pStyle w:val="DraCorstandard"/>
      </w:pPr>
      <w:r w:rsidRPr="00C278C5">
        <w:t>Dannoch ist Ehr/ und Nahmen hin/</w:t>
      </w:r>
    </w:p>
    <w:p w14:paraId="3AF70FB0" w14:textId="77777777" w:rsidR="00E02B07" w:rsidRPr="00C278C5" w:rsidRDefault="004F51D0" w:rsidP="00C278C5">
      <w:pPr>
        <w:pStyle w:val="DraCorstandard"/>
      </w:pPr>
      <w:r w:rsidRPr="00C278C5">
        <w:t>Drumb Creutz/ und Leyd mich plaget.</w:t>
      </w:r>
    </w:p>
    <w:p w14:paraId="33219626" w14:textId="77777777" w:rsidR="00E02B07" w:rsidRPr="00C278C5" w:rsidRDefault="004F51D0" w:rsidP="00C278C5">
      <w:pPr>
        <w:pStyle w:val="DraCorstandard"/>
      </w:pPr>
      <w:r w:rsidRPr="00C278C5">
        <w:t>Benoni mir den Schmertz vermehrt.</w:t>
      </w:r>
    </w:p>
    <w:p w14:paraId="2A8A0706" w14:textId="77777777" w:rsidR="00E02B07" w:rsidRPr="00C278C5" w:rsidRDefault="004F51D0" w:rsidP="00C278C5">
      <w:pPr>
        <w:pStyle w:val="DraCorstandard"/>
      </w:pPr>
      <w:r w:rsidRPr="00C278C5">
        <w:t>Ach! hätt dich nie gebohren!</w:t>
      </w:r>
    </w:p>
    <w:p w14:paraId="0C3C3525" w14:textId="77777777" w:rsidR="00E02B07" w:rsidRPr="00C278C5" w:rsidRDefault="004F51D0" w:rsidP="00C278C5">
      <w:pPr>
        <w:pStyle w:val="DraCorstandard"/>
      </w:pPr>
      <w:r w:rsidRPr="00C278C5">
        <w:t>Hätt ich dich nie von GOtt begehrt/</w:t>
      </w:r>
    </w:p>
    <w:p w14:paraId="7CCF763F" w14:textId="77777777" w:rsidR="00E02B07" w:rsidRPr="00C278C5" w:rsidRDefault="004F51D0" w:rsidP="00C278C5">
      <w:pPr>
        <w:pStyle w:val="DraCorstandard"/>
      </w:pPr>
      <w:r w:rsidRPr="00C278C5">
        <w:t>Nie alles hätt verlohren.</w:t>
      </w:r>
    </w:p>
    <w:p w14:paraId="3DF85CBA" w14:textId="77777777" w:rsidR="00E02B07" w:rsidRPr="00C278C5" w:rsidRDefault="004F51D0" w:rsidP="00C278C5">
      <w:pPr>
        <w:pStyle w:val="DraCorstandard"/>
      </w:pPr>
      <w:r w:rsidRPr="00B573EE">
        <w:rPr>
          <w:rStyle w:val="DraCorstagedirectionsetc"/>
        </w:rPr>
        <w:t>Aria.</w:t>
      </w:r>
      <w:r>
        <w:t xml:space="preserve"> </w:t>
      </w:r>
      <w:r w:rsidRPr="00C278C5">
        <w:t>Drumb stehts die Seufftzer steigen auff/</w:t>
      </w:r>
    </w:p>
    <w:p w14:paraId="7C0A1F90" w14:textId="77777777" w:rsidR="00E02B07" w:rsidRPr="00C278C5" w:rsidRDefault="004F51D0" w:rsidP="00C278C5">
      <w:pPr>
        <w:pStyle w:val="DraCorstandard"/>
      </w:pPr>
      <w:r w:rsidRPr="00C278C5">
        <w:t>Bin allzeit nass von Zähren:</w:t>
      </w:r>
    </w:p>
    <w:p w14:paraId="2B69C8E8" w14:textId="77777777" w:rsidR="00E02B07" w:rsidRPr="00C278C5" w:rsidRDefault="004F51D0" w:rsidP="00C278C5">
      <w:pPr>
        <w:pStyle w:val="DraCorstandard"/>
      </w:pPr>
      <w:r w:rsidRPr="00C278C5">
        <w:t>Unzahlbar wird der Thränen Hauff/</w:t>
      </w:r>
    </w:p>
    <w:p w14:paraId="618134B9" w14:textId="77777777" w:rsidR="00490B5B" w:rsidRPr="00C278C5" w:rsidRDefault="004F51D0" w:rsidP="00C278C5">
      <w:pPr>
        <w:pStyle w:val="DraCorstandard"/>
      </w:pPr>
      <w:r w:rsidRPr="00C278C5">
        <w:t>Sie täglich sich vermehren</w:t>
      </w:r>
    </w:p>
    <w:p w14:paraId="2E4879A4" w14:textId="541E618F" w:rsidR="00E02B07" w:rsidRPr="003C23D0" w:rsidRDefault="003C23D0" w:rsidP="00490B5B">
      <w:pPr>
        <w:pStyle w:val="DraCorstandard"/>
        <w:rPr>
          <w:rStyle w:val="DraCorpagebeginning"/>
        </w:rPr>
      </w:pPr>
      <w:r w:rsidRPr="003C23D0">
        <w:rPr>
          <w:rStyle w:val="DraCorpagebeginning"/>
        </w:rPr>
        <w:t>6</w:t>
      </w:r>
    </w:p>
    <w:p w14:paraId="2D6F5096" w14:textId="547CFA7B" w:rsidR="00E02B07" w:rsidRPr="00C278C5" w:rsidRDefault="004F51D0" w:rsidP="00C278C5">
      <w:pPr>
        <w:pStyle w:val="DraCorstandard"/>
      </w:pPr>
      <w:r w:rsidRPr="00C278C5">
        <w:t>2. Von Leid</w:t>
      </w:r>
      <w:r w:rsidR="00393B4A">
        <w:t>t</w:t>
      </w:r>
      <w:r w:rsidRPr="00C278C5">
        <w:t xml:space="preserve"> bin müd/ und ohn Geblüdt:</w:t>
      </w:r>
    </w:p>
    <w:p w14:paraId="22735353" w14:textId="77777777" w:rsidR="00E02B07" w:rsidRPr="00C278C5" w:rsidRDefault="004F51D0" w:rsidP="00C278C5">
      <w:pPr>
        <w:pStyle w:val="DraCorstandard"/>
      </w:pPr>
      <w:r w:rsidRPr="00C278C5">
        <w:t>Die Kräfften seynd erlegen:</w:t>
      </w:r>
    </w:p>
    <w:p w14:paraId="3D505FE9" w14:textId="77777777" w:rsidR="00E02B07" w:rsidRPr="00C278C5" w:rsidRDefault="004F51D0" w:rsidP="00C278C5">
      <w:pPr>
        <w:pStyle w:val="DraCorstandard"/>
      </w:pPr>
      <w:r w:rsidRPr="00C278C5">
        <w:t>Zur Erd mich lenk/ zu Bodem senck/</w:t>
      </w:r>
    </w:p>
    <w:p w14:paraId="59BE920E" w14:textId="77777777" w:rsidR="00E46AEB" w:rsidRPr="00C278C5" w:rsidRDefault="004F51D0" w:rsidP="00C278C5">
      <w:pPr>
        <w:pStyle w:val="DraCorstandard"/>
      </w:pPr>
      <w:r w:rsidRPr="00C278C5">
        <w:t xml:space="preserve">Kein Glied kan ich mehr regen. </w:t>
      </w:r>
    </w:p>
    <w:p w14:paraId="4F7C2F6E" w14:textId="4F3C5CBD" w:rsidR="00E02B07" w:rsidRPr="00E46AEB" w:rsidRDefault="004F51D0" w:rsidP="00490B5B">
      <w:pPr>
        <w:pStyle w:val="DraCorstandard"/>
        <w:rPr>
          <w:rStyle w:val="DraCorstagedirectionsetc"/>
        </w:rPr>
      </w:pPr>
      <w:r w:rsidRPr="00E46AEB">
        <w:rPr>
          <w:rStyle w:val="DraCorstagedirectionsetc"/>
        </w:rPr>
        <w:t>Genovefa fällt in Ohnmacht.</w:t>
      </w:r>
    </w:p>
    <w:p w14:paraId="02034AF5" w14:textId="77777777" w:rsidR="00427E68" w:rsidRDefault="004F51D0" w:rsidP="00490B5B">
      <w:pPr>
        <w:pStyle w:val="DraCorstandard"/>
        <w:rPr>
          <w:rStyle w:val="DraCorstagedirectionsetc"/>
        </w:rPr>
      </w:pPr>
      <w:r w:rsidRPr="00427E68">
        <w:rPr>
          <w:rStyle w:val="DraCorstagedirectionsetc"/>
        </w:rPr>
        <w:t xml:space="preserve">Dum Genovefa extra se jacet, aperitur caelum; Genti caelestes visuntur in aëre, in caelo chorus eorum, qui, dum viverent, à mendacibus calumniantibus innocentes passi fuerunt. </w:t>
      </w:r>
    </w:p>
    <w:p w14:paraId="0D687AB6" w14:textId="77777777" w:rsidR="000C1640" w:rsidRPr="00A72F44" w:rsidRDefault="004F51D0" w:rsidP="00490B5B">
      <w:pPr>
        <w:pStyle w:val="DraCorstandard"/>
        <w:rPr>
          <w:rStyle w:val="DraCorstagedirectionsetc"/>
        </w:rPr>
      </w:pPr>
      <w:r w:rsidRPr="008D7DED">
        <w:rPr>
          <w:rStyle w:val="DraCorspeakerattribution"/>
        </w:rPr>
        <w:t>Angeli</w:t>
      </w:r>
      <w:r w:rsidR="000C1640" w:rsidRPr="00A72F44">
        <w:rPr>
          <w:rStyle w:val="DraCorstagedirectionsetc"/>
        </w:rPr>
        <w:t xml:space="preserve"> ex aëre.</w:t>
      </w:r>
      <w:r w:rsidRPr="00A72F44">
        <w:rPr>
          <w:rStyle w:val="DraCorstagedirectionsetc"/>
        </w:rPr>
        <w:t xml:space="preserve"> </w:t>
      </w:r>
    </w:p>
    <w:p w14:paraId="6A347B3B" w14:textId="549C5B54" w:rsidR="00E02B07" w:rsidRPr="004524CB" w:rsidRDefault="004F51D0" w:rsidP="004524CB">
      <w:pPr>
        <w:pStyle w:val="DraCorstandard"/>
      </w:pPr>
      <w:r w:rsidRPr="004524CB">
        <w:t>Genovefa, Lass die Schmertzen</w:t>
      </w:r>
    </w:p>
    <w:p w14:paraId="7A687254" w14:textId="611E4AD3" w:rsidR="00E02B07" w:rsidRPr="004524CB" w:rsidRDefault="004F51D0" w:rsidP="004524CB">
      <w:pPr>
        <w:pStyle w:val="DraCorstandard"/>
      </w:pPr>
      <w:r w:rsidRPr="004524CB">
        <w:lastRenderedPageBreak/>
        <w:t>Fahren/ und nicht trawrig sey:</w:t>
      </w:r>
    </w:p>
    <w:p w14:paraId="13F6EFF0" w14:textId="77777777" w:rsidR="00E02B07" w:rsidRPr="004524CB" w:rsidRDefault="004F51D0" w:rsidP="004524CB">
      <w:pPr>
        <w:pStyle w:val="DraCorstandard"/>
      </w:pPr>
      <w:r w:rsidRPr="004524CB">
        <w:t>Stäts sich frewen soll von Hertzen/</w:t>
      </w:r>
    </w:p>
    <w:p w14:paraId="035F8190" w14:textId="77777777" w:rsidR="00E02B07" w:rsidRPr="004524CB" w:rsidRDefault="004F51D0" w:rsidP="004524CB">
      <w:pPr>
        <w:pStyle w:val="DraCorstandard"/>
      </w:pPr>
      <w:r w:rsidRPr="004524CB">
        <w:t>Der sich weiss von Sünden frey.</w:t>
      </w:r>
    </w:p>
    <w:p w14:paraId="01FA2DB5" w14:textId="77777777" w:rsidR="00E02B07" w:rsidRPr="004524CB" w:rsidRDefault="004F51D0" w:rsidP="004524CB">
      <w:pPr>
        <w:pStyle w:val="DraCorstandard"/>
      </w:pPr>
      <w:r w:rsidRPr="004524CB">
        <w:t>Aria. Kein Elend je lang wehret/</w:t>
      </w:r>
    </w:p>
    <w:p w14:paraId="75B83BA9" w14:textId="77777777" w:rsidR="00E02B07" w:rsidRPr="004524CB" w:rsidRDefault="004F51D0" w:rsidP="004524CB">
      <w:pPr>
        <w:pStyle w:val="DraCorstandard"/>
      </w:pPr>
      <w:r w:rsidRPr="004524CB">
        <w:t>So der Unschuldig leidt:</w:t>
      </w:r>
    </w:p>
    <w:p w14:paraId="37D5CA78" w14:textId="77777777" w:rsidR="00E02B07" w:rsidRPr="004524CB" w:rsidRDefault="004F51D0" w:rsidP="004524CB">
      <w:pPr>
        <w:pStyle w:val="DraCorstandard"/>
      </w:pPr>
      <w:r w:rsidRPr="004524CB">
        <w:t>In Eyl es sich verzehret/</w:t>
      </w:r>
    </w:p>
    <w:p w14:paraId="1FC522C1" w14:textId="77777777" w:rsidR="00E02B07" w:rsidRPr="004524CB" w:rsidRDefault="004F51D0" w:rsidP="004524CB">
      <w:pPr>
        <w:pStyle w:val="DraCorstandard"/>
      </w:pPr>
      <w:r w:rsidRPr="004524CB">
        <w:t>Und daurt ein kleine Zeit.</w:t>
      </w:r>
    </w:p>
    <w:p w14:paraId="68D312B0" w14:textId="77777777" w:rsidR="00E02B07" w:rsidRPr="004524CB" w:rsidRDefault="004F51D0" w:rsidP="004524CB">
      <w:pPr>
        <w:pStyle w:val="DraCorstandard"/>
      </w:pPr>
      <w:r w:rsidRPr="004524CB">
        <w:t>2. Es folgt noch kurtzen Tagen</w:t>
      </w:r>
    </w:p>
    <w:p w14:paraId="0480DC35" w14:textId="77777777" w:rsidR="00E02B07" w:rsidRPr="004524CB" w:rsidRDefault="004F51D0" w:rsidP="004524CB">
      <w:pPr>
        <w:pStyle w:val="DraCorstandard"/>
      </w:pPr>
      <w:r w:rsidRPr="004524CB">
        <w:t>Ein lange Ewigkeit:</w:t>
      </w:r>
    </w:p>
    <w:p w14:paraId="5E8C90CE" w14:textId="77777777" w:rsidR="00E02B07" w:rsidRPr="004524CB" w:rsidRDefault="004F51D0" w:rsidP="004524CB">
      <w:pPr>
        <w:pStyle w:val="DraCorstandard"/>
      </w:pPr>
      <w:r w:rsidRPr="004524CB">
        <w:t>Alsdann sich alles Klagen</w:t>
      </w:r>
    </w:p>
    <w:p w14:paraId="519C077A" w14:textId="77777777" w:rsidR="00E02B07" w:rsidRPr="004524CB" w:rsidRDefault="004F51D0" w:rsidP="004524CB">
      <w:pPr>
        <w:pStyle w:val="DraCorstandard"/>
      </w:pPr>
      <w:r w:rsidRPr="004524CB">
        <w:t>Verkehrt in Froͤligkeit.</w:t>
      </w:r>
    </w:p>
    <w:p w14:paraId="3073592D" w14:textId="77777777" w:rsidR="000C1640" w:rsidRPr="00A72F44" w:rsidRDefault="004F51D0" w:rsidP="00490B5B">
      <w:pPr>
        <w:pStyle w:val="DraCorstandard"/>
        <w:rPr>
          <w:rStyle w:val="DraCorstagedirectionsetc"/>
        </w:rPr>
      </w:pPr>
      <w:r w:rsidRPr="008D7DED">
        <w:rPr>
          <w:rStyle w:val="DraCorspeakerattribution"/>
        </w:rPr>
        <w:t>Beati</w:t>
      </w:r>
      <w:r w:rsidRPr="00A72F44">
        <w:rPr>
          <w:rStyle w:val="DraCorstagedirectionsetc"/>
        </w:rPr>
        <w:t xml:space="preserve"> ex caelo.</w:t>
      </w:r>
    </w:p>
    <w:p w14:paraId="69D7A896" w14:textId="72840D91" w:rsidR="00E02B07" w:rsidRPr="00B573EE" w:rsidRDefault="004F51D0" w:rsidP="00490B5B">
      <w:pPr>
        <w:pStyle w:val="DraCorstandard"/>
        <w:rPr>
          <w:rStyle w:val="DraCorstagedirectionsetc"/>
        </w:rPr>
      </w:pPr>
      <w:r w:rsidRPr="00B573EE">
        <w:rPr>
          <w:rStyle w:val="DraCorstagedirectionsetc"/>
        </w:rPr>
        <w:t>Aria.</w:t>
      </w:r>
    </w:p>
    <w:p w14:paraId="116B7775" w14:textId="77777777" w:rsidR="00E02B07" w:rsidRPr="004524CB" w:rsidRDefault="004F51D0" w:rsidP="004524CB">
      <w:pPr>
        <w:pStyle w:val="DraCorstandard"/>
      </w:pPr>
      <w:r w:rsidRPr="004524CB">
        <w:t>Alleluja last uns singen/</w:t>
      </w:r>
    </w:p>
    <w:p w14:paraId="62D28BBC" w14:textId="77777777" w:rsidR="00E02B07" w:rsidRPr="004524CB" w:rsidRDefault="004F51D0" w:rsidP="004524CB">
      <w:pPr>
        <w:pStyle w:val="DraCorstandard"/>
      </w:pPr>
      <w:r w:rsidRPr="004524CB">
        <w:t>Unsre Stimmen last erklingen:</w:t>
      </w:r>
    </w:p>
    <w:p w14:paraId="42478908" w14:textId="77777777" w:rsidR="00E02B07" w:rsidRPr="004524CB" w:rsidRDefault="004F51D0" w:rsidP="004524CB">
      <w:pPr>
        <w:pStyle w:val="DraCorstandard"/>
      </w:pPr>
      <w:r w:rsidRPr="004524CB">
        <w:t>Leydt in Frewdt sich hat verkehrt/</w:t>
      </w:r>
    </w:p>
    <w:p w14:paraId="4D60DAA9" w14:textId="77777777" w:rsidR="00E02B07" w:rsidRPr="004524CB" w:rsidRDefault="004F51D0" w:rsidP="004524CB">
      <w:pPr>
        <w:pStyle w:val="DraCorstandard"/>
      </w:pPr>
      <w:r w:rsidRPr="004524CB">
        <w:t>So von nun an ewig wehrt.</w:t>
      </w:r>
    </w:p>
    <w:p w14:paraId="17B16EAC" w14:textId="77777777" w:rsidR="00E02B07" w:rsidRDefault="004F51D0" w:rsidP="00490B5B">
      <w:pPr>
        <w:pStyle w:val="DraCorstandard"/>
        <w:rPr>
          <w:i/>
        </w:rPr>
      </w:pPr>
      <w:r w:rsidRPr="000C1640">
        <w:rPr>
          <w:rStyle w:val="DraCorspeakerattribution"/>
        </w:rPr>
        <w:t>Genii Caelestes</w:t>
      </w:r>
      <w:r w:rsidRPr="008D7DED">
        <w:rPr>
          <w:rStyle w:val="DraCorspeakerattribution"/>
        </w:rPr>
        <w:t>.</w:t>
      </w:r>
      <w:r w:rsidRPr="00B573EE">
        <w:rPr>
          <w:rStyle w:val="DraCorstagedirectionsetc"/>
        </w:rPr>
        <w:t xml:space="preserve"> Aria.</w:t>
      </w:r>
    </w:p>
    <w:p w14:paraId="0CEF77D5" w14:textId="77777777" w:rsidR="00E02B07" w:rsidRPr="004524CB" w:rsidRDefault="004F51D0" w:rsidP="004524CB">
      <w:pPr>
        <w:pStyle w:val="DraCorstandard"/>
      </w:pPr>
      <w:r w:rsidRPr="004524CB">
        <w:t>Genovefa, hast im Leben</w:t>
      </w:r>
    </w:p>
    <w:p w14:paraId="59D4D475" w14:textId="77777777" w:rsidR="00E02B07" w:rsidRPr="004524CB" w:rsidRDefault="004F51D0" w:rsidP="004524CB">
      <w:pPr>
        <w:pStyle w:val="DraCorstandard"/>
      </w:pPr>
      <w:r w:rsidRPr="004524CB">
        <w:t>Zwar verlohren Ehr unb Guth:</w:t>
      </w:r>
    </w:p>
    <w:p w14:paraId="54E7818A" w14:textId="77777777" w:rsidR="00E02B07" w:rsidRPr="004524CB" w:rsidRDefault="004F51D0" w:rsidP="004524CB">
      <w:pPr>
        <w:pStyle w:val="DraCorstandard"/>
      </w:pPr>
      <w:r w:rsidRPr="004524CB">
        <w:t>GOtt wird alles wieder geben/</w:t>
      </w:r>
    </w:p>
    <w:p w14:paraId="506180B2" w14:textId="77777777" w:rsidR="00E02B07" w:rsidRPr="004524CB" w:rsidRDefault="004F51D0" w:rsidP="004524CB">
      <w:pPr>
        <w:pStyle w:val="DraCorstandard"/>
      </w:pPr>
      <w:r w:rsidRPr="004524CB">
        <w:t>Eh' der Tag sich enden thut.</w:t>
      </w:r>
    </w:p>
    <w:p w14:paraId="47930647" w14:textId="77777777" w:rsidR="00E02B07" w:rsidRPr="004524CB" w:rsidRDefault="004F51D0" w:rsidP="004524CB">
      <w:pPr>
        <w:pStyle w:val="DraCorstandard"/>
      </w:pPr>
      <w:r w:rsidRPr="004524CB">
        <w:t>2. Hast mit deinem Kind gelitten.</w:t>
      </w:r>
    </w:p>
    <w:p w14:paraId="6E64B4EC" w14:textId="77777777" w:rsidR="00E02B07" w:rsidRPr="004524CB" w:rsidRDefault="004F51D0" w:rsidP="004524CB">
      <w:pPr>
        <w:pStyle w:val="DraCorstandard"/>
      </w:pPr>
      <w:r w:rsidRPr="004524CB">
        <w:t>Creutz unb Leydt ein lange Zeit</w:t>
      </w:r>
    </w:p>
    <w:p w14:paraId="287DA77D" w14:textId="77777777" w:rsidR="00E02B07" w:rsidRPr="004524CB" w:rsidRDefault="004F51D0" w:rsidP="004524CB">
      <w:pPr>
        <w:pStyle w:val="DraCorstandard"/>
      </w:pPr>
      <w:r w:rsidRPr="004524CB">
        <w:t>Wider Hoͤll und Welt gestritten:</w:t>
      </w:r>
    </w:p>
    <w:p w14:paraId="41815ED6" w14:textId="77777777" w:rsidR="00490B5B" w:rsidRPr="004524CB" w:rsidRDefault="004F51D0" w:rsidP="004524CB">
      <w:pPr>
        <w:pStyle w:val="DraCorstandard"/>
      </w:pPr>
      <w:r w:rsidRPr="004524CB">
        <w:t>Heut sich enden wird dein Leidt.</w:t>
      </w:r>
    </w:p>
    <w:p w14:paraId="4947C1A4" w14:textId="3C9AD777" w:rsidR="00E02B07" w:rsidRPr="003C23D0" w:rsidRDefault="003C23D0" w:rsidP="00490B5B">
      <w:pPr>
        <w:pStyle w:val="DraCorstandard"/>
        <w:rPr>
          <w:rStyle w:val="DraCorpagebeginning"/>
        </w:rPr>
      </w:pPr>
      <w:r w:rsidRPr="003C23D0">
        <w:rPr>
          <w:rStyle w:val="DraCorpagebeginning"/>
        </w:rPr>
        <w:lastRenderedPageBreak/>
        <w:t>7</w:t>
      </w:r>
    </w:p>
    <w:p w14:paraId="60DC9A86" w14:textId="77777777" w:rsidR="00E02B07" w:rsidRPr="000C1640" w:rsidRDefault="004F51D0" w:rsidP="00490B5B">
      <w:pPr>
        <w:pStyle w:val="DraCorstandard"/>
        <w:rPr>
          <w:rStyle w:val="DraCorstagedirectionsetc"/>
        </w:rPr>
      </w:pPr>
      <w:r w:rsidRPr="000C1640">
        <w:rPr>
          <w:rStyle w:val="DraCorstagedirectionsetc"/>
        </w:rPr>
        <w:t>Disparent Genii caelestes, &amp; Beati in caelo.</w:t>
      </w:r>
    </w:p>
    <w:p w14:paraId="0A2100BE" w14:textId="77777777" w:rsidR="00E02B07" w:rsidRPr="008D7DED" w:rsidRDefault="004F51D0" w:rsidP="008D7DED">
      <w:pPr>
        <w:rPr>
          <w:rStyle w:val="DraCorstagedirectionsetc"/>
        </w:rPr>
      </w:pPr>
      <w:r w:rsidRPr="008D7DED">
        <w:rPr>
          <w:rStyle w:val="DraCorstagedirectionsetc"/>
        </w:rPr>
        <w:t>Redit ad se Genovefa, &amp; canit: Recitativè.</w:t>
      </w:r>
    </w:p>
    <w:p w14:paraId="2F262861" w14:textId="485098B0" w:rsidR="00E02B07" w:rsidRPr="004524CB" w:rsidRDefault="004F51D0" w:rsidP="004524CB">
      <w:pPr>
        <w:pStyle w:val="DraCorstandard"/>
      </w:pPr>
      <w:r w:rsidRPr="004524CB">
        <w:t>Wo bin ich?... Wa</w:t>
      </w:r>
      <w:r w:rsidR="007B1154">
        <w:t>ß</w:t>
      </w:r>
      <w:r w:rsidRPr="004524CB">
        <w:t xml:space="preserve"> hab ich gesehn?...</w:t>
      </w:r>
    </w:p>
    <w:p w14:paraId="65E7E348" w14:textId="7B85CAD4" w:rsidR="00E02B07" w:rsidRPr="004524CB" w:rsidRDefault="004F51D0" w:rsidP="004524CB">
      <w:pPr>
        <w:pStyle w:val="DraCorstandard"/>
      </w:pPr>
      <w:r w:rsidRPr="004524CB">
        <w:t>Wa</w:t>
      </w:r>
      <w:r w:rsidR="007B1154">
        <w:t>ß</w:t>
      </w:r>
      <w:r w:rsidRPr="004524CB">
        <w:t xml:space="preserve"> ghoͤrt?.. das Leidt soll heut vergehn:</w:t>
      </w:r>
    </w:p>
    <w:p w14:paraId="0C073D64" w14:textId="1870D955" w:rsidR="00E02B07" w:rsidRPr="004524CB" w:rsidRDefault="004F51D0" w:rsidP="004524CB">
      <w:pPr>
        <w:pStyle w:val="DraCorstandard"/>
      </w:pPr>
      <w:r w:rsidRPr="004524CB">
        <w:t>Wa</w:t>
      </w:r>
      <w:r w:rsidR="007B1154">
        <w:t>ß</w:t>
      </w:r>
      <w:r w:rsidRPr="004524CB">
        <w:t xml:space="preserve"> verlohren hab im Leben/</w:t>
      </w:r>
    </w:p>
    <w:p w14:paraId="0CCADEF4" w14:textId="77777777" w:rsidR="00E02B07" w:rsidRPr="004524CB" w:rsidRDefault="004F51D0" w:rsidP="004524CB">
      <w:pPr>
        <w:pStyle w:val="DraCorstandard"/>
      </w:pPr>
      <w:r w:rsidRPr="004524CB">
        <w:t>Ehr und Nahmen/ Haab und Guth/</w:t>
      </w:r>
    </w:p>
    <w:p w14:paraId="5DD7DDE7" w14:textId="77777777" w:rsidR="00E02B07" w:rsidRPr="004524CB" w:rsidRDefault="004F51D0" w:rsidP="004524CB">
      <w:pPr>
        <w:pStyle w:val="DraCorstandard"/>
      </w:pPr>
      <w:r w:rsidRPr="004524CB">
        <w:t>Wird Gott alles wieder geben/</w:t>
      </w:r>
    </w:p>
    <w:p w14:paraId="3D68C7A7" w14:textId="77777777" w:rsidR="00E02B07" w:rsidRPr="004524CB" w:rsidRDefault="004F51D0" w:rsidP="004524CB">
      <w:pPr>
        <w:pStyle w:val="DraCorstandard"/>
      </w:pPr>
      <w:r w:rsidRPr="004524CB">
        <w:t>Eh' der Tag sich enden thut.</w:t>
      </w:r>
    </w:p>
    <w:p w14:paraId="77C0183F" w14:textId="77777777" w:rsidR="00E02B07" w:rsidRPr="004524CB" w:rsidRDefault="004F51D0" w:rsidP="004524CB">
      <w:pPr>
        <w:pStyle w:val="DraCorstandard"/>
      </w:pPr>
      <w:r w:rsidRPr="004524CB">
        <w:t>GOtt hat geredt: Heut reyssen werd</w:t>
      </w:r>
    </w:p>
    <w:p w14:paraId="1F6F2D23" w14:textId="77777777" w:rsidR="00E02B07" w:rsidRPr="004524CB" w:rsidRDefault="004F51D0" w:rsidP="004524CB">
      <w:pPr>
        <w:pStyle w:val="DraCorstandard"/>
      </w:pPr>
      <w:r w:rsidRPr="004524CB">
        <w:t>Zum Vatterland von dieser Erd.</w:t>
      </w:r>
    </w:p>
    <w:p w14:paraId="0723621F" w14:textId="77777777" w:rsidR="00E02B07" w:rsidRPr="004524CB" w:rsidRDefault="004F51D0" w:rsidP="004524CB">
      <w:pPr>
        <w:pStyle w:val="DraCorstandard"/>
      </w:pPr>
      <w:r w:rsidRPr="007B1154">
        <w:rPr>
          <w:rStyle w:val="DraCorstagedirectionsetc"/>
        </w:rPr>
        <w:t>Aria.</w:t>
      </w:r>
      <w:r w:rsidRPr="004524CB">
        <w:t xml:space="preserve"> Ich bin bereit; hin ist das Leid;</w:t>
      </w:r>
    </w:p>
    <w:p w14:paraId="737800E5" w14:textId="77777777" w:rsidR="00E02B07" w:rsidRPr="004524CB" w:rsidRDefault="004F51D0" w:rsidP="004524CB">
      <w:pPr>
        <w:pStyle w:val="DraCorstandard"/>
      </w:pPr>
      <w:r w:rsidRPr="004524CB">
        <w:t>Verschwunden seynd die Schmertzen.</w:t>
      </w:r>
    </w:p>
    <w:p w14:paraId="5DC755E3" w14:textId="77777777" w:rsidR="00E02B07" w:rsidRPr="004524CB" w:rsidRDefault="004F51D0" w:rsidP="004524CB">
      <w:pPr>
        <w:pStyle w:val="DraCorstandard"/>
      </w:pPr>
      <w:r w:rsidRPr="004524CB">
        <w:t>O Gott! zu dir geht mein Begir/</w:t>
      </w:r>
    </w:p>
    <w:p w14:paraId="4336D9AE" w14:textId="77777777" w:rsidR="00E02B07" w:rsidRPr="004524CB" w:rsidRDefault="004F51D0" w:rsidP="004524CB">
      <w:pPr>
        <w:pStyle w:val="DraCorstandard"/>
      </w:pPr>
      <w:r w:rsidRPr="004524CB">
        <w:t>Und Seufftzer meines Hertzens.</w:t>
      </w:r>
    </w:p>
    <w:p w14:paraId="2A49B77D" w14:textId="77777777" w:rsidR="00E02B07" w:rsidRPr="004524CB" w:rsidRDefault="004F51D0" w:rsidP="004524CB">
      <w:pPr>
        <w:pStyle w:val="DraCorstandard"/>
      </w:pPr>
      <w:r w:rsidRPr="004524CB">
        <w:t>2. Zuvor war matt/ von Thränen satt/</w:t>
      </w:r>
    </w:p>
    <w:p w14:paraId="6910F0A1" w14:textId="77777777" w:rsidR="00E02B07" w:rsidRPr="004524CB" w:rsidRDefault="004F51D0" w:rsidP="004524CB">
      <w:pPr>
        <w:pStyle w:val="DraCorstandard"/>
      </w:pPr>
      <w:r w:rsidRPr="004524CB">
        <w:t>Von Trübsal gantz zerschlagen.</w:t>
      </w:r>
    </w:p>
    <w:p w14:paraId="49EC2F7F" w14:textId="77777777" w:rsidR="00E02B07" w:rsidRPr="004524CB" w:rsidRDefault="004F51D0" w:rsidP="004524CB">
      <w:pPr>
        <w:pStyle w:val="DraCorstandard"/>
      </w:pPr>
      <w:r w:rsidRPr="004524CB">
        <w:t>Das Leyd ist hin; mein Hertz und Sinn</w:t>
      </w:r>
    </w:p>
    <w:p w14:paraId="3649EA15" w14:textId="5251279A" w:rsidR="00490B5B" w:rsidRPr="004524CB" w:rsidRDefault="004F51D0" w:rsidP="004524CB">
      <w:pPr>
        <w:pStyle w:val="DraCorstandard"/>
      </w:pPr>
      <w:r w:rsidRPr="004524CB">
        <w:t>Nun sebt in Frewden=Tagen.</w:t>
      </w:r>
    </w:p>
    <w:p w14:paraId="0E691976" w14:textId="3E67BBDC" w:rsidR="001B1E82" w:rsidRDefault="001B1E82" w:rsidP="001B1E82">
      <w:pPr>
        <w:pStyle w:val="DraCoradditions"/>
      </w:pPr>
      <w:r>
        <w:t>/act=1, scene=</w:t>
      </w:r>
      <w:r>
        <w:rPr>
          <w:lang w:val="cs-CZ"/>
        </w:rPr>
        <w:t>3</w:t>
      </w:r>
      <w:r>
        <w:t>/</w:t>
      </w:r>
    </w:p>
    <w:p w14:paraId="7FA94D3A" w14:textId="1B200419" w:rsidR="00E02B07" w:rsidRDefault="004F51D0" w:rsidP="00FE13F2">
      <w:pPr>
        <w:pStyle w:val="DraCorhead"/>
      </w:pPr>
      <w:r>
        <w:t>SCENA III.</w:t>
      </w:r>
    </w:p>
    <w:p w14:paraId="1D04B5BD" w14:textId="77777777" w:rsidR="00E02B07" w:rsidRPr="000C1640" w:rsidRDefault="004F51D0" w:rsidP="00490B5B">
      <w:pPr>
        <w:pStyle w:val="DraCorstandard"/>
        <w:rPr>
          <w:rStyle w:val="DraCorstagedirectionsetc"/>
        </w:rPr>
      </w:pPr>
      <w:r w:rsidRPr="000C1640">
        <w:rPr>
          <w:rStyle w:val="DraCorstagedirectionsetc"/>
        </w:rPr>
        <w:t>Benoni, territus à Satyris, accurrit ad Matrem; ab hac animatus, jungit se eorum choro, cúmque iis jocatur.</w:t>
      </w:r>
    </w:p>
    <w:p w14:paraId="58BCDD50" w14:textId="77777777" w:rsidR="00E02B07" w:rsidRPr="000C1640" w:rsidRDefault="004F51D0" w:rsidP="00490B5B">
      <w:pPr>
        <w:pStyle w:val="DraCorstandard"/>
        <w:rPr>
          <w:rStyle w:val="DraCorstagedirectionsetc"/>
        </w:rPr>
      </w:pPr>
      <w:r w:rsidRPr="000C1640">
        <w:rPr>
          <w:rStyle w:val="DraCorstagedirectionsetc"/>
        </w:rPr>
        <w:t>Personae. Benoni. Genovefa; Satyri, Personae mutae.</w:t>
      </w:r>
    </w:p>
    <w:p w14:paraId="6083351B" w14:textId="77777777" w:rsidR="00E02B07" w:rsidRDefault="004F51D0" w:rsidP="00490B5B">
      <w:pPr>
        <w:pStyle w:val="DraCorstandard"/>
      </w:pPr>
      <w:r w:rsidRPr="000C1640">
        <w:rPr>
          <w:rStyle w:val="DraCorspeakerattribution"/>
        </w:rPr>
        <w:t>Benoni.</w:t>
      </w:r>
      <w:r>
        <w:t xml:space="preserve"> </w:t>
      </w:r>
      <w:r w:rsidRPr="004524CB">
        <w:t>Mutter/ Mutter! sie mich beissen.</w:t>
      </w:r>
    </w:p>
    <w:p w14:paraId="24992DFE" w14:textId="53826E22" w:rsidR="00E02B07" w:rsidRDefault="004F51D0" w:rsidP="00490B5B">
      <w:pPr>
        <w:pStyle w:val="DraCorstandard"/>
      </w:pPr>
      <w:r w:rsidRPr="000C1640">
        <w:rPr>
          <w:rStyle w:val="DraCorspeakerattribution"/>
        </w:rPr>
        <w:t>Genov.</w:t>
      </w:r>
      <w:r w:rsidR="004524CB">
        <w:rPr>
          <w:rStyle w:val="DraCorspeakerattribution"/>
        </w:rPr>
        <w:t xml:space="preserve"> </w:t>
      </w:r>
      <w:r w:rsidR="000C1640" w:rsidRPr="000C1640">
        <w:rPr>
          <w:rStyle w:val="DraCormarkversepart"/>
        </w:rPr>
        <w:t>@</w:t>
      </w:r>
      <w:r w:rsidRPr="004524CB">
        <w:t>Wer mein Kind?</w:t>
      </w:r>
      <w:r>
        <w:t xml:space="preserve"> </w:t>
      </w:r>
      <w:r w:rsidRPr="000C1640">
        <w:rPr>
          <w:rStyle w:val="DraCorspeakerattribution"/>
        </w:rPr>
        <w:t>Ben.</w:t>
      </w:r>
      <w:r w:rsidR="004524CB" w:rsidRPr="008D7DED">
        <w:t xml:space="preserve"> </w:t>
      </w:r>
      <w:r w:rsidR="000C1640" w:rsidRPr="000C1640">
        <w:rPr>
          <w:rStyle w:val="DraCormarkversepart"/>
        </w:rPr>
        <w:t>@</w:t>
      </w:r>
      <w:r w:rsidRPr="004524CB">
        <w:t>die grausam Thier.</w:t>
      </w:r>
    </w:p>
    <w:p w14:paraId="2386334E" w14:textId="53368EA3" w:rsidR="00E02B07" w:rsidRPr="004524CB" w:rsidRDefault="004F51D0" w:rsidP="004524CB">
      <w:pPr>
        <w:pStyle w:val="DraCorstandard"/>
      </w:pPr>
      <w:r w:rsidRPr="004524CB">
        <w:lastRenderedPageBreak/>
        <w:t>Sih</w:t>
      </w:r>
      <w:r w:rsidR="002B7BF9">
        <w:t>'</w:t>
      </w:r>
      <w:r w:rsidRPr="004524CB">
        <w:t>/ da seynd sie; mich zerreissen</w:t>
      </w:r>
    </w:p>
    <w:p w14:paraId="6E6AFC7E" w14:textId="77777777" w:rsidR="00E02B07" w:rsidRPr="004524CB" w:rsidRDefault="004F51D0" w:rsidP="004524CB">
      <w:pPr>
        <w:pStyle w:val="DraCorstandard"/>
      </w:pPr>
      <w:r w:rsidRPr="004524CB">
        <w:t>Willen sie/ und dich mit mir.</w:t>
      </w:r>
    </w:p>
    <w:p w14:paraId="196560B7" w14:textId="77777777" w:rsidR="00E02B07" w:rsidRPr="004524CB" w:rsidRDefault="004F51D0" w:rsidP="004524CB">
      <w:pPr>
        <w:pStyle w:val="DraCorstandard"/>
      </w:pPr>
      <w:r w:rsidRPr="004524CB">
        <w:t>Mit den Hoͤrner sie uns drewen.</w:t>
      </w:r>
    </w:p>
    <w:p w14:paraId="613C1888" w14:textId="77777777" w:rsidR="00E02B07" w:rsidRPr="004524CB" w:rsidRDefault="004F51D0" w:rsidP="004524CB">
      <w:pPr>
        <w:pStyle w:val="DraCorstandard"/>
      </w:pPr>
      <w:r w:rsidRPr="003C23D0">
        <w:rPr>
          <w:rStyle w:val="DraCorspeakerattribution"/>
        </w:rPr>
        <w:t>Genoν.</w:t>
      </w:r>
      <w:r>
        <w:t xml:space="preserve"> </w:t>
      </w:r>
      <w:r w:rsidRPr="004524CB">
        <w:t>Sie uns grüssen: bleib nur stehn/</w:t>
      </w:r>
    </w:p>
    <w:p w14:paraId="59860141" w14:textId="77777777" w:rsidR="00E02B07" w:rsidRPr="004524CB" w:rsidRDefault="004F51D0" w:rsidP="004524CB">
      <w:pPr>
        <w:pStyle w:val="DraCorstandard"/>
      </w:pPr>
      <w:r w:rsidRPr="004524CB">
        <w:t>Ohne Sorgen/ ohne Schewen.</w:t>
      </w:r>
    </w:p>
    <w:p w14:paraId="13B09704" w14:textId="77777777" w:rsidR="00490B5B" w:rsidRPr="004524CB" w:rsidRDefault="004F51D0" w:rsidP="004524CB">
      <w:pPr>
        <w:pStyle w:val="DraCorstandard"/>
      </w:pPr>
      <w:r w:rsidRPr="004524CB">
        <w:t>Dir nichts Ubels wird geschehen;</w:t>
      </w:r>
    </w:p>
    <w:p w14:paraId="157FC9C0" w14:textId="1D70BCF0" w:rsidR="00E02B07" w:rsidRPr="003C23D0" w:rsidRDefault="003C23D0" w:rsidP="00490B5B">
      <w:pPr>
        <w:pStyle w:val="DraCorstandard"/>
        <w:rPr>
          <w:rStyle w:val="DraCorpagebeginning"/>
        </w:rPr>
      </w:pPr>
      <w:r>
        <w:rPr>
          <w:rStyle w:val="DraCorpagebeginning"/>
        </w:rPr>
        <w:t>(8)</w:t>
      </w:r>
    </w:p>
    <w:p w14:paraId="626B9022" w14:textId="77777777" w:rsidR="00E02B07" w:rsidRPr="004524CB" w:rsidRDefault="004F51D0" w:rsidP="004524CB">
      <w:pPr>
        <w:pStyle w:val="DraCorstandard"/>
      </w:pPr>
      <w:r w:rsidRPr="004524CB">
        <w:t>Dan den Frommen sie nicht schaden.</w:t>
      </w:r>
    </w:p>
    <w:p w14:paraId="538549D5" w14:textId="0BE86977" w:rsidR="00E02B07" w:rsidRDefault="004F51D0" w:rsidP="00490B5B">
      <w:pPr>
        <w:pStyle w:val="DraCorstandard"/>
      </w:pPr>
      <w:r w:rsidRPr="003C23D0">
        <w:rPr>
          <w:rStyle w:val="DraCorspeakerattribution"/>
        </w:rPr>
        <w:t>Ben.</w:t>
      </w:r>
      <w:r w:rsidR="009D2624">
        <w:rPr>
          <w:rStyle w:val="DraCorspeakerattribution"/>
        </w:rPr>
        <w:t xml:space="preserve"> </w:t>
      </w:r>
      <w:r w:rsidR="003C23D0" w:rsidRPr="000C1640">
        <w:rPr>
          <w:rStyle w:val="DraCormarkversepart"/>
        </w:rPr>
        <w:t>@</w:t>
      </w:r>
      <w:r w:rsidRPr="009D2624">
        <w:t>Bin ich fromb?</w:t>
      </w:r>
      <w:r>
        <w:t xml:space="preserve"> </w:t>
      </w:r>
      <w:r w:rsidRPr="003C23D0">
        <w:rPr>
          <w:rStyle w:val="DraCorspeakerattribution"/>
        </w:rPr>
        <w:t>Genov.</w:t>
      </w:r>
      <w:r w:rsidR="009D2624">
        <w:rPr>
          <w:rStyle w:val="DraCorspeakerattribution"/>
        </w:rPr>
        <w:t xml:space="preserve"> </w:t>
      </w:r>
      <w:r w:rsidR="003C23D0" w:rsidRPr="000C1640">
        <w:rPr>
          <w:rStyle w:val="DraCormarkversepart"/>
        </w:rPr>
        <w:t>@</w:t>
      </w:r>
      <w:r w:rsidRPr="009D2624">
        <w:t>ja/ du bist fromb</w:t>
      </w:r>
    </w:p>
    <w:p w14:paraId="3B6E5648" w14:textId="77777777" w:rsidR="00E02B07" w:rsidRDefault="004F51D0" w:rsidP="00490B5B">
      <w:pPr>
        <w:pStyle w:val="DraCorstandard"/>
      </w:pPr>
      <w:r w:rsidRPr="003C23D0">
        <w:rPr>
          <w:rStyle w:val="DraCorspeakerattribution"/>
        </w:rPr>
        <w:t>Ben.</w:t>
      </w:r>
      <w:r>
        <w:t xml:space="preserve"> </w:t>
      </w:r>
      <w:r w:rsidRPr="009D2624">
        <w:t>Schaw/ sie uns zu sich einladen.</w:t>
      </w:r>
    </w:p>
    <w:p w14:paraId="12F0E332" w14:textId="6E22AD67" w:rsidR="00E02B07" w:rsidRPr="009D2624" w:rsidRDefault="004F51D0" w:rsidP="00490B5B">
      <w:pPr>
        <w:pStyle w:val="DraCorstandard"/>
      </w:pPr>
      <w:r w:rsidRPr="003C23D0">
        <w:rPr>
          <w:rStyle w:val="DraCorspeakerattribution"/>
        </w:rPr>
        <w:t>Genov.</w:t>
      </w:r>
      <w:r w:rsidR="009D2624">
        <w:rPr>
          <w:rStyle w:val="DraCorspeakerattribution"/>
        </w:rPr>
        <w:t xml:space="preserve"> </w:t>
      </w:r>
      <w:r w:rsidR="003C23D0" w:rsidRPr="000C1640">
        <w:rPr>
          <w:rStyle w:val="DraCormarkversepart"/>
        </w:rPr>
        <w:t>@</w:t>
      </w:r>
      <w:r w:rsidRPr="009D2624">
        <w:t>Geh' ohn Forcht.</w:t>
      </w:r>
      <w:r>
        <w:t xml:space="preserve"> </w:t>
      </w:r>
      <w:r w:rsidRPr="003C23D0">
        <w:rPr>
          <w:rStyle w:val="DraCorspeakerattribution"/>
        </w:rPr>
        <w:t>Ben.</w:t>
      </w:r>
      <w:r w:rsidR="009D2624">
        <w:rPr>
          <w:rStyle w:val="DraCorspeakerattribution"/>
        </w:rPr>
        <w:t xml:space="preserve"> </w:t>
      </w:r>
      <w:r w:rsidR="003C23D0" w:rsidRPr="000C1640">
        <w:rPr>
          <w:rStyle w:val="DraCormarkversepart"/>
        </w:rPr>
        <w:t>@</w:t>
      </w:r>
      <w:r w:rsidRPr="009D2624">
        <w:t>Du mit mir komm.</w:t>
      </w:r>
    </w:p>
    <w:p w14:paraId="3E48C33D" w14:textId="77777777" w:rsidR="00E02B07" w:rsidRPr="009D2624" w:rsidRDefault="004F51D0" w:rsidP="009D2624">
      <w:pPr>
        <w:pStyle w:val="DraCorstandard"/>
      </w:pPr>
      <w:r w:rsidRPr="003C23D0">
        <w:rPr>
          <w:rStyle w:val="DraCorspeakerattribution"/>
        </w:rPr>
        <w:t>Genov</w:t>
      </w:r>
      <w:r w:rsidRPr="00E72A44">
        <w:rPr>
          <w:rStyle w:val="DraCorforeignlanguage"/>
        </w:rPr>
        <w:t xml:space="preserve">. </w:t>
      </w:r>
      <w:r w:rsidRPr="009D2624">
        <w:t>Ich will hie das Spiel ansehen:</w:t>
      </w:r>
    </w:p>
    <w:p w14:paraId="0876DF58" w14:textId="77777777" w:rsidR="00E02B07" w:rsidRPr="009D2624" w:rsidRDefault="004F51D0" w:rsidP="009D2624">
      <w:pPr>
        <w:pStyle w:val="DraCorstandard"/>
      </w:pPr>
      <w:r w:rsidRPr="009D2624">
        <w:t>Geh' du hin/ und spiele mit.</w:t>
      </w:r>
    </w:p>
    <w:p w14:paraId="5362E0D3" w14:textId="77777777" w:rsidR="00E02B07" w:rsidRPr="009D2624" w:rsidRDefault="004F51D0" w:rsidP="00490B5B">
      <w:pPr>
        <w:pStyle w:val="DraCorstandard"/>
      </w:pPr>
      <w:r w:rsidRPr="003C23D0">
        <w:rPr>
          <w:rStyle w:val="DraCorspeakerattribution"/>
        </w:rPr>
        <w:t>Ben.</w:t>
      </w:r>
      <w:r>
        <w:t xml:space="preserve"> </w:t>
      </w:r>
      <w:r w:rsidRPr="009D2624">
        <w:t>Soll nichts Ubels mir geschehen?</w:t>
      </w:r>
    </w:p>
    <w:p w14:paraId="1357DECA" w14:textId="77777777" w:rsidR="00E02B07" w:rsidRPr="009D2624" w:rsidRDefault="004F51D0" w:rsidP="00490B5B">
      <w:pPr>
        <w:pStyle w:val="DraCorstandard"/>
      </w:pPr>
      <w:r w:rsidRPr="003C23D0">
        <w:rPr>
          <w:rStyle w:val="DraCorspeakerattribution"/>
        </w:rPr>
        <w:t>Genov.</w:t>
      </w:r>
      <w:r>
        <w:t xml:space="preserve"> </w:t>
      </w:r>
      <w:r w:rsidRPr="009D2624">
        <w:t>Nein/ mein Kind: dir foͤrchte nit.</w:t>
      </w:r>
    </w:p>
    <w:p w14:paraId="2D0AA095" w14:textId="77777777" w:rsidR="00E02B07" w:rsidRPr="003C23D0" w:rsidRDefault="004F51D0" w:rsidP="00490B5B">
      <w:pPr>
        <w:pStyle w:val="DraCorstandard"/>
        <w:rPr>
          <w:rStyle w:val="DraCorstagedirectionsetc"/>
        </w:rPr>
      </w:pPr>
      <w:r w:rsidRPr="003C23D0">
        <w:rPr>
          <w:rStyle w:val="DraCorstagedirectionsetc"/>
        </w:rPr>
        <w:t>Fit Saltus Satyrorum; qui deinde Benoni silvestribus fructibus donant &amp;c.</w:t>
      </w:r>
    </w:p>
    <w:p w14:paraId="0BBF4C9F" w14:textId="77777777" w:rsidR="00E02B07" w:rsidRPr="008D7DED" w:rsidRDefault="004F51D0" w:rsidP="00490B5B">
      <w:pPr>
        <w:pStyle w:val="DraCorstandard"/>
      </w:pPr>
      <w:r w:rsidRPr="003C23D0">
        <w:rPr>
          <w:rStyle w:val="DraCorstagedirectionsetc"/>
        </w:rPr>
        <w:t xml:space="preserve">Post Saltum. </w:t>
      </w:r>
      <w:r w:rsidRPr="000546C6">
        <w:rPr>
          <w:rStyle w:val="DraCorspeakerattribution"/>
        </w:rPr>
        <w:t>Genovefa.</w:t>
      </w:r>
    </w:p>
    <w:p w14:paraId="44EB3718" w14:textId="77777777" w:rsidR="00E02B07" w:rsidRPr="009D2624" w:rsidRDefault="004F51D0" w:rsidP="009D2624">
      <w:pPr>
        <w:pStyle w:val="DraCorstandard"/>
      </w:pPr>
      <w:r w:rsidRPr="009D2624">
        <w:t>Nun komm/ mein Sohn/ lass betten gehn/</w:t>
      </w:r>
    </w:p>
    <w:p w14:paraId="67549CC9" w14:textId="05019F9D" w:rsidR="00490B5B" w:rsidRPr="009D2624" w:rsidRDefault="004F51D0" w:rsidP="009D2624">
      <w:pPr>
        <w:pStyle w:val="DraCorstandard"/>
      </w:pPr>
      <w:r w:rsidRPr="009D2624">
        <w:t>Da</w:t>
      </w:r>
      <w:r w:rsidR="000546C6">
        <w:t>ß</w:t>
      </w:r>
      <w:r w:rsidRPr="009D2624">
        <w:t xml:space="preserve"> Gott am End uns bey woͤll stehn.</w:t>
      </w:r>
    </w:p>
    <w:p w14:paraId="5EFA25AB" w14:textId="658ABB2D" w:rsidR="001B1E82" w:rsidRDefault="001B1E82" w:rsidP="001B1E82">
      <w:pPr>
        <w:pStyle w:val="DraCoradditions"/>
      </w:pPr>
      <w:r>
        <w:t>/act=1, scene=</w:t>
      </w:r>
      <w:r>
        <w:rPr>
          <w:lang w:val="cs-CZ"/>
        </w:rPr>
        <w:t>4</w:t>
      </w:r>
      <w:r>
        <w:t>/</w:t>
      </w:r>
    </w:p>
    <w:p w14:paraId="33929987" w14:textId="789E2DEC" w:rsidR="00E02B07" w:rsidRDefault="004F51D0" w:rsidP="00FE13F2">
      <w:pPr>
        <w:pStyle w:val="DraCorhead"/>
      </w:pPr>
      <w:r>
        <w:t>SCENA IV.</w:t>
      </w:r>
    </w:p>
    <w:p w14:paraId="1A188F49" w14:textId="77777777" w:rsidR="00E02B07" w:rsidRPr="003C23D0" w:rsidRDefault="004F51D0" w:rsidP="00490B5B">
      <w:pPr>
        <w:pStyle w:val="DraCorstandard"/>
        <w:rPr>
          <w:rStyle w:val="DraCorstagedirectionsetc"/>
        </w:rPr>
      </w:pPr>
      <w:r w:rsidRPr="003C23D0">
        <w:rPr>
          <w:rStyle w:val="DraCorstagedirectionsetc"/>
        </w:rPr>
        <w:t>Sigefridus redux à suis festivo plausu excipitur.</w:t>
      </w:r>
    </w:p>
    <w:p w14:paraId="3B3DA2AF" w14:textId="77777777" w:rsidR="00E02B07" w:rsidRPr="003C23D0" w:rsidRDefault="004F51D0" w:rsidP="00490B5B">
      <w:pPr>
        <w:pStyle w:val="DraCorstandard"/>
        <w:rPr>
          <w:rStyle w:val="DraCorstagedirectionsetc"/>
        </w:rPr>
      </w:pPr>
      <w:r w:rsidRPr="003C23D0">
        <w:rPr>
          <w:rStyle w:val="DraCorstagedirectionsetc"/>
        </w:rPr>
        <w:t>Personae. Golo, praecipuus Sigefridi Minister, Senatores, Cives: Sigefridus cum suo milite.</w:t>
      </w:r>
    </w:p>
    <w:p w14:paraId="4696F222" w14:textId="77777777" w:rsidR="00E02B07" w:rsidRDefault="004F51D0" w:rsidP="00490B5B">
      <w:pPr>
        <w:pStyle w:val="DraCorstandard"/>
      </w:pPr>
      <w:r w:rsidRPr="003C23D0">
        <w:rPr>
          <w:rStyle w:val="DraCorspeakerattribution"/>
        </w:rPr>
        <w:t>Golo,</w:t>
      </w:r>
      <w:r>
        <w:t xml:space="preserve"> Prodite turba, quisquis immunes lares</w:t>
      </w:r>
    </w:p>
    <w:p w14:paraId="27D3E509" w14:textId="77777777" w:rsidR="00E02B07" w:rsidRDefault="004F51D0" w:rsidP="00490B5B">
      <w:pPr>
        <w:pStyle w:val="DraCorstandard"/>
      </w:pPr>
      <w:r>
        <w:t>Pavore Mauri; conjugem quisquis suam,</w:t>
      </w:r>
    </w:p>
    <w:p w14:paraId="07064637" w14:textId="77777777" w:rsidR="00E02B07" w:rsidRDefault="004F51D0" w:rsidP="00490B5B">
      <w:pPr>
        <w:pStyle w:val="DraCorstandard"/>
      </w:pPr>
      <w:r>
        <w:lastRenderedPageBreak/>
        <w:t>Prolemque &amp; aras numinum, &amp; proprium caput,</w:t>
      </w:r>
    </w:p>
    <w:p w14:paraId="16C06B73" w14:textId="77777777" w:rsidR="00E02B07" w:rsidRDefault="004F51D0" w:rsidP="00490B5B">
      <w:pPr>
        <w:pStyle w:val="DraCorstandard"/>
      </w:pPr>
      <w:r>
        <w:t>Vitamque dirae gaudet ereptam neci:</w:t>
      </w:r>
    </w:p>
    <w:p w14:paraId="6EE6C87B" w14:textId="77777777" w:rsidR="00E02B07" w:rsidRDefault="004F51D0" w:rsidP="00490B5B">
      <w:pPr>
        <w:pStyle w:val="DraCorstandard"/>
      </w:pPr>
      <w:r>
        <w:t>Redit Sifridus, cujus heroâ manu</w:t>
      </w:r>
    </w:p>
    <w:p w14:paraId="26A60F3F" w14:textId="77777777" w:rsidR="00E02B07" w:rsidRDefault="004F51D0" w:rsidP="00490B5B">
      <w:pPr>
        <w:pStyle w:val="DraCorstandard"/>
      </w:pPr>
      <w:r>
        <w:t>Dux Barbarorum fusus adverso solum</w:t>
      </w:r>
    </w:p>
    <w:p w14:paraId="4BA3A167" w14:textId="77777777" w:rsidR="00E02B07" w:rsidRDefault="004F51D0" w:rsidP="00490B5B">
      <w:pPr>
        <w:pStyle w:val="DraCorstandard"/>
      </w:pPr>
      <w:r>
        <w:t>Petivit ore; pariter &amp; quisquis comes</w:t>
      </w:r>
    </w:p>
    <w:p w14:paraId="5F73CB20" w14:textId="77777777" w:rsidR="00E02B07" w:rsidRDefault="004F51D0" w:rsidP="00490B5B">
      <w:pPr>
        <w:pStyle w:val="DraCorstandard"/>
      </w:pPr>
      <w:r>
        <w:t>Fuerat Tyranni, cecidit &amp; lethi comes.</w:t>
      </w:r>
    </w:p>
    <w:p w14:paraId="78447B3D" w14:textId="77777777" w:rsidR="00E02B07" w:rsidRDefault="004F51D0" w:rsidP="00490B5B">
      <w:pPr>
        <w:pStyle w:val="DraCorstandard"/>
      </w:pPr>
      <w:r>
        <w:t>Occurre Civis Principi, &amp; laetis sonis</w:t>
      </w:r>
    </w:p>
    <w:p w14:paraId="7638D396" w14:textId="77777777" w:rsidR="00E02B07" w:rsidRDefault="004F51D0" w:rsidP="00490B5B">
      <w:pPr>
        <w:pStyle w:val="DraCorstandard"/>
      </w:pPr>
      <w:r>
        <w:t>Perenne merito carmen Heroi cane.</w:t>
      </w:r>
    </w:p>
    <w:p w14:paraId="7D1A0837" w14:textId="77777777" w:rsidR="00E02B07" w:rsidRDefault="004F51D0" w:rsidP="00490B5B">
      <w:pPr>
        <w:pStyle w:val="DraCorstandard"/>
      </w:pPr>
      <w:r w:rsidRPr="003C23D0">
        <w:rPr>
          <w:rStyle w:val="DraCorspeakerattribution"/>
        </w:rPr>
        <w:t>Senator I.</w:t>
      </w:r>
      <w:r>
        <w:t xml:space="preserve"> Sed ecce miles, cui mucro lauru viret</w:t>
      </w:r>
    </w:p>
    <w:p w14:paraId="6ABA2761" w14:textId="77777777" w:rsidR="00E02B07" w:rsidRDefault="004F51D0" w:rsidP="00490B5B">
      <w:pPr>
        <w:pStyle w:val="DraCorstandard"/>
      </w:pPr>
      <w:r>
        <w:t>Supremus hastae, gaudii plenus venit.</w:t>
      </w:r>
    </w:p>
    <w:p w14:paraId="0285A8C1" w14:textId="77777777" w:rsidR="00E02B07" w:rsidRDefault="004F51D0" w:rsidP="00490B5B">
      <w:pPr>
        <w:pStyle w:val="DraCorstandard"/>
      </w:pPr>
      <w:r>
        <w:t>Et ipse Princeps, quantus è campo solet</w:t>
      </w:r>
    </w:p>
    <w:p w14:paraId="5CA7B8E5" w14:textId="77777777" w:rsidR="00E02B07" w:rsidRDefault="004F51D0" w:rsidP="00490B5B">
      <w:pPr>
        <w:pStyle w:val="DraCorstandard"/>
      </w:pPr>
      <w:r>
        <w:t>Redire victor hoste prostrato, venit.</w:t>
      </w:r>
    </w:p>
    <w:p w14:paraId="296D1FA8" w14:textId="77777777" w:rsidR="00E02B07" w:rsidRDefault="004F51D0" w:rsidP="00490B5B">
      <w:pPr>
        <w:pStyle w:val="DraCorstandard"/>
      </w:pPr>
      <w:r>
        <w:t>Agite ministra turba, festivo sonet</w:t>
      </w:r>
    </w:p>
    <w:p w14:paraId="597EC336" w14:textId="77777777" w:rsidR="00490B5B" w:rsidRDefault="004F51D0" w:rsidP="00490B5B">
      <w:pPr>
        <w:pStyle w:val="DraCorstandard"/>
      </w:pPr>
      <w:r>
        <w:t>Lux ista plausu: Principem plaudes decent.</w:t>
      </w:r>
    </w:p>
    <w:p w14:paraId="599534A5" w14:textId="4AA62646" w:rsidR="00E02B07" w:rsidRPr="003C23D0" w:rsidRDefault="003C23D0" w:rsidP="00490B5B">
      <w:pPr>
        <w:pStyle w:val="DraCorstandard"/>
        <w:rPr>
          <w:rStyle w:val="DraCorpagebeginning"/>
        </w:rPr>
      </w:pPr>
      <w:r>
        <w:rPr>
          <w:rStyle w:val="DraCorpagebeginning"/>
        </w:rPr>
        <w:t>9</w:t>
      </w:r>
    </w:p>
    <w:p w14:paraId="4C118D6F" w14:textId="77777777" w:rsidR="00E02B07" w:rsidRDefault="004F51D0" w:rsidP="00490B5B">
      <w:pPr>
        <w:pStyle w:val="DraCorstandard"/>
      </w:pPr>
      <w:r w:rsidRPr="00A75E71">
        <w:rPr>
          <w:rStyle w:val="DraCorstagedirectionsetc"/>
        </w:rPr>
        <w:t>Cantus.</w:t>
      </w:r>
    </w:p>
    <w:p w14:paraId="586BBFF4" w14:textId="77777777" w:rsidR="00E02B07" w:rsidRDefault="004F51D0" w:rsidP="00490B5B">
      <w:pPr>
        <w:pStyle w:val="DraCorstandard"/>
      </w:pPr>
      <w:r>
        <w:t>Eja tubae resonate,</w:t>
      </w:r>
    </w:p>
    <w:p w14:paraId="38AFCB4F" w14:textId="77777777" w:rsidR="00E02B07" w:rsidRDefault="004F51D0" w:rsidP="00490B5B">
      <w:pPr>
        <w:pStyle w:val="DraCorstandard"/>
      </w:pPr>
      <w:r>
        <w:t>Plectra melos excitate:</w:t>
      </w:r>
    </w:p>
    <w:p w14:paraId="4B175D1B" w14:textId="77777777" w:rsidR="00E02B07" w:rsidRDefault="004F51D0" w:rsidP="00490B5B">
      <w:pPr>
        <w:pStyle w:val="DraCorstandard"/>
      </w:pPr>
      <w:r>
        <w:t>Triumphales date plausus,</w:t>
      </w:r>
    </w:p>
    <w:p w14:paraId="5A5BB29E" w14:textId="77777777" w:rsidR="00E02B07" w:rsidRDefault="004F51D0" w:rsidP="00490B5B">
      <w:pPr>
        <w:pStyle w:val="DraCorstandard"/>
      </w:pPr>
      <w:r>
        <w:t>Celebrate fortes ausus:</w:t>
      </w:r>
    </w:p>
    <w:p w14:paraId="0AE04120" w14:textId="77777777" w:rsidR="00E02B07" w:rsidRDefault="004F51D0" w:rsidP="00490B5B">
      <w:pPr>
        <w:pStyle w:val="DraCorstandard"/>
      </w:pPr>
      <w:r>
        <w:t>Jacet hostis, victoria!</w:t>
      </w:r>
    </w:p>
    <w:p w14:paraId="582F276A" w14:textId="77777777" w:rsidR="00E02B07" w:rsidRDefault="004F51D0" w:rsidP="00490B5B">
      <w:pPr>
        <w:pStyle w:val="DraCorstandard"/>
      </w:pPr>
      <w:r>
        <w:t>Victorem decet gloria,</w:t>
      </w:r>
    </w:p>
    <w:p w14:paraId="2407EF97" w14:textId="77777777" w:rsidR="00E02B07" w:rsidRDefault="004F51D0" w:rsidP="00490B5B">
      <w:pPr>
        <w:pStyle w:val="DraCorstandard"/>
      </w:pPr>
      <w:r>
        <w:t>Et gloriam potentia.</w:t>
      </w:r>
    </w:p>
    <w:p w14:paraId="656B3D42" w14:textId="77777777" w:rsidR="00490B5B" w:rsidRDefault="004F51D0" w:rsidP="00490B5B">
      <w:pPr>
        <w:pStyle w:val="DraCorstandard"/>
      </w:pPr>
      <w:r>
        <w:t>Jo, jo victoria!</w:t>
      </w:r>
    </w:p>
    <w:p w14:paraId="7C37BEA4" w14:textId="6F13CB4D" w:rsidR="00E02B07" w:rsidRDefault="004F51D0" w:rsidP="00490B5B">
      <w:pPr>
        <w:pStyle w:val="DraCorstandard"/>
      </w:pPr>
      <w:r>
        <w:t>Vis Maurorum jam est fracta,</w:t>
      </w:r>
    </w:p>
    <w:p w14:paraId="019987F4" w14:textId="77777777" w:rsidR="00E02B07" w:rsidRDefault="004F51D0" w:rsidP="00490B5B">
      <w:pPr>
        <w:pStyle w:val="DraCorstandard"/>
      </w:pPr>
      <w:r>
        <w:t>Per Sifridum est subacta:</w:t>
      </w:r>
    </w:p>
    <w:p w14:paraId="7A013E2E" w14:textId="77777777" w:rsidR="00E02B07" w:rsidRDefault="004F51D0" w:rsidP="00490B5B">
      <w:pPr>
        <w:pStyle w:val="DraCorstandard"/>
      </w:pPr>
      <w:r>
        <w:lastRenderedPageBreak/>
        <w:t>Furor hostis est prostratus,</w:t>
      </w:r>
    </w:p>
    <w:p w14:paraId="1CBB60CD" w14:textId="77777777" w:rsidR="00E02B07" w:rsidRDefault="004F51D0" w:rsidP="00490B5B">
      <w:pPr>
        <w:pStyle w:val="DraCorstandard"/>
      </w:pPr>
      <w:r>
        <w:t>Fastus, livor exarmatus.</w:t>
      </w:r>
    </w:p>
    <w:p w14:paraId="27EE7598" w14:textId="77777777" w:rsidR="00490B5B" w:rsidRDefault="004F51D0" w:rsidP="00490B5B">
      <w:pPr>
        <w:pStyle w:val="DraCorstandard"/>
      </w:pPr>
      <w:r>
        <w:t>Jo, jo victoria!</w:t>
      </w:r>
    </w:p>
    <w:p w14:paraId="015889F7" w14:textId="5E1A0995" w:rsidR="00E02B07" w:rsidRDefault="004F51D0" w:rsidP="00490B5B">
      <w:pPr>
        <w:pStyle w:val="DraCorstandard"/>
      </w:pPr>
      <w:r>
        <w:t>Jo, so victoria!</w:t>
      </w:r>
    </w:p>
    <w:p w14:paraId="3CB16A39" w14:textId="77777777" w:rsidR="00E02B07" w:rsidRDefault="004F51D0" w:rsidP="00490B5B">
      <w:pPr>
        <w:pStyle w:val="DraCorstandard"/>
      </w:pPr>
      <w:r>
        <w:t>Sigefridus Mauros pressit.</w:t>
      </w:r>
    </w:p>
    <w:p w14:paraId="7D44EDF6" w14:textId="77777777" w:rsidR="00E02B07" w:rsidRDefault="004F51D0" w:rsidP="00490B5B">
      <w:pPr>
        <w:pStyle w:val="DraCorstandard"/>
      </w:pPr>
      <w:r>
        <w:t>Non furori Martis cessit:</w:t>
      </w:r>
    </w:p>
    <w:p w14:paraId="5869F931" w14:textId="77777777" w:rsidR="00E02B07" w:rsidRDefault="004F51D0" w:rsidP="00490B5B">
      <w:pPr>
        <w:pStyle w:val="DraCorstandard"/>
      </w:pPr>
      <w:r>
        <w:t>Vis Perduelles subjugavit.</w:t>
      </w:r>
    </w:p>
    <w:p w14:paraId="6D9663C3" w14:textId="77777777" w:rsidR="00490B5B" w:rsidRDefault="004F51D0" w:rsidP="00490B5B">
      <w:pPr>
        <w:pStyle w:val="DraCorstandard"/>
      </w:pPr>
      <w:r>
        <w:t>Ense, dextrâ triumphavit.</w:t>
      </w:r>
    </w:p>
    <w:p w14:paraId="3B32E77B" w14:textId="0222013E" w:rsidR="00E02B07" w:rsidRDefault="004F51D0" w:rsidP="00490B5B">
      <w:pPr>
        <w:pStyle w:val="DraCorstandard"/>
      </w:pPr>
      <w:r w:rsidRPr="008F5C43">
        <w:rPr>
          <w:rStyle w:val="DraCorspeakerattribution"/>
        </w:rPr>
        <w:t xml:space="preserve">Sigefridus </w:t>
      </w:r>
      <w:r>
        <w:t>Salvete cara turba, quam tanti est mihi</w:t>
      </w:r>
    </w:p>
    <w:p w14:paraId="2AE72BF5" w14:textId="77777777" w:rsidR="00E02B07" w:rsidRDefault="004F51D0" w:rsidP="00490B5B">
      <w:pPr>
        <w:pStyle w:val="DraCorstandard"/>
      </w:pPr>
      <w:r>
        <w:t>Solvisse longo barbarae gentis metu.</w:t>
      </w:r>
    </w:p>
    <w:p w14:paraId="018E1A6B" w14:textId="77777777" w:rsidR="00E02B07" w:rsidRDefault="004F51D0" w:rsidP="00490B5B">
      <w:pPr>
        <w:pStyle w:val="DraCorstandard"/>
      </w:pPr>
      <w:r>
        <w:t>Jacet peremptus hostis, &amp; stratus solo</w:t>
      </w:r>
    </w:p>
    <w:p w14:paraId="43982821" w14:textId="77777777" w:rsidR="00E02B07" w:rsidRDefault="004F51D0" w:rsidP="00490B5B">
      <w:pPr>
        <w:pStyle w:val="DraCorstandard"/>
      </w:pPr>
      <w:r>
        <w:t>Robur meorum funere probavit suo.</w:t>
      </w:r>
    </w:p>
    <w:p w14:paraId="3F4848BD" w14:textId="77777777" w:rsidR="00E02B07" w:rsidRDefault="004F51D0" w:rsidP="00490B5B">
      <w:pPr>
        <w:pStyle w:val="DraCorstandard"/>
      </w:pPr>
      <w:r>
        <w:t>Jam Marte pulso, jussa feralis tuba</w:t>
      </w:r>
    </w:p>
    <w:p w14:paraId="531B5C4A" w14:textId="77777777" w:rsidR="00E02B07" w:rsidRDefault="004F51D0" w:rsidP="00490B5B">
      <w:pPr>
        <w:pStyle w:val="DraCorstandard"/>
      </w:pPr>
      <w:r>
        <w:t>Cohibere sonitum, murmur ingratum premit.</w:t>
      </w:r>
    </w:p>
    <w:p w14:paraId="5BB076B8" w14:textId="77777777" w:rsidR="00E02B07" w:rsidRDefault="004F51D0" w:rsidP="00490B5B">
      <w:pPr>
        <w:pStyle w:val="DraCorstandard"/>
      </w:pPr>
      <w:r>
        <w:t>Et pax secundis vecta quadrigis redit.</w:t>
      </w:r>
    </w:p>
    <w:p w14:paraId="1BC76A01" w14:textId="77777777" w:rsidR="00E02B07" w:rsidRDefault="004F51D0" w:rsidP="00490B5B">
      <w:pPr>
        <w:pStyle w:val="DraCorstandard"/>
      </w:pPr>
      <w:r w:rsidRPr="008F5C43">
        <w:rPr>
          <w:rStyle w:val="DraCorspeakerattribution"/>
        </w:rPr>
        <w:t>Golo.</w:t>
      </w:r>
      <w:r>
        <w:t xml:space="preserve"> Magnanime Princeps Martis impavidum genua,</w:t>
      </w:r>
    </w:p>
    <w:p w14:paraId="4C3A7730" w14:textId="77777777" w:rsidR="00E02B07" w:rsidRDefault="004F51D0" w:rsidP="00490B5B">
      <w:pPr>
        <w:pStyle w:val="DraCorstandard"/>
      </w:pPr>
      <w:r>
        <w:t>Si venia laribus, curiae, tectis foret,</w:t>
      </w:r>
    </w:p>
    <w:p w14:paraId="79FB4992" w14:textId="77777777" w:rsidR="00E02B07" w:rsidRDefault="004F51D0" w:rsidP="00490B5B">
      <w:pPr>
        <w:pStyle w:val="DraCorstandard"/>
      </w:pPr>
      <w:r>
        <w:t>Conjugibus, aris, liberis; sensus suos</w:t>
      </w:r>
    </w:p>
    <w:p w14:paraId="38425DC6" w14:textId="77777777" w:rsidR="00E02B07" w:rsidRDefault="004F51D0" w:rsidP="00490B5B">
      <w:pPr>
        <w:pStyle w:val="DraCorstandard"/>
      </w:pPr>
      <w:r>
        <w:t>Sono hoc probarent: civium vivat pater;</w:t>
      </w:r>
    </w:p>
    <w:p w14:paraId="651458F5" w14:textId="77777777" w:rsidR="00E02B07" w:rsidRDefault="004F51D0" w:rsidP="00490B5B">
      <w:pPr>
        <w:pStyle w:val="DraCorstandard"/>
      </w:pPr>
      <w:r>
        <w:t>Domitor Tyranni, gentis assertor suae,</w:t>
      </w:r>
    </w:p>
    <w:p w14:paraId="58A59BA6" w14:textId="77777777" w:rsidR="00E02B07" w:rsidRDefault="004F51D0" w:rsidP="00490B5B">
      <w:pPr>
        <w:pStyle w:val="DraCorstandard"/>
      </w:pPr>
      <w:r>
        <w:t>Patriae labantis columen aeternum regat.</w:t>
      </w:r>
    </w:p>
    <w:p w14:paraId="645117AE" w14:textId="77777777" w:rsidR="00E02B07" w:rsidRDefault="004F51D0" w:rsidP="00490B5B">
      <w:pPr>
        <w:pStyle w:val="DraCorstandard"/>
      </w:pPr>
      <w:r w:rsidRPr="008F5C43">
        <w:rPr>
          <w:rStyle w:val="DraCorspeakerattribution"/>
        </w:rPr>
        <w:t>Senat.</w:t>
      </w:r>
      <w:r>
        <w:t xml:space="preserve"> Exul Gradivus, hostium fusi greges,</w:t>
      </w:r>
    </w:p>
    <w:p w14:paraId="16064907" w14:textId="77777777" w:rsidR="00E02B07" w:rsidRDefault="004F51D0" w:rsidP="00490B5B">
      <w:pPr>
        <w:pStyle w:val="DraCorstandard"/>
      </w:pPr>
      <w:r>
        <w:t>Reparata pacis federa, sereni dies,</w:t>
      </w:r>
    </w:p>
    <w:p w14:paraId="0A2C4AB8" w14:textId="77777777" w:rsidR="00E02B07" w:rsidRDefault="004F51D0" w:rsidP="00490B5B">
      <w:pPr>
        <w:pStyle w:val="DraCorstandard"/>
      </w:pPr>
      <w:r>
        <w:t>Tranquillitatis otia, exclusi metus,</w:t>
      </w:r>
    </w:p>
    <w:p w14:paraId="603B18A8" w14:textId="77777777" w:rsidR="00E02B07" w:rsidRDefault="004F51D0" w:rsidP="00490B5B">
      <w:pPr>
        <w:pStyle w:val="DraCorstandard"/>
      </w:pPr>
      <w:r>
        <w:t>Salvi penates, munùs est Princeps tuum.</w:t>
      </w:r>
    </w:p>
    <w:p w14:paraId="562DDE7D" w14:textId="77777777" w:rsidR="00E02B07" w:rsidRDefault="004F51D0" w:rsidP="00490B5B">
      <w:pPr>
        <w:pStyle w:val="DraCorstandard"/>
      </w:pPr>
      <w:r w:rsidRPr="008F5C43">
        <w:rPr>
          <w:rStyle w:val="DraCorspeakerattribution"/>
        </w:rPr>
        <w:t xml:space="preserve">Sigefr. </w:t>
      </w:r>
      <w:r>
        <w:t>Prohibete laudes: gloria haec una est satis.</w:t>
      </w:r>
    </w:p>
    <w:p w14:paraId="38BD4C1C" w14:textId="77777777" w:rsidR="00E02B07" w:rsidRDefault="004F51D0" w:rsidP="00490B5B">
      <w:pPr>
        <w:pStyle w:val="DraCorstandard"/>
      </w:pPr>
      <w:r>
        <w:lastRenderedPageBreak/>
        <w:t>Servâsse patriam, liberos, Christi fidem,</w:t>
      </w:r>
    </w:p>
    <w:p w14:paraId="511D9AD3" w14:textId="77777777" w:rsidR="00E02B07" w:rsidRDefault="004F51D0" w:rsidP="00490B5B">
      <w:pPr>
        <w:pStyle w:val="DraCorstandard"/>
      </w:pPr>
      <w:r>
        <w:t>Pro quâ vel hostem caedere, aut cadere, reor</w:t>
      </w:r>
    </w:p>
    <w:p w14:paraId="77C96385" w14:textId="77777777" w:rsidR="00E02B07" w:rsidRDefault="004F51D0" w:rsidP="00490B5B">
      <w:pPr>
        <w:pStyle w:val="DraCorstandard"/>
      </w:pPr>
      <w:r>
        <w:t>Aequè esse pulchrum. Vicimus; sed hoc decus</w:t>
      </w:r>
    </w:p>
    <w:p w14:paraId="03FBE17A" w14:textId="77777777" w:rsidR="00E02B07" w:rsidRDefault="004F51D0" w:rsidP="00490B5B">
      <w:pPr>
        <w:pStyle w:val="DraCorstandard"/>
      </w:pPr>
      <w:r>
        <w:t>Debetur omne militi: per vos jacet</w:t>
      </w:r>
    </w:p>
    <w:p w14:paraId="7105B80B" w14:textId="79E95F42" w:rsidR="00E02B07" w:rsidRDefault="008F5C43" w:rsidP="00490B5B">
      <w:pPr>
        <w:pStyle w:val="DraCorstandard"/>
      </w:pPr>
      <w:r w:rsidRPr="000C1640">
        <w:rPr>
          <w:rStyle w:val="DraCormarkversepart"/>
        </w:rPr>
        <w:t>@</w:t>
      </w:r>
      <w:r w:rsidR="004F51D0">
        <w:t xml:space="preserve">Juratus hostis numinis. </w:t>
      </w:r>
      <w:r w:rsidR="004F51D0" w:rsidRPr="008F5C43">
        <w:rPr>
          <w:rStyle w:val="DraCorspeakerattribution"/>
        </w:rPr>
        <w:t>Dux I</w:t>
      </w:r>
      <w:r w:rsidRPr="004F49D8">
        <w:rPr>
          <w:rStyle w:val="DraCorspeakerattribution"/>
        </w:rPr>
        <w:t>.</w:t>
      </w:r>
      <w:r w:rsidR="009D2624">
        <w:t xml:space="preserve"> </w:t>
      </w:r>
      <w:r w:rsidRPr="000C1640">
        <w:rPr>
          <w:rStyle w:val="DraCormarkversepart"/>
        </w:rPr>
        <w:t>@</w:t>
      </w:r>
      <w:r w:rsidR="004F51D0">
        <w:t>sed te Duce</w:t>
      </w:r>
    </w:p>
    <w:p w14:paraId="03727D14" w14:textId="77777777" w:rsidR="00E02B07" w:rsidRDefault="004F51D0" w:rsidP="00490B5B">
      <w:pPr>
        <w:pStyle w:val="DraCorstandard"/>
      </w:pPr>
      <w:r>
        <w:t>Gemit peremptus. Vidimus quando stetit</w:t>
      </w:r>
    </w:p>
    <w:p w14:paraId="2D3F7C16" w14:textId="77777777" w:rsidR="00490B5B" w:rsidRDefault="004F51D0" w:rsidP="00490B5B">
      <w:pPr>
        <w:pStyle w:val="DraCorstandard"/>
      </w:pPr>
      <w:r>
        <w:t>Oppositus armis hostis, atque aeris sono.</w:t>
      </w:r>
    </w:p>
    <w:p w14:paraId="1091D78F" w14:textId="3B115340" w:rsidR="00E02B07" w:rsidRPr="008F5C43" w:rsidRDefault="008F5C43" w:rsidP="00490B5B">
      <w:pPr>
        <w:pStyle w:val="DraCorstandard"/>
        <w:rPr>
          <w:rStyle w:val="DraCorpagebeginning"/>
        </w:rPr>
      </w:pPr>
      <w:r w:rsidRPr="008F5C43">
        <w:rPr>
          <w:rStyle w:val="DraCorpagebeginning"/>
        </w:rPr>
        <w:t>10</w:t>
      </w:r>
    </w:p>
    <w:p w14:paraId="46073CCD" w14:textId="77777777" w:rsidR="00E02B07" w:rsidRDefault="004F51D0" w:rsidP="00490B5B">
      <w:pPr>
        <w:pStyle w:val="DraCorstandard"/>
      </w:pPr>
      <w:r>
        <w:t>Vicina signis signa conferrent manum;</w:t>
      </w:r>
    </w:p>
    <w:p w14:paraId="1EB452A0" w14:textId="77777777" w:rsidR="00E02B07" w:rsidRDefault="004F51D0" w:rsidP="00490B5B">
      <w:pPr>
        <w:pStyle w:val="DraCorstandard"/>
      </w:pPr>
      <w:r>
        <w:t>Te ruere primum, Parthicâ qualis solet</w:t>
      </w:r>
    </w:p>
    <w:p w14:paraId="06D288EA" w14:textId="77777777" w:rsidR="00E02B07" w:rsidRDefault="004F51D0" w:rsidP="00490B5B">
      <w:pPr>
        <w:pStyle w:val="DraCorstandard"/>
      </w:pPr>
      <w:r>
        <w:t>Sagitta ferri dexterâ, aut qualis cadit</w:t>
      </w:r>
    </w:p>
    <w:p w14:paraId="55DB22BE" w14:textId="77777777" w:rsidR="00E02B07" w:rsidRDefault="004F51D0" w:rsidP="00490B5B">
      <w:pPr>
        <w:pStyle w:val="DraCorstandard"/>
      </w:pPr>
      <w:r>
        <w:t>Excussa caelo stella, cùm stringens polum,</w:t>
      </w:r>
    </w:p>
    <w:p w14:paraId="52D0B388" w14:textId="77777777" w:rsidR="00E02B07" w:rsidRDefault="004F51D0" w:rsidP="00490B5B">
      <w:pPr>
        <w:pStyle w:val="DraCorstandard"/>
      </w:pPr>
      <w:r>
        <w:t>Rectam citatis ignibus rumpit viam.</w:t>
      </w:r>
    </w:p>
    <w:p w14:paraId="2B844073" w14:textId="77777777" w:rsidR="00E02B07" w:rsidRDefault="004F51D0" w:rsidP="00490B5B">
      <w:pPr>
        <w:pStyle w:val="DraCorstandard"/>
      </w:pPr>
      <w:r w:rsidRPr="004F49D8">
        <w:rPr>
          <w:rStyle w:val="DraCorspeakerattribution"/>
        </w:rPr>
        <w:t>Golo.</w:t>
      </w:r>
      <w:r>
        <w:t xml:space="preserve"> Petamus Aulam: stat ibi certantem Hectori</w:t>
      </w:r>
    </w:p>
    <w:p w14:paraId="0BA93FAA" w14:textId="77777777" w:rsidR="00E02B07" w:rsidRDefault="004F51D0" w:rsidP="00490B5B">
      <w:pPr>
        <w:pStyle w:val="DraCorstandard"/>
      </w:pPr>
      <w:r>
        <w:t>Datura Achillem scena: Sifridi manum</w:t>
      </w:r>
    </w:p>
    <w:p w14:paraId="3CA5044E" w14:textId="163BAADB" w:rsidR="00490B5B" w:rsidRDefault="004F51D0" w:rsidP="00490B5B">
      <w:pPr>
        <w:pStyle w:val="DraCorstandard"/>
      </w:pPr>
      <w:r>
        <w:t>Referet Achilles; Hector at Maurum dabit.</w:t>
      </w:r>
    </w:p>
    <w:p w14:paraId="0A16508E" w14:textId="5A83C3E8" w:rsidR="001B1E82" w:rsidRDefault="001B1E82" w:rsidP="001B1E82">
      <w:pPr>
        <w:pStyle w:val="DraCoradditions"/>
      </w:pPr>
      <w:r>
        <w:t>/act=1, scene=</w:t>
      </w:r>
      <w:r>
        <w:rPr>
          <w:lang w:val="cs-CZ"/>
        </w:rPr>
        <w:t>5</w:t>
      </w:r>
      <w:r>
        <w:t>/</w:t>
      </w:r>
    </w:p>
    <w:p w14:paraId="0E418C47" w14:textId="7788229E" w:rsidR="00E02B07" w:rsidRDefault="004F51D0" w:rsidP="00FE13F2">
      <w:pPr>
        <w:pStyle w:val="DraCorhead"/>
      </w:pPr>
      <w:r>
        <w:t>SCENA V.</w:t>
      </w:r>
    </w:p>
    <w:p w14:paraId="03AF4794" w14:textId="77777777" w:rsidR="00E02B07" w:rsidRPr="00C13428" w:rsidRDefault="004F51D0" w:rsidP="00490B5B">
      <w:pPr>
        <w:pStyle w:val="DraCorstandard"/>
        <w:rPr>
          <w:rStyle w:val="DraCorstagedirectionsetc"/>
        </w:rPr>
      </w:pPr>
      <w:r w:rsidRPr="00C13428">
        <w:rPr>
          <w:rStyle w:val="DraCorstagedirectionsetc"/>
        </w:rPr>
        <w:t>Expeditio Sigefridi contra Maurorum Regem exhibetur in Achille Trojam petente; &amp; Hectorem, Trojanorum Ducem, detriumphante.</w:t>
      </w:r>
    </w:p>
    <w:p w14:paraId="7659ACB0" w14:textId="77777777" w:rsidR="00E02B07" w:rsidRPr="00C13428" w:rsidRDefault="004F51D0" w:rsidP="00490B5B">
      <w:pPr>
        <w:pStyle w:val="DraCorstandard"/>
        <w:rPr>
          <w:rStyle w:val="DraCorstagedirectionsetc"/>
        </w:rPr>
      </w:pPr>
      <w:r w:rsidRPr="00C13428">
        <w:rPr>
          <w:rStyle w:val="DraCorstagedirectionsetc"/>
        </w:rPr>
        <w:t>Pars I. Dum Achilles Trojam proficiscitur, Aeolus rogatu Veneris, mare perturbat: sed Juno, ab Achille implorata, jubet Aeolum ventos compescere: interim Achilles iter suum salvus prosequitur.</w:t>
      </w:r>
    </w:p>
    <w:p w14:paraId="6942D76B" w14:textId="77777777" w:rsidR="00E02B07" w:rsidRPr="00C13428" w:rsidRDefault="004F51D0" w:rsidP="00490B5B">
      <w:pPr>
        <w:pStyle w:val="DraCorstandard"/>
        <w:rPr>
          <w:rStyle w:val="DraCorstagedirectionsetc"/>
        </w:rPr>
      </w:pPr>
      <w:r w:rsidRPr="00C13428">
        <w:rPr>
          <w:rStyle w:val="DraCorstagedirectionsetc"/>
        </w:rPr>
        <w:t>Personae. Achilles cum sociis suis, Venus, Aeolus, Juno.</w:t>
      </w:r>
    </w:p>
    <w:p w14:paraId="444F0AE6" w14:textId="77777777" w:rsidR="00E02B07" w:rsidRPr="00C13428" w:rsidRDefault="004F51D0" w:rsidP="00490B5B">
      <w:pPr>
        <w:pStyle w:val="DraCorstandard"/>
        <w:rPr>
          <w:rStyle w:val="DraCorstagedirectionsetc"/>
        </w:rPr>
      </w:pPr>
      <w:r w:rsidRPr="00C13428">
        <w:rPr>
          <w:rStyle w:val="DraCorstagedirectionsetc"/>
        </w:rPr>
        <w:t>Scena est musica per totum.</w:t>
      </w:r>
    </w:p>
    <w:p w14:paraId="2761EA08" w14:textId="77777777" w:rsidR="00E02B07" w:rsidRPr="000C1E67" w:rsidRDefault="004F51D0" w:rsidP="000C1E67">
      <w:pPr>
        <w:pStyle w:val="DraCorstandard"/>
      </w:pPr>
      <w:r w:rsidRPr="00C13428">
        <w:rPr>
          <w:rStyle w:val="DraCorspeakerattribution"/>
        </w:rPr>
        <w:t>Achil.</w:t>
      </w:r>
      <w:r w:rsidRPr="000C1E67">
        <w:t xml:space="preserve"> Fort Gesellen/ dan die Wellen</w:t>
      </w:r>
    </w:p>
    <w:p w14:paraId="725BEB87" w14:textId="77777777" w:rsidR="00E02B07" w:rsidRPr="000C1E67" w:rsidRDefault="004F51D0" w:rsidP="000C1E67">
      <w:pPr>
        <w:pStyle w:val="DraCorstandard"/>
      </w:pPr>
      <w:r w:rsidRPr="000C1E67">
        <w:t>Legen sich: nun schifft geschwind:</w:t>
      </w:r>
    </w:p>
    <w:p w14:paraId="4B6783D7" w14:textId="77777777" w:rsidR="00E02B07" w:rsidRPr="000C1E67" w:rsidRDefault="004F51D0" w:rsidP="000C1E67">
      <w:pPr>
        <w:pStyle w:val="DraCorstandard"/>
      </w:pPr>
      <w:r w:rsidRPr="000C1E67">
        <w:lastRenderedPageBreak/>
        <w:t>Ohn Gefahren last uns fahren;</w:t>
      </w:r>
    </w:p>
    <w:p w14:paraId="5D39BB3A" w14:textId="77777777" w:rsidR="00E02B07" w:rsidRPr="000C1E67" w:rsidRDefault="004F51D0" w:rsidP="000C1E67">
      <w:pPr>
        <w:pStyle w:val="DraCorstandard"/>
      </w:pPr>
      <w:r w:rsidRPr="000C1E67">
        <w:t>Auff dem Meer seynd keine Wind.</w:t>
      </w:r>
    </w:p>
    <w:p w14:paraId="0AD07E09" w14:textId="77777777" w:rsidR="00E02B07" w:rsidRPr="000C1E67" w:rsidRDefault="004F51D0" w:rsidP="000C1E67">
      <w:pPr>
        <w:pStyle w:val="DraCorstandard"/>
      </w:pPr>
      <w:r w:rsidRPr="000C1E67">
        <w:t>Nicht verweylet/ sonder eylet/</w:t>
      </w:r>
    </w:p>
    <w:p w14:paraId="7B7FCA33" w14:textId="77777777" w:rsidR="00E02B07" w:rsidRPr="000C1E67" w:rsidRDefault="004F51D0" w:rsidP="000C1E67">
      <w:pPr>
        <w:pStyle w:val="DraCorstandard"/>
      </w:pPr>
      <w:r w:rsidRPr="000C1E67">
        <w:t>Fahrt nach Troja immer fort/</w:t>
      </w:r>
    </w:p>
    <w:p w14:paraId="707D09CD" w14:textId="77777777" w:rsidR="00E02B07" w:rsidRPr="000C1E67" w:rsidRDefault="004F51D0" w:rsidP="000C1E67">
      <w:pPr>
        <w:pStyle w:val="DraCorstandard"/>
      </w:pPr>
      <w:r w:rsidRPr="000C1E67">
        <w:t>Eh' die Wellen sich verstellen/</w:t>
      </w:r>
    </w:p>
    <w:p w14:paraId="07EDE04F" w14:textId="77777777" w:rsidR="00E02B07" w:rsidRPr="000C1E67" w:rsidRDefault="004F51D0" w:rsidP="000C1E67">
      <w:pPr>
        <w:pStyle w:val="DraCorstandard"/>
      </w:pPr>
      <w:r w:rsidRPr="000C1E67">
        <w:t>Treibt die Schifflein all an Bordt.</w:t>
      </w:r>
    </w:p>
    <w:p w14:paraId="4BC2DA4A" w14:textId="77777777" w:rsidR="00E02B07" w:rsidRPr="008D7DED" w:rsidRDefault="004F51D0" w:rsidP="00490B5B">
      <w:pPr>
        <w:pStyle w:val="DraCorstandard"/>
      </w:pPr>
      <w:r w:rsidRPr="00C13428">
        <w:rPr>
          <w:rStyle w:val="DraCorspeakerattribution"/>
        </w:rPr>
        <w:t xml:space="preserve">Venus </w:t>
      </w:r>
      <w:r w:rsidRPr="008D7DED">
        <w:rPr>
          <w:rStyle w:val="DraCorstagedirectionsetc"/>
        </w:rPr>
        <w:t>in aëre.</w:t>
      </w:r>
    </w:p>
    <w:p w14:paraId="0D3D2D71" w14:textId="77777777" w:rsidR="00E02B07" w:rsidRPr="000C1E67" w:rsidRDefault="004F51D0" w:rsidP="000C1E67">
      <w:pPr>
        <w:pStyle w:val="DraCorstandard"/>
      </w:pPr>
      <w:r w:rsidRPr="000C1E67">
        <w:t>Was ist zu schaffen auff dem Meer?</w:t>
      </w:r>
    </w:p>
    <w:p w14:paraId="7F04F262" w14:textId="77777777" w:rsidR="00E02B07" w:rsidRPr="000C1E67" w:rsidRDefault="004F51D0" w:rsidP="000C1E67">
      <w:pPr>
        <w:pStyle w:val="DraCorstandard"/>
      </w:pPr>
      <w:r w:rsidRPr="000C1E67">
        <w:t>Ist der Achilles in der Wehr?</w:t>
      </w:r>
    </w:p>
    <w:p w14:paraId="7BD38B7D" w14:textId="77777777" w:rsidR="00E02B07" w:rsidRPr="000C1E67" w:rsidRDefault="004F51D0" w:rsidP="000C1E67">
      <w:pPr>
        <w:pStyle w:val="DraCorstandard"/>
      </w:pPr>
      <w:r w:rsidRPr="000C1E67">
        <w:t>Und nach Troja in der Still</w:t>
      </w:r>
    </w:p>
    <w:p w14:paraId="03D2E379" w14:textId="77777777" w:rsidR="00490B5B" w:rsidRPr="000C1E67" w:rsidRDefault="004F51D0" w:rsidP="000C1E67">
      <w:pPr>
        <w:pStyle w:val="DraCorstandard"/>
      </w:pPr>
      <w:r w:rsidRPr="000C1E67">
        <w:t>Mit den Schiffer säglen will?</w:t>
      </w:r>
    </w:p>
    <w:p w14:paraId="085535D8" w14:textId="6267348B" w:rsidR="00E02B07" w:rsidRPr="00C13428" w:rsidRDefault="00C13428" w:rsidP="00490B5B">
      <w:pPr>
        <w:pStyle w:val="DraCorstandard"/>
        <w:rPr>
          <w:rStyle w:val="DraCorpagebeginning"/>
        </w:rPr>
      </w:pPr>
      <w:r w:rsidRPr="00C13428">
        <w:rPr>
          <w:rStyle w:val="DraCorpagebeginning"/>
        </w:rPr>
        <w:t>11</w:t>
      </w:r>
    </w:p>
    <w:p w14:paraId="47FF5C29" w14:textId="77777777" w:rsidR="00E02B07" w:rsidRPr="000C1E67" w:rsidRDefault="004F51D0" w:rsidP="000C1E67">
      <w:pPr>
        <w:pStyle w:val="DraCorstandard"/>
      </w:pPr>
      <w:r w:rsidRPr="000C1E67">
        <w:t>Sich an selbe Stadt zu reiben/</w:t>
      </w:r>
    </w:p>
    <w:p w14:paraId="2A7F6FAE" w14:textId="77777777" w:rsidR="00E02B07" w:rsidRPr="000C1E67" w:rsidRDefault="004F51D0" w:rsidP="000C1E67">
      <w:pPr>
        <w:pStyle w:val="DraCorstandard"/>
      </w:pPr>
      <w:r w:rsidRPr="000C1E67">
        <w:t>Die Einwohner zu entleyben.</w:t>
      </w:r>
    </w:p>
    <w:p w14:paraId="75EC376E" w14:textId="77777777" w:rsidR="00E02B07" w:rsidRPr="000C1E67" w:rsidRDefault="004F51D0" w:rsidP="000C1E67">
      <w:pPr>
        <w:pStyle w:val="DraCorstandard"/>
      </w:pPr>
      <w:r w:rsidRPr="000C1E67">
        <w:t>Gott der Geister/ dem die Wind</w:t>
      </w:r>
    </w:p>
    <w:p w14:paraId="02177345" w14:textId="77777777" w:rsidR="00E02B07" w:rsidRPr="000C1E67" w:rsidRDefault="004F51D0" w:rsidP="000C1E67">
      <w:pPr>
        <w:pStyle w:val="DraCorstandard"/>
      </w:pPr>
      <w:r w:rsidRPr="000C1E67">
        <w:t>Mussen folgen/ komm geschwind:</w:t>
      </w:r>
    </w:p>
    <w:p w14:paraId="58ADDEBA" w14:textId="77777777" w:rsidR="00E02B07" w:rsidRPr="000C1E67" w:rsidRDefault="004F51D0" w:rsidP="000C1E67">
      <w:pPr>
        <w:pStyle w:val="DraCorstandard"/>
      </w:pPr>
      <w:r w:rsidRPr="000C1E67">
        <w:t>Und ruffe sie auss Orient/</w:t>
      </w:r>
    </w:p>
    <w:p w14:paraId="21467C69" w14:textId="77777777" w:rsidR="00E02B07" w:rsidRPr="000C1E67" w:rsidRDefault="004F51D0" w:rsidP="000C1E67">
      <w:pPr>
        <w:pStyle w:val="DraCorstandard"/>
      </w:pPr>
      <w:r w:rsidRPr="000C1E67">
        <w:t>Auss Norden/ Sudt/ und Occident.</w:t>
      </w:r>
    </w:p>
    <w:p w14:paraId="281F95C6" w14:textId="77777777" w:rsidR="00E02B07" w:rsidRPr="000C1E67" w:rsidRDefault="004F51D0" w:rsidP="000C1E67">
      <w:pPr>
        <w:pStyle w:val="DraCorstandard"/>
      </w:pPr>
      <w:r w:rsidRPr="000C1E67">
        <w:t>Lass sie das Meer Verstoͤren/</w:t>
      </w:r>
    </w:p>
    <w:p w14:paraId="5EC1874C" w14:textId="77777777" w:rsidR="00E02B07" w:rsidRPr="000C1E67" w:rsidRDefault="004F51D0" w:rsidP="000C1E67">
      <w:pPr>
        <w:pStyle w:val="DraCorstandard"/>
      </w:pPr>
      <w:r w:rsidRPr="000C1E67">
        <w:t>Mit Wuthen nicht auffhoͤren/</w:t>
      </w:r>
    </w:p>
    <w:p w14:paraId="41705B8E" w14:textId="77777777" w:rsidR="00E02B07" w:rsidRPr="000C1E67" w:rsidRDefault="004F51D0" w:rsidP="000C1E67">
      <w:pPr>
        <w:pStyle w:val="DraCorstandard"/>
      </w:pPr>
      <w:r w:rsidRPr="000C1E67">
        <w:t>Bis dass die Schifflein all zur Stund</w:t>
      </w:r>
    </w:p>
    <w:p w14:paraId="0E753479" w14:textId="77777777" w:rsidR="00E02B07" w:rsidRPr="000C1E67" w:rsidRDefault="004F51D0" w:rsidP="000C1E67">
      <w:pPr>
        <w:pStyle w:val="DraCorstandard"/>
      </w:pPr>
      <w:r w:rsidRPr="000C1E67">
        <w:t>Mit dem Achille gehn zu Grund.</w:t>
      </w:r>
    </w:p>
    <w:p w14:paraId="416AD049" w14:textId="77777777" w:rsidR="00E02B07" w:rsidRPr="000C1E67" w:rsidRDefault="004F51D0" w:rsidP="000C1E67">
      <w:pPr>
        <w:pStyle w:val="DraCorstandard"/>
      </w:pPr>
      <w:r w:rsidRPr="00C13428">
        <w:rPr>
          <w:rStyle w:val="DraCorspeakerattribution"/>
        </w:rPr>
        <w:t>Aeolus.</w:t>
      </w:r>
      <w:r>
        <w:t xml:space="preserve"> </w:t>
      </w:r>
      <w:r w:rsidRPr="000C1E67">
        <w:t>Kompt ihr Winde dan zusamen/</w:t>
      </w:r>
    </w:p>
    <w:p w14:paraId="39C5618D" w14:textId="77777777" w:rsidR="00E02B07" w:rsidRPr="000C1E67" w:rsidRDefault="004F51D0" w:rsidP="000C1E67">
      <w:pPr>
        <w:pStyle w:val="DraCorstandard"/>
      </w:pPr>
      <w:r w:rsidRPr="000C1E67">
        <w:t>Wie auch heischet mit dem Nahmen:</w:t>
      </w:r>
    </w:p>
    <w:p w14:paraId="643C40AD" w14:textId="77777777" w:rsidR="00E02B07" w:rsidRPr="000C1E67" w:rsidRDefault="004F51D0" w:rsidP="000C1E67">
      <w:pPr>
        <w:pStyle w:val="DraCorstandard"/>
      </w:pPr>
      <w:r w:rsidRPr="000C1E67">
        <w:t>Euch nit saumet/ kompt geschwind/</w:t>
      </w:r>
    </w:p>
    <w:p w14:paraId="768A209C" w14:textId="77777777" w:rsidR="00E02B07" w:rsidRPr="000C1E67" w:rsidRDefault="004F51D0" w:rsidP="000C1E67">
      <w:pPr>
        <w:pStyle w:val="DraCorstandard"/>
      </w:pPr>
      <w:r w:rsidRPr="000C1E67">
        <w:t>Ost= und Sud= West= und Nord=Wind.</w:t>
      </w:r>
    </w:p>
    <w:p w14:paraId="2C11F2DD" w14:textId="77777777" w:rsidR="00E02B07" w:rsidRPr="000C1E67" w:rsidRDefault="004F51D0" w:rsidP="000C1E67">
      <w:pPr>
        <w:pStyle w:val="DraCorstandard"/>
      </w:pPr>
      <w:r w:rsidRPr="000C1E67">
        <w:lastRenderedPageBreak/>
        <w:t>Durchlaufft das Wasser hin und her/</w:t>
      </w:r>
    </w:p>
    <w:p w14:paraId="479EDB3B" w14:textId="77777777" w:rsidR="00E02B07" w:rsidRPr="000C1E67" w:rsidRDefault="004F51D0" w:rsidP="000C1E67">
      <w:pPr>
        <w:pStyle w:val="DraCorstandard"/>
      </w:pPr>
      <w:r w:rsidRPr="000C1E67">
        <w:t>In Unruh bringt das gantze Meer.</w:t>
      </w:r>
    </w:p>
    <w:p w14:paraId="344D4332" w14:textId="77777777" w:rsidR="00E02B07" w:rsidRPr="000C1E67" w:rsidRDefault="004F51D0" w:rsidP="000C1E67">
      <w:pPr>
        <w:pStyle w:val="DraCorstandard"/>
      </w:pPr>
      <w:r w:rsidRPr="000C1E67">
        <w:t>Nun tobet/ und brausset:</w:t>
      </w:r>
    </w:p>
    <w:p w14:paraId="1317AA10" w14:textId="77777777" w:rsidR="00E02B07" w:rsidRPr="000C1E67" w:rsidRDefault="004F51D0" w:rsidP="000C1E67">
      <w:pPr>
        <w:pStyle w:val="DraCorstandard"/>
      </w:pPr>
      <w:r w:rsidRPr="000C1E67">
        <w:t>Nun Wütet/ und sausset:</w:t>
      </w:r>
    </w:p>
    <w:p w14:paraId="0DE3D393" w14:textId="77777777" w:rsidR="00E02B07" w:rsidRPr="000C1E67" w:rsidRDefault="004F51D0" w:rsidP="000C1E67">
      <w:pPr>
        <w:pStyle w:val="DraCorstandard"/>
      </w:pPr>
      <w:r w:rsidRPr="000C1E67">
        <w:t>Stürmet/ blaset/ grimmet/ raset</w:t>
      </w:r>
    </w:p>
    <w:p w14:paraId="783864DF" w14:textId="77777777" w:rsidR="00E02B07" w:rsidRPr="000C1E67" w:rsidRDefault="004F51D0" w:rsidP="000C1E67">
      <w:pPr>
        <w:pStyle w:val="DraCorstandard"/>
      </w:pPr>
      <w:r w:rsidRPr="000C1E67">
        <w:t>Und die Schiff kehrt umb und umb.</w:t>
      </w:r>
    </w:p>
    <w:p w14:paraId="2682C13D" w14:textId="77777777" w:rsidR="00E02B07" w:rsidRPr="009A4229" w:rsidRDefault="004F51D0" w:rsidP="009A4229">
      <w:pPr>
        <w:pStyle w:val="DraCorstandard"/>
      </w:pPr>
      <w:r w:rsidRPr="00C13428">
        <w:rPr>
          <w:rStyle w:val="DraCorspeakerattribution"/>
        </w:rPr>
        <w:t>Achil.</w:t>
      </w:r>
      <w:r>
        <w:t xml:space="preserve"> </w:t>
      </w:r>
      <w:r w:rsidRPr="009A4229">
        <w:t>Warumb Venus, der Goͤttinnen</w:t>
      </w:r>
    </w:p>
    <w:p w14:paraId="013C0F51" w14:textId="77777777" w:rsidR="00E02B07" w:rsidRPr="009A4229" w:rsidRDefault="004F51D0" w:rsidP="009A4229">
      <w:pPr>
        <w:pStyle w:val="DraCorstandard"/>
      </w:pPr>
      <w:r w:rsidRPr="009A4229">
        <w:t>Und der Goͤtter Schand und Spott/</w:t>
      </w:r>
    </w:p>
    <w:p w14:paraId="782434D8" w14:textId="77777777" w:rsidR="00E02B07" w:rsidRPr="009A4229" w:rsidRDefault="004F51D0" w:rsidP="009A4229">
      <w:pPr>
        <w:pStyle w:val="DraCorstandard"/>
      </w:pPr>
      <w:r w:rsidRPr="009A4229">
        <w:t>Voller Gifft als boͤse Spinnen/</w:t>
      </w:r>
    </w:p>
    <w:p w14:paraId="200C38EF" w14:textId="77777777" w:rsidR="00E02B07" w:rsidRPr="009A4229" w:rsidRDefault="004F51D0" w:rsidP="009A4229">
      <w:pPr>
        <w:pStyle w:val="DraCorstandard"/>
      </w:pPr>
      <w:r w:rsidRPr="009A4229">
        <w:t>Reitzts du auff der Winden Gott?</w:t>
      </w:r>
    </w:p>
    <w:p w14:paraId="0FF0EE96" w14:textId="77777777" w:rsidR="00E02B07" w:rsidRPr="009A4229" w:rsidRDefault="004F51D0" w:rsidP="009A4229">
      <w:pPr>
        <w:pStyle w:val="DraCorstandard"/>
      </w:pPr>
      <w:r w:rsidRPr="00C13428">
        <w:rPr>
          <w:rStyle w:val="DraCorspeakerattribution"/>
        </w:rPr>
        <w:t>Aeolus.</w:t>
      </w:r>
      <w:r>
        <w:t xml:space="preserve"> </w:t>
      </w:r>
      <w:r w:rsidRPr="009A4229">
        <w:t>Nun wütet mehr/ und blaset/</w:t>
      </w:r>
    </w:p>
    <w:p w14:paraId="28FDA817" w14:textId="77777777" w:rsidR="00E02B07" w:rsidRPr="009A4229" w:rsidRDefault="004F51D0" w:rsidP="009A4229">
      <w:pPr>
        <w:pStyle w:val="DraCorstandard"/>
      </w:pPr>
      <w:r w:rsidRPr="009A4229">
        <w:t>Tobet und raset.</w:t>
      </w:r>
    </w:p>
    <w:p w14:paraId="26264BA8" w14:textId="77777777" w:rsidR="00E02B07" w:rsidRPr="009A4229" w:rsidRDefault="004F51D0" w:rsidP="009A4229">
      <w:pPr>
        <w:pStyle w:val="DraCorstandard"/>
      </w:pPr>
      <w:r w:rsidRPr="009A4229">
        <w:t>Gausset/ und brausset:</w:t>
      </w:r>
    </w:p>
    <w:p w14:paraId="26312295" w14:textId="77777777" w:rsidR="00E02B07" w:rsidRPr="009A4229" w:rsidRDefault="004F51D0" w:rsidP="009A4229">
      <w:pPr>
        <w:pStyle w:val="DraCorstandard"/>
      </w:pPr>
      <w:r w:rsidRPr="009A4229">
        <w:t>Zerstoͤret/ nit auffhoͤret.</w:t>
      </w:r>
    </w:p>
    <w:p w14:paraId="46086A99" w14:textId="77777777" w:rsidR="00E02B07" w:rsidRPr="009A4229" w:rsidRDefault="004F51D0" w:rsidP="009A4229">
      <w:pPr>
        <w:pStyle w:val="DraCorstandard"/>
      </w:pPr>
      <w:r w:rsidRPr="009A4229">
        <w:t>Fahrt immer fort zu toben.</w:t>
      </w:r>
    </w:p>
    <w:p w14:paraId="4BEE3976" w14:textId="77777777" w:rsidR="00E02B07" w:rsidRPr="009A4229" w:rsidRDefault="004F51D0" w:rsidP="009A4229">
      <w:pPr>
        <w:pStyle w:val="DraCorstandard"/>
      </w:pPr>
      <w:r w:rsidRPr="009A4229">
        <w:t>Die Schiff kehrt umb und oben:</w:t>
      </w:r>
    </w:p>
    <w:p w14:paraId="0D1F4175" w14:textId="77777777" w:rsidR="00E02B07" w:rsidRPr="009A4229" w:rsidRDefault="004F51D0" w:rsidP="009A4229">
      <w:pPr>
        <w:pStyle w:val="DraCorstandard"/>
      </w:pPr>
      <w:r w:rsidRPr="009A4229">
        <w:t>In einem Knall verderbt sie all.</w:t>
      </w:r>
    </w:p>
    <w:p w14:paraId="031ED3F7" w14:textId="77777777" w:rsidR="00E02B07" w:rsidRPr="009A4229" w:rsidRDefault="004F51D0" w:rsidP="009A4229">
      <w:pPr>
        <w:pStyle w:val="DraCorstandard"/>
      </w:pPr>
      <w:r w:rsidRPr="00B81C3F">
        <w:rPr>
          <w:rStyle w:val="DraCorspeakerattribution"/>
        </w:rPr>
        <w:t>Achil.</w:t>
      </w:r>
      <w:r w:rsidRPr="009A4229">
        <w:t xml:space="preserve"> O Weh! betrübte Wellen</w:t>
      </w:r>
    </w:p>
    <w:p w14:paraId="50B64F85" w14:textId="77777777" w:rsidR="00E02B07" w:rsidRPr="009A4229" w:rsidRDefault="004F51D0" w:rsidP="009A4229">
      <w:pPr>
        <w:pStyle w:val="DraCorstandard"/>
      </w:pPr>
      <w:r w:rsidRPr="009A4229">
        <w:t>Erwecken diess’ Gesellen.</w:t>
      </w:r>
    </w:p>
    <w:p w14:paraId="7D158246" w14:textId="77777777" w:rsidR="00E02B07" w:rsidRPr="009A4229" w:rsidRDefault="004F51D0" w:rsidP="009A4229">
      <w:pPr>
        <w:pStyle w:val="DraCorstandard"/>
      </w:pPr>
      <w:r w:rsidRPr="009A4229">
        <w:t>Wie grausam ist der Winden Heer/</w:t>
      </w:r>
    </w:p>
    <w:p w14:paraId="3D33A9EC" w14:textId="77777777" w:rsidR="00E02B07" w:rsidRPr="009A4229" w:rsidRDefault="004F51D0" w:rsidP="009A4229">
      <w:pPr>
        <w:pStyle w:val="DraCorstandard"/>
      </w:pPr>
      <w:r w:rsidRPr="009A4229">
        <w:t>Er wütet/ raset/ nah und feer.</w:t>
      </w:r>
    </w:p>
    <w:p w14:paraId="020A8B32" w14:textId="77777777" w:rsidR="00E02B07" w:rsidRPr="009A4229" w:rsidRDefault="004F51D0" w:rsidP="009A4229">
      <w:pPr>
        <w:pStyle w:val="DraCorstandard"/>
      </w:pPr>
      <w:r w:rsidRPr="009A4229">
        <w:t>O Juno! dich wollest erbarmen/</w:t>
      </w:r>
    </w:p>
    <w:p w14:paraId="1905C565" w14:textId="77777777" w:rsidR="00490B5B" w:rsidRPr="009A4229" w:rsidRDefault="004F51D0" w:rsidP="009A4229">
      <w:pPr>
        <w:pStyle w:val="DraCorstandard"/>
      </w:pPr>
      <w:r w:rsidRPr="009A4229">
        <w:t>Und kommen zu Hülff uns Armen.</w:t>
      </w:r>
    </w:p>
    <w:p w14:paraId="1EB58A6F" w14:textId="3A80F1C8" w:rsidR="00E02B07" w:rsidRPr="00C13428" w:rsidRDefault="00C13428" w:rsidP="00490B5B">
      <w:pPr>
        <w:pStyle w:val="DraCorstandard"/>
        <w:rPr>
          <w:rStyle w:val="DraCorpagebeginning"/>
        </w:rPr>
      </w:pPr>
      <w:r w:rsidRPr="00C13428">
        <w:rPr>
          <w:rStyle w:val="DraCorpagebeginning"/>
        </w:rPr>
        <w:t>12</w:t>
      </w:r>
    </w:p>
    <w:p w14:paraId="358C9267" w14:textId="77777777" w:rsidR="00E02B07" w:rsidRPr="009A4229" w:rsidRDefault="004F51D0" w:rsidP="009A4229">
      <w:pPr>
        <w:pStyle w:val="DraCorstandard"/>
      </w:pPr>
      <w:r w:rsidRPr="00C13428">
        <w:rPr>
          <w:rStyle w:val="DraCorspeakerattribution"/>
        </w:rPr>
        <w:t>Juno.</w:t>
      </w:r>
      <w:r>
        <w:t xml:space="preserve"> </w:t>
      </w:r>
      <w:r w:rsidRPr="009A4229">
        <w:t>Wer stoͤret das Wasser/ und meister will seyn?</w:t>
      </w:r>
    </w:p>
    <w:p w14:paraId="6CD9373B" w14:textId="77777777" w:rsidR="00E02B07" w:rsidRPr="009A4229" w:rsidRDefault="004F51D0" w:rsidP="009A4229">
      <w:pPr>
        <w:pStyle w:val="DraCorstandard"/>
      </w:pPr>
      <w:r w:rsidRPr="009A4229">
        <w:t>Gott Aeole zähme der Winden Willmuth/</w:t>
      </w:r>
    </w:p>
    <w:p w14:paraId="6428CD04" w14:textId="77777777" w:rsidR="00E02B07" w:rsidRPr="009A4229" w:rsidRDefault="004F51D0" w:rsidP="009A4229">
      <w:pPr>
        <w:pStyle w:val="DraCorstandard"/>
      </w:pPr>
      <w:r w:rsidRPr="009A4229">
        <w:lastRenderedPageBreak/>
        <w:t>Und straffe ihr Wüten/ sonst thut es kein guth.</w:t>
      </w:r>
    </w:p>
    <w:p w14:paraId="0C4DF297" w14:textId="77777777" w:rsidR="00E02B07" w:rsidRPr="009A4229" w:rsidRDefault="004F51D0" w:rsidP="009A4229">
      <w:pPr>
        <w:pStyle w:val="DraCorstandard"/>
      </w:pPr>
      <w:r w:rsidRPr="009A4229">
        <w:t>Du weist ja/ das Erde und Wasser ist mein.</w:t>
      </w:r>
    </w:p>
    <w:p w14:paraId="2560400E" w14:textId="77777777" w:rsidR="00E02B07" w:rsidRPr="009A4229" w:rsidRDefault="004F51D0" w:rsidP="009A4229">
      <w:pPr>
        <w:pStyle w:val="DraCorstandard"/>
      </w:pPr>
      <w:r w:rsidRPr="009A4229">
        <w:t>Ihr Winde schweigt still/ obschon ewr seynd vil:</w:t>
      </w:r>
    </w:p>
    <w:p w14:paraId="78863193" w14:textId="77777777" w:rsidR="00E02B07" w:rsidRPr="009A4229" w:rsidRDefault="004F51D0" w:rsidP="009A4229">
      <w:pPr>
        <w:pStyle w:val="DraCorstandard"/>
      </w:pPr>
      <w:r w:rsidRPr="009A4229">
        <w:t>Seid friedsam ihr Wellen/ nit solt euch verstellen:</w:t>
      </w:r>
    </w:p>
    <w:p w14:paraId="4F28C219" w14:textId="77777777" w:rsidR="00E02B07" w:rsidRPr="009A4229" w:rsidRDefault="004F51D0" w:rsidP="009A4229">
      <w:pPr>
        <w:pStyle w:val="DraCorstandard"/>
      </w:pPr>
      <w:r w:rsidRPr="009A4229">
        <w:t>Das Meer sich nit wege</w:t>
      </w:r>
    </w:p>
    <w:p w14:paraId="69AB0FEC" w14:textId="77777777" w:rsidR="00E02B07" w:rsidRPr="009A4229" w:rsidRDefault="004F51D0" w:rsidP="009A4229">
      <w:pPr>
        <w:pStyle w:val="DraCorstandard"/>
      </w:pPr>
      <w:r w:rsidRPr="009A4229">
        <w:t>Der Wind sich nicht rege:</w:t>
      </w:r>
    </w:p>
    <w:p w14:paraId="628EBE94" w14:textId="77777777" w:rsidR="00E02B07" w:rsidRPr="00C22F07" w:rsidRDefault="004F51D0" w:rsidP="00C22F07">
      <w:pPr>
        <w:pStyle w:val="DraCorstandard"/>
      </w:pPr>
      <w:r w:rsidRPr="00C22F07">
        <w:t xml:space="preserve">Juno </w:t>
      </w:r>
      <w:proofErr w:type="spellStart"/>
      <w:r w:rsidRPr="00C22F07">
        <w:t>befilchts</w:t>
      </w:r>
      <w:proofErr w:type="spellEnd"/>
      <w:r w:rsidRPr="00C22F07">
        <w:t>.</w:t>
      </w:r>
    </w:p>
    <w:p w14:paraId="1932188C" w14:textId="77777777" w:rsidR="00E02B07" w:rsidRPr="009A4229" w:rsidRDefault="004F51D0" w:rsidP="009A4229">
      <w:pPr>
        <w:pStyle w:val="DraCorstandard"/>
      </w:pPr>
      <w:r w:rsidRPr="00C13428">
        <w:rPr>
          <w:rStyle w:val="DraCorspeakerattribution"/>
        </w:rPr>
        <w:t>Achilles</w:t>
      </w:r>
      <w:r w:rsidRPr="00A75E71">
        <w:rPr>
          <w:rStyle w:val="DraCorforeignlanguage"/>
        </w:rPr>
        <w:t xml:space="preserve">. </w:t>
      </w:r>
      <w:r w:rsidRPr="009A4229">
        <w:t>O Juno! Frewd des Hertzen/</w:t>
      </w:r>
    </w:p>
    <w:p w14:paraId="31E4721A" w14:textId="77777777" w:rsidR="00E02B07" w:rsidRPr="009A4229" w:rsidRDefault="004F51D0" w:rsidP="009A4229">
      <w:pPr>
        <w:pStyle w:val="DraCorstandard"/>
      </w:pPr>
      <w:r w:rsidRPr="009A4229">
        <w:t>Wie lieblich scheinest du/</w:t>
      </w:r>
    </w:p>
    <w:p w14:paraId="23FA0E9D" w14:textId="77777777" w:rsidR="00E02B07" w:rsidRPr="009A4229" w:rsidRDefault="004F51D0" w:rsidP="009A4229">
      <w:pPr>
        <w:pStyle w:val="DraCorstandard"/>
      </w:pPr>
      <w:r w:rsidRPr="009A4229">
        <w:t>Und legst den Streit.</w:t>
      </w:r>
    </w:p>
    <w:p w14:paraId="4B0F553B" w14:textId="77777777" w:rsidR="00E02B07" w:rsidRPr="009A4229" w:rsidRDefault="004F51D0" w:rsidP="009A4229">
      <w:pPr>
        <w:pStyle w:val="DraCorstandard"/>
      </w:pPr>
      <w:r w:rsidRPr="009A4229">
        <w:t>Vertreibest alle Schmertzen/</w:t>
      </w:r>
    </w:p>
    <w:p w14:paraId="26459B1E" w14:textId="77777777" w:rsidR="00E02B07" w:rsidRPr="009A4229" w:rsidRDefault="004F51D0" w:rsidP="009A4229">
      <w:pPr>
        <w:pStyle w:val="DraCorstandard"/>
      </w:pPr>
      <w:r w:rsidRPr="009A4229">
        <w:t>Gibst wieberumb die Ruh.</w:t>
      </w:r>
    </w:p>
    <w:p w14:paraId="575C89D7" w14:textId="77777777" w:rsidR="00E02B07" w:rsidRPr="009A4229" w:rsidRDefault="004F51D0" w:rsidP="009A4229">
      <w:pPr>
        <w:pStyle w:val="DraCorstandard"/>
      </w:pPr>
      <w:r w:rsidRPr="009A4229">
        <w:t>Und nimbst das Leydt.</w:t>
      </w:r>
    </w:p>
    <w:p w14:paraId="1420E2F0" w14:textId="77777777" w:rsidR="00E02B07" w:rsidRPr="009A4229" w:rsidRDefault="004F51D0" w:rsidP="009A4229">
      <w:pPr>
        <w:pStyle w:val="DraCorstandard"/>
      </w:pPr>
      <w:r w:rsidRPr="009A4229">
        <w:t>Das Meer jetz nicht mehr tobet/</w:t>
      </w:r>
    </w:p>
    <w:p w14:paraId="4CAEBEE5" w14:textId="77777777" w:rsidR="00E02B07" w:rsidRPr="009A4229" w:rsidRDefault="004F51D0" w:rsidP="009A4229">
      <w:pPr>
        <w:pStyle w:val="DraCorstandard"/>
      </w:pPr>
      <w:r w:rsidRPr="009A4229">
        <w:t>Die Wellen halten ein:</w:t>
      </w:r>
    </w:p>
    <w:p w14:paraId="66DE2963" w14:textId="77777777" w:rsidR="00E02B07" w:rsidRPr="009A4229" w:rsidRDefault="004F51D0" w:rsidP="009A4229">
      <w:pPr>
        <w:pStyle w:val="DraCorstandard"/>
      </w:pPr>
      <w:r w:rsidRPr="009A4229">
        <w:t>Der Wind hoͤrt auff.</w:t>
      </w:r>
    </w:p>
    <w:p w14:paraId="73E69EC4" w14:textId="77777777" w:rsidR="00E02B07" w:rsidRPr="009A4229" w:rsidRDefault="004F51D0" w:rsidP="009A4229">
      <w:pPr>
        <w:pStyle w:val="DraCorstandard"/>
      </w:pPr>
      <w:r w:rsidRPr="009A4229">
        <w:t>Achilles dich jetz lobet:</w:t>
      </w:r>
    </w:p>
    <w:p w14:paraId="7165C34E" w14:textId="77777777" w:rsidR="00E02B07" w:rsidRPr="009A4229" w:rsidRDefault="004F51D0" w:rsidP="009A4229">
      <w:pPr>
        <w:pStyle w:val="DraCorstandard"/>
      </w:pPr>
      <w:r w:rsidRPr="009A4229">
        <w:t>Sich frewdt das Schiffle mein/</w:t>
      </w:r>
    </w:p>
    <w:p w14:paraId="68027C26" w14:textId="77777777" w:rsidR="00E02B07" w:rsidRPr="009A4229" w:rsidRDefault="004F51D0" w:rsidP="009A4229">
      <w:pPr>
        <w:pStyle w:val="DraCorstandard"/>
      </w:pPr>
      <w:r w:rsidRPr="009A4229">
        <w:t>Und hält seyn Lauff.</w:t>
      </w:r>
    </w:p>
    <w:p w14:paraId="42619E8A" w14:textId="77777777" w:rsidR="00E02B07" w:rsidRPr="00C13428" w:rsidRDefault="004F51D0" w:rsidP="00490B5B">
      <w:pPr>
        <w:pStyle w:val="DraCorstandard"/>
        <w:rPr>
          <w:rStyle w:val="DraCorstagedirectionsetc"/>
        </w:rPr>
      </w:pPr>
      <w:r w:rsidRPr="00C13428">
        <w:rPr>
          <w:rStyle w:val="DraCorstagedirectionsetc"/>
        </w:rPr>
        <w:t>Pars II. Monomachia Achillis, &amp; Hectoris exhibetur.</w:t>
      </w:r>
    </w:p>
    <w:p w14:paraId="360BDAB7" w14:textId="77777777" w:rsidR="00E02B07" w:rsidRDefault="004F51D0" w:rsidP="00490B5B">
      <w:pPr>
        <w:pStyle w:val="DraCorstandard"/>
      </w:pPr>
      <w:r w:rsidRPr="00C13428">
        <w:rPr>
          <w:rStyle w:val="DraCorspeakerattribution"/>
        </w:rPr>
        <w:t>Hector.</w:t>
      </w:r>
      <w:r>
        <w:t xml:space="preserve"> Ad arma! ad arma! ad arma!</w:t>
      </w:r>
    </w:p>
    <w:p w14:paraId="7FD27C5D" w14:textId="77777777" w:rsidR="00E02B07" w:rsidRDefault="004F51D0" w:rsidP="00490B5B">
      <w:pPr>
        <w:pStyle w:val="DraCorstandard"/>
      </w:pPr>
      <w:r w:rsidRPr="00C13428">
        <w:rPr>
          <w:rStyle w:val="DraCorspeakerattribution"/>
        </w:rPr>
        <w:t>Achil.</w:t>
      </w:r>
      <w:r>
        <w:t xml:space="preserve"> Ad arma! ad arma! ad arma!</w:t>
      </w:r>
    </w:p>
    <w:p w14:paraId="48F9EC7A" w14:textId="77777777" w:rsidR="00E02B07" w:rsidRPr="009A4229" w:rsidRDefault="004F51D0" w:rsidP="009A4229">
      <w:pPr>
        <w:pStyle w:val="DraCorstandard"/>
      </w:pPr>
      <w:r w:rsidRPr="00C13428">
        <w:rPr>
          <w:rStyle w:val="DraCorspeakerattribution"/>
        </w:rPr>
        <w:t>Hect.</w:t>
      </w:r>
      <w:r>
        <w:t xml:space="preserve"> </w:t>
      </w:r>
      <w:r w:rsidRPr="009A4229">
        <w:t>Achilles, Wilstu fechten?</w:t>
      </w:r>
    </w:p>
    <w:p w14:paraId="36F1E55A" w14:textId="77777777" w:rsidR="00E02B07" w:rsidRPr="009A4229" w:rsidRDefault="004F51D0" w:rsidP="009A4229">
      <w:pPr>
        <w:pStyle w:val="DraCorstandard"/>
      </w:pPr>
      <w:r w:rsidRPr="009A4229">
        <w:t>Sieh' Hector steht zum Streit.</w:t>
      </w:r>
    </w:p>
    <w:p w14:paraId="78F89026" w14:textId="77777777" w:rsidR="00E02B07" w:rsidRPr="009A4229" w:rsidRDefault="004F51D0" w:rsidP="009A4229">
      <w:pPr>
        <w:pStyle w:val="DraCorstandard"/>
      </w:pPr>
      <w:r w:rsidRPr="00C13428">
        <w:rPr>
          <w:rStyle w:val="DraCorspeakerattribution"/>
        </w:rPr>
        <w:t>Achil.</w:t>
      </w:r>
      <w:r>
        <w:t xml:space="preserve"> </w:t>
      </w:r>
      <w:r w:rsidRPr="009A4229">
        <w:t>Zur Lincken/ und zur Rechten</w:t>
      </w:r>
    </w:p>
    <w:p w14:paraId="72BEF591" w14:textId="77777777" w:rsidR="00E02B07" w:rsidRPr="009A4229" w:rsidRDefault="004F51D0" w:rsidP="009A4229">
      <w:pPr>
        <w:pStyle w:val="DraCorstandard"/>
      </w:pPr>
      <w:r w:rsidRPr="009A4229">
        <w:t>Achilles ist bereit.</w:t>
      </w:r>
    </w:p>
    <w:p w14:paraId="22DFADF2" w14:textId="77777777" w:rsidR="00E02B07" w:rsidRPr="009A4229" w:rsidRDefault="004F51D0" w:rsidP="009A4229">
      <w:pPr>
        <w:pStyle w:val="DraCorstandard"/>
      </w:pPr>
      <w:r w:rsidRPr="00C13428">
        <w:rPr>
          <w:rStyle w:val="DraCorspeakerattribution"/>
        </w:rPr>
        <w:lastRenderedPageBreak/>
        <w:t>Hect.</w:t>
      </w:r>
      <w:r>
        <w:t xml:space="preserve"> </w:t>
      </w:r>
      <w:r w:rsidRPr="009A4229">
        <w:t>Trojaner Lob zu mehren/</w:t>
      </w:r>
    </w:p>
    <w:p w14:paraId="7A20D089" w14:textId="77777777" w:rsidR="00E02B07" w:rsidRPr="009A4229" w:rsidRDefault="004F51D0" w:rsidP="009A4229">
      <w:pPr>
        <w:pStyle w:val="DraCorstandard"/>
      </w:pPr>
      <w:r w:rsidRPr="009A4229">
        <w:t>Hab einen Heldenmuth:</w:t>
      </w:r>
    </w:p>
    <w:p w14:paraId="57ED1DBD" w14:textId="77777777" w:rsidR="00E02B07" w:rsidRPr="009A4229" w:rsidRDefault="004F51D0" w:rsidP="009A4229">
      <w:pPr>
        <w:pStyle w:val="DraCorstandard"/>
      </w:pPr>
      <w:r w:rsidRPr="00C13428">
        <w:rPr>
          <w:rStyle w:val="DraCorspeakerattribution"/>
        </w:rPr>
        <w:t>Achil.</w:t>
      </w:r>
      <w:r>
        <w:t xml:space="preserve"> </w:t>
      </w:r>
      <w:r w:rsidRPr="009A4229">
        <w:t>Mir zu der Griechen Ehren</w:t>
      </w:r>
    </w:p>
    <w:p w14:paraId="3E9AD32C" w14:textId="77777777" w:rsidR="00E02B07" w:rsidRPr="009A4229" w:rsidRDefault="004F51D0" w:rsidP="009A4229">
      <w:pPr>
        <w:pStyle w:val="DraCorstandard"/>
      </w:pPr>
      <w:r w:rsidRPr="009A4229">
        <w:t>Auffwallet schon bas Bluth.</w:t>
      </w:r>
    </w:p>
    <w:p w14:paraId="54A40DF5" w14:textId="77777777" w:rsidR="00E02B07" w:rsidRPr="009A4229" w:rsidRDefault="004F51D0" w:rsidP="009A4229">
      <w:pPr>
        <w:pStyle w:val="DraCorstandard"/>
      </w:pPr>
      <w:r w:rsidRPr="00C13428">
        <w:rPr>
          <w:rStyle w:val="DraCorspeakerattribution"/>
        </w:rPr>
        <w:t>Hect.</w:t>
      </w:r>
      <w:r>
        <w:t xml:space="preserve"> </w:t>
      </w:r>
      <w:r w:rsidRPr="009A4229">
        <w:t>Die Griechen mich nit schrecken;</w:t>
      </w:r>
    </w:p>
    <w:p w14:paraId="34B85B14" w14:textId="77777777" w:rsidR="00E02B07" w:rsidRPr="009A4229" w:rsidRDefault="004F51D0" w:rsidP="009A4229">
      <w:pPr>
        <w:pStyle w:val="DraCorstandard"/>
      </w:pPr>
      <w:r w:rsidRPr="009A4229">
        <w:t>Mit ihrer grosser Gwalt.</w:t>
      </w:r>
    </w:p>
    <w:p w14:paraId="1F8AD766" w14:textId="77777777" w:rsidR="00E02B07" w:rsidRPr="009A4229" w:rsidRDefault="004F51D0" w:rsidP="009A4229">
      <w:pPr>
        <w:pStyle w:val="DraCorstandard"/>
      </w:pPr>
      <w:r w:rsidRPr="00C13428">
        <w:rPr>
          <w:rStyle w:val="DraCorspeakerattribution"/>
        </w:rPr>
        <w:t>Achil.</w:t>
      </w:r>
      <w:r>
        <w:t xml:space="preserve"> </w:t>
      </w:r>
      <w:r w:rsidRPr="009A4229">
        <w:t>Sie mich zum Streit aufwecken/</w:t>
      </w:r>
    </w:p>
    <w:p w14:paraId="79F52264" w14:textId="77777777" w:rsidR="00490B5B" w:rsidRPr="009A4229" w:rsidRDefault="004F51D0" w:rsidP="009A4229">
      <w:pPr>
        <w:pStyle w:val="DraCorstandard"/>
      </w:pPr>
      <w:r w:rsidRPr="009A4229">
        <w:t>Dich werd erlegen bald.</w:t>
      </w:r>
    </w:p>
    <w:p w14:paraId="2BFFFEEA" w14:textId="4A661764" w:rsidR="00E02B07" w:rsidRPr="00A75E71" w:rsidRDefault="004F51D0" w:rsidP="00490B5B">
      <w:pPr>
        <w:pStyle w:val="DraCorstandard"/>
        <w:rPr>
          <w:rStyle w:val="DraCorpagebeginning"/>
        </w:rPr>
      </w:pPr>
      <w:r w:rsidRPr="00A75E71">
        <w:rPr>
          <w:rStyle w:val="DraCorpagebeginning"/>
        </w:rPr>
        <w:t>13</w:t>
      </w:r>
    </w:p>
    <w:p w14:paraId="16E30E75" w14:textId="77777777" w:rsidR="00E02B07" w:rsidRPr="009A4229" w:rsidRDefault="004F51D0" w:rsidP="009A4229">
      <w:pPr>
        <w:pStyle w:val="DraCorstandard"/>
      </w:pPr>
      <w:r w:rsidRPr="00C13428">
        <w:rPr>
          <w:rStyle w:val="DraCorspeakerattribution"/>
        </w:rPr>
        <w:t>Hect.</w:t>
      </w:r>
      <w:r>
        <w:t xml:space="preserve"> </w:t>
      </w:r>
      <w:r w:rsidRPr="009A4229">
        <w:t>Wan ich dich werd auffreiben/</w:t>
      </w:r>
    </w:p>
    <w:p w14:paraId="1FAE61DE" w14:textId="77777777" w:rsidR="00E02B07" w:rsidRPr="009A4229" w:rsidRDefault="004F51D0" w:rsidP="009A4229">
      <w:pPr>
        <w:pStyle w:val="DraCorstandard"/>
      </w:pPr>
      <w:r w:rsidRPr="009A4229">
        <w:t>So ligt der Griechen Ehr.</w:t>
      </w:r>
    </w:p>
    <w:p w14:paraId="7FED406F" w14:textId="77777777" w:rsidR="00E02B07" w:rsidRPr="009A4229" w:rsidRDefault="004F51D0" w:rsidP="009A4229">
      <w:pPr>
        <w:pStyle w:val="DraCorstandard"/>
      </w:pPr>
      <w:r w:rsidRPr="00C13428">
        <w:rPr>
          <w:rStyle w:val="DraCorspeakerattribution"/>
        </w:rPr>
        <w:t>Ach.</w:t>
      </w:r>
      <w:r w:rsidRPr="009A4229">
        <w:t xml:space="preserve"> Wan ich dich werd entleiben/</w:t>
      </w:r>
    </w:p>
    <w:p w14:paraId="4BCDEAC5" w14:textId="77777777" w:rsidR="00E02B07" w:rsidRPr="009A4229" w:rsidRDefault="004F51D0" w:rsidP="009A4229">
      <w:pPr>
        <w:pStyle w:val="DraCorstandard"/>
      </w:pPr>
      <w:r w:rsidRPr="009A4229">
        <w:t>Kein Lob hat Troja mehr.</w:t>
      </w:r>
    </w:p>
    <w:p w14:paraId="35B45891" w14:textId="77777777" w:rsidR="00E02B07" w:rsidRPr="009A4229" w:rsidRDefault="004F51D0" w:rsidP="009A4229">
      <w:pPr>
        <w:pStyle w:val="DraCorstandard"/>
      </w:pPr>
      <w:r w:rsidRPr="00C13428">
        <w:rPr>
          <w:rStyle w:val="DraCorspeakerattribution"/>
        </w:rPr>
        <w:t>Hect.</w:t>
      </w:r>
      <w:r>
        <w:t xml:space="preserve"> </w:t>
      </w:r>
      <w:r w:rsidRPr="009A4229">
        <w:t>Mit dieser Hand und Degen</w:t>
      </w:r>
    </w:p>
    <w:p w14:paraId="62B673B6" w14:textId="77777777" w:rsidR="00E02B07" w:rsidRPr="009A4229" w:rsidRDefault="004F51D0" w:rsidP="009A4229">
      <w:pPr>
        <w:pStyle w:val="DraCorstandard"/>
      </w:pPr>
      <w:r w:rsidRPr="009A4229">
        <w:t>Zu Bodem steche ich.</w:t>
      </w:r>
    </w:p>
    <w:p w14:paraId="0C82006F" w14:textId="77777777" w:rsidR="00E02B07" w:rsidRPr="009A4229" w:rsidRDefault="004F51D0" w:rsidP="009A4229">
      <w:pPr>
        <w:pStyle w:val="DraCorstandard"/>
      </w:pPr>
      <w:r w:rsidRPr="00C13428">
        <w:rPr>
          <w:rStyle w:val="DraCorspeakerattribution"/>
        </w:rPr>
        <w:t xml:space="preserve">Ach. </w:t>
      </w:r>
      <w:r w:rsidRPr="009A4229">
        <w:t>Dich werde ich erlegen;</w:t>
      </w:r>
    </w:p>
    <w:p w14:paraId="72576AB4" w14:textId="77777777" w:rsidR="00E02B07" w:rsidRPr="009A4229" w:rsidRDefault="004F51D0" w:rsidP="009A4229">
      <w:pPr>
        <w:pStyle w:val="DraCorstandard"/>
      </w:pPr>
      <w:r w:rsidRPr="009A4229">
        <w:t>Mein Helden=Muth schützt mich</w:t>
      </w:r>
    </w:p>
    <w:p w14:paraId="1EA56711" w14:textId="77777777" w:rsidR="00E02B07" w:rsidRPr="009A4229" w:rsidRDefault="004F51D0" w:rsidP="009A4229">
      <w:pPr>
        <w:pStyle w:val="DraCorstandard"/>
      </w:pPr>
      <w:r w:rsidRPr="00C13428">
        <w:rPr>
          <w:rStyle w:val="DraCorspeakerattribution"/>
        </w:rPr>
        <w:t>Miles Graec.</w:t>
      </w:r>
      <w:r w:rsidRPr="009A4229">
        <w:t xml:space="preserve"> Nur mit der Zung ihr streitet:</w:t>
      </w:r>
    </w:p>
    <w:p w14:paraId="4A6FAB67" w14:textId="77777777" w:rsidR="00E02B07" w:rsidRPr="009A4229" w:rsidRDefault="004F51D0" w:rsidP="009A4229">
      <w:pPr>
        <w:pStyle w:val="DraCorstandard"/>
      </w:pPr>
      <w:r w:rsidRPr="009A4229">
        <w:t>Zeigt/ dass ihr Helden seyt.</w:t>
      </w:r>
    </w:p>
    <w:p w14:paraId="390F590C" w14:textId="77777777" w:rsidR="00E02B07" w:rsidRPr="009A4229" w:rsidRDefault="004F51D0" w:rsidP="009A4229">
      <w:pPr>
        <w:pStyle w:val="DraCorstandard"/>
      </w:pPr>
      <w:r w:rsidRPr="00C13428">
        <w:rPr>
          <w:rStyle w:val="DraCorspeakerattribution"/>
        </w:rPr>
        <w:t>Miles Troj.</w:t>
      </w:r>
      <w:r>
        <w:t xml:space="preserve"> </w:t>
      </w:r>
      <w:r w:rsidRPr="009A4229">
        <w:t>Zeigt dass euchs Gluck begleitet,</w:t>
      </w:r>
    </w:p>
    <w:p w14:paraId="1CD7F7E7" w14:textId="77777777" w:rsidR="00E02B07" w:rsidRPr="009A4229" w:rsidRDefault="004F51D0" w:rsidP="009A4229">
      <w:pPr>
        <w:pStyle w:val="DraCorstandard"/>
      </w:pPr>
      <w:r w:rsidRPr="009A4229">
        <w:t>Und fertig seht zum Streit.</w:t>
      </w:r>
    </w:p>
    <w:p w14:paraId="244E2AE4" w14:textId="77777777" w:rsidR="00E02B07" w:rsidRPr="009A4229" w:rsidRDefault="004F51D0" w:rsidP="009A4229">
      <w:pPr>
        <w:pStyle w:val="DraCorstandard"/>
      </w:pPr>
      <w:r w:rsidRPr="00C13428">
        <w:rPr>
          <w:rStyle w:val="DraCorspeakerattribution"/>
        </w:rPr>
        <w:t>Omn.</w:t>
      </w:r>
      <w:r>
        <w:t xml:space="preserve"> </w:t>
      </w:r>
      <w:r w:rsidRPr="009A4229">
        <w:t>Zeigt/ dass ihr Helden seyt/</w:t>
      </w:r>
    </w:p>
    <w:p w14:paraId="65D03BBA" w14:textId="77777777" w:rsidR="00E02B07" w:rsidRPr="009A4229" w:rsidRDefault="004F51D0" w:rsidP="009A4229">
      <w:pPr>
        <w:pStyle w:val="DraCorstandard"/>
      </w:pPr>
      <w:r w:rsidRPr="009A4229">
        <w:t>Und fertig steht zum Streit.</w:t>
      </w:r>
    </w:p>
    <w:p w14:paraId="009032AE" w14:textId="77777777" w:rsidR="00E02B07" w:rsidRPr="009A4229" w:rsidRDefault="004F51D0" w:rsidP="009A4229">
      <w:pPr>
        <w:pStyle w:val="DraCorstandard"/>
      </w:pPr>
      <w:r w:rsidRPr="00C13428">
        <w:rPr>
          <w:rStyle w:val="DraCorspeakerattribution"/>
        </w:rPr>
        <w:t>Trojan.</w:t>
      </w:r>
      <w:r>
        <w:t xml:space="preserve"> </w:t>
      </w:r>
      <w:r w:rsidRPr="009A4229">
        <w:t>Das Glück woll dich begleiten/</w:t>
      </w:r>
    </w:p>
    <w:p w14:paraId="36F4E419" w14:textId="77777777" w:rsidR="00E02B07" w:rsidRPr="009A4229" w:rsidRDefault="004F51D0" w:rsidP="009A4229">
      <w:pPr>
        <w:pStyle w:val="DraCorstandard"/>
      </w:pPr>
      <w:r w:rsidRPr="009A4229">
        <w:t>O Hector, starcker Held.</w:t>
      </w:r>
    </w:p>
    <w:p w14:paraId="13F9869A" w14:textId="77777777" w:rsidR="00E5017D" w:rsidRPr="009A4229" w:rsidRDefault="004F51D0" w:rsidP="009A4229">
      <w:pPr>
        <w:pStyle w:val="DraCorstandard"/>
      </w:pPr>
      <w:r w:rsidRPr="00C13428">
        <w:rPr>
          <w:rStyle w:val="DraCorspeakerattribution"/>
        </w:rPr>
        <w:t>Graecus.</w:t>
      </w:r>
      <w:r>
        <w:t xml:space="preserve"> </w:t>
      </w:r>
      <w:r w:rsidRPr="009A4229">
        <w:t>Das Glück woͤll mit dir streiten/</w:t>
      </w:r>
      <w:r w:rsidR="00E5017D" w:rsidRPr="009A4229">
        <w:t>¨</w:t>
      </w:r>
    </w:p>
    <w:p w14:paraId="76F204E4" w14:textId="1130B0C1" w:rsidR="00E02B07" w:rsidRPr="009A4229" w:rsidRDefault="004F51D0" w:rsidP="009A4229">
      <w:pPr>
        <w:pStyle w:val="DraCorstandard"/>
      </w:pPr>
      <w:r w:rsidRPr="009A4229">
        <w:lastRenderedPageBreak/>
        <w:t>Und steh’ dir bey im Feldt.</w:t>
      </w:r>
    </w:p>
    <w:p w14:paraId="3DB29956" w14:textId="77777777" w:rsidR="00E02B07" w:rsidRPr="009A4229" w:rsidRDefault="004F51D0" w:rsidP="009A4229">
      <w:pPr>
        <w:pStyle w:val="DraCorstandard"/>
      </w:pPr>
      <w:r w:rsidRPr="00C13428">
        <w:rPr>
          <w:rStyle w:val="DraCorspeakerattribution"/>
        </w:rPr>
        <w:t>Trojan.</w:t>
      </w:r>
      <w:r>
        <w:t xml:space="preserve"> </w:t>
      </w:r>
      <w:r w:rsidRPr="009A4229">
        <w:t>Apollo mit dir streite/</w:t>
      </w:r>
    </w:p>
    <w:p w14:paraId="07B1517C" w14:textId="77777777" w:rsidR="00E02B07" w:rsidRPr="009A4229" w:rsidRDefault="004F51D0" w:rsidP="009A4229">
      <w:pPr>
        <w:pStyle w:val="DraCorstandard"/>
      </w:pPr>
      <w:r w:rsidRPr="009A4229">
        <w:t>Und Venus steh dir bey.</w:t>
      </w:r>
    </w:p>
    <w:p w14:paraId="388FC256" w14:textId="77777777" w:rsidR="00E02B07" w:rsidRPr="009A4229" w:rsidRDefault="004F51D0" w:rsidP="009A4229">
      <w:pPr>
        <w:pStyle w:val="DraCorstandard"/>
      </w:pPr>
      <w:r w:rsidRPr="00C13428">
        <w:rPr>
          <w:rStyle w:val="DraCorspeakerattribution"/>
        </w:rPr>
        <w:t>Graecus.</w:t>
      </w:r>
      <w:r>
        <w:t xml:space="preserve"> </w:t>
      </w:r>
      <w:r w:rsidRPr="009A4229">
        <w:t>Gott Mulciber dich leyte</w:t>
      </w:r>
    </w:p>
    <w:p w14:paraId="7E1F313C" w14:textId="77777777" w:rsidR="00E02B07" w:rsidRPr="009A4229" w:rsidRDefault="004F51D0" w:rsidP="009A4229">
      <w:pPr>
        <w:pStyle w:val="DraCorstandard"/>
      </w:pPr>
      <w:r w:rsidRPr="009A4229">
        <w:t>Und Pallas bey dir sey.</w:t>
      </w:r>
    </w:p>
    <w:p w14:paraId="0DB0BC64" w14:textId="77777777" w:rsidR="00E02B07" w:rsidRPr="00C13428" w:rsidRDefault="004F51D0" w:rsidP="00490B5B">
      <w:pPr>
        <w:pStyle w:val="DraCorstandard"/>
        <w:rPr>
          <w:rStyle w:val="DraCorstagedirectionsetc"/>
        </w:rPr>
      </w:pPr>
      <w:r w:rsidRPr="00C13428">
        <w:rPr>
          <w:rStyle w:val="DraCorstagedirectionsetc"/>
        </w:rPr>
        <w:t>Pugnant; inflantur tubae.</w:t>
      </w:r>
    </w:p>
    <w:p w14:paraId="503809E4" w14:textId="77777777" w:rsidR="00E02B07" w:rsidRPr="009A4229" w:rsidRDefault="004F51D0" w:rsidP="009A4229">
      <w:pPr>
        <w:pStyle w:val="DraCorstandard"/>
      </w:pPr>
      <w:r w:rsidRPr="00C13428">
        <w:rPr>
          <w:rStyle w:val="DraCorspeakerattribution"/>
        </w:rPr>
        <w:t>Miles Troj.</w:t>
      </w:r>
      <w:r>
        <w:t xml:space="preserve"> </w:t>
      </w:r>
      <w:r w:rsidRPr="009A4229">
        <w:t>Fahrt fort/ fahrt fort zu streiten/</w:t>
      </w:r>
    </w:p>
    <w:p w14:paraId="10E04733" w14:textId="77777777" w:rsidR="00E02B07" w:rsidRPr="009A4229" w:rsidRDefault="004F51D0" w:rsidP="009A4229">
      <w:pPr>
        <w:pStyle w:val="DraCorstandard"/>
      </w:pPr>
      <w:r w:rsidRPr="009A4229">
        <w:t>Biss einer obgesigt:</w:t>
      </w:r>
    </w:p>
    <w:p w14:paraId="07181B11" w14:textId="77777777" w:rsidR="00E02B07" w:rsidRPr="009A4229" w:rsidRDefault="004F51D0" w:rsidP="009A4229">
      <w:pPr>
        <w:pStyle w:val="DraCorstandard"/>
      </w:pPr>
      <w:r w:rsidRPr="00C13428">
        <w:rPr>
          <w:rStyle w:val="DraCorspeakerattribution"/>
        </w:rPr>
        <w:t>Mil. Graec.</w:t>
      </w:r>
      <w:r>
        <w:t xml:space="preserve"> </w:t>
      </w:r>
      <w:r w:rsidRPr="009A4229">
        <w:t>Nit weichet von der Seyten</w:t>
      </w:r>
    </w:p>
    <w:p w14:paraId="42D2FCBE" w14:textId="77777777" w:rsidR="00E02B07" w:rsidRPr="009A4229" w:rsidRDefault="004F51D0" w:rsidP="009A4229">
      <w:pPr>
        <w:pStyle w:val="DraCorstandard"/>
      </w:pPr>
      <w:r w:rsidRPr="009A4229">
        <w:t>Biss einer underligt.</w:t>
      </w:r>
    </w:p>
    <w:p w14:paraId="3336ED40" w14:textId="2E434252" w:rsidR="00E02B07" w:rsidRPr="009A4229" w:rsidRDefault="004F51D0" w:rsidP="009A4229">
      <w:pPr>
        <w:pStyle w:val="DraCorstandard"/>
      </w:pPr>
      <w:r w:rsidRPr="00C81B35">
        <w:rPr>
          <w:rStyle w:val="DraCorspeakerattribution"/>
        </w:rPr>
        <w:t>Omnes.</w:t>
      </w:r>
      <w:r>
        <w:t xml:space="preserve"> </w:t>
      </w:r>
      <w:r w:rsidRPr="009A4229">
        <w:t>Biss einer obgesigt/</w:t>
      </w:r>
    </w:p>
    <w:p w14:paraId="5D387D20" w14:textId="65540A12" w:rsidR="00E02B07" w:rsidRPr="009A4229" w:rsidRDefault="004F51D0" w:rsidP="009A4229">
      <w:pPr>
        <w:pStyle w:val="DraCorstandard"/>
      </w:pPr>
      <w:r w:rsidRPr="009A4229">
        <w:t>Biss einer underligt.</w:t>
      </w:r>
      <w:r w:rsidRPr="009A4229">
        <w:tab/>
      </w:r>
    </w:p>
    <w:p w14:paraId="3D062835" w14:textId="2F781ED3" w:rsidR="00A75E71" w:rsidRPr="00A75E71" w:rsidRDefault="00A75E71" w:rsidP="00490B5B">
      <w:pPr>
        <w:pStyle w:val="DraCorstandard"/>
        <w:rPr>
          <w:lang w:val="cs-CZ"/>
        </w:rPr>
      </w:pPr>
      <w:r w:rsidRPr="00737588">
        <w:rPr>
          <w:rStyle w:val="DraCorstagedirectionsetc"/>
        </w:rPr>
        <w:t>Pugnant iterum: Hector vincitur</w:t>
      </w:r>
      <w:r w:rsidRPr="00C81B35">
        <w:rPr>
          <w:rStyle w:val="DraCorstagedirectionsetc"/>
        </w:rPr>
        <w:t>.</w:t>
      </w:r>
    </w:p>
    <w:p w14:paraId="5B251C66" w14:textId="77777777" w:rsidR="00E02B07" w:rsidRPr="009A4229" w:rsidRDefault="004F51D0" w:rsidP="009A4229">
      <w:pPr>
        <w:pStyle w:val="DraCorstandard"/>
      </w:pPr>
      <w:r w:rsidRPr="00E5017D">
        <w:rPr>
          <w:rStyle w:val="DraCorspeakerattribution"/>
        </w:rPr>
        <w:t>Mil. Graec.</w:t>
      </w:r>
      <w:r>
        <w:t xml:space="preserve"> </w:t>
      </w:r>
      <w:r w:rsidRPr="009A4229">
        <w:t>Hector ist zwar im Degen</w:t>
      </w:r>
    </w:p>
    <w:p w14:paraId="39BF64D9" w14:textId="77777777" w:rsidR="00E02B07" w:rsidRPr="009A4229" w:rsidRDefault="004F51D0" w:rsidP="009A4229">
      <w:pPr>
        <w:pStyle w:val="DraCorstandard"/>
      </w:pPr>
      <w:r w:rsidRPr="009A4229">
        <w:t>Ein sehr erfahrner Held,</w:t>
      </w:r>
    </w:p>
    <w:p w14:paraId="7E8CB2F8" w14:textId="77777777" w:rsidR="00E02B07" w:rsidRPr="009A4229" w:rsidRDefault="004F51D0" w:rsidP="009A4229">
      <w:pPr>
        <w:pStyle w:val="DraCorstandard"/>
      </w:pPr>
      <w:r w:rsidRPr="009A4229">
        <w:t>Doch ist ihm überlegen</w:t>
      </w:r>
    </w:p>
    <w:p w14:paraId="76BAC1A3" w14:textId="77777777" w:rsidR="00E02B07" w:rsidRPr="009A4229" w:rsidRDefault="004F51D0" w:rsidP="009A4229">
      <w:pPr>
        <w:pStyle w:val="DraCorstandard"/>
      </w:pPr>
      <w:r w:rsidRPr="009A4229">
        <w:t>Achilles in dem Feld.</w:t>
      </w:r>
    </w:p>
    <w:p w14:paraId="75A379A1" w14:textId="77777777" w:rsidR="00E02B07" w:rsidRPr="009A4229" w:rsidRDefault="004F51D0" w:rsidP="009A4229">
      <w:pPr>
        <w:pStyle w:val="DraCorstandard"/>
      </w:pPr>
      <w:r w:rsidRPr="00E5017D">
        <w:rPr>
          <w:rStyle w:val="DraCorspeakerattribution"/>
        </w:rPr>
        <w:t>Omnes.</w:t>
      </w:r>
      <w:r>
        <w:t xml:space="preserve"> </w:t>
      </w:r>
      <w:r w:rsidRPr="009A4229">
        <w:t>Achilles mit der Goͤtter Kunst</w:t>
      </w:r>
    </w:p>
    <w:p w14:paraId="35E0AA2C" w14:textId="77777777" w:rsidR="00490B5B" w:rsidRPr="009A4229" w:rsidRDefault="004F51D0" w:rsidP="009A4229">
      <w:pPr>
        <w:pStyle w:val="DraCorstandard"/>
      </w:pPr>
      <w:r w:rsidRPr="009A4229">
        <w:t>In Streit und fechten hat die Kunst.</w:t>
      </w:r>
    </w:p>
    <w:p w14:paraId="64AF9BBD" w14:textId="34052062" w:rsidR="001B1E82" w:rsidRDefault="001B1E82" w:rsidP="001B1E82">
      <w:pPr>
        <w:pStyle w:val="DraCoradditions"/>
      </w:pPr>
      <w:r>
        <w:t>/act=</w:t>
      </w:r>
      <w:r>
        <w:rPr>
          <w:lang w:val="cs-CZ"/>
        </w:rPr>
        <w:t>2</w:t>
      </w:r>
      <w:r>
        <w:t>, scene=1/</w:t>
      </w:r>
    </w:p>
    <w:p w14:paraId="0C36A409" w14:textId="5EE75C0F" w:rsidR="00E02B07" w:rsidRPr="00E5017D" w:rsidRDefault="004F51D0" w:rsidP="00490B5B">
      <w:pPr>
        <w:pStyle w:val="DraCorstandard"/>
        <w:rPr>
          <w:rStyle w:val="DraCorpagebeginning"/>
        </w:rPr>
      </w:pPr>
      <w:r w:rsidRPr="00E5017D">
        <w:rPr>
          <w:rStyle w:val="DraCorpagebeginning"/>
        </w:rPr>
        <w:t>14</w:t>
      </w:r>
    </w:p>
    <w:p w14:paraId="273FA47E" w14:textId="77777777" w:rsidR="00E02B07" w:rsidRDefault="004F51D0" w:rsidP="00FE13F2">
      <w:pPr>
        <w:pStyle w:val="DraCorhead"/>
      </w:pPr>
      <w:r>
        <w:t>ACTUS II.</w:t>
      </w:r>
    </w:p>
    <w:p w14:paraId="51498119" w14:textId="77777777" w:rsidR="00490B5B" w:rsidRPr="009A4229" w:rsidRDefault="004F51D0" w:rsidP="00490B5B">
      <w:pPr>
        <w:pStyle w:val="DraCorstandard"/>
        <w:rPr>
          <w:rStyle w:val="DraCorstagedirectionsetc"/>
        </w:rPr>
      </w:pPr>
      <w:r w:rsidRPr="009A4229">
        <w:rPr>
          <w:rStyle w:val="DraCorstagedirectionsetc"/>
        </w:rPr>
        <w:t>Sigefridus, re examinatâ, deprehendit innocentem fuisse Genovefam.</w:t>
      </w:r>
    </w:p>
    <w:p w14:paraId="66554178" w14:textId="06ED1BA0" w:rsidR="00E02B07" w:rsidRDefault="004F51D0" w:rsidP="00FE13F2">
      <w:pPr>
        <w:pStyle w:val="DraCorhead"/>
      </w:pPr>
      <w:r>
        <w:t>SCENA I.</w:t>
      </w:r>
    </w:p>
    <w:p w14:paraId="6FBD7414" w14:textId="77777777" w:rsidR="00E02B07" w:rsidRPr="009A4229" w:rsidRDefault="004F51D0" w:rsidP="00490B5B">
      <w:pPr>
        <w:pStyle w:val="DraCorstandard"/>
      </w:pPr>
      <w:r w:rsidRPr="009A4229">
        <w:rPr>
          <w:rStyle w:val="DraCorstagedirectionsetc"/>
        </w:rPr>
        <w:t>Sigefridus variis affectibus agitatur: accipit literas, à Genovefâ moriturâ scriptas; concipit suspicionem in Golonem &amp;c.</w:t>
      </w:r>
    </w:p>
    <w:p w14:paraId="521B1B26" w14:textId="77777777" w:rsidR="00E02B07" w:rsidRPr="009A4229" w:rsidRDefault="004F51D0" w:rsidP="00490B5B">
      <w:pPr>
        <w:pStyle w:val="DraCorstandard"/>
        <w:rPr>
          <w:rStyle w:val="DraCorstagedirectionsetc"/>
        </w:rPr>
      </w:pPr>
      <w:r w:rsidRPr="009A4229">
        <w:rPr>
          <w:rStyle w:val="DraCorstagedirectionsetc"/>
        </w:rPr>
        <w:lastRenderedPageBreak/>
        <w:t>Personae. Sigefridus, Golo, Ephebus Genovefae.</w:t>
      </w:r>
    </w:p>
    <w:p w14:paraId="74ED729E" w14:textId="18A6C0E0" w:rsidR="00E02B07" w:rsidRDefault="009A4229" w:rsidP="00490B5B">
      <w:pPr>
        <w:pStyle w:val="DraCorstandard"/>
      </w:pPr>
      <w:r w:rsidRPr="009A4229">
        <w:rPr>
          <w:rStyle w:val="DraCorspeakerattribution"/>
        </w:rPr>
        <w:t>Sigefr.</w:t>
      </w:r>
      <w:r w:rsidR="004F51D0">
        <w:t xml:space="preserve"> Jam caesa Eleusis falce septenâ jacet.</w:t>
      </w:r>
    </w:p>
    <w:p w14:paraId="5453143A" w14:textId="77777777" w:rsidR="00E02B07" w:rsidRDefault="004F51D0" w:rsidP="00490B5B">
      <w:pPr>
        <w:pStyle w:val="DraCorstandard"/>
      </w:pPr>
      <w:r>
        <w:t>Pressusque totidem Bacchus in prelis gemit,</w:t>
      </w:r>
    </w:p>
    <w:p w14:paraId="123BE697" w14:textId="77777777" w:rsidR="00E02B07" w:rsidRDefault="004F51D0" w:rsidP="00490B5B">
      <w:pPr>
        <w:pStyle w:val="DraCorstandard"/>
      </w:pPr>
      <w:r>
        <w:t>Continuus ùt me Martis incerti labor</w:t>
      </w:r>
    </w:p>
    <w:p w14:paraId="1F09E974" w14:textId="77777777" w:rsidR="00E02B07" w:rsidRDefault="004F51D0" w:rsidP="00490B5B">
      <w:pPr>
        <w:pStyle w:val="DraCorstandard"/>
      </w:pPr>
      <w:r>
        <w:t>Detinuit inter mortis, &amp; vitae mala.</w:t>
      </w:r>
    </w:p>
    <w:p w14:paraId="5A4DBC43" w14:textId="77777777" w:rsidR="00E02B07" w:rsidRDefault="004F51D0" w:rsidP="00490B5B">
      <w:pPr>
        <w:pStyle w:val="DraCorstandard"/>
      </w:pPr>
      <w:r>
        <w:t>Nunc hoste domito gloriâ, &amp; laude inclytus,</w:t>
      </w:r>
    </w:p>
    <w:p w14:paraId="733C4E39" w14:textId="77777777" w:rsidR="00E02B07" w:rsidRDefault="004F51D0" w:rsidP="00490B5B">
      <w:pPr>
        <w:pStyle w:val="DraCorstandard"/>
      </w:pPr>
      <w:r>
        <w:t>Rursum penates teneo, &amp; optatam domum.</w:t>
      </w:r>
    </w:p>
    <w:p w14:paraId="6B91D285" w14:textId="77777777" w:rsidR="00E02B07" w:rsidRDefault="004F51D0" w:rsidP="00490B5B">
      <w:pPr>
        <w:pStyle w:val="DraCorstandard"/>
      </w:pPr>
      <w:r>
        <w:t>Sed! sed!.... loquelam mutus includit dolor.</w:t>
      </w:r>
    </w:p>
    <w:p w14:paraId="54463539" w14:textId="77777777" w:rsidR="00E02B07" w:rsidRDefault="004F51D0" w:rsidP="00490B5B">
      <w:pPr>
        <w:pStyle w:val="DraCorstandard"/>
      </w:pPr>
      <w:r>
        <w:t>Sed! sed! loquelam strangulat rursum dolor, ...</w:t>
      </w:r>
    </w:p>
    <w:p w14:paraId="24749DC1" w14:textId="77777777" w:rsidR="00E02B07" w:rsidRDefault="004F51D0" w:rsidP="00490B5B">
      <w:pPr>
        <w:pStyle w:val="DraCorstandard"/>
      </w:pPr>
      <w:r>
        <w:t>Vix ipse tantum, vix adhuc credo scelus ...</w:t>
      </w:r>
    </w:p>
    <w:p w14:paraId="28D4CAFC" w14:textId="77777777" w:rsidR="00E02B07" w:rsidRDefault="004F51D0" w:rsidP="00490B5B">
      <w:pPr>
        <w:pStyle w:val="DraCorstandard"/>
      </w:pPr>
      <w:r>
        <w:t>Haec facere Conjux potuit? ... haec consore mei</w:t>
      </w:r>
    </w:p>
    <w:p w14:paraId="067BDF2C" w14:textId="40ABC391" w:rsidR="00E02B07" w:rsidRDefault="00162C89" w:rsidP="00490B5B">
      <w:pPr>
        <w:pStyle w:val="DraCorstandard"/>
      </w:pPr>
      <w:r w:rsidRPr="00D53860">
        <w:rPr>
          <w:rStyle w:val="DraCormarkversepart"/>
        </w:rPr>
        <w:t>@</w:t>
      </w:r>
      <w:r w:rsidR="004F51D0">
        <w:t xml:space="preserve">Genovefa thalamii </w:t>
      </w:r>
      <w:r w:rsidR="004F51D0" w:rsidRPr="00BE5060">
        <w:rPr>
          <w:rStyle w:val="DraCorspeakerattribution"/>
        </w:rPr>
        <w:t>Golo.</w:t>
      </w:r>
      <w:r w:rsidR="004F51D0">
        <w:t xml:space="preserve"> </w:t>
      </w:r>
      <w:r w:rsidRPr="00D53860">
        <w:rPr>
          <w:rStyle w:val="DraCormarkversepart"/>
        </w:rPr>
        <w:t>@</w:t>
      </w:r>
      <w:r w:rsidR="004F51D0">
        <w:t>Cura quae mentem gravat,</w:t>
      </w:r>
    </w:p>
    <w:p w14:paraId="592D423F" w14:textId="77777777" w:rsidR="00E02B07" w:rsidRDefault="004F51D0" w:rsidP="00490B5B">
      <w:pPr>
        <w:pStyle w:val="DraCorstandard"/>
      </w:pPr>
      <w:r>
        <w:t>Magnanime Princeps? aut quis attonitus pavor</w:t>
      </w:r>
    </w:p>
    <w:p w14:paraId="38534B9F" w14:textId="29A9CD94" w:rsidR="00E02B07" w:rsidRDefault="00162C89" w:rsidP="00490B5B">
      <w:pPr>
        <w:pStyle w:val="DraCorstandard"/>
      </w:pPr>
      <w:r w:rsidRPr="00D53860">
        <w:rPr>
          <w:rStyle w:val="DraCormarkversepart"/>
        </w:rPr>
        <w:t>@</w:t>
      </w:r>
      <w:r w:rsidR="004F51D0">
        <w:t xml:space="preserve">Stupefecit artus? </w:t>
      </w:r>
      <w:r w:rsidR="004F51D0" w:rsidRPr="00BE5060">
        <w:rPr>
          <w:rStyle w:val="DraCorspeakerattribution"/>
        </w:rPr>
        <w:t>Sigefr.</w:t>
      </w:r>
      <w:r w:rsidR="004F51D0">
        <w:t xml:space="preserve"> </w:t>
      </w:r>
      <w:r w:rsidRPr="00D53860">
        <w:rPr>
          <w:rStyle w:val="DraCormarkversepart"/>
        </w:rPr>
        <w:t>@</w:t>
      </w:r>
      <w:r w:rsidR="004F51D0">
        <w:t>Crimen! heu crimen meum</w:t>
      </w:r>
    </w:p>
    <w:p w14:paraId="6E88D957" w14:textId="2C11B455" w:rsidR="00E02B07" w:rsidRDefault="00162C89" w:rsidP="00490B5B">
      <w:pPr>
        <w:pStyle w:val="DraCorstandard"/>
      </w:pPr>
      <w:r w:rsidRPr="00D53860">
        <w:rPr>
          <w:rStyle w:val="DraCormarkversepart"/>
        </w:rPr>
        <w:t>@</w:t>
      </w:r>
      <w:r w:rsidR="004F51D0">
        <w:t xml:space="preserve">Genovefa periit. </w:t>
      </w:r>
      <w:r w:rsidR="004F51D0" w:rsidRPr="00BE5060">
        <w:rPr>
          <w:rStyle w:val="DraCorspeakerattribution"/>
        </w:rPr>
        <w:t>Golo.</w:t>
      </w:r>
      <w:r w:rsidR="004F51D0">
        <w:t xml:space="preserve"> </w:t>
      </w:r>
      <w:r w:rsidRPr="00D53860">
        <w:rPr>
          <w:rStyle w:val="DraCormarkversepart"/>
        </w:rPr>
        <w:t>@</w:t>
      </w:r>
      <w:r w:rsidR="004F51D0">
        <w:t>Scelere sed periit suo.</w:t>
      </w:r>
    </w:p>
    <w:p w14:paraId="1306E2DB" w14:textId="34ADD71B" w:rsidR="00E02B07" w:rsidRDefault="004F51D0" w:rsidP="00490B5B">
      <w:pPr>
        <w:pStyle w:val="DraCorstandard"/>
      </w:pPr>
      <w:r w:rsidRPr="00BE5060">
        <w:rPr>
          <w:rStyle w:val="DraCorspeakerattribution"/>
        </w:rPr>
        <w:t>Sigefr.</w:t>
      </w:r>
      <w:r>
        <w:t xml:space="preserve"> </w:t>
      </w:r>
      <w:r w:rsidR="00162C89" w:rsidRPr="00D53860">
        <w:rPr>
          <w:rStyle w:val="DraCormarkversepart"/>
        </w:rPr>
        <w:t>@</w:t>
      </w:r>
      <w:r>
        <w:t xml:space="preserve">Genovefa! </w:t>
      </w:r>
      <w:r w:rsidRPr="00BE5060">
        <w:rPr>
          <w:rStyle w:val="DraCorspeakerattribution"/>
        </w:rPr>
        <w:t>Golo.</w:t>
      </w:r>
      <w:r>
        <w:t xml:space="preserve"> </w:t>
      </w:r>
      <w:r w:rsidR="00162C89" w:rsidRPr="00D53860">
        <w:rPr>
          <w:rStyle w:val="DraCormarkversepart"/>
        </w:rPr>
        <w:t>@</w:t>
      </w:r>
      <w:r>
        <w:t>Non Genovefa; sed foedum sui</w:t>
      </w:r>
    </w:p>
    <w:p w14:paraId="0A39B5F7" w14:textId="77777777" w:rsidR="00E02B07" w:rsidRDefault="004F51D0" w:rsidP="00490B5B">
      <w:pPr>
        <w:pStyle w:val="DraCorstandard"/>
      </w:pPr>
      <w:r>
        <w:t>Probrum mariti, dedecus clarae domûs,</w:t>
      </w:r>
    </w:p>
    <w:p w14:paraId="6306865E" w14:textId="77777777" w:rsidR="00E02B07" w:rsidRDefault="004F51D0" w:rsidP="00490B5B">
      <w:pPr>
        <w:pStyle w:val="DraCorstandard"/>
      </w:pPr>
      <w:r>
        <w:t>Nefanda pellex, jura quae fregit thori,</w:t>
      </w:r>
    </w:p>
    <w:p w14:paraId="0C5DA27D" w14:textId="77777777" w:rsidR="00E02B07" w:rsidRDefault="004F51D0" w:rsidP="00490B5B">
      <w:pPr>
        <w:pStyle w:val="DraCorstandard"/>
      </w:pPr>
      <w:r>
        <w:t>Et conjugalem scelere maculavit fidem.</w:t>
      </w:r>
    </w:p>
    <w:p w14:paraId="7F2F3CD2" w14:textId="77777777" w:rsidR="00E02B07" w:rsidRDefault="004F51D0" w:rsidP="00490B5B">
      <w:pPr>
        <w:pStyle w:val="DraCorstandard"/>
      </w:pPr>
      <w:r>
        <w:t>Si non perisset, illa quae merito solet</w:t>
      </w:r>
    </w:p>
    <w:p w14:paraId="523D32F5" w14:textId="77777777" w:rsidR="00E02B07" w:rsidRDefault="004F51D0" w:rsidP="00490B5B">
      <w:pPr>
        <w:pStyle w:val="DraCorstandard"/>
      </w:pPr>
      <w:r>
        <w:t>Punire letho scelera Sifridi manus.</w:t>
      </w:r>
    </w:p>
    <w:p w14:paraId="10D8C5C9" w14:textId="77777777" w:rsidR="00E02B07" w:rsidRDefault="004F51D0" w:rsidP="00490B5B">
      <w:pPr>
        <w:pStyle w:val="DraCorstandard"/>
      </w:pPr>
      <w:r>
        <w:t>Eruere venis spiritum, atque imo dare</w:t>
      </w:r>
    </w:p>
    <w:p w14:paraId="67286F42" w14:textId="77777777" w:rsidR="00E02B07" w:rsidRDefault="004F51D0" w:rsidP="00490B5B">
      <w:pPr>
        <w:pStyle w:val="DraCorstandard"/>
      </w:pPr>
      <w:r>
        <w:t>Deberet orco victimam, infamem lupam.</w:t>
      </w:r>
    </w:p>
    <w:p w14:paraId="3AEBE53A" w14:textId="77777777" w:rsidR="00490B5B" w:rsidRDefault="004F51D0" w:rsidP="00490B5B">
      <w:pPr>
        <w:pStyle w:val="DraCorstandard"/>
      </w:pPr>
      <w:r w:rsidRPr="00BE5060">
        <w:rPr>
          <w:rStyle w:val="DraCorspeakerattribution"/>
        </w:rPr>
        <w:t>Sigefr.</w:t>
      </w:r>
      <w:r>
        <w:t xml:space="preserve"> Et quid patravit sceleris in cunis puer?</w:t>
      </w:r>
    </w:p>
    <w:p w14:paraId="632C94EA" w14:textId="26D9D728" w:rsidR="00E02B07" w:rsidRPr="00BE5060" w:rsidRDefault="004F51D0" w:rsidP="00490B5B">
      <w:pPr>
        <w:pStyle w:val="DraCorstandard"/>
        <w:rPr>
          <w:rStyle w:val="DraCorpagebeginning"/>
        </w:rPr>
      </w:pPr>
      <w:r w:rsidRPr="00BE5060">
        <w:rPr>
          <w:rStyle w:val="DraCorpagebeginning"/>
        </w:rPr>
        <w:t>15</w:t>
      </w:r>
    </w:p>
    <w:p w14:paraId="4059B764" w14:textId="77777777" w:rsidR="00E02B07" w:rsidRDefault="004F51D0" w:rsidP="00490B5B">
      <w:pPr>
        <w:pStyle w:val="DraCorstandard"/>
      </w:pPr>
      <w:r w:rsidRPr="00BE5060">
        <w:rPr>
          <w:rStyle w:val="DraCorspeakerattribution"/>
        </w:rPr>
        <w:t>Golo.</w:t>
      </w:r>
      <w:r>
        <w:t xml:space="preserve"> Fuisse spursum, sceleris hoc erat satis.</w:t>
      </w:r>
    </w:p>
    <w:p w14:paraId="4CDD3DC3" w14:textId="77777777" w:rsidR="00E02B07" w:rsidRDefault="004F51D0" w:rsidP="00490B5B">
      <w:pPr>
        <w:pStyle w:val="DraCorstandard"/>
      </w:pPr>
      <w:r>
        <w:lastRenderedPageBreak/>
        <w:t>Maneant sepulti noctis aeternae lacu,</w:t>
      </w:r>
    </w:p>
    <w:p w14:paraId="5E9731C9" w14:textId="77777777" w:rsidR="00E02B07" w:rsidRDefault="004F51D0" w:rsidP="00490B5B">
      <w:pPr>
        <w:pStyle w:val="DraCorstandard"/>
      </w:pPr>
      <w:r>
        <w:t>Quorum vel umbra nominis foedat, tibi</w:t>
      </w:r>
    </w:p>
    <w:p w14:paraId="695DE4F4" w14:textId="77777777" w:rsidR="00E02B07" w:rsidRDefault="004F51D0" w:rsidP="00490B5B">
      <w:pPr>
        <w:pStyle w:val="DraCorstandard"/>
      </w:pPr>
      <w:r>
        <w:t>Quas nuper hostis laureas victus dedit.</w:t>
      </w:r>
    </w:p>
    <w:p w14:paraId="522544EC" w14:textId="77777777" w:rsidR="00E02B07" w:rsidRDefault="004F51D0" w:rsidP="00490B5B">
      <w:pPr>
        <w:pStyle w:val="DraCorstandard"/>
      </w:pPr>
      <w:r>
        <w:t>Si Rege natus jura violâsset thori,</w:t>
      </w:r>
    </w:p>
    <w:p w14:paraId="7AD1FB3B" w14:textId="77777777" w:rsidR="00E02B07" w:rsidRDefault="004F51D0" w:rsidP="00490B5B">
      <w:pPr>
        <w:pStyle w:val="DraCorstandard"/>
      </w:pPr>
      <w:r>
        <w:t>Et procus, &amp; infans spurius, &amp; pellex nece</w:t>
      </w:r>
    </w:p>
    <w:p w14:paraId="649FFD0B" w14:textId="77777777" w:rsidR="00E02B07" w:rsidRDefault="004F51D0" w:rsidP="00490B5B">
      <w:pPr>
        <w:pStyle w:val="DraCorstandard"/>
      </w:pPr>
      <w:r>
        <w:t>Deberet unâ cadere: nunc quando datae</w:t>
      </w:r>
    </w:p>
    <w:p w14:paraId="68BB7D83" w14:textId="77777777" w:rsidR="00E02B07" w:rsidRDefault="004F51D0" w:rsidP="00490B5B">
      <w:pPr>
        <w:pStyle w:val="DraCorstandard"/>
      </w:pPr>
      <w:r>
        <w:t>Oblita fidei. miscuit claram domum</w:t>
      </w:r>
    </w:p>
    <w:p w14:paraId="7BCB07B7" w14:textId="77777777" w:rsidR="00E02B07" w:rsidRDefault="004F51D0" w:rsidP="00490B5B">
      <w:pPr>
        <w:pStyle w:val="DraCorstandard"/>
      </w:pPr>
      <w:r>
        <w:t>Atris culinae sordibus consors thori,</w:t>
      </w:r>
    </w:p>
    <w:p w14:paraId="36F404B9" w14:textId="77777777" w:rsidR="00E02B07" w:rsidRDefault="004F51D0" w:rsidP="00490B5B">
      <w:pPr>
        <w:pStyle w:val="DraCorstandard"/>
      </w:pPr>
      <w:r>
        <w:t>Ad sempiternum nominis aviti probrum,</w:t>
      </w:r>
    </w:p>
    <w:p w14:paraId="4A65EFD1" w14:textId="77777777" w:rsidR="00E02B07" w:rsidRDefault="004F51D0" w:rsidP="00490B5B">
      <w:pPr>
        <w:pStyle w:val="DraCorstandard"/>
      </w:pPr>
      <w:r>
        <w:t>Vitae supersit? scelere promeritas suo</w:t>
      </w:r>
    </w:p>
    <w:p w14:paraId="43AE111F" w14:textId="77777777" w:rsidR="00E02B07" w:rsidRDefault="004F51D0" w:rsidP="00490B5B">
      <w:pPr>
        <w:pStyle w:val="DraCorstandard"/>
      </w:pPr>
      <w:r>
        <w:t>Poenas dedisse perfidam, hoc caelum probat.</w:t>
      </w:r>
    </w:p>
    <w:p w14:paraId="07D3B732" w14:textId="77777777" w:rsidR="00E02B07" w:rsidRPr="00BE5060" w:rsidRDefault="004F51D0" w:rsidP="00490B5B">
      <w:pPr>
        <w:pStyle w:val="DraCorstandard"/>
        <w:rPr>
          <w:rStyle w:val="DraCorstagedirectionsetc"/>
        </w:rPr>
      </w:pPr>
      <w:r w:rsidRPr="00BE5060">
        <w:rPr>
          <w:rStyle w:val="DraCorstagedirectionsetc"/>
        </w:rPr>
        <w:t>Philindus Ephebus Genovefae prodit.</w:t>
      </w:r>
    </w:p>
    <w:p w14:paraId="60279FFA" w14:textId="77777777" w:rsidR="00E02B07" w:rsidRDefault="004F51D0" w:rsidP="00490B5B">
      <w:pPr>
        <w:pStyle w:val="DraCorstandard"/>
      </w:pPr>
      <w:r>
        <w:t>Serene Princeps! has mihi chartas dedit</w:t>
      </w:r>
    </w:p>
    <w:p w14:paraId="6B31171B" w14:textId="77777777" w:rsidR="00E02B07" w:rsidRDefault="004F51D0" w:rsidP="00490B5B">
      <w:pPr>
        <w:pStyle w:val="DraCorstandard"/>
      </w:pPr>
      <w:r>
        <w:t>Moritura thalami socia, quas reduci darem</w:t>
      </w:r>
    </w:p>
    <w:p w14:paraId="5550461E" w14:textId="0FD5EE1A" w:rsidR="00E02B07" w:rsidRDefault="00162C89" w:rsidP="00490B5B">
      <w:pPr>
        <w:pStyle w:val="DraCorstandard"/>
      </w:pPr>
      <w:r w:rsidRPr="00D53860">
        <w:rPr>
          <w:rStyle w:val="DraCormarkversepart"/>
        </w:rPr>
        <w:t>@</w:t>
      </w:r>
      <w:r w:rsidR="004F51D0">
        <w:t xml:space="preserve">Tibi legendas. </w:t>
      </w:r>
      <w:r w:rsidR="004F51D0" w:rsidRPr="0004556A">
        <w:rPr>
          <w:rStyle w:val="DraCorspeakerattribution"/>
        </w:rPr>
        <w:t>Sigef.</w:t>
      </w:r>
      <w:r w:rsidR="004F51D0">
        <w:t xml:space="preserve"> </w:t>
      </w:r>
      <w:r w:rsidRPr="00D53860">
        <w:rPr>
          <w:rStyle w:val="DraCormarkversepart"/>
        </w:rPr>
        <w:t>@</w:t>
      </w:r>
      <w:r w:rsidR="004F51D0">
        <w:t>Conjugis nosco manum.</w:t>
      </w:r>
    </w:p>
    <w:p w14:paraId="039EC88A" w14:textId="77777777" w:rsidR="00E02B07" w:rsidRDefault="004F51D0" w:rsidP="00490B5B">
      <w:pPr>
        <w:pStyle w:val="DraCorstandard"/>
      </w:pPr>
      <w:r w:rsidRPr="0004556A">
        <w:rPr>
          <w:rStyle w:val="DraCorspeakerattribution"/>
        </w:rPr>
        <w:t>Golo.</w:t>
      </w:r>
      <w:r>
        <w:t xml:space="preserve"> Quaecunque sacri pacta violavit thori,</w:t>
      </w:r>
    </w:p>
    <w:p w14:paraId="7D800F3A" w14:textId="571C54ED" w:rsidR="00E02B07" w:rsidRDefault="00162C89" w:rsidP="00490B5B">
      <w:pPr>
        <w:pStyle w:val="DraCorstandard"/>
      </w:pPr>
      <w:r w:rsidRPr="00D53860">
        <w:rPr>
          <w:rStyle w:val="DraCormarkversepart"/>
        </w:rPr>
        <w:t>@</w:t>
      </w:r>
      <w:r w:rsidR="004F51D0">
        <w:t xml:space="preserve">Hanc jure Lenam dixeris. </w:t>
      </w:r>
      <w:r w:rsidR="004F51D0" w:rsidRPr="0004556A">
        <w:rPr>
          <w:rStyle w:val="DraCorspeakerattribution"/>
        </w:rPr>
        <w:t>Sigefr.</w:t>
      </w:r>
      <w:r w:rsidR="004F51D0">
        <w:t xml:space="preserve"> </w:t>
      </w:r>
      <w:r w:rsidRPr="00D53860">
        <w:rPr>
          <w:rStyle w:val="DraCormarkversepart"/>
        </w:rPr>
        <w:t>@</w:t>
      </w:r>
      <w:r w:rsidR="004F51D0">
        <w:t>Chartas lego.</w:t>
      </w:r>
    </w:p>
    <w:p w14:paraId="34D50DA5" w14:textId="77777777" w:rsidR="00E02B07" w:rsidRPr="00A74EDE" w:rsidRDefault="004F51D0" w:rsidP="00490B5B">
      <w:pPr>
        <w:pStyle w:val="DraCorstandard"/>
      </w:pPr>
      <w:r w:rsidRPr="00A74EDE">
        <w:rPr>
          <w:rStyle w:val="DraCorforeignlanguage"/>
        </w:rPr>
        <w:t>Mein Herz! muss also sterben ich?</w:t>
      </w:r>
    </w:p>
    <w:p w14:paraId="6C794A3B" w14:textId="77777777" w:rsidR="00E02B07" w:rsidRPr="00A74EDE" w:rsidRDefault="004F51D0" w:rsidP="00490B5B">
      <w:pPr>
        <w:pStyle w:val="DraCorstandard"/>
      </w:pPr>
      <w:r w:rsidRPr="00A74EDE">
        <w:rPr>
          <w:rStyle w:val="DraCorforeignlanguage"/>
        </w:rPr>
        <w:t>Da niemal hab erzürnet dich:</w:t>
      </w:r>
    </w:p>
    <w:p w14:paraId="0421AABB" w14:textId="77777777" w:rsidR="00E02B07" w:rsidRPr="00A74EDE" w:rsidRDefault="004F51D0" w:rsidP="00490B5B">
      <w:pPr>
        <w:pStyle w:val="DraCorstandard"/>
      </w:pPr>
      <w:r w:rsidRPr="00A74EDE">
        <w:rPr>
          <w:rStyle w:val="DraCorforeignlanguage"/>
        </w:rPr>
        <w:t>Hab allzeit trew gehalten dir/</w:t>
      </w:r>
    </w:p>
    <w:p w14:paraId="1A9F6DA0" w14:textId="77777777" w:rsidR="00E02B07" w:rsidRDefault="004F51D0" w:rsidP="00490B5B">
      <w:pPr>
        <w:pStyle w:val="DraCorstandard"/>
      </w:pPr>
      <w:r w:rsidRPr="00A74EDE">
        <w:rPr>
          <w:rStyle w:val="DraCorforeignlanguage"/>
        </w:rPr>
        <w:t>Und halten werd/ das glaube mir.</w:t>
      </w:r>
    </w:p>
    <w:p w14:paraId="713D549C" w14:textId="77777777" w:rsidR="00E02B07" w:rsidRDefault="004F51D0" w:rsidP="00490B5B">
      <w:pPr>
        <w:pStyle w:val="DraCorstandard"/>
      </w:pPr>
      <w:r w:rsidRPr="0004556A">
        <w:rPr>
          <w:rStyle w:val="DraCorspeakerattribution"/>
        </w:rPr>
        <w:t>Golo.</w:t>
      </w:r>
      <w:r>
        <w:t xml:space="preserve"> Haec feminarum est indoles: fraudes parant,</w:t>
      </w:r>
    </w:p>
    <w:p w14:paraId="58E3DB6F" w14:textId="77777777" w:rsidR="00E02B07" w:rsidRDefault="004F51D0" w:rsidP="00490B5B">
      <w:pPr>
        <w:pStyle w:val="DraCorstandard"/>
      </w:pPr>
      <w:r>
        <w:t>Et mentiuntur; &amp; tamen sibi fidem</w:t>
      </w:r>
    </w:p>
    <w:p w14:paraId="3866076B" w14:textId="77777777" w:rsidR="00E02B07" w:rsidRDefault="004F51D0" w:rsidP="00490B5B">
      <w:pPr>
        <w:pStyle w:val="DraCorstandard"/>
      </w:pPr>
      <w:r>
        <w:t>Volunt haberi; maximè quando Venus</w:t>
      </w:r>
    </w:p>
    <w:p w14:paraId="3D376265" w14:textId="24204DE1" w:rsidR="00E02B07" w:rsidRDefault="00162C89" w:rsidP="00490B5B">
      <w:pPr>
        <w:pStyle w:val="DraCorstandard"/>
      </w:pPr>
      <w:r w:rsidRPr="00D53860">
        <w:rPr>
          <w:rStyle w:val="DraCormarkversepart"/>
        </w:rPr>
        <w:t>@</w:t>
      </w:r>
      <w:r w:rsidR="004F51D0">
        <w:t xml:space="preserve">Obsedit Animum. </w:t>
      </w:r>
      <w:r w:rsidR="004F51D0" w:rsidRPr="0004556A">
        <w:rPr>
          <w:rStyle w:val="DraCorspeakerattribution"/>
        </w:rPr>
        <w:t>Sigefr.</w:t>
      </w:r>
      <w:r w:rsidR="004F51D0">
        <w:t xml:space="preserve"> </w:t>
      </w:r>
      <w:r w:rsidRPr="00D53860">
        <w:rPr>
          <w:rStyle w:val="DraCormarkversepart"/>
        </w:rPr>
        <w:t>@</w:t>
      </w:r>
      <w:r w:rsidR="004F51D0">
        <w:t>Ceteras notas lego.</w:t>
      </w:r>
    </w:p>
    <w:p w14:paraId="10C6A452" w14:textId="77777777" w:rsidR="00E02B07" w:rsidRPr="00A74EDE" w:rsidRDefault="004F51D0" w:rsidP="00490B5B">
      <w:pPr>
        <w:pStyle w:val="DraCorstandard"/>
      </w:pPr>
      <w:r w:rsidRPr="00A74EDE">
        <w:rPr>
          <w:rStyle w:val="DraCorforeignlanguage"/>
        </w:rPr>
        <w:t>Wan ich nit wer gewessen trew;</w:t>
      </w:r>
    </w:p>
    <w:p w14:paraId="2F9A9949" w14:textId="77777777" w:rsidR="00E02B07" w:rsidRPr="00A74EDE" w:rsidRDefault="004F51D0" w:rsidP="00490B5B">
      <w:pPr>
        <w:pStyle w:val="DraCorstandard"/>
      </w:pPr>
      <w:r w:rsidRPr="00A74EDE">
        <w:rPr>
          <w:rStyle w:val="DraCorforeignlanguage"/>
        </w:rPr>
        <w:lastRenderedPageBreak/>
        <w:t>Hett dein gehorchet ohne Schew;</w:t>
      </w:r>
    </w:p>
    <w:p w14:paraId="58F74189" w14:textId="77777777" w:rsidR="00E02B07" w:rsidRPr="00A74EDE" w:rsidRDefault="004F51D0" w:rsidP="00490B5B">
      <w:pPr>
        <w:pStyle w:val="DraCorstandard"/>
      </w:pPr>
      <w:r w:rsidRPr="00A74EDE">
        <w:rPr>
          <w:rStyle w:val="DraCorforeignlanguage"/>
        </w:rPr>
        <w:t>Der mich ersucht hat nicht in Ehr/</w:t>
      </w:r>
    </w:p>
    <w:p w14:paraId="209A1191" w14:textId="77777777" w:rsidR="00E02B07" w:rsidRPr="00A74EDE" w:rsidRDefault="004F51D0" w:rsidP="00490B5B">
      <w:pPr>
        <w:pStyle w:val="DraCorstandard"/>
      </w:pPr>
      <w:r w:rsidRPr="00A74EDE">
        <w:rPr>
          <w:rStyle w:val="DraCorforeignlanguage"/>
        </w:rPr>
        <w:t>Nie in diss Unglück grathen wer.</w:t>
      </w:r>
    </w:p>
    <w:p w14:paraId="51A0B7A0" w14:textId="77777777" w:rsidR="00E02B07" w:rsidRDefault="004F51D0" w:rsidP="00490B5B">
      <w:pPr>
        <w:pStyle w:val="DraCorstandard"/>
      </w:pPr>
      <w:r>
        <w:t>Suspicio fraudis oritur: alienum scelus</w:t>
      </w:r>
    </w:p>
    <w:p w14:paraId="1DB147B3" w14:textId="77777777" w:rsidR="00E02B07" w:rsidRDefault="004F51D0" w:rsidP="00490B5B">
      <w:pPr>
        <w:pStyle w:val="DraCorstandard"/>
      </w:pPr>
      <w:r>
        <w:t>Genovefa? culpae nescia, exitio luit.</w:t>
      </w:r>
    </w:p>
    <w:p w14:paraId="351857F3" w14:textId="77777777" w:rsidR="00E02B07" w:rsidRDefault="004F51D0" w:rsidP="00490B5B">
      <w:pPr>
        <w:pStyle w:val="DraCorstandard"/>
      </w:pPr>
      <w:r w:rsidRPr="0004556A">
        <w:rPr>
          <w:rStyle w:val="DraCorspeakerattribution"/>
        </w:rPr>
        <w:t>Golo.</w:t>
      </w:r>
      <w:r>
        <w:t xml:space="preserve"> Haec est suprema feminarum malitia;</w:t>
      </w:r>
    </w:p>
    <w:p w14:paraId="01F2C86B" w14:textId="77777777" w:rsidR="00E02B07" w:rsidRDefault="004F51D0" w:rsidP="00490B5B">
      <w:pPr>
        <w:pStyle w:val="DraCorstandard"/>
      </w:pPr>
      <w:r>
        <w:t>Natura mentem queis dedit pronam malo,</w:t>
      </w:r>
    </w:p>
    <w:p w14:paraId="59FF5AC1" w14:textId="77777777" w:rsidR="00E02B07" w:rsidRDefault="004F51D0" w:rsidP="00490B5B">
      <w:pPr>
        <w:pStyle w:val="DraCorstandard"/>
      </w:pPr>
      <w:r>
        <w:t>Atque ad nocendum pectus instruxit dolis,</w:t>
      </w:r>
    </w:p>
    <w:p w14:paraId="34498C90" w14:textId="77777777" w:rsidR="00E02B07" w:rsidRDefault="004F51D0" w:rsidP="00490B5B">
      <w:pPr>
        <w:pStyle w:val="DraCorstandard"/>
      </w:pPr>
      <w:r>
        <w:t>Ut innocenti crimen affingant suum.</w:t>
      </w:r>
    </w:p>
    <w:p w14:paraId="04A230C1" w14:textId="77777777" w:rsidR="00E02B07" w:rsidRDefault="004F51D0" w:rsidP="00490B5B">
      <w:pPr>
        <w:pStyle w:val="DraCorstandard"/>
      </w:pPr>
      <w:r>
        <w:t>Sic purus olim sceleris Hippolytus suae</w:t>
      </w:r>
    </w:p>
    <w:p w14:paraId="6C677890" w14:textId="77777777" w:rsidR="00490B5B" w:rsidRDefault="004F51D0" w:rsidP="00490B5B">
      <w:pPr>
        <w:pStyle w:val="DraCorstandard"/>
      </w:pPr>
      <w:r>
        <w:t>Crimen novercae morte non meritâ luit.</w:t>
      </w:r>
    </w:p>
    <w:p w14:paraId="4B5DF1A0" w14:textId="25119377" w:rsidR="00E02B07" w:rsidRPr="0004556A" w:rsidRDefault="004F51D0" w:rsidP="00490B5B">
      <w:pPr>
        <w:pStyle w:val="DraCorstandard"/>
        <w:rPr>
          <w:rStyle w:val="DraCorpagebeginning"/>
        </w:rPr>
      </w:pPr>
      <w:r w:rsidRPr="0004556A">
        <w:rPr>
          <w:rStyle w:val="DraCorpagebeginning"/>
        </w:rPr>
        <w:t>16</w:t>
      </w:r>
    </w:p>
    <w:p w14:paraId="6E0B5772" w14:textId="77777777" w:rsidR="00E02B07" w:rsidRDefault="004F51D0" w:rsidP="00490B5B">
      <w:pPr>
        <w:pStyle w:val="DraCorstandard"/>
      </w:pPr>
      <w:r>
        <w:t>Quas forma laudat feminas. Helenas puta.</w:t>
      </w:r>
    </w:p>
    <w:p w14:paraId="4426A5D4" w14:textId="77777777" w:rsidR="00E02B07" w:rsidRDefault="004F51D0" w:rsidP="00490B5B">
      <w:pPr>
        <w:pStyle w:val="DraCorstandard"/>
      </w:pPr>
      <w:r w:rsidRPr="0004556A">
        <w:rPr>
          <w:rStyle w:val="DraCorspeakerattribution"/>
        </w:rPr>
        <w:t>Sigefr.</w:t>
      </w:r>
      <w:r>
        <w:t xml:space="preserve"> Etiam Susannas oris exornat decus;</w:t>
      </w:r>
    </w:p>
    <w:p w14:paraId="19B481C5" w14:textId="77777777" w:rsidR="00E02B07" w:rsidRDefault="004F51D0" w:rsidP="00490B5B">
      <w:pPr>
        <w:pStyle w:val="DraCorstandard"/>
      </w:pPr>
      <w:r>
        <w:t>Et quod negârunt crimen oblatum Procis,</w:t>
      </w:r>
    </w:p>
    <w:p w14:paraId="3CE32E8B" w14:textId="77777777" w:rsidR="00E02B07" w:rsidRDefault="004F51D0" w:rsidP="00490B5B">
      <w:pPr>
        <w:pStyle w:val="DraCorstandard"/>
      </w:pPr>
      <w:r>
        <w:t>Absque Daniele, morte non nocuâ expiant.</w:t>
      </w:r>
    </w:p>
    <w:p w14:paraId="727D6B60" w14:textId="77777777" w:rsidR="00E02B07" w:rsidRDefault="004F51D0" w:rsidP="00490B5B">
      <w:pPr>
        <w:pStyle w:val="DraCorstandard"/>
      </w:pPr>
      <w:r>
        <w:t>Hebraea testis; cujus in vultu decor,</w:t>
      </w:r>
    </w:p>
    <w:p w14:paraId="508D3CC2" w14:textId="77777777" w:rsidR="00E02B07" w:rsidRDefault="004F51D0" w:rsidP="00490B5B">
      <w:pPr>
        <w:pStyle w:val="DraCorstandard"/>
      </w:pPr>
      <w:r>
        <w:t>Et in ore Charites; &amp; tamen animo nives</w:t>
      </w:r>
    </w:p>
    <w:p w14:paraId="5560B41E" w14:textId="77777777" w:rsidR="00E02B07" w:rsidRDefault="004F51D0" w:rsidP="00490B5B">
      <w:pPr>
        <w:pStyle w:val="DraCorstandard"/>
      </w:pPr>
      <w:r>
        <w:t>Casti pudoris tenuit, &amp; thalami fidem.</w:t>
      </w:r>
    </w:p>
    <w:p w14:paraId="79EAD456" w14:textId="77777777" w:rsidR="00E02B07" w:rsidRDefault="004F51D0" w:rsidP="00490B5B">
      <w:pPr>
        <w:pStyle w:val="DraCorstandard"/>
      </w:pPr>
      <w:r>
        <w:t>Illam verendi vertice in cano senes</w:t>
      </w:r>
    </w:p>
    <w:p w14:paraId="40E0E798" w14:textId="77777777" w:rsidR="00E02B07" w:rsidRDefault="004F51D0" w:rsidP="00490B5B">
      <w:pPr>
        <w:pStyle w:val="DraCorstandard"/>
      </w:pPr>
      <w:r>
        <w:t>Malè prostitutae Veneris accusant ream,</w:t>
      </w:r>
    </w:p>
    <w:p w14:paraId="0F2191E8" w14:textId="77777777" w:rsidR="00E02B07" w:rsidRDefault="004F51D0" w:rsidP="00490B5B">
      <w:pPr>
        <w:pStyle w:val="DraCorstandard"/>
      </w:pPr>
      <w:r>
        <w:t>Licet innocentem: namque quod crimen parant</w:t>
      </w:r>
    </w:p>
    <w:p w14:paraId="15E72309" w14:textId="77777777" w:rsidR="00E02B07" w:rsidRDefault="004F51D0" w:rsidP="00490B5B">
      <w:pPr>
        <w:pStyle w:val="DraCorstandard"/>
      </w:pPr>
      <w:r>
        <w:t>Inferre castae Conjugi, &amp; frustra petunt</w:t>
      </w:r>
    </w:p>
    <w:p w14:paraId="5F37DB1F" w14:textId="77777777" w:rsidR="00E02B07" w:rsidRDefault="004F51D0" w:rsidP="00490B5B">
      <w:pPr>
        <w:pStyle w:val="DraCorstandard"/>
      </w:pPr>
      <w:r>
        <w:t>Precibus, minisque, fraude confictâ, malè</w:t>
      </w:r>
    </w:p>
    <w:p w14:paraId="7CDE1FB5" w14:textId="77777777" w:rsidR="00E02B07" w:rsidRDefault="004F51D0" w:rsidP="00490B5B">
      <w:pPr>
        <w:pStyle w:val="DraCorstandard"/>
      </w:pPr>
      <w:r>
        <w:t>In innocentis feminae torquent caput.</w:t>
      </w:r>
    </w:p>
    <w:p w14:paraId="70734EB9" w14:textId="77777777" w:rsidR="00E02B07" w:rsidRDefault="004F51D0" w:rsidP="00490B5B">
      <w:pPr>
        <w:pStyle w:val="DraCorstandard"/>
        <w:rPr>
          <w:i/>
        </w:rPr>
      </w:pPr>
      <w:r w:rsidRPr="0004556A">
        <w:rPr>
          <w:rStyle w:val="DraCorspeakerattribution"/>
        </w:rPr>
        <w:t>Golo.</w:t>
      </w:r>
      <w:r>
        <w:t xml:space="preserve"> Haec ipsa res est; tangit &amp; nostrum scelus. </w:t>
      </w:r>
      <w:r w:rsidRPr="0004556A">
        <w:rPr>
          <w:rStyle w:val="DraCorstagedirectionsetc"/>
        </w:rPr>
        <w:t>Dicit intrà se.</w:t>
      </w:r>
    </w:p>
    <w:p w14:paraId="12A005AC" w14:textId="77777777" w:rsidR="00E02B07" w:rsidRDefault="004F51D0" w:rsidP="00490B5B">
      <w:pPr>
        <w:pStyle w:val="DraCorstandard"/>
      </w:pPr>
      <w:r w:rsidRPr="00A74EDE">
        <w:rPr>
          <w:rStyle w:val="DraCorspeakerattribution"/>
        </w:rPr>
        <w:lastRenderedPageBreak/>
        <w:t>Sigefr.</w:t>
      </w:r>
      <w:r>
        <w:t xml:space="preserve"> Absolvo chartam.</w:t>
      </w:r>
    </w:p>
    <w:p w14:paraId="200651B5" w14:textId="77777777" w:rsidR="00E02B07" w:rsidRPr="00A74EDE" w:rsidRDefault="004F51D0" w:rsidP="00490B5B">
      <w:pPr>
        <w:pStyle w:val="DraCorstandard"/>
        <w:rPr>
          <w:rStyle w:val="DraCorforeignlanguage"/>
        </w:rPr>
      </w:pPr>
      <w:r w:rsidRPr="00A74EDE">
        <w:rPr>
          <w:rStyle w:val="DraCorforeignlanguage"/>
        </w:rPr>
        <w:t>Doch ware lieber sterben mir/</w:t>
      </w:r>
    </w:p>
    <w:p w14:paraId="2D794567" w14:textId="77777777" w:rsidR="00E02B07" w:rsidRPr="00A74EDE" w:rsidRDefault="004F51D0" w:rsidP="00490B5B">
      <w:pPr>
        <w:pStyle w:val="DraCorstandard"/>
        <w:rPr>
          <w:rStyle w:val="DraCorforeignlanguage"/>
        </w:rPr>
      </w:pPr>
      <w:r w:rsidRPr="00A74EDE">
        <w:rPr>
          <w:rStyle w:val="DraCorforeignlanguage"/>
        </w:rPr>
        <w:t>Und halten/ was versprochen dir/</w:t>
      </w:r>
    </w:p>
    <w:p w14:paraId="2068402F" w14:textId="77777777" w:rsidR="00E02B07" w:rsidRPr="00A74EDE" w:rsidRDefault="004F51D0" w:rsidP="00490B5B">
      <w:pPr>
        <w:pStyle w:val="DraCorstandard"/>
        <w:rPr>
          <w:rStyle w:val="DraCorforeignlanguage"/>
        </w:rPr>
      </w:pPr>
      <w:r w:rsidRPr="00A74EDE">
        <w:rPr>
          <w:rStyle w:val="DraCorforeignlanguage"/>
        </w:rPr>
        <w:t>Als leben und Untrew begehn;</w:t>
      </w:r>
    </w:p>
    <w:p w14:paraId="5A7314A7" w14:textId="77777777" w:rsidR="00E02B07" w:rsidRPr="00A74EDE" w:rsidRDefault="004F51D0" w:rsidP="00490B5B">
      <w:pPr>
        <w:pStyle w:val="DraCorstandard"/>
        <w:rPr>
          <w:rStyle w:val="DraCorforeignlanguage"/>
        </w:rPr>
      </w:pPr>
      <w:r w:rsidRPr="00A74EDE">
        <w:rPr>
          <w:rStyle w:val="DraCorforeignlanguage"/>
        </w:rPr>
        <w:t>Weil diss nicht kont’ bey Gott bestehn.</w:t>
      </w:r>
    </w:p>
    <w:p w14:paraId="0BEC32BF" w14:textId="77777777" w:rsidR="00E02B07" w:rsidRPr="00A74EDE" w:rsidRDefault="004F51D0" w:rsidP="00490B5B">
      <w:pPr>
        <w:pStyle w:val="DraCorstandard"/>
        <w:rPr>
          <w:rStyle w:val="DraCorforeignlanguage"/>
        </w:rPr>
      </w:pPr>
      <w:r w:rsidRPr="00A74EDE">
        <w:rPr>
          <w:rStyle w:val="DraCorforeignlanguage"/>
        </w:rPr>
        <w:t>Ade, mein Herz! ade, mein Hertz!</w:t>
      </w:r>
    </w:p>
    <w:p w14:paraId="7F638853" w14:textId="77777777" w:rsidR="00E02B07" w:rsidRPr="00A74EDE" w:rsidRDefault="004F51D0" w:rsidP="00490B5B">
      <w:pPr>
        <w:pStyle w:val="DraCorstandard"/>
        <w:rPr>
          <w:rStyle w:val="DraCorforeignlanguage"/>
        </w:rPr>
      </w:pPr>
      <w:r w:rsidRPr="00A74EDE">
        <w:rPr>
          <w:rStyle w:val="DraCorforeignlanguage"/>
        </w:rPr>
        <w:t>Auffhoͤren muss fur Leyd und Schmertz.</w:t>
      </w:r>
    </w:p>
    <w:p w14:paraId="2871C82C" w14:textId="77777777" w:rsidR="00E02B07" w:rsidRPr="00A74EDE" w:rsidRDefault="004F51D0" w:rsidP="00490B5B">
      <w:pPr>
        <w:pStyle w:val="DraCorstandard"/>
        <w:rPr>
          <w:rStyle w:val="DraCorforeignlanguage"/>
        </w:rPr>
      </w:pPr>
      <w:r w:rsidRPr="00A74EDE">
        <w:rPr>
          <w:rStyle w:val="DraCorforeignlanguage"/>
        </w:rPr>
        <w:t>Wilstu nicht seyn der Liebster mein/</w:t>
      </w:r>
    </w:p>
    <w:p w14:paraId="301908BE" w14:textId="77777777" w:rsidR="00E02B07" w:rsidRDefault="004F51D0" w:rsidP="00490B5B">
      <w:pPr>
        <w:pStyle w:val="DraCorstandard"/>
      </w:pPr>
      <w:r w:rsidRPr="00A74EDE">
        <w:rPr>
          <w:rStyle w:val="DraCorforeignlanguage"/>
        </w:rPr>
        <w:t>So bleibt doch Genovefa dein.</w:t>
      </w:r>
    </w:p>
    <w:p w14:paraId="4B7122CF" w14:textId="77777777" w:rsidR="00E02B07" w:rsidRDefault="004F51D0" w:rsidP="00490B5B">
      <w:pPr>
        <w:pStyle w:val="DraCorstandard"/>
      </w:pPr>
      <w:r>
        <w:t>Movetur animus, proprium agnoscens scelus,</w:t>
      </w:r>
    </w:p>
    <w:p w14:paraId="4E514B78" w14:textId="77777777" w:rsidR="00E02B07" w:rsidRDefault="004F51D0" w:rsidP="00490B5B">
      <w:pPr>
        <w:pStyle w:val="DraCorstandard"/>
      </w:pPr>
      <w:r>
        <w:t>Thalamique sociam crimine absolvit suo.</w:t>
      </w:r>
    </w:p>
    <w:p w14:paraId="1FC9267E" w14:textId="77777777" w:rsidR="00E02B07" w:rsidRDefault="004F51D0" w:rsidP="00490B5B">
      <w:pPr>
        <w:pStyle w:val="DraCorstandard"/>
      </w:pPr>
      <w:r>
        <w:t>Sifride! demens, barbare, execrabilis!</w:t>
      </w:r>
    </w:p>
    <w:p w14:paraId="02D678D5" w14:textId="77777777" w:rsidR="00E02B07" w:rsidRDefault="004F51D0" w:rsidP="00490B5B">
      <w:pPr>
        <w:pStyle w:val="DraCorstandard"/>
      </w:pPr>
      <w:r>
        <w:t>Quae me leaena? quis styge evomuit Draco?</w:t>
      </w:r>
    </w:p>
    <w:p w14:paraId="78E63AAC" w14:textId="77777777" w:rsidR="00E02B07" w:rsidRDefault="004F51D0" w:rsidP="00490B5B">
      <w:pPr>
        <w:pStyle w:val="DraCorstandard"/>
      </w:pPr>
      <w:r>
        <w:t>Ego parricidas Conjugem castam, &amp; piam</w:t>
      </w:r>
    </w:p>
    <w:p w14:paraId="3365DAA3" w14:textId="77777777" w:rsidR="00E02B07" w:rsidRDefault="004F51D0" w:rsidP="00490B5B">
      <w:pPr>
        <w:pStyle w:val="DraCorstandard"/>
      </w:pPr>
      <w:r>
        <w:t>Ego, ego peremi, &amp; letho inanditam dedi:</w:t>
      </w:r>
    </w:p>
    <w:p w14:paraId="65817D3F" w14:textId="77777777" w:rsidR="00E02B07" w:rsidRDefault="004F51D0" w:rsidP="00490B5B">
      <w:pPr>
        <w:pStyle w:val="DraCorstandard"/>
      </w:pPr>
      <w:r>
        <w:t>Ego innocentis carnifex Nati Pater.</w:t>
      </w:r>
    </w:p>
    <w:p w14:paraId="33AED884" w14:textId="77777777" w:rsidR="00E02B07" w:rsidRDefault="004F51D0" w:rsidP="00490B5B">
      <w:pPr>
        <w:pStyle w:val="DraCorstandard"/>
      </w:pPr>
      <w:r>
        <w:t>Quis Colchus hoc. aut quis vagis campis Geta</w:t>
      </w:r>
    </w:p>
    <w:p w14:paraId="55B518BE" w14:textId="77777777" w:rsidR="00E02B07" w:rsidRDefault="004F51D0" w:rsidP="00490B5B">
      <w:pPr>
        <w:pStyle w:val="DraCorstandard"/>
      </w:pPr>
      <w:r>
        <w:t>Commisit, aut quae Caspias bibens aquas</w:t>
      </w:r>
    </w:p>
    <w:p w14:paraId="1F83143B" w14:textId="77777777" w:rsidR="00E02B07" w:rsidRDefault="004F51D0" w:rsidP="00490B5B">
      <w:pPr>
        <w:pStyle w:val="DraCorstandard"/>
      </w:pPr>
      <w:r>
        <w:t>Gens legis expers ausa, vel sparsus Scythes!</w:t>
      </w:r>
    </w:p>
    <w:p w14:paraId="02ABE1CC" w14:textId="77777777" w:rsidR="00E02B07" w:rsidRDefault="004F51D0" w:rsidP="00490B5B">
      <w:pPr>
        <w:pStyle w:val="DraCorstandard"/>
      </w:pPr>
      <w:r>
        <w:t>Non ipse tinxit sanguine puerili impias</w:t>
      </w:r>
    </w:p>
    <w:p w14:paraId="1701F1BB" w14:textId="77777777" w:rsidR="00E02B07" w:rsidRDefault="004F51D0" w:rsidP="00490B5B">
      <w:pPr>
        <w:pStyle w:val="DraCorstandard"/>
      </w:pPr>
      <w:r>
        <w:t>Busiris aras; parva nec suis ferox</w:t>
      </w:r>
    </w:p>
    <w:p w14:paraId="40A34344" w14:textId="77777777" w:rsidR="00E02B07" w:rsidRDefault="004F51D0" w:rsidP="00490B5B">
      <w:pPr>
        <w:pStyle w:val="DraCorstandard"/>
      </w:pPr>
      <w:r>
        <w:t>Epulanda posuit membra Diomedes equis.</w:t>
      </w:r>
    </w:p>
    <w:p w14:paraId="1E1C5CB4" w14:textId="77777777" w:rsidR="00490B5B" w:rsidRDefault="004F51D0" w:rsidP="00490B5B">
      <w:pPr>
        <w:pStyle w:val="DraCorstandard"/>
      </w:pPr>
      <w:r>
        <w:t>Nil profuturo quid juvat Princeps, mala</w:t>
      </w:r>
    </w:p>
    <w:p w14:paraId="50D67791" w14:textId="6414EE57" w:rsidR="00E02B07" w:rsidRPr="00A74EDE" w:rsidRDefault="004F51D0" w:rsidP="00490B5B">
      <w:pPr>
        <w:pStyle w:val="DraCorstandard"/>
        <w:rPr>
          <w:rStyle w:val="DraCorpagebeginning"/>
        </w:rPr>
      </w:pPr>
      <w:r w:rsidRPr="00A74EDE">
        <w:rPr>
          <w:rStyle w:val="DraCorpagebeginning"/>
        </w:rPr>
        <w:t>17</w:t>
      </w:r>
    </w:p>
    <w:p w14:paraId="4EB5E22C" w14:textId="77777777" w:rsidR="00E02B07" w:rsidRDefault="004F51D0" w:rsidP="00490B5B">
      <w:pPr>
        <w:pStyle w:val="DraCorstandard"/>
      </w:pPr>
      <w:r>
        <w:t>Gravare questu? quin procul vanum ejice</w:t>
      </w:r>
    </w:p>
    <w:p w14:paraId="32B28C6D" w14:textId="77777777" w:rsidR="00E02B07" w:rsidRDefault="004F51D0" w:rsidP="00490B5B">
      <w:pPr>
        <w:pStyle w:val="DraCorstandard"/>
      </w:pPr>
      <w:r>
        <w:t>Animo dolorem: quod viro placuit semel.</w:t>
      </w:r>
    </w:p>
    <w:p w14:paraId="06C1EE4B" w14:textId="77777777" w:rsidR="00E02B07" w:rsidRDefault="004F51D0" w:rsidP="00490B5B">
      <w:pPr>
        <w:pStyle w:val="DraCorstandard"/>
      </w:pPr>
      <w:r>
        <w:lastRenderedPageBreak/>
        <w:t xml:space="preserve">Hoc displicere postea, haud illum decet. </w:t>
      </w:r>
    </w:p>
    <w:p w14:paraId="58DF6BAA" w14:textId="77777777" w:rsidR="00E02B07" w:rsidRDefault="004F51D0" w:rsidP="00490B5B">
      <w:pPr>
        <w:pStyle w:val="DraCorstandard"/>
      </w:pPr>
      <w:r>
        <w:t>Hac dote regnum est sorte privatâ amplius,</w:t>
      </w:r>
    </w:p>
    <w:p w14:paraId="0E325059" w14:textId="77777777" w:rsidR="00E02B07" w:rsidRDefault="004F51D0" w:rsidP="00490B5B">
      <w:pPr>
        <w:pStyle w:val="DraCorstandard"/>
      </w:pPr>
      <w:r>
        <w:t>Errare non posse; error in vulgus cadit.</w:t>
      </w:r>
    </w:p>
    <w:p w14:paraId="3B4115EA" w14:textId="77777777" w:rsidR="00E02B07" w:rsidRDefault="004F51D0" w:rsidP="00490B5B">
      <w:pPr>
        <w:pStyle w:val="DraCorstandard"/>
      </w:pPr>
      <w:r>
        <w:t>Quodcunque statuunt Principes, aequum puta,</w:t>
      </w:r>
    </w:p>
    <w:p w14:paraId="4AF27298" w14:textId="77777777" w:rsidR="00E02B07" w:rsidRDefault="004F51D0" w:rsidP="00490B5B">
      <w:pPr>
        <w:pStyle w:val="DraCorstandard"/>
      </w:pPr>
      <w:r>
        <w:t>Fixûmque semper: norina regnandi unica, est</w:t>
      </w:r>
    </w:p>
    <w:p w14:paraId="52232116" w14:textId="0112F0BE" w:rsidR="00E02B07" w:rsidRDefault="00605737" w:rsidP="00490B5B">
      <w:pPr>
        <w:pStyle w:val="DraCorstandard"/>
      </w:pPr>
      <w:r w:rsidRPr="00D53860">
        <w:rPr>
          <w:rStyle w:val="DraCormarkversepart"/>
        </w:rPr>
        <w:t>@</w:t>
      </w:r>
      <w:r w:rsidR="004F51D0">
        <w:t xml:space="preserve">Una his voluntas. </w:t>
      </w:r>
      <w:r w:rsidR="004F51D0" w:rsidRPr="00ED19EA">
        <w:rPr>
          <w:rStyle w:val="DraCorspeakerattribution"/>
        </w:rPr>
        <w:t>Sigefr</w:t>
      </w:r>
      <w:r w:rsidR="004F51D0">
        <w:t xml:space="preserve">. </w:t>
      </w:r>
      <w:r w:rsidRPr="00D53860">
        <w:rPr>
          <w:rStyle w:val="DraCormarkversepart"/>
        </w:rPr>
        <w:t>@</w:t>
      </w:r>
      <w:r w:rsidR="004F51D0">
        <w:t>Jussa properasti nimis.</w:t>
      </w:r>
    </w:p>
    <w:p w14:paraId="28B92A1A" w14:textId="77777777" w:rsidR="00E02B07" w:rsidRDefault="004F51D0" w:rsidP="00490B5B">
      <w:pPr>
        <w:pStyle w:val="DraCorstandard"/>
      </w:pPr>
      <w:r w:rsidRPr="00ED19EA">
        <w:rPr>
          <w:rStyle w:val="DraCorspeakerattribution"/>
        </w:rPr>
        <w:t>Golo.</w:t>
      </w:r>
      <w:r>
        <w:t xml:space="preserve"> Obsequia servum lenta condemnant reum.</w:t>
      </w:r>
    </w:p>
    <w:p w14:paraId="6290EA81" w14:textId="77777777" w:rsidR="00E02B07" w:rsidRDefault="004F51D0" w:rsidP="00490B5B">
      <w:pPr>
        <w:pStyle w:val="DraCorstandard"/>
      </w:pPr>
      <w:r w:rsidRPr="00ED19EA">
        <w:rPr>
          <w:rStyle w:val="DraCorspeakerattribution"/>
        </w:rPr>
        <w:t>Sigefr.</w:t>
      </w:r>
      <w:r>
        <w:t xml:space="preserve"> Quid suspicabor? ... Conjugis nostrae procus</w:t>
      </w:r>
    </w:p>
    <w:p w14:paraId="6C814681" w14:textId="77777777" w:rsidR="00E02B07" w:rsidRDefault="004F51D0" w:rsidP="00490B5B">
      <w:pPr>
        <w:pStyle w:val="DraCorstandard"/>
      </w:pPr>
      <w:r>
        <w:t>Quicunque demum is fuerit, est author necis,</w:t>
      </w:r>
    </w:p>
    <w:p w14:paraId="367AB56E" w14:textId="77777777" w:rsidR="00E02B07" w:rsidRDefault="004F51D0" w:rsidP="00490B5B">
      <w:pPr>
        <w:pStyle w:val="DraCorstandard"/>
      </w:pPr>
      <w:r>
        <w:t>Fictoque proprium scelere velavit scelus.</w:t>
      </w:r>
    </w:p>
    <w:p w14:paraId="1C8F0C76" w14:textId="654CC2FC" w:rsidR="00E02B07" w:rsidRDefault="004F51D0" w:rsidP="00490B5B">
      <w:pPr>
        <w:pStyle w:val="DraCorstandard"/>
      </w:pPr>
      <w:r>
        <w:t xml:space="preserve">Juvat experiri: fraudis aperiam modum. </w:t>
      </w:r>
      <w:r w:rsidRPr="00ED19EA">
        <w:rPr>
          <w:rStyle w:val="DraCorstagedirectionsetc"/>
        </w:rPr>
        <w:t>Abit Sigefr.</w:t>
      </w:r>
    </w:p>
    <w:p w14:paraId="36DDD9FE" w14:textId="77777777" w:rsidR="00E02B07" w:rsidRDefault="004F51D0" w:rsidP="00490B5B">
      <w:pPr>
        <w:pStyle w:val="DraCorstandard"/>
      </w:pPr>
      <w:r w:rsidRPr="00ED19EA">
        <w:rPr>
          <w:rStyle w:val="DraCorspeakerattribution"/>
        </w:rPr>
        <w:t>Golo.</w:t>
      </w:r>
      <w:r>
        <w:t xml:space="preserve"> Actum est; perimus: sceleris ut poenas luam </w:t>
      </w:r>
    </w:p>
    <w:p w14:paraId="7800B7EB" w14:textId="77777777" w:rsidR="00E02B07" w:rsidRDefault="004F51D0" w:rsidP="00490B5B">
      <w:pPr>
        <w:pStyle w:val="DraCorstandard"/>
      </w:pPr>
      <w:r>
        <w:t>Suspicio satis est: Principum quando haec semel</w:t>
      </w:r>
    </w:p>
    <w:p w14:paraId="4E9C999F" w14:textId="77777777" w:rsidR="00E02B07" w:rsidRDefault="004F51D0" w:rsidP="00490B5B">
      <w:pPr>
        <w:pStyle w:val="DraCorstandard"/>
      </w:pPr>
      <w:r>
        <w:t>Obsedit animos, crescit atque iram parit.</w:t>
      </w:r>
    </w:p>
    <w:p w14:paraId="68BE4E4A" w14:textId="77777777" w:rsidR="00E02B07" w:rsidRDefault="004F51D0" w:rsidP="00490B5B">
      <w:pPr>
        <w:pStyle w:val="DraCorstandard"/>
      </w:pPr>
      <w:r>
        <w:t>Scintilla qualis parva quae latuit diu</w:t>
      </w:r>
    </w:p>
    <w:p w14:paraId="67CE4B71" w14:textId="77777777" w:rsidR="00E02B07" w:rsidRDefault="004F51D0" w:rsidP="00490B5B">
      <w:pPr>
        <w:pStyle w:val="DraCorstandard"/>
      </w:pPr>
      <w:r>
        <w:t>Cinoco doloso. quando spirantes Noti</w:t>
      </w:r>
    </w:p>
    <w:p w14:paraId="703110BB" w14:textId="77777777" w:rsidR="00E02B07" w:rsidRDefault="004F51D0" w:rsidP="00490B5B">
      <w:pPr>
        <w:pStyle w:val="DraCorstandard"/>
      </w:pPr>
      <w:r>
        <w:t>Juvatur aurâ gliscit, &amp; vires capit:</w:t>
      </w:r>
    </w:p>
    <w:p w14:paraId="255BB83E" w14:textId="77777777" w:rsidR="00E02B07" w:rsidRDefault="004F51D0" w:rsidP="00490B5B">
      <w:pPr>
        <w:pStyle w:val="DraCorstandard"/>
      </w:pPr>
      <w:r>
        <w:t>Tum factus ignis latiûs serpens furit</w:t>
      </w:r>
    </w:p>
    <w:p w14:paraId="4AB7E1FD" w14:textId="77777777" w:rsidR="00E02B07" w:rsidRDefault="004F51D0" w:rsidP="00490B5B">
      <w:pPr>
        <w:pStyle w:val="DraCorstandard"/>
      </w:pPr>
      <w:r>
        <w:t>Partes in omnes, quoque prohibetur magis,</w:t>
      </w:r>
    </w:p>
    <w:p w14:paraId="1840C0EE" w14:textId="77777777" w:rsidR="00490B5B" w:rsidRDefault="004F51D0" w:rsidP="00490B5B">
      <w:pPr>
        <w:pStyle w:val="DraCorstandard"/>
      </w:pPr>
      <w:r>
        <w:t>Magìs ferocit, ipsa praesidia occupans.</w:t>
      </w:r>
    </w:p>
    <w:p w14:paraId="0B2BE4F3" w14:textId="114A8F48" w:rsidR="001B1E82" w:rsidRDefault="001B1E82" w:rsidP="001B1E82">
      <w:pPr>
        <w:pStyle w:val="DraCoradditions"/>
      </w:pPr>
      <w:r>
        <w:t>/act=</w:t>
      </w:r>
      <w:r>
        <w:rPr>
          <w:lang w:val="cs-CZ"/>
        </w:rPr>
        <w:t>2</w:t>
      </w:r>
      <w:r>
        <w:t>, scene=</w:t>
      </w:r>
      <w:r>
        <w:rPr>
          <w:lang w:val="cs-CZ"/>
        </w:rPr>
        <w:t>2</w:t>
      </w:r>
      <w:r>
        <w:t>/</w:t>
      </w:r>
    </w:p>
    <w:p w14:paraId="5CA68A0B" w14:textId="43B829E4" w:rsidR="00E02B07" w:rsidRDefault="004F51D0" w:rsidP="00FE13F2">
      <w:pPr>
        <w:pStyle w:val="DraCorhead"/>
      </w:pPr>
      <w:r>
        <w:t>SCENA II.</w:t>
      </w:r>
    </w:p>
    <w:p w14:paraId="7C0A9FBC" w14:textId="77777777" w:rsidR="00E02B07" w:rsidRPr="00ED19EA" w:rsidRDefault="004F51D0" w:rsidP="00490B5B">
      <w:pPr>
        <w:pStyle w:val="DraCorstandard"/>
        <w:rPr>
          <w:rStyle w:val="DraCorstagedirectionsetc"/>
        </w:rPr>
      </w:pPr>
      <w:r w:rsidRPr="00ED19EA">
        <w:rPr>
          <w:rStyle w:val="DraCorstagedirectionsetc"/>
        </w:rPr>
        <w:t>Sigefridus ex Charilo, &amp; Philindo, Genovefae Ephebis, discit rationem vivendi Genovefae in suâ absentiâ, deprehendit innocentem fuisse Genovefam; reum verò Golonem suspicatur.</w:t>
      </w:r>
    </w:p>
    <w:p w14:paraId="3E9EE409" w14:textId="77777777" w:rsidR="00E02B07" w:rsidRPr="00ED19EA" w:rsidRDefault="004F51D0" w:rsidP="00490B5B">
      <w:pPr>
        <w:pStyle w:val="DraCorstandard"/>
        <w:rPr>
          <w:rStyle w:val="DraCorstagedirectionsetc"/>
        </w:rPr>
      </w:pPr>
      <w:r w:rsidRPr="00ED19EA">
        <w:rPr>
          <w:rStyle w:val="DraCorstagedirectionsetc"/>
        </w:rPr>
        <w:t>Personae. Sigefridus, Charilus, &amp; Philindus Ephebi.</w:t>
      </w:r>
    </w:p>
    <w:p w14:paraId="709F071B" w14:textId="77777777" w:rsidR="00E02B07" w:rsidRDefault="004F51D0" w:rsidP="00490B5B">
      <w:pPr>
        <w:pStyle w:val="DraCorstandard"/>
      </w:pPr>
      <w:r w:rsidRPr="000526A8">
        <w:rPr>
          <w:rStyle w:val="DraCorspeakerattribution"/>
        </w:rPr>
        <w:lastRenderedPageBreak/>
        <w:t>Sigefr.</w:t>
      </w:r>
      <w:r>
        <w:t xml:space="preserve"> Ades Philinde, túque Genovefae comes</w:t>
      </w:r>
    </w:p>
    <w:p w14:paraId="1FE08ED9" w14:textId="77777777" w:rsidR="00E02B07" w:rsidRDefault="004F51D0" w:rsidP="00490B5B">
      <w:pPr>
        <w:pStyle w:val="DraCorstandard"/>
      </w:pPr>
      <w:r>
        <w:t>Charile fidelis, fare, quam socia thori</w:t>
      </w:r>
    </w:p>
    <w:p w14:paraId="04D4CE03" w14:textId="77777777" w:rsidR="00E02B07" w:rsidRDefault="004F51D0" w:rsidP="00490B5B">
      <w:pPr>
        <w:pStyle w:val="DraCorstandard"/>
      </w:pPr>
      <w:r>
        <w:t>Absente vitam Conjuge exegit suo?</w:t>
      </w:r>
    </w:p>
    <w:p w14:paraId="72EFFEE3" w14:textId="77777777" w:rsidR="00E02B07" w:rsidRDefault="004F51D0" w:rsidP="00490B5B">
      <w:pPr>
        <w:pStyle w:val="DraCorstandard"/>
      </w:pPr>
      <w:r w:rsidRPr="000526A8">
        <w:rPr>
          <w:rStyle w:val="DraCorspeakerattribution"/>
        </w:rPr>
        <w:t>Charil.</w:t>
      </w:r>
      <w:r>
        <w:t xml:space="preserve"> Studio pudoris semper intentam sui.</w:t>
      </w:r>
    </w:p>
    <w:p w14:paraId="7C123456" w14:textId="77777777" w:rsidR="00E02B07" w:rsidRDefault="004F51D0" w:rsidP="00490B5B">
      <w:pPr>
        <w:pStyle w:val="DraCorstandard"/>
      </w:pPr>
      <w:r w:rsidRPr="000526A8">
        <w:rPr>
          <w:rStyle w:val="DraCorspeakerattribution"/>
        </w:rPr>
        <w:t>Sigefrid.</w:t>
      </w:r>
      <w:r>
        <w:t xml:space="preserve"> Quisnam virorum venit ad eandem frequens?</w:t>
      </w:r>
    </w:p>
    <w:p w14:paraId="616EBA68" w14:textId="761929C9" w:rsidR="00E02B07" w:rsidRDefault="004F51D0" w:rsidP="00490B5B">
      <w:pPr>
        <w:pStyle w:val="DraCorstandard"/>
      </w:pPr>
      <w:r w:rsidRPr="000526A8">
        <w:rPr>
          <w:rStyle w:val="DraCorspeakerattribution"/>
        </w:rPr>
        <w:t>Charil.</w:t>
      </w:r>
      <w:r>
        <w:t xml:space="preserve"> </w:t>
      </w:r>
      <w:r w:rsidR="00605737" w:rsidRPr="00D53860">
        <w:rPr>
          <w:rStyle w:val="DraCormarkversepart"/>
        </w:rPr>
        <w:t>@</w:t>
      </w:r>
      <w:r>
        <w:t xml:space="preserve">Praeter Golonem nemo vel semel. </w:t>
      </w:r>
      <w:r w:rsidRPr="000526A8">
        <w:rPr>
          <w:rStyle w:val="DraCorspeakerattribution"/>
        </w:rPr>
        <w:t>Sigefr.</w:t>
      </w:r>
      <w:r>
        <w:t xml:space="preserve"> </w:t>
      </w:r>
      <w:r w:rsidR="00605737" w:rsidRPr="00D53860">
        <w:rPr>
          <w:rStyle w:val="DraCormarkversepart"/>
        </w:rPr>
        <w:t>@</w:t>
      </w:r>
      <w:r>
        <w:t>Coquus.</w:t>
      </w:r>
    </w:p>
    <w:p w14:paraId="43C81F1B" w14:textId="43B917F4" w:rsidR="00490B5B" w:rsidRDefault="00605737" w:rsidP="00490B5B">
      <w:pPr>
        <w:pStyle w:val="DraCorstandard"/>
      </w:pPr>
      <w:r w:rsidRPr="00D53860">
        <w:rPr>
          <w:rStyle w:val="DraCormarkversepart"/>
        </w:rPr>
        <w:t>@</w:t>
      </w:r>
      <w:r w:rsidR="004F51D0">
        <w:t xml:space="preserve">Nunquam Droganes adfuit? </w:t>
      </w:r>
      <w:r w:rsidR="004F51D0" w:rsidRPr="000526A8">
        <w:rPr>
          <w:rStyle w:val="DraCorspeakerattribution"/>
        </w:rPr>
        <w:t>Char.</w:t>
      </w:r>
      <w:r w:rsidR="004F51D0">
        <w:t xml:space="preserve"> </w:t>
      </w:r>
      <w:r w:rsidRPr="00D53860">
        <w:rPr>
          <w:rStyle w:val="DraCormarkversepart"/>
        </w:rPr>
        <w:t>@</w:t>
      </w:r>
      <w:r w:rsidR="004F51D0">
        <w:t>Nunquam: coquum</w:t>
      </w:r>
    </w:p>
    <w:p w14:paraId="34861770" w14:textId="421EB143" w:rsidR="00E02B07" w:rsidRPr="000526A8" w:rsidRDefault="004F51D0" w:rsidP="00490B5B">
      <w:pPr>
        <w:pStyle w:val="DraCorstandard"/>
        <w:rPr>
          <w:rStyle w:val="DraCorpagebeginning"/>
        </w:rPr>
      </w:pPr>
      <w:r w:rsidRPr="000526A8">
        <w:rPr>
          <w:rStyle w:val="DraCorpagebeginning"/>
        </w:rPr>
        <w:t>18</w:t>
      </w:r>
    </w:p>
    <w:p w14:paraId="173DEEC5" w14:textId="77777777" w:rsidR="00E02B07" w:rsidRDefault="004F51D0" w:rsidP="00490B5B">
      <w:pPr>
        <w:pStyle w:val="DraCorstandard"/>
      </w:pPr>
      <w:r>
        <w:t>Genovefa nè vidit quidem, aut ipsam coquus,</w:t>
      </w:r>
    </w:p>
    <w:p w14:paraId="3DFDAF31" w14:textId="4F6A16D8" w:rsidR="00E02B07" w:rsidRDefault="00605737" w:rsidP="00490B5B">
      <w:pPr>
        <w:pStyle w:val="DraCorstandard"/>
      </w:pPr>
      <w:r w:rsidRPr="00D53860">
        <w:rPr>
          <w:rStyle w:val="DraCormarkversepart"/>
        </w:rPr>
        <w:t>@</w:t>
      </w:r>
      <w:r w:rsidR="004F51D0">
        <w:t xml:space="preserve">Aut aliquis alius. </w:t>
      </w:r>
      <w:r w:rsidR="004F51D0" w:rsidRPr="000526A8">
        <w:rPr>
          <w:rStyle w:val="DraCorspeakerattribution"/>
        </w:rPr>
        <w:t>Sigefr.</w:t>
      </w:r>
      <w:r w:rsidR="004F51D0">
        <w:t xml:space="preserve"> </w:t>
      </w:r>
      <w:r w:rsidRPr="00D53860">
        <w:rPr>
          <w:rStyle w:val="DraCormarkversepart"/>
        </w:rPr>
        <w:t>@</w:t>
      </w:r>
      <w:r w:rsidR="004F51D0">
        <w:t>Quam fidem dicto facis?</w:t>
      </w:r>
    </w:p>
    <w:p w14:paraId="4836CA69" w14:textId="77777777" w:rsidR="00E02B07" w:rsidRDefault="004F51D0" w:rsidP="00490B5B">
      <w:pPr>
        <w:pStyle w:val="DraCorstandard"/>
      </w:pPr>
      <w:r w:rsidRPr="000526A8">
        <w:rPr>
          <w:rStyle w:val="DraCorspeakerattribution"/>
        </w:rPr>
        <w:t>Charil.</w:t>
      </w:r>
      <w:r>
        <w:t xml:space="preserve"> Mecum Philindus, vicibus alternis, fores</w:t>
      </w:r>
    </w:p>
    <w:p w14:paraId="78FFEF4A" w14:textId="77777777" w:rsidR="00E02B07" w:rsidRDefault="004F51D0" w:rsidP="00490B5B">
      <w:pPr>
        <w:pStyle w:val="DraCorstandard"/>
      </w:pPr>
      <w:r>
        <w:t>Vigil occupavit, sive sol medium rotis</w:t>
      </w:r>
    </w:p>
    <w:p w14:paraId="0D8BDF39" w14:textId="77777777" w:rsidR="00E02B07" w:rsidRDefault="004F51D0" w:rsidP="00490B5B">
      <w:pPr>
        <w:pStyle w:val="DraCorstandard"/>
      </w:pPr>
      <w:r>
        <w:t>Lustraret orbem, sive nocturnos soror</w:t>
      </w:r>
    </w:p>
    <w:p w14:paraId="49FF5291" w14:textId="472E6892" w:rsidR="00E02B07" w:rsidRDefault="00605737" w:rsidP="00490B5B">
      <w:pPr>
        <w:pStyle w:val="DraCorstandard"/>
      </w:pPr>
      <w:r w:rsidRPr="00D53860">
        <w:rPr>
          <w:rStyle w:val="DraCormarkversepart"/>
        </w:rPr>
        <w:t>@</w:t>
      </w:r>
      <w:r w:rsidR="004F51D0">
        <w:t xml:space="preserve">Ageret jugales. </w:t>
      </w:r>
      <w:r w:rsidR="004F51D0" w:rsidRPr="000526A8">
        <w:rPr>
          <w:rStyle w:val="DraCorspeakerattribution"/>
        </w:rPr>
        <w:t>Sigefr.</w:t>
      </w:r>
      <w:r w:rsidR="004F51D0">
        <w:t xml:space="preserve"> </w:t>
      </w:r>
      <w:r w:rsidRPr="00D53860">
        <w:rPr>
          <w:rStyle w:val="DraCormarkversepart"/>
        </w:rPr>
        <w:t>@</w:t>
      </w:r>
      <w:r w:rsidR="004F51D0">
        <w:t>Solus accessum Golo</w:t>
      </w:r>
    </w:p>
    <w:p w14:paraId="630F5BBE" w14:textId="5B8EAFB2" w:rsidR="00E02B07" w:rsidRDefault="00605737" w:rsidP="00490B5B">
      <w:pPr>
        <w:pStyle w:val="DraCorstandard"/>
      </w:pPr>
      <w:r w:rsidRPr="00D53860">
        <w:rPr>
          <w:rStyle w:val="DraCormarkversepart"/>
        </w:rPr>
        <w:t>@</w:t>
      </w:r>
      <w:r w:rsidR="004F51D0">
        <w:t xml:space="preserve">Habuit frequentem? </w:t>
      </w:r>
      <w:r w:rsidR="004F51D0" w:rsidRPr="000526A8">
        <w:rPr>
          <w:rStyle w:val="DraCorspeakerattribution"/>
        </w:rPr>
        <w:t>Phil.</w:t>
      </w:r>
      <w:r w:rsidR="004F51D0">
        <w:t xml:space="preserve"> </w:t>
      </w:r>
      <w:r w:rsidRPr="00D53860">
        <w:rPr>
          <w:rStyle w:val="DraCormarkversepart"/>
        </w:rPr>
        <w:t>@</w:t>
      </w:r>
      <w:r w:rsidR="004F51D0">
        <w:t>Solus invisit quidem</w:t>
      </w:r>
    </w:p>
    <w:p w14:paraId="5F3F6469" w14:textId="77777777" w:rsidR="00E02B07" w:rsidRDefault="004F51D0" w:rsidP="00490B5B">
      <w:pPr>
        <w:pStyle w:val="DraCorstandard"/>
      </w:pPr>
      <w:r>
        <w:t>Mense, à recessu Principis, primo frequens,</w:t>
      </w:r>
    </w:p>
    <w:p w14:paraId="1DFBE890" w14:textId="22B6CEBC" w:rsidR="00E02B07" w:rsidRDefault="00605737" w:rsidP="00490B5B">
      <w:pPr>
        <w:pStyle w:val="DraCorstandard"/>
      </w:pPr>
      <w:r w:rsidRPr="00D53860">
        <w:rPr>
          <w:rStyle w:val="DraCormarkversepart"/>
        </w:rPr>
        <w:t>@</w:t>
      </w:r>
      <w:r w:rsidR="004F51D0">
        <w:t xml:space="preserve">At deinde nunquam. </w:t>
      </w:r>
      <w:r w:rsidR="004F51D0" w:rsidRPr="000526A8">
        <w:rPr>
          <w:rStyle w:val="DraCorspeakerattribution"/>
        </w:rPr>
        <w:t>Sigefr.</w:t>
      </w:r>
      <w:r w:rsidR="004F51D0">
        <w:t xml:space="preserve"> </w:t>
      </w:r>
      <w:r w:rsidRPr="00D53860">
        <w:rPr>
          <w:rStyle w:val="DraCormarkversepart"/>
        </w:rPr>
        <w:t>@</w:t>
      </w:r>
      <w:r w:rsidR="004F51D0">
        <w:t>Nulla Genovefae tibi</w:t>
      </w:r>
    </w:p>
    <w:p w14:paraId="64159CAD" w14:textId="77777777" w:rsidR="00E02B07" w:rsidRDefault="004F51D0" w:rsidP="00490B5B">
      <w:pPr>
        <w:pStyle w:val="DraCorstandard"/>
      </w:pPr>
      <w:r>
        <w:t>Audita vox est? nulla Golonis fuit?</w:t>
      </w:r>
    </w:p>
    <w:p w14:paraId="2C2873D0" w14:textId="77777777" w:rsidR="00E02B07" w:rsidRDefault="004F51D0" w:rsidP="00490B5B">
      <w:pPr>
        <w:pStyle w:val="DraCorstandard"/>
      </w:pPr>
      <w:r w:rsidRPr="000526A8">
        <w:rPr>
          <w:rStyle w:val="DraCorspeakerattribution"/>
        </w:rPr>
        <w:t>Phil.</w:t>
      </w:r>
      <w:r>
        <w:t xml:space="preserve"> Utriusque nulla: sed tamen vice ultimâ,</w:t>
      </w:r>
    </w:p>
    <w:p w14:paraId="26EFB9AC" w14:textId="77777777" w:rsidR="00E02B07" w:rsidRDefault="004F51D0" w:rsidP="00490B5B">
      <w:pPr>
        <w:pStyle w:val="DraCorstandard"/>
      </w:pPr>
      <w:r>
        <w:t>Quam Golo praesens adfuit, tandem audii</w:t>
      </w:r>
    </w:p>
    <w:p w14:paraId="55B2BD6C" w14:textId="77777777" w:rsidR="00E02B07" w:rsidRDefault="004F51D0" w:rsidP="00490B5B">
      <w:pPr>
        <w:pStyle w:val="DraCorstandard"/>
      </w:pPr>
      <w:r>
        <w:t>Heram loquentem voce consuetâ altiùs:</w:t>
      </w:r>
    </w:p>
    <w:p w14:paraId="4519AC14" w14:textId="77777777" w:rsidR="00E02B07" w:rsidRDefault="004F51D0" w:rsidP="00490B5B">
      <w:pPr>
        <w:pStyle w:val="DraCorstandard"/>
      </w:pPr>
      <w:r>
        <w:t>Quid hoc? salaces corpore à casto amove,</w:t>
      </w:r>
    </w:p>
    <w:p w14:paraId="04EB5EED" w14:textId="77777777" w:rsidR="00E02B07" w:rsidRDefault="004F51D0" w:rsidP="00490B5B">
      <w:pPr>
        <w:pStyle w:val="DraCorstandard"/>
      </w:pPr>
      <w:r>
        <w:t>Tactus, adulter: etiam in amplexus ruis?</w:t>
      </w:r>
    </w:p>
    <w:p w14:paraId="54A54D8A" w14:textId="77777777" w:rsidR="00E02B07" w:rsidRDefault="004F51D0" w:rsidP="00490B5B">
      <w:pPr>
        <w:pStyle w:val="DraCorstandard"/>
      </w:pPr>
      <w:r>
        <w:t>Properate famuli; Charile, Philinde, ocius</w:t>
      </w:r>
    </w:p>
    <w:p w14:paraId="649C7DBF" w14:textId="77777777" w:rsidR="00E02B07" w:rsidRDefault="004F51D0" w:rsidP="00490B5B">
      <w:pPr>
        <w:pStyle w:val="DraCorstandard"/>
      </w:pPr>
      <w:r>
        <w:t>Huc in cubile; ferte suppetias Herae</w:t>
      </w:r>
    </w:p>
    <w:p w14:paraId="629107B0" w14:textId="77777777" w:rsidR="00E02B07" w:rsidRDefault="004F51D0" w:rsidP="00490B5B">
      <w:pPr>
        <w:pStyle w:val="DraCorstandard"/>
      </w:pPr>
      <w:r>
        <w:t>Periclitanti. Poste mox vulso, simul</w:t>
      </w:r>
    </w:p>
    <w:p w14:paraId="70E0DC14" w14:textId="77777777" w:rsidR="00E02B07" w:rsidRDefault="004F51D0" w:rsidP="00490B5B">
      <w:pPr>
        <w:pStyle w:val="DraCorstandard"/>
      </w:pPr>
      <w:r>
        <w:lastRenderedPageBreak/>
        <w:t>Irruit uterque: solus occurrit Golo.</w:t>
      </w:r>
    </w:p>
    <w:p w14:paraId="7D67CFBE" w14:textId="2E4A6774" w:rsidR="00E02B07" w:rsidRDefault="004F51D0" w:rsidP="00490B5B">
      <w:pPr>
        <w:pStyle w:val="DraCorstandard"/>
      </w:pPr>
      <w:r w:rsidRPr="00600EE8">
        <w:rPr>
          <w:rStyle w:val="DraCorspeakerattribution"/>
        </w:rPr>
        <w:t>Sigefr.</w:t>
      </w:r>
      <w:r>
        <w:t xml:space="preserve"> </w:t>
      </w:r>
      <w:r w:rsidR="005A7703" w:rsidRPr="00D53860">
        <w:rPr>
          <w:rStyle w:val="DraCormarkversepart"/>
        </w:rPr>
        <w:t>@</w:t>
      </w:r>
      <w:r>
        <w:t xml:space="preserve">Quae forma vultûs? </w:t>
      </w:r>
      <w:r w:rsidRPr="00600EE8">
        <w:rPr>
          <w:rStyle w:val="DraCorspeakerattribution"/>
        </w:rPr>
        <w:t>Charil.</w:t>
      </w:r>
      <w:r>
        <w:t xml:space="preserve"> </w:t>
      </w:r>
      <w:r w:rsidR="005A7703" w:rsidRPr="00D53860">
        <w:rPr>
          <w:rStyle w:val="DraCormarkversepart"/>
        </w:rPr>
        <w:t>@</w:t>
      </w:r>
      <w:r>
        <w:t>Totus in vultu cruor,</w:t>
      </w:r>
    </w:p>
    <w:p w14:paraId="12999C32" w14:textId="77777777" w:rsidR="00E02B07" w:rsidRDefault="004F51D0" w:rsidP="00490B5B">
      <w:pPr>
        <w:pStyle w:val="DraCorstandard"/>
      </w:pPr>
      <w:r>
        <w:t>Furorque totus: ipse volvebat minas</w:t>
      </w:r>
    </w:p>
    <w:p w14:paraId="2A09DA7F" w14:textId="77777777" w:rsidR="00E02B07" w:rsidRDefault="004F51D0" w:rsidP="00490B5B">
      <w:pPr>
        <w:pStyle w:val="DraCorstandard"/>
      </w:pPr>
      <w:r>
        <w:t>Secum ipse saevus grande nescio quid parans.</w:t>
      </w:r>
    </w:p>
    <w:p w14:paraId="570FF3AE" w14:textId="0F49552C" w:rsidR="00E02B07" w:rsidRDefault="004F51D0" w:rsidP="00490B5B">
      <w:pPr>
        <w:pStyle w:val="DraCorstandard"/>
      </w:pPr>
      <w:r w:rsidRPr="00600EE8">
        <w:rPr>
          <w:rStyle w:val="DraCorspeakerattribution"/>
        </w:rPr>
        <w:t>Sigefr.</w:t>
      </w:r>
      <w:r>
        <w:t xml:space="preserve"> </w:t>
      </w:r>
      <w:r w:rsidR="005A7703" w:rsidRPr="00D53860">
        <w:rPr>
          <w:rStyle w:val="DraCormarkversepart"/>
        </w:rPr>
        <w:t>@</w:t>
      </w:r>
      <w:r>
        <w:t xml:space="preserve">Etiam locutus aliquid? </w:t>
      </w:r>
      <w:r w:rsidRPr="00600EE8">
        <w:rPr>
          <w:rStyle w:val="DraCorspeakerattribution"/>
        </w:rPr>
        <w:t>Phil.</w:t>
      </w:r>
      <w:r>
        <w:t xml:space="preserve"> </w:t>
      </w:r>
      <w:r w:rsidR="005A7703" w:rsidRPr="00D53860">
        <w:rPr>
          <w:rStyle w:val="DraCormarkversepart"/>
        </w:rPr>
        <w:t>@</w:t>
      </w:r>
      <w:r>
        <w:t>Hae voces erant.</w:t>
      </w:r>
    </w:p>
    <w:p w14:paraId="1A04473C" w14:textId="77777777" w:rsidR="00E02B07" w:rsidRDefault="004F51D0" w:rsidP="00490B5B">
      <w:pPr>
        <w:pStyle w:val="DraCorstandard"/>
      </w:pPr>
      <w:r>
        <w:t>Patiar repulsam? dedecus inultus feram?</w:t>
      </w:r>
    </w:p>
    <w:p w14:paraId="312D874A" w14:textId="77777777" w:rsidR="00E02B07" w:rsidRDefault="004F51D0" w:rsidP="00490B5B">
      <w:pPr>
        <w:pStyle w:val="DraCorstandard"/>
      </w:pPr>
      <w:r>
        <w:t>Regeremus ipsi crimen atque ultro impiam</w:t>
      </w:r>
    </w:p>
    <w:p w14:paraId="3AABE817" w14:textId="77777777" w:rsidR="00E02B07" w:rsidRDefault="004F51D0" w:rsidP="00490B5B">
      <w:pPr>
        <w:pStyle w:val="DraCorstandard"/>
      </w:pPr>
      <w:r>
        <w:t>Venerem arguemus: scelere condemus scelus.</w:t>
      </w:r>
    </w:p>
    <w:p w14:paraId="6FF39BC2" w14:textId="77777777" w:rsidR="00E02B07" w:rsidRDefault="004F51D0" w:rsidP="00490B5B">
      <w:pPr>
        <w:pStyle w:val="DraCorstandard"/>
      </w:pPr>
      <w:r>
        <w:t>Secreta quando est culpa, quis testis sciet?</w:t>
      </w:r>
    </w:p>
    <w:p w14:paraId="6FAB66C5" w14:textId="77777777" w:rsidR="00E02B07" w:rsidRDefault="004F51D0" w:rsidP="00490B5B">
      <w:pPr>
        <w:pStyle w:val="DraCorstandard"/>
      </w:pPr>
      <w:r>
        <w:t>Haec fatus abiit, nulla Genovefae ampliùs</w:t>
      </w:r>
    </w:p>
    <w:p w14:paraId="1D92992A" w14:textId="77777777" w:rsidR="00E02B07" w:rsidRDefault="004F51D0" w:rsidP="00490B5B">
      <w:pPr>
        <w:pStyle w:val="DraCorstandard"/>
      </w:pPr>
      <w:r>
        <w:t>Obsequia praestans, vulnus arcanum sinu</w:t>
      </w:r>
    </w:p>
    <w:p w14:paraId="1C0AB501" w14:textId="77777777" w:rsidR="00E02B07" w:rsidRDefault="004F51D0" w:rsidP="00490B5B">
      <w:pPr>
        <w:pStyle w:val="DraCorstandard"/>
      </w:pPr>
      <w:r>
        <w:t>Premere profundo visus. Interea diu</w:t>
      </w:r>
    </w:p>
    <w:p w14:paraId="61CEAB8C" w14:textId="77777777" w:rsidR="00E02B07" w:rsidRDefault="004F51D0" w:rsidP="00490B5B">
      <w:pPr>
        <w:pStyle w:val="DraCorstandard"/>
      </w:pPr>
      <w:r>
        <w:t>Magno expetitam stemmati consors thori</w:t>
      </w:r>
    </w:p>
    <w:p w14:paraId="5097FEF0" w14:textId="77777777" w:rsidR="00E02B07" w:rsidRDefault="004F51D0" w:rsidP="00490B5B">
      <w:pPr>
        <w:pStyle w:val="DraCorstandard"/>
      </w:pPr>
      <w:r>
        <w:t>Enixa prolem est: vix suos Mater nova</w:t>
      </w:r>
    </w:p>
    <w:p w14:paraId="721C184C" w14:textId="77777777" w:rsidR="00E02B07" w:rsidRDefault="004F51D0" w:rsidP="00490B5B">
      <w:pPr>
        <w:pStyle w:val="DraCorstandard"/>
      </w:pPr>
      <w:r>
        <w:t>Puerperarum mote complerat dies,</w:t>
      </w:r>
    </w:p>
    <w:p w14:paraId="3ADD1704" w14:textId="77777777" w:rsidR="00E02B07" w:rsidRDefault="004F51D0" w:rsidP="00490B5B">
      <w:pPr>
        <w:pStyle w:val="DraCorstandard"/>
      </w:pPr>
      <w:r>
        <w:t>Meminisse acerbum est: ecce decretum sibi</w:t>
      </w:r>
    </w:p>
    <w:p w14:paraId="4EC8D496" w14:textId="77777777" w:rsidR="00E02B07" w:rsidRDefault="004F51D0" w:rsidP="00490B5B">
      <w:pPr>
        <w:pStyle w:val="DraCorstandard"/>
      </w:pPr>
      <w:r>
        <w:t>Caraeque soboli mortis accepit diem,</w:t>
      </w:r>
    </w:p>
    <w:p w14:paraId="09905A0F" w14:textId="77777777" w:rsidR="00E02B07" w:rsidRDefault="004F51D0" w:rsidP="00490B5B">
      <w:pPr>
        <w:pStyle w:val="DraCorstandard"/>
      </w:pPr>
      <w:r>
        <w:t>Judice Sifrido: solus applausit Golo;</w:t>
      </w:r>
    </w:p>
    <w:p w14:paraId="01DBA395" w14:textId="77777777" w:rsidR="00E02B07" w:rsidRDefault="004F51D0" w:rsidP="00490B5B">
      <w:pPr>
        <w:pStyle w:val="DraCorstandard"/>
      </w:pPr>
      <w:r>
        <w:t>Prostravit alios sortis indignae dolor.</w:t>
      </w:r>
    </w:p>
    <w:p w14:paraId="0CA8BEB1" w14:textId="77777777" w:rsidR="00490B5B" w:rsidRDefault="004F51D0" w:rsidP="00490B5B">
      <w:pPr>
        <w:pStyle w:val="DraCorstandard"/>
      </w:pPr>
      <w:r w:rsidRPr="00600EE8">
        <w:rPr>
          <w:rStyle w:val="DraCorspeakerattribution"/>
        </w:rPr>
        <w:t>Sigefr.</w:t>
      </w:r>
      <w:r>
        <w:t xml:space="preserve"> Quo tristis animo nuncium accepit necis?</w:t>
      </w:r>
    </w:p>
    <w:p w14:paraId="484A0F95" w14:textId="0E677BDD" w:rsidR="00E02B07" w:rsidRPr="00600EE8" w:rsidRDefault="004F51D0" w:rsidP="00490B5B">
      <w:pPr>
        <w:pStyle w:val="DraCorstandard"/>
        <w:rPr>
          <w:rStyle w:val="DraCorpagebeginning"/>
        </w:rPr>
      </w:pPr>
      <w:r w:rsidRPr="00600EE8">
        <w:rPr>
          <w:rStyle w:val="DraCorpagebeginning"/>
        </w:rPr>
        <w:t>19</w:t>
      </w:r>
    </w:p>
    <w:p w14:paraId="5C44A2D7" w14:textId="77777777" w:rsidR="00E02B07" w:rsidRDefault="004F51D0" w:rsidP="00490B5B">
      <w:pPr>
        <w:pStyle w:val="DraCorstandard"/>
      </w:pPr>
      <w:r w:rsidRPr="00600EE8">
        <w:rPr>
          <w:rStyle w:val="DraCorspeakerattribution"/>
        </w:rPr>
        <w:t>Charil.</w:t>
      </w:r>
      <w:r>
        <w:t xml:space="preserve"> Quo nemo vitae interrito, &amp; pleno spei,</w:t>
      </w:r>
    </w:p>
    <w:p w14:paraId="5027F888" w14:textId="77777777" w:rsidR="00E02B07" w:rsidRDefault="004F51D0" w:rsidP="00490B5B">
      <w:pPr>
        <w:pStyle w:val="DraCorstandard"/>
      </w:pPr>
      <w:r>
        <w:t>Superisque simili: lumina attollens polo,</w:t>
      </w:r>
    </w:p>
    <w:p w14:paraId="28765EDC" w14:textId="77777777" w:rsidR="00E02B07" w:rsidRDefault="004F51D0" w:rsidP="00490B5B">
      <w:pPr>
        <w:pStyle w:val="DraCorstandard"/>
      </w:pPr>
      <w:r>
        <w:t>Veniam precatur Cot jugi, capto dolis.</w:t>
      </w:r>
    </w:p>
    <w:p w14:paraId="6021F583" w14:textId="5EAB701F" w:rsidR="00E02B07" w:rsidRDefault="005A7703" w:rsidP="00490B5B">
      <w:pPr>
        <w:pStyle w:val="DraCorstandard"/>
      </w:pPr>
      <w:r w:rsidRPr="00D53860">
        <w:rPr>
          <w:rStyle w:val="DraCormarkversepart"/>
        </w:rPr>
        <w:t>@</w:t>
      </w:r>
      <w:r w:rsidR="004F51D0">
        <w:t xml:space="preserve">Dein Goloni. </w:t>
      </w:r>
      <w:r w:rsidR="004F51D0" w:rsidRPr="00600EE8">
        <w:rPr>
          <w:rStyle w:val="DraCorspeakerattribution"/>
        </w:rPr>
        <w:t>Sigefr.</w:t>
      </w:r>
      <w:r w:rsidR="004F51D0">
        <w:t xml:space="preserve"> </w:t>
      </w:r>
      <w:r w:rsidRPr="00D53860">
        <w:rPr>
          <w:rStyle w:val="DraCormarkversepart"/>
        </w:rPr>
        <w:t>@</w:t>
      </w:r>
      <w:r w:rsidR="004F51D0">
        <w:t>Caedis est author Golo:</w:t>
      </w:r>
    </w:p>
    <w:p w14:paraId="11D48965" w14:textId="77777777" w:rsidR="00E02B07" w:rsidRDefault="004F51D0" w:rsidP="00490B5B">
      <w:pPr>
        <w:pStyle w:val="DraCorstandard"/>
      </w:pPr>
      <w:r>
        <w:t>Juro per astra, perque lucentes faces,</w:t>
      </w:r>
    </w:p>
    <w:p w14:paraId="21A7A343" w14:textId="03735D60" w:rsidR="00E02B07" w:rsidRDefault="005A7703" w:rsidP="00490B5B">
      <w:pPr>
        <w:pStyle w:val="DraCorstandard"/>
      </w:pPr>
      <w:r w:rsidRPr="00D53860">
        <w:rPr>
          <w:rStyle w:val="DraCormarkversepart"/>
        </w:rPr>
        <w:lastRenderedPageBreak/>
        <w:t>@</w:t>
      </w:r>
      <w:r w:rsidR="004F51D0">
        <w:t xml:space="preserve">Dabit ultionem. </w:t>
      </w:r>
      <w:r w:rsidR="004F51D0" w:rsidRPr="00600EE8">
        <w:rPr>
          <w:rStyle w:val="DraCorspeakerattribution"/>
        </w:rPr>
        <w:t>Charil</w:t>
      </w:r>
      <w:r w:rsidR="004F51D0">
        <w:t xml:space="preserve"> </w:t>
      </w:r>
      <w:r w:rsidRPr="00D53860">
        <w:rPr>
          <w:rStyle w:val="DraCormarkversepart"/>
        </w:rPr>
        <w:t>@</w:t>
      </w:r>
      <w:r w:rsidR="004F51D0">
        <w:t>Genua tum flectit solo,</w:t>
      </w:r>
    </w:p>
    <w:p w14:paraId="372F0454" w14:textId="77777777" w:rsidR="00E02B07" w:rsidRDefault="004F51D0" w:rsidP="00490B5B">
      <w:pPr>
        <w:pStyle w:val="DraCorstandard"/>
      </w:pPr>
      <w:r>
        <w:t>Intaminatae numen in testem vocans</w:t>
      </w:r>
    </w:p>
    <w:p w14:paraId="21C5CCD4" w14:textId="77777777" w:rsidR="00E02B07" w:rsidRDefault="004F51D0" w:rsidP="00490B5B">
      <w:pPr>
        <w:pStyle w:val="DraCorstandard"/>
      </w:pPr>
      <w:r>
        <w:t>Integritatis; innocens, moriar tamen,</w:t>
      </w:r>
    </w:p>
    <w:p w14:paraId="3C4FB157" w14:textId="77777777" w:rsidR="00E02B07" w:rsidRDefault="004F51D0" w:rsidP="00490B5B">
      <w:pPr>
        <w:pStyle w:val="DraCorstandard"/>
      </w:pPr>
      <w:r>
        <w:t>Ait libenter: sic meus Conjux jubet.</w:t>
      </w:r>
    </w:p>
    <w:p w14:paraId="585325A7" w14:textId="77777777" w:rsidR="00E02B07" w:rsidRDefault="004F51D0" w:rsidP="00490B5B">
      <w:pPr>
        <w:pStyle w:val="DraCorstandard"/>
      </w:pPr>
      <w:r>
        <w:t>Viva imperanti parui, nunc &amp; mori</w:t>
      </w:r>
    </w:p>
    <w:p w14:paraId="08D869B6" w14:textId="3C69DD44" w:rsidR="00E02B07" w:rsidRDefault="005A7703" w:rsidP="00490B5B">
      <w:pPr>
        <w:pStyle w:val="DraCorstandard"/>
      </w:pPr>
      <w:r w:rsidRPr="00D53860">
        <w:rPr>
          <w:rStyle w:val="DraCormarkversepart"/>
        </w:rPr>
        <w:t>@</w:t>
      </w:r>
      <w:r w:rsidR="004F51D0">
        <w:t xml:space="preserve">Pareo jubenti. </w:t>
      </w:r>
      <w:r w:rsidR="004F51D0" w:rsidRPr="00CE49C4">
        <w:rPr>
          <w:rStyle w:val="DraCorspeakerattribution"/>
        </w:rPr>
        <w:t>Sigefr.</w:t>
      </w:r>
      <w:r w:rsidR="004F51D0">
        <w:t xml:space="preserve"> </w:t>
      </w:r>
      <w:r w:rsidRPr="00D53860">
        <w:rPr>
          <w:rStyle w:val="DraCormarkversepart"/>
        </w:rPr>
        <w:t>@</w:t>
      </w:r>
      <w:r w:rsidR="004F51D0">
        <w:t>Hîc, ò utinam, utinam semel</w:t>
      </w:r>
    </w:p>
    <w:p w14:paraId="715C3020" w14:textId="77777777" w:rsidR="00E02B07" w:rsidRDefault="004F51D0" w:rsidP="00490B5B">
      <w:pPr>
        <w:pStyle w:val="DraCorstandard"/>
      </w:pPr>
      <w:r>
        <w:t>Non paruisses! viveres, &amp; ego miser</w:t>
      </w:r>
    </w:p>
    <w:p w14:paraId="78AF20A0" w14:textId="578BD572" w:rsidR="00E02B07" w:rsidRDefault="005A7703" w:rsidP="00490B5B">
      <w:pPr>
        <w:pStyle w:val="DraCorstandard"/>
      </w:pPr>
      <w:r w:rsidRPr="00D53860">
        <w:rPr>
          <w:rStyle w:val="DraCormarkversepart"/>
        </w:rPr>
        <w:t>@</w:t>
      </w:r>
      <w:r w:rsidR="004F51D0">
        <w:t xml:space="preserve">Seris carerem lacrymis. </w:t>
      </w:r>
      <w:r w:rsidR="004F51D0" w:rsidRPr="00CE49C4">
        <w:rPr>
          <w:rStyle w:val="DraCorspeakerattribution"/>
        </w:rPr>
        <w:t>Charil.</w:t>
      </w:r>
      <w:r w:rsidR="004F51D0">
        <w:t xml:space="preserve"> </w:t>
      </w:r>
      <w:r w:rsidRPr="00D53860">
        <w:rPr>
          <w:rStyle w:val="DraCormarkversepart"/>
        </w:rPr>
        <w:t>@</w:t>
      </w:r>
      <w:r w:rsidR="004F51D0">
        <w:t>Haec dum mori</w:t>
      </w:r>
    </w:p>
    <w:p w14:paraId="718394A1" w14:textId="77777777" w:rsidR="00E02B07" w:rsidRDefault="004F51D0" w:rsidP="00490B5B">
      <w:pPr>
        <w:pStyle w:val="DraCorstandard"/>
      </w:pPr>
      <w:r>
        <w:t>Parata fatur, cardinis postem movet</w:t>
      </w:r>
    </w:p>
    <w:p w14:paraId="5FE9E417" w14:textId="77777777" w:rsidR="00E02B07" w:rsidRDefault="004F51D0" w:rsidP="00490B5B">
      <w:pPr>
        <w:pStyle w:val="DraCorstandard"/>
      </w:pPr>
      <w:r>
        <w:t>Geminus Satelles, atque supremum vocat</w:t>
      </w:r>
    </w:p>
    <w:p w14:paraId="2AE02D15" w14:textId="77777777" w:rsidR="00E02B07" w:rsidRDefault="004F51D0" w:rsidP="00490B5B">
      <w:pPr>
        <w:pStyle w:val="DraCorstandard"/>
      </w:pPr>
      <w:r>
        <w:t>Lethi ad theatrum: dederat hoc jussum Golo.</w:t>
      </w:r>
    </w:p>
    <w:p w14:paraId="752E5997" w14:textId="77777777" w:rsidR="00E02B07" w:rsidRDefault="004F51D0" w:rsidP="00490B5B">
      <w:pPr>
        <w:pStyle w:val="DraCorstandard"/>
      </w:pPr>
      <w:r>
        <w:t>Mox illa sumens brachiis dulcem sui</w:t>
      </w:r>
    </w:p>
    <w:p w14:paraId="0E2FE354" w14:textId="77777777" w:rsidR="00E02B07" w:rsidRDefault="004F51D0" w:rsidP="00490B5B">
      <w:pPr>
        <w:pStyle w:val="DraCorstandard"/>
      </w:pPr>
      <w:r>
        <w:t>Sarcinulam amoris, ibat humanâ altior</w:t>
      </w:r>
    </w:p>
    <w:p w14:paraId="5E30CF87" w14:textId="77777777" w:rsidR="00E02B07" w:rsidRDefault="004F51D0" w:rsidP="00490B5B">
      <w:pPr>
        <w:pStyle w:val="DraCorstandard"/>
      </w:pPr>
      <w:r>
        <w:t>Virtute Princeps: candidae fulgent genae,</w:t>
      </w:r>
    </w:p>
    <w:p w14:paraId="119648DC" w14:textId="77777777" w:rsidR="00E02B07" w:rsidRDefault="004F51D0" w:rsidP="00490B5B">
      <w:pPr>
        <w:pStyle w:val="DraCorstandard"/>
      </w:pPr>
      <w:r>
        <w:t>Magísque solito splendet extremus decor,</w:t>
      </w:r>
    </w:p>
    <w:p w14:paraId="4D75D917" w14:textId="77777777" w:rsidR="00E02B07" w:rsidRDefault="004F51D0" w:rsidP="00490B5B">
      <w:pPr>
        <w:pStyle w:val="DraCorstandard"/>
      </w:pPr>
      <w:r>
        <w:t>Ut esse Phoebi gratius lumen solet</w:t>
      </w:r>
    </w:p>
    <w:p w14:paraId="3D1637E6" w14:textId="77777777" w:rsidR="00E02B07" w:rsidRDefault="004F51D0" w:rsidP="00490B5B">
      <w:pPr>
        <w:pStyle w:val="DraCorstandard"/>
      </w:pPr>
      <w:r>
        <w:t>Jamjam cadentis, astra cùm repetunt vices,</w:t>
      </w:r>
    </w:p>
    <w:p w14:paraId="186B45A7" w14:textId="77777777" w:rsidR="00E02B07" w:rsidRDefault="004F51D0" w:rsidP="00490B5B">
      <w:pPr>
        <w:pStyle w:val="DraCorstandard"/>
      </w:pPr>
      <w:r>
        <w:t>Premiturque dubius nocte vicinâ dies.</w:t>
      </w:r>
    </w:p>
    <w:p w14:paraId="665BDC00" w14:textId="77777777" w:rsidR="00E02B07" w:rsidRDefault="004F51D0" w:rsidP="00490B5B">
      <w:pPr>
        <w:pStyle w:val="DraCorstandard"/>
      </w:pPr>
      <w:r w:rsidRPr="00CE49C4">
        <w:rPr>
          <w:rStyle w:val="DraCorspeakerattribution"/>
        </w:rPr>
        <w:t>Philind.</w:t>
      </w:r>
      <w:r>
        <w:t xml:space="preserve"> Stupet omne vulgus: hos movet formae decus;</w:t>
      </w:r>
    </w:p>
    <w:p w14:paraId="6D13DF03" w14:textId="77777777" w:rsidR="00E02B07" w:rsidRDefault="004F51D0" w:rsidP="00490B5B">
      <w:pPr>
        <w:pStyle w:val="DraCorstandard"/>
      </w:pPr>
      <w:r>
        <w:t>Hos genus avitum; lubricae hos rerum vices;</w:t>
      </w:r>
    </w:p>
    <w:p w14:paraId="2E5F6F53" w14:textId="77777777" w:rsidR="00E02B07" w:rsidRDefault="004F51D0" w:rsidP="00490B5B">
      <w:pPr>
        <w:pStyle w:val="DraCorstandard"/>
      </w:pPr>
      <w:r>
        <w:t>Movet animus omnes purus, ac vitae integer,</w:t>
      </w:r>
    </w:p>
    <w:p w14:paraId="1E3E9919" w14:textId="77777777" w:rsidR="00E02B07" w:rsidRDefault="004F51D0" w:rsidP="00490B5B">
      <w:pPr>
        <w:pStyle w:val="DraCorstandard"/>
      </w:pPr>
      <w:r>
        <w:t>Dumque innocentem Matris ex ulnis vident</w:t>
      </w:r>
    </w:p>
    <w:p w14:paraId="628414AB" w14:textId="77777777" w:rsidR="00E02B07" w:rsidRDefault="004F51D0" w:rsidP="00490B5B">
      <w:pPr>
        <w:pStyle w:val="DraCorstandard"/>
      </w:pPr>
      <w:r>
        <w:t>Partum doloris pendulum, cuncti tremunt?</w:t>
      </w:r>
    </w:p>
    <w:p w14:paraId="0019D3FE" w14:textId="77777777" w:rsidR="00E02B07" w:rsidRDefault="004F51D0" w:rsidP="00490B5B">
      <w:pPr>
        <w:pStyle w:val="DraCorstandard"/>
      </w:pPr>
      <w:r>
        <w:t>Miserentur, ac mirantur exemplum insolens,</w:t>
      </w:r>
    </w:p>
    <w:p w14:paraId="79E67204" w14:textId="77777777" w:rsidR="00E02B07" w:rsidRDefault="004F51D0" w:rsidP="00490B5B">
      <w:pPr>
        <w:pStyle w:val="DraCorstandard"/>
      </w:pPr>
      <w:r>
        <w:t>Nec temperare lactymis sicci queunt.</w:t>
      </w:r>
    </w:p>
    <w:p w14:paraId="18B0ECE2" w14:textId="77777777" w:rsidR="00E02B07" w:rsidRDefault="004F51D0" w:rsidP="00490B5B">
      <w:pPr>
        <w:pStyle w:val="DraCorstandard"/>
      </w:pPr>
      <w:r w:rsidRPr="00CE49C4">
        <w:rPr>
          <w:rStyle w:val="DraCorspeakerattribution"/>
        </w:rPr>
        <w:t>Paril.</w:t>
      </w:r>
      <w:r>
        <w:t xml:space="preserve"> Nec plura scimus. Urbis egressam fores</w:t>
      </w:r>
    </w:p>
    <w:p w14:paraId="567C4ABB" w14:textId="77777777" w:rsidR="00E02B07" w:rsidRDefault="004F51D0" w:rsidP="00490B5B">
      <w:pPr>
        <w:pStyle w:val="DraCorstandard"/>
      </w:pPr>
      <w:r>
        <w:lastRenderedPageBreak/>
        <w:t>Lethi ad theatrum, teste secluso procul,</w:t>
      </w:r>
    </w:p>
    <w:p w14:paraId="794BBD59" w14:textId="77777777" w:rsidR="00E02B07" w:rsidRDefault="004F51D0" w:rsidP="00490B5B">
      <w:pPr>
        <w:pStyle w:val="DraCorstandard"/>
      </w:pPr>
      <w:r>
        <w:t>Duxit Rinaldus, &amp; neci Lictor dedit.</w:t>
      </w:r>
    </w:p>
    <w:p w14:paraId="69AC023B" w14:textId="77777777" w:rsidR="00E02B07" w:rsidRDefault="004F51D0" w:rsidP="00490B5B">
      <w:pPr>
        <w:pStyle w:val="DraCorstandard"/>
      </w:pPr>
      <w:r w:rsidRPr="009276DC">
        <w:rPr>
          <w:rStyle w:val="DraCorspeakerattribution"/>
        </w:rPr>
        <w:t>Sigefr.</w:t>
      </w:r>
      <w:r>
        <w:t xml:space="preserve"> Quae monstra scelerum pandit hic tandem dies?.</w:t>
      </w:r>
    </w:p>
    <w:p w14:paraId="06DE77DD" w14:textId="77777777" w:rsidR="00E02B07" w:rsidRDefault="004F51D0" w:rsidP="00490B5B">
      <w:pPr>
        <w:pStyle w:val="DraCorstandard"/>
      </w:pPr>
      <w:r>
        <w:t>Jam capio. seriem criminum est orsus Golo,</w:t>
      </w:r>
    </w:p>
    <w:p w14:paraId="1FA91861" w14:textId="77777777" w:rsidR="00E02B07" w:rsidRDefault="004F51D0" w:rsidP="00490B5B">
      <w:pPr>
        <w:pStyle w:val="DraCorstandard"/>
      </w:pPr>
      <w:r>
        <w:t>Mendacio, &amp; calumniâ; ut scelus suum</w:t>
      </w:r>
    </w:p>
    <w:p w14:paraId="3518F278" w14:textId="77777777" w:rsidR="00E02B07" w:rsidRDefault="004F51D0" w:rsidP="00490B5B">
      <w:pPr>
        <w:pStyle w:val="DraCorstandard"/>
      </w:pPr>
      <w:r>
        <w:t>Tegeret nefandus Conjugis nostrae procus,</w:t>
      </w:r>
    </w:p>
    <w:p w14:paraId="1380B180" w14:textId="77777777" w:rsidR="00490B5B" w:rsidRDefault="004F51D0" w:rsidP="00490B5B">
      <w:pPr>
        <w:pStyle w:val="DraCorstandard"/>
      </w:pPr>
      <w:r>
        <w:t>Violasse sacri jura Genovefam thori</w:t>
      </w:r>
    </w:p>
    <w:p w14:paraId="42BC9517" w14:textId="59F28049" w:rsidR="00E02B07" w:rsidRPr="009276DC" w:rsidRDefault="004F51D0" w:rsidP="00490B5B">
      <w:pPr>
        <w:pStyle w:val="DraCorstandard"/>
        <w:rPr>
          <w:rStyle w:val="DraCorpagebeginning"/>
        </w:rPr>
      </w:pPr>
      <w:r w:rsidRPr="009276DC">
        <w:rPr>
          <w:rStyle w:val="DraCorpagebeginning"/>
        </w:rPr>
        <w:t>20</w:t>
      </w:r>
    </w:p>
    <w:p w14:paraId="57B07C07" w14:textId="77777777" w:rsidR="00E02B07" w:rsidRDefault="004F51D0" w:rsidP="00490B5B">
      <w:pPr>
        <w:pStyle w:val="DraCorstandard"/>
      </w:pPr>
      <w:r>
        <w:t>Calumniator finxit, &amp; fraude impiâ,</w:t>
      </w:r>
    </w:p>
    <w:p w14:paraId="28930F3B" w14:textId="77777777" w:rsidR="00E02B07" w:rsidRDefault="004F51D0" w:rsidP="00490B5B">
      <w:pPr>
        <w:pStyle w:val="DraCorstandard"/>
      </w:pPr>
      <w:r>
        <w:t>Decreta mortis manibus extorsit meis.</w:t>
      </w:r>
    </w:p>
    <w:p w14:paraId="2CBC197C" w14:textId="77777777" w:rsidR="00E02B07" w:rsidRDefault="004F51D0" w:rsidP="00490B5B">
      <w:pPr>
        <w:pStyle w:val="DraCorstandard"/>
      </w:pPr>
      <w:r>
        <w:t>Per astra juro, debitas poenas dabit.</w:t>
      </w:r>
    </w:p>
    <w:p w14:paraId="472A75B9" w14:textId="77777777" w:rsidR="00E02B07" w:rsidRDefault="004F51D0" w:rsidP="00490B5B">
      <w:pPr>
        <w:pStyle w:val="DraCorstandard"/>
      </w:pPr>
      <w:r>
        <w:t>Lentum est, dabit, dat; hoc quoque est lentum; dedit.</w:t>
      </w:r>
    </w:p>
    <w:p w14:paraId="13CAF426" w14:textId="77777777" w:rsidR="00490B5B" w:rsidRDefault="004F51D0" w:rsidP="00490B5B">
      <w:pPr>
        <w:pStyle w:val="DraCorstandard"/>
      </w:pPr>
      <w:r>
        <w:t>Sic statuit animus, parta jam, parta ultio est.</w:t>
      </w:r>
    </w:p>
    <w:p w14:paraId="3FCEA339" w14:textId="1FAA86EA" w:rsidR="001B1E82" w:rsidRDefault="001B1E82" w:rsidP="001B1E82">
      <w:pPr>
        <w:pStyle w:val="DraCoradditions"/>
      </w:pPr>
      <w:r>
        <w:t>/act=</w:t>
      </w:r>
      <w:r>
        <w:rPr>
          <w:lang w:val="cs-CZ"/>
        </w:rPr>
        <w:t>2</w:t>
      </w:r>
      <w:r>
        <w:t>, scene=</w:t>
      </w:r>
      <w:r>
        <w:rPr>
          <w:lang w:val="cs-CZ"/>
        </w:rPr>
        <w:t>3</w:t>
      </w:r>
      <w:r>
        <w:t>/</w:t>
      </w:r>
    </w:p>
    <w:p w14:paraId="59CCF0B6" w14:textId="746773B4" w:rsidR="00E02B07" w:rsidRDefault="004F51D0" w:rsidP="00FE13F2">
      <w:pPr>
        <w:pStyle w:val="DraCorhead"/>
      </w:pPr>
      <w:r>
        <w:t>SCENA III.</w:t>
      </w:r>
    </w:p>
    <w:p w14:paraId="263B4F49" w14:textId="77777777" w:rsidR="00E02B07" w:rsidRPr="00DF5D2D" w:rsidRDefault="004F51D0" w:rsidP="00490B5B">
      <w:pPr>
        <w:pStyle w:val="DraCorstandard"/>
        <w:rPr>
          <w:rStyle w:val="DraCorstagedirectionsetc"/>
        </w:rPr>
      </w:pPr>
      <w:r w:rsidRPr="00DF5D2D">
        <w:rPr>
          <w:rStyle w:val="DraCorstagedirectionsetc"/>
        </w:rPr>
        <w:t>Golo agitatur primò stimulis conscientiae, deinde infestatur umbra occisi Droganis, tum penè desperat: denique in somno videt se accusari coram tribunali divinae justitiae, evigilans decernit, se detecturum crimen suum Sigefrido.</w:t>
      </w:r>
    </w:p>
    <w:p w14:paraId="4C5D5CD7" w14:textId="77777777" w:rsidR="00E02B07" w:rsidRPr="00DF5D2D" w:rsidRDefault="004F51D0" w:rsidP="00490B5B">
      <w:pPr>
        <w:pStyle w:val="DraCorstandard"/>
        <w:rPr>
          <w:rStyle w:val="DraCorstagedirectionsetc"/>
        </w:rPr>
      </w:pPr>
      <w:r w:rsidRPr="00DF5D2D">
        <w:rPr>
          <w:rStyle w:val="DraCorstagedirectionsetc"/>
        </w:rPr>
        <w:t>Personae. Golo, Conscientia, Umbra Coqui Droganis, Justitia divina &amp;c.</w:t>
      </w:r>
    </w:p>
    <w:p w14:paraId="34BF7C39" w14:textId="77777777" w:rsidR="00E02B07" w:rsidRDefault="004F51D0" w:rsidP="00490B5B">
      <w:pPr>
        <w:pStyle w:val="DraCorstandard"/>
      </w:pPr>
      <w:r w:rsidRPr="009A4229">
        <w:rPr>
          <w:rStyle w:val="DraCorspeakerattribution"/>
        </w:rPr>
        <w:t>Golo.</w:t>
      </w:r>
      <w:r>
        <w:t xml:space="preserve"> Quis me recessus? quis locus profugum teget?</w:t>
      </w:r>
    </w:p>
    <w:p w14:paraId="310D6190" w14:textId="77777777" w:rsidR="00E02B07" w:rsidRDefault="004F51D0" w:rsidP="00490B5B">
      <w:pPr>
        <w:pStyle w:val="DraCorstandard"/>
      </w:pPr>
      <w:r>
        <w:t>Ubi me recondam? quave tellure obruam?</w:t>
      </w:r>
    </w:p>
    <w:p w14:paraId="69649665" w14:textId="77777777" w:rsidR="00E02B07" w:rsidRDefault="004F51D0" w:rsidP="00490B5B">
      <w:pPr>
        <w:pStyle w:val="DraCorstandard"/>
      </w:pPr>
      <w:r>
        <w:t>Scelus in aperto est. merge lucentem diem</w:t>
      </w:r>
    </w:p>
    <w:p w14:paraId="52EA8CAA" w14:textId="77777777" w:rsidR="00E02B07" w:rsidRDefault="004F51D0" w:rsidP="00490B5B">
      <w:pPr>
        <w:pStyle w:val="DraCorstandard"/>
      </w:pPr>
      <w:r>
        <w:t>Invise Titan, tuque tenebrosum chaos</w:t>
      </w:r>
    </w:p>
    <w:p w14:paraId="0B2325C9" w14:textId="77777777" w:rsidR="00E02B07" w:rsidRDefault="004F51D0" w:rsidP="00490B5B">
      <w:pPr>
        <w:pStyle w:val="DraCorstandard"/>
      </w:pPr>
      <w:r>
        <w:t>Involve mundum; redde inaspectam fugam.</w:t>
      </w:r>
    </w:p>
    <w:p w14:paraId="5E6D4332" w14:textId="77777777" w:rsidR="00E02B07" w:rsidRDefault="004F51D0" w:rsidP="00490B5B">
      <w:pPr>
        <w:pStyle w:val="DraCorstandard"/>
      </w:pPr>
      <w:r>
        <w:t>Genovefa! serò facinus agnosco meum.</w:t>
      </w:r>
    </w:p>
    <w:p w14:paraId="20B7B154" w14:textId="77777777" w:rsidR="00E02B07" w:rsidRDefault="004F51D0" w:rsidP="00490B5B">
      <w:pPr>
        <w:pStyle w:val="DraCorstandard"/>
      </w:pPr>
      <w:r>
        <w:t>Ego te peremi, labis ignaram, &amp; datae</w:t>
      </w:r>
    </w:p>
    <w:p w14:paraId="421AA707" w14:textId="77777777" w:rsidR="00E02B07" w:rsidRDefault="004F51D0" w:rsidP="00490B5B">
      <w:pPr>
        <w:pStyle w:val="DraCorstandard"/>
      </w:pPr>
      <w:r>
        <w:lastRenderedPageBreak/>
        <w:t>Fidei tenacem. Falsa confinxi, &amp; nefas;</w:t>
      </w:r>
    </w:p>
    <w:p w14:paraId="13868446" w14:textId="77777777" w:rsidR="00E02B07" w:rsidRDefault="004F51D0" w:rsidP="00490B5B">
      <w:pPr>
        <w:pStyle w:val="DraCorstandard"/>
      </w:pPr>
      <w:r>
        <w:t>Quod ipse demens pectore insano hauseram,</w:t>
      </w:r>
    </w:p>
    <w:p w14:paraId="2A8D24E8" w14:textId="77777777" w:rsidR="00E02B07" w:rsidRDefault="004F51D0" w:rsidP="00490B5B">
      <w:pPr>
        <w:pStyle w:val="DraCorstandard"/>
      </w:pPr>
      <w:r>
        <w:t>Luit Droganes: nata vix proles luit:</w:t>
      </w:r>
    </w:p>
    <w:p w14:paraId="03CDA9F5" w14:textId="77777777" w:rsidR="00E02B07" w:rsidRDefault="004F51D0" w:rsidP="00490B5B">
      <w:pPr>
        <w:pStyle w:val="DraCorstandard"/>
      </w:pPr>
      <w:r>
        <w:t>Et casta Conjux crimine incesti jacet.</w:t>
      </w:r>
    </w:p>
    <w:p w14:paraId="03FDCF09" w14:textId="77777777" w:rsidR="00E02B07" w:rsidRDefault="004F51D0" w:rsidP="00490B5B">
      <w:pPr>
        <w:pStyle w:val="DraCorstandard"/>
      </w:pPr>
      <w:r>
        <w:t>Quis Nilus, aut quis Tagus, aut quis turbidâ</w:t>
      </w:r>
    </w:p>
    <w:p w14:paraId="3AFC3422" w14:textId="77777777" w:rsidR="00E02B07" w:rsidRDefault="004F51D0" w:rsidP="00490B5B">
      <w:pPr>
        <w:pStyle w:val="DraCorstandard"/>
      </w:pPr>
      <w:r>
        <w:t>Violentus undâ Rhenus hunc animum satis</w:t>
      </w:r>
    </w:p>
    <w:p w14:paraId="7868C81A" w14:textId="77777777" w:rsidR="00E02B07" w:rsidRDefault="004F51D0" w:rsidP="00490B5B">
      <w:pPr>
        <w:pStyle w:val="DraCorstandard"/>
      </w:pPr>
      <w:r>
        <w:t>Abluere noxâ poterit: in nostrum caput</w:t>
      </w:r>
    </w:p>
    <w:p w14:paraId="66D17FC9" w14:textId="77777777" w:rsidR="00E02B07" w:rsidRDefault="004F51D0" w:rsidP="00490B5B">
      <w:pPr>
        <w:pStyle w:val="DraCorstandard"/>
      </w:pPr>
      <w:r>
        <w:t>Si plena Tethys gelida transfundat vada,</w:t>
      </w:r>
    </w:p>
    <w:p w14:paraId="0E20230E" w14:textId="77777777" w:rsidR="00E02B07" w:rsidRDefault="004F51D0" w:rsidP="00490B5B">
      <w:pPr>
        <w:pStyle w:val="DraCorstandard"/>
      </w:pPr>
      <w:r>
        <w:t>Haerebit altum facinus. In quas impius</w:t>
      </w:r>
    </w:p>
    <w:p w14:paraId="01ED8C2F" w14:textId="77777777" w:rsidR="00E02B07" w:rsidRDefault="004F51D0" w:rsidP="00490B5B">
      <w:pPr>
        <w:pStyle w:val="DraCorstandard"/>
      </w:pPr>
      <w:r>
        <w:t>Terras recedes? Ortum, an occasum petes?</w:t>
      </w:r>
    </w:p>
    <w:p w14:paraId="1A8686B5" w14:textId="77777777" w:rsidR="00490B5B" w:rsidRDefault="004F51D0" w:rsidP="00490B5B">
      <w:pPr>
        <w:pStyle w:val="DraCorstandard"/>
      </w:pPr>
      <w:r>
        <w:t>Ubique notus perdidi exilii locum;</w:t>
      </w:r>
    </w:p>
    <w:p w14:paraId="19916BBD" w14:textId="47D62793" w:rsidR="00E02B07" w:rsidRPr="009A4229" w:rsidRDefault="004F51D0" w:rsidP="00490B5B">
      <w:pPr>
        <w:pStyle w:val="DraCorstandard"/>
        <w:rPr>
          <w:rStyle w:val="DraCorpagebeginning"/>
        </w:rPr>
      </w:pPr>
      <w:r w:rsidRPr="009A4229">
        <w:rPr>
          <w:rStyle w:val="DraCorpagebeginning"/>
        </w:rPr>
        <w:t>21</w:t>
      </w:r>
    </w:p>
    <w:p w14:paraId="7ADEDEFD" w14:textId="77777777" w:rsidR="00E02B07" w:rsidRDefault="004F51D0" w:rsidP="00490B5B">
      <w:pPr>
        <w:pStyle w:val="DraCorstandard"/>
      </w:pPr>
      <w:r>
        <w:t>Vindexque caelum, atque ultor in nostros metus</w:t>
      </w:r>
    </w:p>
    <w:p w14:paraId="531D8BFE" w14:textId="77777777" w:rsidR="00E02B07" w:rsidRDefault="004F51D0" w:rsidP="00490B5B">
      <w:pPr>
        <w:pStyle w:val="DraCorstandard"/>
      </w:pPr>
      <w:r>
        <w:t>Comurat orbis: fremuit à tergo sonus?</w:t>
      </w:r>
    </w:p>
    <w:p w14:paraId="2F906152" w14:textId="77777777" w:rsidR="00E02B07" w:rsidRDefault="004F51D0" w:rsidP="00490B5B">
      <w:pPr>
        <w:pStyle w:val="DraCorstandard"/>
      </w:pPr>
      <w:r>
        <w:t>Adesse culpae suadet ultorem pavor.</w:t>
      </w:r>
    </w:p>
    <w:p w14:paraId="50F25CA8" w14:textId="77777777" w:rsidR="00E02B07" w:rsidRDefault="004F51D0" w:rsidP="00490B5B">
      <w:pPr>
        <w:pStyle w:val="DraCorstandard"/>
      </w:pPr>
      <w:r w:rsidRPr="009A4229">
        <w:rPr>
          <w:rStyle w:val="DraCorspeakerattribution"/>
        </w:rPr>
        <w:t>Conscient.</w:t>
      </w:r>
      <w:r>
        <w:t xml:space="preserve"> Sic te decebat tremere, cùm dextrâ mihi</w:t>
      </w:r>
    </w:p>
    <w:p w14:paraId="7CD97903" w14:textId="77777777" w:rsidR="00E02B07" w:rsidRDefault="004F51D0" w:rsidP="00490B5B">
      <w:pPr>
        <w:pStyle w:val="DraCorstandard"/>
      </w:pPr>
      <w:r>
        <w:t>Lethifera nuper vulnera haec saevus dares.</w:t>
      </w:r>
    </w:p>
    <w:p w14:paraId="3E045C14" w14:textId="5C599890" w:rsidR="00E02B07" w:rsidRDefault="004F51D0" w:rsidP="00490B5B">
      <w:pPr>
        <w:pStyle w:val="DraCorstandard"/>
      </w:pPr>
      <w:r w:rsidRPr="009A4229">
        <w:rPr>
          <w:rStyle w:val="DraCorspeakerattribution"/>
        </w:rPr>
        <w:t>Golo.</w:t>
      </w:r>
      <w:r>
        <w:t xml:space="preserve"> </w:t>
      </w:r>
      <w:r w:rsidR="005A7703" w:rsidRPr="00D53860">
        <w:rPr>
          <w:rStyle w:val="DraCormarkversepart"/>
        </w:rPr>
        <w:t>@</w:t>
      </w:r>
      <w:r>
        <w:t xml:space="preserve">Egóne? </w:t>
      </w:r>
      <w:r w:rsidRPr="009A4229">
        <w:rPr>
          <w:rStyle w:val="DraCorspeakerattribution"/>
        </w:rPr>
        <w:t>Consc.</w:t>
      </w:r>
      <w:r>
        <w:t xml:space="preserve"> </w:t>
      </w:r>
      <w:r w:rsidR="005A7703" w:rsidRPr="00D53860">
        <w:rPr>
          <w:rStyle w:val="DraCormarkversepart"/>
        </w:rPr>
        <w:t>@</w:t>
      </w:r>
      <w:r>
        <w:t xml:space="preserve">dubitas? </w:t>
      </w:r>
      <w:r w:rsidRPr="009A4229">
        <w:rPr>
          <w:rStyle w:val="DraCorspeakerattribution"/>
        </w:rPr>
        <w:t>Golo.</w:t>
      </w:r>
      <w:r>
        <w:t xml:space="preserve"> </w:t>
      </w:r>
      <w:r w:rsidR="005A7703" w:rsidRPr="00D53860">
        <w:rPr>
          <w:rStyle w:val="DraCormarkversepart"/>
        </w:rPr>
        <w:t>@</w:t>
      </w:r>
      <w:r>
        <w:t>ego tibi has plagas dedi?</w:t>
      </w:r>
    </w:p>
    <w:p w14:paraId="484D4BFF" w14:textId="19B5B1CF" w:rsidR="00E02B07" w:rsidRDefault="004F51D0" w:rsidP="00490B5B">
      <w:pPr>
        <w:pStyle w:val="DraCorstandard"/>
      </w:pPr>
      <w:r w:rsidRPr="009A4229">
        <w:rPr>
          <w:rStyle w:val="DraCorspeakerattribution"/>
        </w:rPr>
        <w:t>Consc.</w:t>
      </w:r>
      <w:r>
        <w:t xml:space="preserve"> </w:t>
      </w:r>
      <w:r w:rsidR="005A7703" w:rsidRPr="00D53860">
        <w:rPr>
          <w:rStyle w:val="DraCormarkversepart"/>
        </w:rPr>
        <w:t>@</w:t>
      </w:r>
      <w:r>
        <w:t xml:space="preserve">Improbe, dedisti. </w:t>
      </w:r>
      <w:r w:rsidRPr="009A4229">
        <w:rPr>
          <w:rStyle w:val="DraCorspeakerattribution"/>
        </w:rPr>
        <w:t>Golo.</w:t>
      </w:r>
      <w:r>
        <w:t xml:space="preserve"> </w:t>
      </w:r>
      <w:r w:rsidR="005A7703" w:rsidRPr="00D53860">
        <w:rPr>
          <w:rStyle w:val="DraCormarkversepart"/>
        </w:rPr>
        <w:t>@</w:t>
      </w:r>
      <w:r>
        <w:t xml:space="preserve">Quaenam es? </w:t>
      </w:r>
      <w:r w:rsidRPr="009A4229">
        <w:rPr>
          <w:rStyle w:val="DraCorspeakerattribution"/>
        </w:rPr>
        <w:t>Consc.</w:t>
      </w:r>
      <w:r>
        <w:t xml:space="preserve"> </w:t>
      </w:r>
      <w:r w:rsidR="005A7703" w:rsidRPr="00D53860">
        <w:rPr>
          <w:rStyle w:val="DraCormarkversepart"/>
        </w:rPr>
        <w:t>@</w:t>
      </w:r>
      <w:r>
        <w:t>ò pudor! tuam</w:t>
      </w:r>
    </w:p>
    <w:p w14:paraId="58696295" w14:textId="77777777" w:rsidR="00E02B07" w:rsidRDefault="004F51D0" w:rsidP="00490B5B">
      <w:pPr>
        <w:pStyle w:val="DraCorstandard"/>
      </w:pPr>
      <w:r>
        <w:t>Non nôsse temet Conscientiam ampliùs?</w:t>
      </w:r>
    </w:p>
    <w:p w14:paraId="5DF7CC03" w14:textId="77777777" w:rsidR="00E02B07" w:rsidRDefault="004F51D0" w:rsidP="00490B5B">
      <w:pPr>
        <w:pStyle w:val="DraCorstandard"/>
      </w:pPr>
      <w:r w:rsidRPr="009A4229">
        <w:rPr>
          <w:rStyle w:val="DraCorspeakerattribution"/>
        </w:rPr>
        <w:t>Golo.</w:t>
      </w:r>
      <w:r>
        <w:t xml:space="preserve"> Túne mea Conscientia? ô monstrum insolens!</w:t>
      </w:r>
    </w:p>
    <w:p w14:paraId="065A7FC9" w14:textId="77777777" w:rsidR="00E02B07" w:rsidRDefault="004F51D0" w:rsidP="00490B5B">
      <w:pPr>
        <w:pStyle w:val="DraCorstandard"/>
      </w:pPr>
      <w:r w:rsidRPr="009A4229">
        <w:rPr>
          <w:rStyle w:val="DraCorspeakerattribution"/>
        </w:rPr>
        <w:t>Consc.</w:t>
      </w:r>
      <w:r>
        <w:t xml:space="preserve"> Id credo: casta namque, pudibunda, innocens,</w:t>
      </w:r>
    </w:p>
    <w:p w14:paraId="58E4FCB0" w14:textId="77777777" w:rsidR="00E02B07" w:rsidRDefault="004F51D0" w:rsidP="00490B5B">
      <w:pPr>
        <w:pStyle w:val="DraCorstandard"/>
      </w:pPr>
      <w:r>
        <w:t>Rectique semper conscia tibi mens eram,</w:t>
      </w:r>
    </w:p>
    <w:p w14:paraId="63BECE64" w14:textId="77777777" w:rsidR="00E02B07" w:rsidRDefault="004F51D0" w:rsidP="00490B5B">
      <w:pPr>
        <w:pStyle w:val="DraCorstandard"/>
      </w:pPr>
      <w:r>
        <w:t>Quando animus insons nuper innocuos adhuc</w:t>
      </w:r>
    </w:p>
    <w:p w14:paraId="2A00C618" w14:textId="77777777" w:rsidR="00E02B07" w:rsidRDefault="004F51D0" w:rsidP="00490B5B">
      <w:pPr>
        <w:pStyle w:val="DraCorstandard"/>
      </w:pPr>
      <w:r>
        <w:t>Regebat artus: Tua sed infamis mihi</w:t>
      </w:r>
    </w:p>
    <w:p w14:paraId="7ABC528B" w14:textId="77777777" w:rsidR="00E02B07" w:rsidRDefault="004F51D0" w:rsidP="00490B5B">
      <w:pPr>
        <w:pStyle w:val="DraCorstandard"/>
      </w:pPr>
      <w:r>
        <w:t>Istud libido rapuit excellens decus.</w:t>
      </w:r>
    </w:p>
    <w:p w14:paraId="25B797CF" w14:textId="595FF303" w:rsidR="00E02B07" w:rsidRDefault="004F51D0" w:rsidP="00490B5B">
      <w:pPr>
        <w:pStyle w:val="DraCorstandard"/>
      </w:pPr>
      <w:r w:rsidRPr="009A4229">
        <w:rPr>
          <w:rStyle w:val="DraCorspeakerattribution"/>
        </w:rPr>
        <w:lastRenderedPageBreak/>
        <w:t>Golo.</w:t>
      </w:r>
      <w:r>
        <w:t xml:space="preserve"> </w:t>
      </w:r>
      <w:r w:rsidR="005A7703" w:rsidRPr="00D53860">
        <w:rPr>
          <w:rStyle w:val="DraCormarkversepart"/>
        </w:rPr>
        <w:t>@</w:t>
      </w:r>
      <w:r>
        <w:t xml:space="preserve">O tetra facies mentis! </w:t>
      </w:r>
      <w:r w:rsidRPr="009A4229">
        <w:rPr>
          <w:rStyle w:val="DraCorspeakerattribution"/>
        </w:rPr>
        <w:t>Consc.</w:t>
      </w:r>
      <w:r>
        <w:t xml:space="preserve"> </w:t>
      </w:r>
      <w:r w:rsidR="005A7703" w:rsidRPr="00D53860">
        <w:rPr>
          <w:rStyle w:val="DraCormarkversepart"/>
        </w:rPr>
        <w:t>@</w:t>
      </w:r>
      <w:r>
        <w:t>at mentis tuae.</w:t>
      </w:r>
    </w:p>
    <w:p w14:paraId="0F4796AD" w14:textId="77777777" w:rsidR="00E02B07" w:rsidRDefault="004F51D0" w:rsidP="00490B5B">
      <w:pPr>
        <w:pStyle w:val="DraCorstandard"/>
      </w:pPr>
      <w:r>
        <w:t>Age nunc, ut optas, tabe funestâ horridos</w:t>
      </w:r>
    </w:p>
    <w:p w14:paraId="486C2059" w14:textId="37660A81" w:rsidR="00E02B07" w:rsidRDefault="005A7703" w:rsidP="00490B5B">
      <w:pPr>
        <w:pStyle w:val="DraCorstandard"/>
      </w:pPr>
      <w:r w:rsidRPr="00D53860">
        <w:rPr>
          <w:rStyle w:val="DraCormarkversepart"/>
        </w:rPr>
        <w:t>@</w:t>
      </w:r>
      <w:r w:rsidR="004F51D0">
        <w:t xml:space="preserve">Tuere vultus. </w:t>
      </w:r>
      <w:r w:rsidR="004F51D0" w:rsidRPr="009A4229">
        <w:rPr>
          <w:rStyle w:val="DraCorspeakerattribution"/>
        </w:rPr>
        <w:t>Golo.</w:t>
      </w:r>
      <w:r w:rsidR="004F51D0">
        <w:t xml:space="preserve"> </w:t>
      </w:r>
      <w:r w:rsidRPr="00D53860">
        <w:rPr>
          <w:rStyle w:val="DraCormarkversepart"/>
        </w:rPr>
        <w:t>@</w:t>
      </w:r>
      <w:r w:rsidR="004F51D0">
        <w:t>Morior aspectu truci.</w:t>
      </w:r>
    </w:p>
    <w:p w14:paraId="7721C454" w14:textId="77777777" w:rsidR="00E02B07" w:rsidRDefault="004F51D0" w:rsidP="00490B5B">
      <w:pPr>
        <w:pStyle w:val="DraCorstandard"/>
      </w:pPr>
      <w:r w:rsidRPr="009A4229">
        <w:rPr>
          <w:rStyle w:val="DraCorspeakerattribution"/>
        </w:rPr>
        <w:t>Consc.</w:t>
      </w:r>
      <w:r>
        <w:t xml:space="preserve"> Quid? itane Veneris gaudia optatae expaves?</w:t>
      </w:r>
    </w:p>
    <w:p w14:paraId="6575CE16" w14:textId="77777777" w:rsidR="00E02B07" w:rsidRDefault="004F51D0" w:rsidP="00490B5B">
      <w:pPr>
        <w:pStyle w:val="DraCorstandard"/>
      </w:pPr>
      <w:r w:rsidRPr="009A4229">
        <w:rPr>
          <w:rStyle w:val="DraCorspeakerattribution"/>
        </w:rPr>
        <w:t>Golo.</w:t>
      </w:r>
      <w:r>
        <w:t xml:space="preserve"> Vah! quàm nefando pollui mentem probro!</w:t>
      </w:r>
    </w:p>
    <w:p w14:paraId="737020B1" w14:textId="77777777" w:rsidR="00E02B07" w:rsidRDefault="004F51D0" w:rsidP="00490B5B">
      <w:pPr>
        <w:pStyle w:val="DraCorstandard"/>
      </w:pPr>
      <w:r w:rsidRPr="009A4229">
        <w:rPr>
          <w:rStyle w:val="DraCorspeakerattribution"/>
        </w:rPr>
        <w:t>Consc.</w:t>
      </w:r>
      <w:r>
        <w:t xml:space="preserve"> Scelerate! non fers propriae mentis nefas?</w:t>
      </w:r>
    </w:p>
    <w:p w14:paraId="2FA32C6C" w14:textId="77777777" w:rsidR="00E02B07" w:rsidRDefault="004F51D0" w:rsidP="00490B5B">
      <w:pPr>
        <w:pStyle w:val="DraCorstandard"/>
      </w:pPr>
      <w:r w:rsidRPr="009A4229">
        <w:rPr>
          <w:rStyle w:val="DraCorspeakerattribution"/>
        </w:rPr>
        <w:t>Golo.</w:t>
      </w:r>
      <w:r>
        <w:t xml:space="preserve"> O magne Rector! merge portentum hoc stygi,</w:t>
      </w:r>
    </w:p>
    <w:p w14:paraId="21EC0A78" w14:textId="77777777" w:rsidR="00E02B07" w:rsidRDefault="004F51D0" w:rsidP="00490B5B">
      <w:pPr>
        <w:pStyle w:val="DraCorstandard"/>
      </w:pPr>
      <w:r w:rsidRPr="009A4229">
        <w:rPr>
          <w:rStyle w:val="DraCorspeakerattribution"/>
        </w:rPr>
        <w:t>Consc.</w:t>
      </w:r>
      <w:r>
        <w:t xml:space="preserve"> Merget, sed unà merget hoc tetrum caput.</w:t>
      </w:r>
    </w:p>
    <w:p w14:paraId="775A7242" w14:textId="77777777" w:rsidR="00E02B07" w:rsidRDefault="004F51D0" w:rsidP="00490B5B">
      <w:pPr>
        <w:pStyle w:val="DraCorstandard"/>
      </w:pPr>
      <w:r w:rsidRPr="009A4229">
        <w:rPr>
          <w:rStyle w:val="DraCorspeakerattribution"/>
        </w:rPr>
        <w:t>Gol.</w:t>
      </w:r>
      <w:r>
        <w:t xml:space="preserve"> O summe Genitor! potiùs orcini canis</w:t>
      </w:r>
    </w:p>
    <w:p w14:paraId="63DE57EB" w14:textId="77777777" w:rsidR="00E02B07" w:rsidRDefault="004F51D0" w:rsidP="00490B5B">
      <w:pPr>
        <w:pStyle w:val="DraCorstandard"/>
      </w:pPr>
      <w:r>
        <w:t>Rictus pavendos liceat, aut foedam luem</w:t>
      </w:r>
    </w:p>
    <w:p w14:paraId="63DFBBA5" w14:textId="77777777" w:rsidR="00E02B07" w:rsidRDefault="004F51D0" w:rsidP="00490B5B">
      <w:pPr>
        <w:pStyle w:val="DraCorstandard"/>
      </w:pPr>
      <w:r>
        <w:t>Cocyti inertis cernere, aut Lernae mala.</w:t>
      </w:r>
    </w:p>
    <w:p w14:paraId="192E8AA7" w14:textId="77777777" w:rsidR="00E02B07" w:rsidRDefault="004F51D0" w:rsidP="00490B5B">
      <w:pPr>
        <w:pStyle w:val="DraCorstandard"/>
      </w:pPr>
      <w:r w:rsidRPr="009A4229">
        <w:rPr>
          <w:rStyle w:val="DraCorspeakerattribution"/>
        </w:rPr>
        <w:t>Consc.</w:t>
      </w:r>
      <w:r>
        <w:t xml:space="preserve"> Et illa cernes; me nec effugies tamen.</w:t>
      </w:r>
    </w:p>
    <w:p w14:paraId="2989D6C0" w14:textId="77777777" w:rsidR="00E02B07" w:rsidRDefault="004F51D0" w:rsidP="00490B5B">
      <w:pPr>
        <w:pStyle w:val="DraCorstandard"/>
      </w:pPr>
      <w:r w:rsidRPr="009A4229">
        <w:rPr>
          <w:rStyle w:val="DraCorspeakerattribution"/>
        </w:rPr>
        <w:t>Golo.</w:t>
      </w:r>
      <w:r>
        <w:t xml:space="preserve"> Ferox hyaena, cede; Garamantas pete.</w:t>
      </w:r>
    </w:p>
    <w:p w14:paraId="2800526D" w14:textId="77777777" w:rsidR="00E02B07" w:rsidRDefault="004F51D0" w:rsidP="00490B5B">
      <w:pPr>
        <w:pStyle w:val="DraCorstandard"/>
      </w:pPr>
      <w:r w:rsidRPr="009A4229">
        <w:rPr>
          <w:rStyle w:val="DraCorspeakerattribution"/>
        </w:rPr>
        <w:t>Consc.</w:t>
      </w:r>
      <w:r>
        <w:t xml:space="preserve"> Egóne cedam? Latere non cedam tuo.</w:t>
      </w:r>
    </w:p>
    <w:p w14:paraId="2F66EECC" w14:textId="77777777" w:rsidR="00E02B07" w:rsidRDefault="004F51D0" w:rsidP="00490B5B">
      <w:pPr>
        <w:pStyle w:val="DraCorstandard"/>
      </w:pPr>
      <w:r>
        <w:t>Sedes? sedebo: graderis? en gradior simul.</w:t>
      </w:r>
    </w:p>
    <w:p w14:paraId="1AE3E1BA" w14:textId="77777777" w:rsidR="00E02B07" w:rsidRDefault="004F51D0" w:rsidP="00490B5B">
      <w:pPr>
        <w:pStyle w:val="DraCorstandard"/>
      </w:pPr>
      <w:r>
        <w:t>Fugis? volatu praepetem anteibo fugam.</w:t>
      </w:r>
    </w:p>
    <w:p w14:paraId="33575957" w14:textId="77777777" w:rsidR="00E02B07" w:rsidRDefault="004F51D0" w:rsidP="00490B5B">
      <w:pPr>
        <w:pStyle w:val="DraCorstandard"/>
      </w:pPr>
      <w:r w:rsidRPr="009A4229">
        <w:rPr>
          <w:rStyle w:val="DraCorspeakerattribution"/>
        </w:rPr>
        <w:t>Vmbra Droganis.</w:t>
      </w:r>
      <w:r>
        <w:t xml:space="preserve"> Sta, sta, sceleste! carnis occisum tuo</w:t>
      </w:r>
    </w:p>
    <w:p w14:paraId="390B1DFF" w14:textId="77777777" w:rsidR="00E02B07" w:rsidRDefault="004F51D0" w:rsidP="00490B5B">
      <w:pPr>
        <w:pStyle w:val="DraCorstandard"/>
      </w:pPr>
      <w:r>
        <w:t>Scelere Droganem? vindices caedis meae</w:t>
      </w:r>
    </w:p>
    <w:p w14:paraId="7A8A8CBC" w14:textId="07D033B2" w:rsidR="00E02B07" w:rsidRDefault="005A7703" w:rsidP="00490B5B">
      <w:pPr>
        <w:pStyle w:val="DraCorstandard"/>
      </w:pPr>
      <w:r w:rsidRPr="00D53860">
        <w:rPr>
          <w:rStyle w:val="DraCormarkversepart"/>
        </w:rPr>
        <w:t>@</w:t>
      </w:r>
      <w:r w:rsidR="004F51D0">
        <w:t xml:space="preserve">Poenas reposco. </w:t>
      </w:r>
      <w:r w:rsidR="004F51D0" w:rsidRPr="009A4229">
        <w:rPr>
          <w:rStyle w:val="DraCorspeakerattribution"/>
        </w:rPr>
        <w:t>Golo.</w:t>
      </w:r>
      <w:r w:rsidR="004F51D0">
        <w:t xml:space="preserve"> </w:t>
      </w:r>
      <w:r w:rsidRPr="00D53860">
        <w:rPr>
          <w:rStyle w:val="DraCormarkversepart"/>
        </w:rPr>
        <w:t>@</w:t>
      </w:r>
      <w:r w:rsidR="004F51D0">
        <w:t>Fugio, nec fugio tamen.</w:t>
      </w:r>
    </w:p>
    <w:p w14:paraId="304604FB" w14:textId="77777777" w:rsidR="00E02B07" w:rsidRDefault="004F51D0" w:rsidP="00490B5B">
      <w:pPr>
        <w:pStyle w:val="DraCorstandard"/>
      </w:pPr>
      <w:r>
        <w:t>Undique tenemur Vmbra. Siste, nil prodest fuga!</w:t>
      </w:r>
    </w:p>
    <w:p w14:paraId="0939CE41" w14:textId="77777777" w:rsidR="00E02B07" w:rsidRDefault="004F51D0" w:rsidP="00490B5B">
      <w:pPr>
        <w:pStyle w:val="DraCorstandard"/>
      </w:pPr>
      <w:r>
        <w:t xml:space="preserve">Ubique sceleris ultio infestat reum. </w:t>
      </w:r>
      <w:r w:rsidRPr="005A7703">
        <w:rPr>
          <w:rStyle w:val="DraCorstagedirectionsetc"/>
        </w:rPr>
        <w:t>conjicit se in sedem.</w:t>
      </w:r>
    </w:p>
    <w:p w14:paraId="09AA4884" w14:textId="77777777" w:rsidR="00E02B07" w:rsidRDefault="004F51D0" w:rsidP="00490B5B">
      <w:pPr>
        <w:pStyle w:val="DraCorstandard"/>
      </w:pPr>
      <w:r w:rsidRPr="004404C8">
        <w:rPr>
          <w:rStyle w:val="DraCorspeakerattribution"/>
        </w:rPr>
        <w:t>Just. div.</w:t>
      </w:r>
      <w:r>
        <w:t xml:space="preserve"> Modicam quietem sinite. dum scenam paro.</w:t>
      </w:r>
    </w:p>
    <w:p w14:paraId="0215F2F8" w14:textId="77777777" w:rsidR="00490B5B" w:rsidRDefault="004F51D0" w:rsidP="00490B5B">
      <w:pPr>
        <w:pStyle w:val="DraCorstandard"/>
      </w:pPr>
      <w:r w:rsidRPr="009A4229">
        <w:rPr>
          <w:rStyle w:val="DraCorspeakerattribution"/>
        </w:rPr>
        <w:t>Golo.</w:t>
      </w:r>
      <w:r>
        <w:t xml:space="preserve"> Dehisce tellus; Tartari ad finem ultimum ...</w:t>
      </w:r>
    </w:p>
    <w:p w14:paraId="78A98AE6" w14:textId="30A74150" w:rsidR="00E02B07" w:rsidRPr="009A4229" w:rsidRDefault="004F51D0" w:rsidP="00490B5B">
      <w:pPr>
        <w:pStyle w:val="DraCorstandard"/>
        <w:rPr>
          <w:rStyle w:val="DraCorpagebeginning"/>
        </w:rPr>
      </w:pPr>
      <w:r w:rsidRPr="009A4229">
        <w:rPr>
          <w:rStyle w:val="DraCorpagebeginning"/>
        </w:rPr>
        <w:t>22</w:t>
      </w:r>
    </w:p>
    <w:p w14:paraId="1B42957D" w14:textId="77777777" w:rsidR="00E02B07" w:rsidRDefault="004F51D0" w:rsidP="00490B5B">
      <w:pPr>
        <w:pStyle w:val="DraCorstandard"/>
      </w:pPr>
      <w:r>
        <w:t>Mansurus ibo: recipe me coecum chaos.</w:t>
      </w:r>
    </w:p>
    <w:p w14:paraId="646DA0AB" w14:textId="77777777" w:rsidR="00E02B07" w:rsidRDefault="004F51D0" w:rsidP="00490B5B">
      <w:pPr>
        <w:pStyle w:val="DraCorstandard"/>
      </w:pPr>
      <w:r w:rsidRPr="004404C8">
        <w:rPr>
          <w:rStyle w:val="DraCorspeakerattribution"/>
        </w:rPr>
        <w:t>Justit. div.</w:t>
      </w:r>
      <w:r>
        <w:t xml:space="preserve"> Regnator orbis, cujus ad nutum pavent</w:t>
      </w:r>
    </w:p>
    <w:p w14:paraId="5CB9AC2B" w14:textId="77777777" w:rsidR="00E02B07" w:rsidRDefault="004F51D0" w:rsidP="00490B5B">
      <w:pPr>
        <w:pStyle w:val="DraCorstandard"/>
      </w:pPr>
      <w:r>
        <w:lastRenderedPageBreak/>
        <w:t>Tellus &amp; astra, vindicem poscit manum</w:t>
      </w:r>
    </w:p>
    <w:p w14:paraId="5A0EC49D" w14:textId="77777777" w:rsidR="00E02B07" w:rsidRDefault="004F51D0" w:rsidP="00490B5B">
      <w:pPr>
        <w:pStyle w:val="DraCorstandard"/>
      </w:pPr>
      <w:r>
        <w:t>Fusus Droganis sanguis, &amp; justum rogat</w:t>
      </w:r>
    </w:p>
    <w:p w14:paraId="03999075" w14:textId="6EB98062" w:rsidR="00E02B07" w:rsidRDefault="004404C8" w:rsidP="00490B5B">
      <w:pPr>
        <w:pStyle w:val="DraCorstandard"/>
      </w:pPr>
      <w:r w:rsidRPr="00D53860">
        <w:rPr>
          <w:rStyle w:val="DraCormarkversepart"/>
        </w:rPr>
        <w:t>@</w:t>
      </w:r>
      <w:r w:rsidR="004F51D0">
        <w:t xml:space="preserve">Tribunal Umbra. </w:t>
      </w:r>
      <w:r w:rsidR="004F51D0" w:rsidRPr="004404C8">
        <w:rPr>
          <w:rStyle w:val="DraCorspeakerattribution"/>
        </w:rPr>
        <w:t>Vmbra.</w:t>
      </w:r>
      <w:r w:rsidR="004F51D0">
        <w:t xml:space="preserve"> </w:t>
      </w:r>
      <w:r w:rsidRPr="00D53860">
        <w:rPr>
          <w:rStyle w:val="DraCormarkversepart"/>
        </w:rPr>
        <w:t>@</w:t>
      </w:r>
      <w:r w:rsidR="004F51D0">
        <w:t>Vindica nostrum Deus</w:t>
      </w:r>
    </w:p>
    <w:p w14:paraId="35478EAE" w14:textId="7373A257" w:rsidR="00E02B07" w:rsidRDefault="004404C8" w:rsidP="00490B5B">
      <w:pPr>
        <w:pStyle w:val="DraCorstandard"/>
      </w:pPr>
      <w:r w:rsidRPr="00D53860">
        <w:rPr>
          <w:rStyle w:val="DraCormarkversepart"/>
        </w:rPr>
        <w:t>@</w:t>
      </w:r>
      <w:r w:rsidR="004F51D0">
        <w:t xml:space="preserve">Ultor cruorem. </w:t>
      </w:r>
      <w:r w:rsidR="004F51D0" w:rsidRPr="004404C8">
        <w:rPr>
          <w:rStyle w:val="DraCorspeakerattribution"/>
        </w:rPr>
        <w:t>Conscient.</w:t>
      </w:r>
      <w:r w:rsidR="004F51D0">
        <w:t xml:space="preserve"> </w:t>
      </w:r>
      <w:r w:rsidRPr="00D53860">
        <w:rPr>
          <w:rStyle w:val="DraCormarkversepart"/>
        </w:rPr>
        <w:t>@</w:t>
      </w:r>
      <w:r w:rsidR="004F51D0">
        <w:t>Vulnera haec poenam exigunt.</w:t>
      </w:r>
    </w:p>
    <w:p w14:paraId="15396934" w14:textId="77777777" w:rsidR="00E02B07" w:rsidRDefault="004F51D0" w:rsidP="00490B5B">
      <w:pPr>
        <w:pStyle w:val="DraCorstandard"/>
      </w:pPr>
      <w:r>
        <w:t>Mundi Redemptor perditi, atque hominum salus,</w:t>
      </w:r>
    </w:p>
    <w:p w14:paraId="5685A803" w14:textId="337AEC99" w:rsidR="00E02B07" w:rsidRDefault="004F51D0" w:rsidP="00490B5B">
      <w:pPr>
        <w:pStyle w:val="DraCorstandard"/>
      </w:pPr>
      <w:r w:rsidRPr="004404C8">
        <w:rPr>
          <w:rStyle w:val="DraCorspeakerattribution"/>
        </w:rPr>
        <w:t>Misericordia.</w:t>
      </w:r>
      <w:r>
        <w:t xml:space="preserve"> </w:t>
      </w:r>
      <w:r w:rsidR="004404C8" w:rsidRPr="00D53860">
        <w:rPr>
          <w:rStyle w:val="DraCormarkversepart"/>
        </w:rPr>
        <w:t>@</w:t>
      </w:r>
      <w:r>
        <w:t xml:space="preserve">Miserere. </w:t>
      </w:r>
      <w:r w:rsidRPr="004404C8">
        <w:rPr>
          <w:rStyle w:val="DraCorspeakerattribution"/>
        </w:rPr>
        <w:t>Justit.</w:t>
      </w:r>
      <w:r>
        <w:t xml:space="preserve"> </w:t>
      </w:r>
      <w:r w:rsidR="004404C8" w:rsidRPr="00D53860">
        <w:rPr>
          <w:rStyle w:val="DraCormarkversepart"/>
        </w:rPr>
        <w:t>@</w:t>
      </w:r>
      <w:r>
        <w:t>Judex aeque, scelerumque arbiter,</w:t>
      </w:r>
    </w:p>
    <w:p w14:paraId="608B56CD" w14:textId="075FACA9" w:rsidR="00E02B07" w:rsidRDefault="004404C8" w:rsidP="00490B5B">
      <w:pPr>
        <w:pStyle w:val="DraCorstandard"/>
      </w:pPr>
      <w:r w:rsidRPr="00D53860">
        <w:rPr>
          <w:rStyle w:val="DraCormarkversepart"/>
        </w:rPr>
        <w:t>@</w:t>
      </w:r>
      <w:r w:rsidR="004F51D0">
        <w:t xml:space="preserve">Feri nocentem. </w:t>
      </w:r>
      <w:r w:rsidR="004F51D0" w:rsidRPr="004404C8">
        <w:rPr>
          <w:rStyle w:val="DraCorspeakerattribution"/>
        </w:rPr>
        <w:t>Miser.</w:t>
      </w:r>
      <w:r w:rsidR="004F51D0">
        <w:t xml:space="preserve"> </w:t>
      </w:r>
      <w:r w:rsidRPr="00D53860">
        <w:rPr>
          <w:rStyle w:val="DraCormarkversepart"/>
        </w:rPr>
        <w:t>@</w:t>
      </w:r>
      <w:r w:rsidR="004F51D0">
        <w:t>Meruit aeternum quidem</w:t>
      </w:r>
    </w:p>
    <w:p w14:paraId="5C8DDCE6" w14:textId="77777777" w:rsidR="00E02B07" w:rsidRDefault="004F51D0" w:rsidP="00490B5B">
      <w:pPr>
        <w:pStyle w:val="DraCorstandard"/>
      </w:pPr>
      <w:r>
        <w:t>Perire Golo; meruit incestum scelus;</w:t>
      </w:r>
    </w:p>
    <w:p w14:paraId="49604902" w14:textId="77777777" w:rsidR="00E02B07" w:rsidRDefault="004F51D0" w:rsidP="00490B5B">
      <w:pPr>
        <w:pStyle w:val="DraCorstandard"/>
      </w:pPr>
      <w:r>
        <w:t>Caedes Droganis meruit; at supplex modò</w:t>
      </w:r>
    </w:p>
    <w:p w14:paraId="0DDDA952" w14:textId="77777777" w:rsidR="00E02B07" w:rsidRDefault="004F51D0" w:rsidP="00490B5B">
      <w:pPr>
        <w:pStyle w:val="DraCorstandard"/>
      </w:pPr>
      <w:r>
        <w:t>Veniam precatur, &amp; suum damnat scelus.</w:t>
      </w:r>
    </w:p>
    <w:p w14:paraId="0BB56F3B" w14:textId="5AEE6E59" w:rsidR="00E02B07" w:rsidRDefault="004F51D0" w:rsidP="00490B5B">
      <w:pPr>
        <w:pStyle w:val="DraCorstandard"/>
      </w:pPr>
      <w:r w:rsidRPr="004404C8">
        <w:rPr>
          <w:rStyle w:val="DraCorspeakerattribution"/>
        </w:rPr>
        <w:t>Justit.</w:t>
      </w:r>
      <w:r>
        <w:t xml:space="preserve"> </w:t>
      </w:r>
      <w:r w:rsidR="004404C8" w:rsidRPr="00D53860">
        <w:rPr>
          <w:rStyle w:val="DraCormarkversepart"/>
        </w:rPr>
        <w:t>@</w:t>
      </w:r>
      <w:r>
        <w:t xml:space="preserve">At serò damnat. </w:t>
      </w:r>
      <w:r w:rsidRPr="004404C8">
        <w:rPr>
          <w:rStyle w:val="DraCorspeakerattribution"/>
        </w:rPr>
        <w:t>Miser.</w:t>
      </w:r>
      <w:r>
        <w:t xml:space="preserve"> </w:t>
      </w:r>
      <w:r w:rsidR="004404C8" w:rsidRPr="00D53860">
        <w:rPr>
          <w:rStyle w:val="DraCormarkversepart"/>
        </w:rPr>
        <w:t>@</w:t>
      </w:r>
      <w:r>
        <w:t>Crimen admissum dolet.</w:t>
      </w:r>
    </w:p>
    <w:p w14:paraId="4A78E600" w14:textId="77777777" w:rsidR="00E02B07" w:rsidRDefault="004F51D0" w:rsidP="00490B5B">
      <w:pPr>
        <w:pStyle w:val="DraCorstandard"/>
      </w:pPr>
      <w:r>
        <w:t>Quem poenitet peccasse, hic innocens propè est.</w:t>
      </w:r>
    </w:p>
    <w:p w14:paraId="1B1C775A" w14:textId="77777777" w:rsidR="00E02B07" w:rsidRDefault="004F51D0" w:rsidP="00490B5B">
      <w:pPr>
        <w:pStyle w:val="DraCorstandard"/>
      </w:pPr>
      <w:r w:rsidRPr="004404C8">
        <w:rPr>
          <w:rStyle w:val="DraCorspeakerattribution"/>
        </w:rPr>
        <w:t>Christ.</w:t>
      </w:r>
      <w:r>
        <w:t xml:space="preserve"> Probo dolorem, scelera non laudo tamen.</w:t>
      </w:r>
    </w:p>
    <w:p w14:paraId="2E1B7A02" w14:textId="77777777" w:rsidR="00E02B07" w:rsidRDefault="004F51D0" w:rsidP="00490B5B">
      <w:pPr>
        <w:pStyle w:val="DraCorstandard"/>
      </w:pPr>
      <w:r w:rsidRPr="004404C8">
        <w:rPr>
          <w:rStyle w:val="DraCorspeakerattribution"/>
        </w:rPr>
        <w:t>Miser.</w:t>
      </w:r>
      <w:r>
        <w:t xml:space="preserve"> Non antecedit scelera, sed sequitur dolor.</w:t>
      </w:r>
    </w:p>
    <w:p w14:paraId="6F246F0C" w14:textId="49785DC7" w:rsidR="00E02B07" w:rsidRDefault="004F51D0" w:rsidP="00490B5B">
      <w:pPr>
        <w:pStyle w:val="DraCorstandard"/>
      </w:pPr>
      <w:r w:rsidRPr="004404C8">
        <w:rPr>
          <w:rStyle w:val="DraCorspeakerattribution"/>
        </w:rPr>
        <w:t>Justit.</w:t>
      </w:r>
      <w:r>
        <w:t xml:space="preserve"> </w:t>
      </w:r>
      <w:r w:rsidR="004404C8" w:rsidRPr="00D53860">
        <w:rPr>
          <w:rStyle w:val="DraCormarkversepart"/>
        </w:rPr>
        <w:t>@</w:t>
      </w:r>
      <w:r>
        <w:t xml:space="preserve">Et poena sequitur. </w:t>
      </w:r>
      <w:r w:rsidRPr="004404C8">
        <w:rPr>
          <w:rStyle w:val="DraCorspeakerattribution"/>
        </w:rPr>
        <w:t>Miser.</w:t>
      </w:r>
      <w:r>
        <w:t xml:space="preserve"> </w:t>
      </w:r>
      <w:r w:rsidR="004404C8" w:rsidRPr="00D53860">
        <w:rPr>
          <w:rStyle w:val="DraCormarkversepart"/>
        </w:rPr>
        <w:t>@</w:t>
      </w:r>
      <w:r>
        <w:t>Qui dolet, poena est sibi.</w:t>
      </w:r>
    </w:p>
    <w:p w14:paraId="63C514C5" w14:textId="77777777" w:rsidR="00E02B07" w:rsidRDefault="004F51D0" w:rsidP="00490B5B">
      <w:pPr>
        <w:pStyle w:val="DraCorstandard"/>
      </w:pPr>
      <w:r>
        <w:t>Liceat precari, pedibus advolvor tuis.</w:t>
      </w:r>
    </w:p>
    <w:p w14:paraId="1ABABBAF" w14:textId="77777777" w:rsidR="00E02B07" w:rsidRDefault="004F51D0" w:rsidP="00490B5B">
      <w:pPr>
        <w:pStyle w:val="DraCorstandard"/>
      </w:pPr>
      <w:r>
        <w:t>Per illa, Christe. flagra. adhuc stillantibus</w:t>
      </w:r>
    </w:p>
    <w:p w14:paraId="08BEF48E" w14:textId="77777777" w:rsidR="00E02B07" w:rsidRDefault="004F51D0" w:rsidP="00490B5B">
      <w:pPr>
        <w:pStyle w:val="DraCorstandard"/>
      </w:pPr>
      <w:r>
        <w:t>Cruenta guttis, oro; per spinas tuo</w:t>
      </w:r>
    </w:p>
    <w:p w14:paraId="20B8A61B" w14:textId="77777777" w:rsidR="00E02B07" w:rsidRDefault="004F51D0" w:rsidP="00490B5B">
      <w:pPr>
        <w:pStyle w:val="DraCorstandard"/>
      </w:pPr>
      <w:r>
        <w:t>Tinctas cruore, &amp; capitis attactu sacras.</w:t>
      </w:r>
    </w:p>
    <w:p w14:paraId="66C92E53" w14:textId="77777777" w:rsidR="00E02B07" w:rsidRDefault="004F51D0" w:rsidP="00490B5B">
      <w:pPr>
        <w:pStyle w:val="DraCorstandard"/>
      </w:pPr>
      <w:r>
        <w:t>Rogo, miserere: per cicatrices pedum,</w:t>
      </w:r>
    </w:p>
    <w:p w14:paraId="4F032228" w14:textId="77777777" w:rsidR="00E02B07" w:rsidRDefault="004F51D0" w:rsidP="00490B5B">
      <w:pPr>
        <w:pStyle w:val="DraCorstandard"/>
      </w:pPr>
      <w:r>
        <w:t>Et sacra manuum vulnera, &amp; apertos sinus</w:t>
      </w:r>
    </w:p>
    <w:p w14:paraId="464249F9" w14:textId="77777777" w:rsidR="00E02B07" w:rsidRDefault="004F51D0" w:rsidP="00490B5B">
      <w:pPr>
        <w:pStyle w:val="DraCorstandard"/>
      </w:pPr>
      <w:r>
        <w:t>Miserantis animi parce deflenti scelus.</w:t>
      </w:r>
    </w:p>
    <w:p w14:paraId="781CAF71" w14:textId="77777777" w:rsidR="00E02B07" w:rsidRDefault="004F51D0" w:rsidP="00490B5B">
      <w:pPr>
        <w:pStyle w:val="DraCorstandard"/>
      </w:pPr>
      <w:r w:rsidRPr="004404C8">
        <w:rPr>
          <w:rStyle w:val="DraCorspeakerattribution"/>
        </w:rPr>
        <w:t>Christus.</w:t>
      </w:r>
      <w:r>
        <w:t xml:space="preserve"> Desine precari: genua de solo leva.</w:t>
      </w:r>
    </w:p>
    <w:p w14:paraId="7F838805" w14:textId="77777777" w:rsidR="00E02B07" w:rsidRDefault="004F51D0" w:rsidP="00490B5B">
      <w:pPr>
        <w:pStyle w:val="DraCorstandard"/>
      </w:pPr>
      <w:r>
        <w:t>Sic statuo: poenas criminum Golo dabit;</w:t>
      </w:r>
    </w:p>
    <w:p w14:paraId="74061F53" w14:textId="77777777" w:rsidR="00E02B07" w:rsidRDefault="004F51D0" w:rsidP="00490B5B">
      <w:pPr>
        <w:pStyle w:val="DraCorstandard"/>
      </w:pPr>
      <w:r>
        <w:t>Sed mitigatas. Diva; quae trutinâ pari</w:t>
      </w:r>
    </w:p>
    <w:p w14:paraId="29ECA891" w14:textId="77777777" w:rsidR="00E02B07" w:rsidRDefault="004F51D0" w:rsidP="00490B5B">
      <w:pPr>
        <w:pStyle w:val="DraCorstandard"/>
      </w:pPr>
      <w:r>
        <w:t>Quaecunque facta ponderas, trado tibi</w:t>
      </w:r>
    </w:p>
    <w:p w14:paraId="770B8E6D" w14:textId="77777777" w:rsidR="00E02B07" w:rsidRDefault="004F51D0" w:rsidP="00490B5B">
      <w:pPr>
        <w:pStyle w:val="DraCorstandard"/>
      </w:pPr>
      <w:r>
        <w:lastRenderedPageBreak/>
        <w:t>Vivum Golonem a statue supplicia reo</w:t>
      </w:r>
    </w:p>
    <w:p w14:paraId="1163DDF1" w14:textId="77777777" w:rsidR="00E02B07" w:rsidRDefault="004F51D0" w:rsidP="00490B5B">
      <w:pPr>
        <w:pStyle w:val="DraCorstandard"/>
      </w:pPr>
      <w:r>
        <w:t>Ferenda in orbe; mente si sanà ferat</w:t>
      </w:r>
    </w:p>
    <w:p w14:paraId="3F462138" w14:textId="77777777" w:rsidR="00E02B07" w:rsidRDefault="004F51D0" w:rsidP="00490B5B">
      <w:pPr>
        <w:pStyle w:val="DraCorstandard"/>
      </w:pPr>
      <w:r>
        <w:t>Poenam irrogatam, sceleris adiuissi immemor,</w:t>
      </w:r>
    </w:p>
    <w:p w14:paraId="007543CE" w14:textId="77777777" w:rsidR="00E02B07" w:rsidRDefault="004F51D0" w:rsidP="00490B5B">
      <w:pPr>
        <w:pStyle w:val="DraCorstandard"/>
      </w:pPr>
      <w:r>
        <w:t>Culpas remittam criminum. Quòd si ferox,</w:t>
      </w:r>
    </w:p>
    <w:p w14:paraId="2DB6DCE0" w14:textId="77777777" w:rsidR="00E02B07" w:rsidRDefault="004F51D0" w:rsidP="00490B5B">
      <w:pPr>
        <w:pStyle w:val="DraCorstandard"/>
      </w:pPr>
      <w:r>
        <w:t>Et jam malorum pertinax, tegat scelus,</w:t>
      </w:r>
    </w:p>
    <w:p w14:paraId="5B444934" w14:textId="77777777" w:rsidR="00E02B07" w:rsidRDefault="004F51D0" w:rsidP="00490B5B">
      <w:pPr>
        <w:pStyle w:val="DraCorstandard"/>
      </w:pPr>
      <w:r>
        <w:t>Plectam aeviternis Tartaro crimen rogis.</w:t>
      </w:r>
    </w:p>
    <w:p w14:paraId="65B92E56" w14:textId="77777777" w:rsidR="00E02B07" w:rsidRDefault="004F51D0" w:rsidP="00490B5B">
      <w:pPr>
        <w:pStyle w:val="DraCorstandard"/>
      </w:pPr>
      <w:r w:rsidRPr="004404C8">
        <w:rPr>
          <w:rStyle w:val="DraCorspeakerattribution"/>
        </w:rPr>
        <w:t>Justit.</w:t>
      </w:r>
      <w:r>
        <w:t xml:space="preserve"> Accipio causam: nunc tibi ordiar Golo,</w:t>
      </w:r>
    </w:p>
    <w:p w14:paraId="0C3384B1" w14:textId="77777777" w:rsidR="00E02B07" w:rsidRDefault="004F51D0" w:rsidP="00490B5B">
      <w:pPr>
        <w:pStyle w:val="DraCorstandard"/>
      </w:pPr>
      <w:r>
        <w:t>Telam implicatam mortis, horrificam necem.</w:t>
      </w:r>
    </w:p>
    <w:p w14:paraId="487737C4" w14:textId="77777777" w:rsidR="00490B5B" w:rsidRDefault="004F51D0" w:rsidP="00490B5B">
      <w:pPr>
        <w:pStyle w:val="DraCorstandard"/>
      </w:pPr>
      <w:r>
        <w:t>Ità meruisti. Genera poenarum vide:</w:t>
      </w:r>
    </w:p>
    <w:p w14:paraId="227382AA" w14:textId="58DB8CB8" w:rsidR="00E02B07" w:rsidRPr="004404C8" w:rsidRDefault="004F51D0" w:rsidP="00490B5B">
      <w:pPr>
        <w:pStyle w:val="DraCorstandard"/>
        <w:rPr>
          <w:rStyle w:val="DraCorpagebeginning"/>
        </w:rPr>
      </w:pPr>
      <w:r w:rsidRPr="004404C8">
        <w:rPr>
          <w:rStyle w:val="DraCorpagebeginning"/>
        </w:rPr>
        <w:t>23</w:t>
      </w:r>
    </w:p>
    <w:p w14:paraId="4468698E" w14:textId="77777777" w:rsidR="00E02B07" w:rsidRDefault="004F51D0" w:rsidP="00490B5B">
      <w:pPr>
        <w:pStyle w:val="DraCorstandard"/>
      </w:pPr>
      <w:r>
        <w:t>Funes, catenas. flagra, plumbatas, cruces,</w:t>
      </w:r>
    </w:p>
    <w:p w14:paraId="74A65675" w14:textId="77777777" w:rsidR="00E02B07" w:rsidRDefault="004F51D0" w:rsidP="00490B5B">
      <w:pPr>
        <w:pStyle w:val="DraCorstandard"/>
      </w:pPr>
      <w:r>
        <w:t>Enses, catastas, forcipes, ignes, rotas.</w:t>
      </w:r>
    </w:p>
    <w:p w14:paraId="2C4FB998" w14:textId="77777777" w:rsidR="00E02B07" w:rsidRDefault="004F51D0" w:rsidP="00490B5B">
      <w:pPr>
        <w:pStyle w:val="DraCorstandard"/>
      </w:pPr>
      <w:r w:rsidRPr="004404C8">
        <w:rPr>
          <w:rStyle w:val="DraCorspeakerattribution"/>
        </w:rPr>
        <w:t>Golo.</w:t>
      </w:r>
      <w:r>
        <w:t xml:space="preserve"> Vigilo? vel oculos dubius illudit sopor?</w:t>
      </w:r>
    </w:p>
    <w:p w14:paraId="098FD610" w14:textId="77777777" w:rsidR="00E02B07" w:rsidRDefault="004F51D0" w:rsidP="00490B5B">
      <w:pPr>
        <w:pStyle w:val="DraCorstandard"/>
      </w:pPr>
      <w:r>
        <w:t>Quae monstra vidi? coeca tenebrarum loca,</w:t>
      </w:r>
    </w:p>
    <w:p w14:paraId="6E13CF1E" w14:textId="77777777" w:rsidR="00E02B07" w:rsidRDefault="004F51D0" w:rsidP="00490B5B">
      <w:pPr>
        <w:pStyle w:val="DraCorstandard"/>
      </w:pPr>
      <w:r>
        <w:t>Erebique tristes vivus evasi rogos.</w:t>
      </w:r>
    </w:p>
    <w:p w14:paraId="08FDB1A8" w14:textId="77777777" w:rsidR="00E02B07" w:rsidRDefault="004F51D0" w:rsidP="00490B5B">
      <w:pPr>
        <w:pStyle w:val="DraCorstandard"/>
      </w:pPr>
      <w:r>
        <w:t>Tremende Judex, mortis ac vitae arbitet,</w:t>
      </w:r>
    </w:p>
    <w:p w14:paraId="079521F9" w14:textId="77777777" w:rsidR="00E02B07" w:rsidRDefault="004F51D0" w:rsidP="00490B5B">
      <w:pPr>
        <w:pStyle w:val="DraCorstandard"/>
      </w:pPr>
      <w:r>
        <w:t>Habes fatentem: cuncta, quae jubes, feram.</w:t>
      </w:r>
    </w:p>
    <w:p w14:paraId="7F44F9D0" w14:textId="77777777" w:rsidR="00E02B07" w:rsidRDefault="004F51D0" w:rsidP="00490B5B">
      <w:pPr>
        <w:pStyle w:val="DraCorstandard"/>
      </w:pPr>
      <w:r>
        <w:t>Equidem pavesco, somnii memor moi,</w:t>
      </w:r>
    </w:p>
    <w:p w14:paraId="14308EC9" w14:textId="77777777" w:rsidR="00E02B07" w:rsidRDefault="004F51D0" w:rsidP="00490B5B">
      <w:pPr>
        <w:pStyle w:val="DraCorstandard"/>
      </w:pPr>
      <w:r>
        <w:t>Visisque poenis terreor; feram tamen.</w:t>
      </w:r>
    </w:p>
    <w:p w14:paraId="25E26FFD" w14:textId="77777777" w:rsidR="00E02B07" w:rsidRDefault="004F51D0" w:rsidP="00490B5B">
      <w:pPr>
        <w:pStyle w:val="DraCorstandard"/>
      </w:pPr>
      <w:r>
        <w:t>Nunc ure, Christe, nunc seca: manus tua</w:t>
      </w:r>
    </w:p>
    <w:p w14:paraId="7AEF14DF" w14:textId="77777777" w:rsidR="00E02B07" w:rsidRDefault="004F51D0" w:rsidP="00490B5B">
      <w:pPr>
        <w:pStyle w:val="DraCorstandard"/>
      </w:pPr>
      <w:r>
        <w:t>Plectet nocentem: caede, sum totus nocens</w:t>
      </w:r>
    </w:p>
    <w:p w14:paraId="4100B8A8" w14:textId="77777777" w:rsidR="00E02B07" w:rsidRDefault="004F51D0" w:rsidP="00490B5B">
      <w:pPr>
        <w:pStyle w:val="DraCorstandard"/>
      </w:pPr>
      <w:r>
        <w:t>Quocunque fulmen miseris, tanges scelus.</w:t>
      </w:r>
    </w:p>
    <w:p w14:paraId="53B8D26E" w14:textId="77777777" w:rsidR="00E02B07" w:rsidRDefault="004F51D0" w:rsidP="00490B5B">
      <w:pPr>
        <w:pStyle w:val="DraCorstandard"/>
      </w:pPr>
      <w:r>
        <w:t>Eamus anime, camus &amp; structam dolo</w:t>
      </w:r>
    </w:p>
    <w:p w14:paraId="746DB826" w14:textId="77777777" w:rsidR="00E02B07" w:rsidRDefault="004F51D0" w:rsidP="00490B5B">
      <w:pPr>
        <w:pStyle w:val="DraCorstandard"/>
      </w:pPr>
      <w:r>
        <w:t>Mendacis oris machinam, atque astu malo</w:t>
      </w:r>
    </w:p>
    <w:p w14:paraId="303E831D" w14:textId="77777777" w:rsidR="00E02B07" w:rsidRDefault="004F51D0" w:rsidP="00490B5B">
      <w:pPr>
        <w:pStyle w:val="DraCorstandard"/>
      </w:pPr>
      <w:r>
        <w:t>Pandamus ultro Principi, &amp; justa impiae</w:t>
      </w:r>
    </w:p>
    <w:p w14:paraId="2E081314" w14:textId="77777777" w:rsidR="00490B5B" w:rsidRDefault="004F51D0" w:rsidP="00490B5B">
      <w:pPr>
        <w:pStyle w:val="DraCorstandard"/>
      </w:pPr>
      <w:r>
        <w:t>Fraudis feramns pretia, promeritam necem.</w:t>
      </w:r>
    </w:p>
    <w:p w14:paraId="4EE9EAA4" w14:textId="13F05510" w:rsidR="001B1E82" w:rsidRDefault="001B1E82" w:rsidP="001B1E82">
      <w:pPr>
        <w:pStyle w:val="DraCoradditions"/>
      </w:pPr>
      <w:r>
        <w:lastRenderedPageBreak/>
        <w:t>/act=</w:t>
      </w:r>
      <w:r>
        <w:rPr>
          <w:lang w:val="cs-CZ"/>
        </w:rPr>
        <w:t>2</w:t>
      </w:r>
      <w:r>
        <w:t>, scene=</w:t>
      </w:r>
      <w:r>
        <w:rPr>
          <w:lang w:val="cs-CZ"/>
        </w:rPr>
        <w:t>4</w:t>
      </w:r>
      <w:r>
        <w:t>/</w:t>
      </w:r>
    </w:p>
    <w:p w14:paraId="39B714E0" w14:textId="6C067601" w:rsidR="00E02B07" w:rsidRDefault="004F51D0" w:rsidP="00FE13F2">
      <w:pPr>
        <w:pStyle w:val="DraCorhead"/>
      </w:pPr>
      <w:r>
        <w:t>SCENA IV.</w:t>
      </w:r>
    </w:p>
    <w:p w14:paraId="3FA8B296" w14:textId="77777777" w:rsidR="00E02B07" w:rsidRPr="004404C8" w:rsidRDefault="004F51D0" w:rsidP="00490B5B">
      <w:pPr>
        <w:pStyle w:val="DraCorstandard"/>
        <w:rPr>
          <w:rStyle w:val="DraCorstagedirectionsetc"/>
        </w:rPr>
      </w:pPr>
      <w:r w:rsidRPr="004404C8">
        <w:rPr>
          <w:rStyle w:val="DraCorstagedirectionsetc"/>
        </w:rPr>
        <w:t>Genovefa gaudet in Deo, Jesu suo: &amp;c. tum audit Filiolum suum orantem &amp;c.</w:t>
      </w:r>
    </w:p>
    <w:p w14:paraId="45D7FCD5" w14:textId="77777777" w:rsidR="00E02B07" w:rsidRPr="004404C8" w:rsidRDefault="004F51D0" w:rsidP="00490B5B">
      <w:pPr>
        <w:pStyle w:val="DraCorstandard"/>
        <w:rPr>
          <w:rStyle w:val="DraCorstagedirectionsetc"/>
        </w:rPr>
      </w:pPr>
      <w:r w:rsidRPr="004404C8">
        <w:rPr>
          <w:rStyle w:val="DraCorstagedirectionsetc"/>
        </w:rPr>
        <w:t>Scena tota est musica.</w:t>
      </w:r>
    </w:p>
    <w:p w14:paraId="0A0B5724" w14:textId="77777777" w:rsidR="00E02B07" w:rsidRDefault="004F51D0" w:rsidP="00490B5B">
      <w:pPr>
        <w:pStyle w:val="DraCorstandard"/>
      </w:pPr>
      <w:r w:rsidRPr="004404C8">
        <w:rPr>
          <w:rStyle w:val="DraCorstagedirectionsetc"/>
        </w:rPr>
        <w:t>Genov.</w:t>
      </w:r>
      <w:r>
        <w:t xml:space="preserve"> 1. Newlich war ich voller Schmertzen/</w:t>
      </w:r>
    </w:p>
    <w:p w14:paraId="701AB8CC" w14:textId="77777777" w:rsidR="00E02B07" w:rsidRDefault="004F51D0" w:rsidP="00490B5B">
      <w:pPr>
        <w:pStyle w:val="DraCorstandard"/>
      </w:pPr>
      <w:r>
        <w:t>Lag in Qual und hoͤchster Noth,</w:t>
      </w:r>
    </w:p>
    <w:p w14:paraId="4C305734" w14:textId="77777777" w:rsidR="00E02B07" w:rsidRDefault="004F51D0" w:rsidP="00490B5B">
      <w:pPr>
        <w:pStyle w:val="DraCorstandard"/>
      </w:pPr>
      <w:r>
        <w:t>Angst sich eintrung biss zum Hertzen/</w:t>
      </w:r>
    </w:p>
    <w:p w14:paraId="758E51B6" w14:textId="77777777" w:rsidR="00E02B07" w:rsidRDefault="004F51D0" w:rsidP="00490B5B">
      <w:pPr>
        <w:pStyle w:val="DraCorstandard"/>
      </w:pPr>
      <w:r>
        <w:t>Ware mehr dan halber todt.</w:t>
      </w:r>
    </w:p>
    <w:p w14:paraId="6FE19B91" w14:textId="77777777" w:rsidR="00E02B07" w:rsidRDefault="004F51D0" w:rsidP="00490B5B">
      <w:pPr>
        <w:pStyle w:val="DraCorstandard"/>
      </w:pPr>
      <w:r>
        <w:t>2. Nun ist hin all Leydt/ und Klagen;</w:t>
      </w:r>
    </w:p>
    <w:p w14:paraId="3D19EB9C" w14:textId="77777777" w:rsidR="00E02B07" w:rsidRDefault="004F51D0" w:rsidP="00490B5B">
      <w:pPr>
        <w:pStyle w:val="DraCorstandard"/>
      </w:pPr>
      <w:r>
        <w:t>Weit verjagt ist alle Pein:</w:t>
      </w:r>
    </w:p>
    <w:p w14:paraId="267082BC" w14:textId="77777777" w:rsidR="00E02B07" w:rsidRDefault="004F51D0" w:rsidP="00490B5B">
      <w:pPr>
        <w:pStyle w:val="DraCorstandard"/>
      </w:pPr>
      <w:r>
        <w:t>Frewd und Trost an statt de Plagen</w:t>
      </w:r>
    </w:p>
    <w:p w14:paraId="45542F94" w14:textId="77777777" w:rsidR="00E02B07" w:rsidRDefault="004F51D0" w:rsidP="00490B5B">
      <w:pPr>
        <w:pStyle w:val="DraCorstandard"/>
      </w:pPr>
      <w:r>
        <w:t>Haben mich genohmen ein.</w:t>
      </w:r>
    </w:p>
    <w:p w14:paraId="49B20CF8" w14:textId="77777777" w:rsidR="00E02B07" w:rsidRDefault="004F51D0" w:rsidP="00490B5B">
      <w:pPr>
        <w:pStyle w:val="DraCorstandard"/>
      </w:pPr>
      <w:r>
        <w:t>3. Diese Frewd auss JEsu Seiten</w:t>
      </w:r>
    </w:p>
    <w:p w14:paraId="4EA85584" w14:textId="77777777" w:rsidR="00E02B07" w:rsidRDefault="004F51D0" w:rsidP="00490B5B">
      <w:pPr>
        <w:pStyle w:val="DraCorstandard"/>
      </w:pPr>
      <w:r>
        <w:t>Fliesset in mein Hertz hinein?</w:t>
      </w:r>
    </w:p>
    <w:p w14:paraId="2AE59779" w14:textId="77777777" w:rsidR="00E02B07" w:rsidRDefault="004F51D0" w:rsidP="00490B5B">
      <w:pPr>
        <w:pStyle w:val="DraCorstandard"/>
      </w:pPr>
      <w:r>
        <w:t>Wan mich Leydt/ und Angst bestreiten/</w:t>
      </w:r>
    </w:p>
    <w:p w14:paraId="0E22231E" w14:textId="77777777" w:rsidR="00490B5B" w:rsidRDefault="004F51D0" w:rsidP="00490B5B">
      <w:pPr>
        <w:pStyle w:val="DraCorstandard"/>
      </w:pPr>
      <w:r>
        <w:t>Troͤstet JEsus mich allein.</w:t>
      </w:r>
    </w:p>
    <w:p w14:paraId="5A6ED987" w14:textId="64A845FF" w:rsidR="00E02B07" w:rsidRPr="004404C8" w:rsidRDefault="004F51D0" w:rsidP="00490B5B">
      <w:pPr>
        <w:pStyle w:val="DraCorstandard"/>
        <w:rPr>
          <w:rStyle w:val="DraCorpagebeginning"/>
        </w:rPr>
      </w:pPr>
      <w:r w:rsidRPr="004404C8">
        <w:rPr>
          <w:rStyle w:val="DraCorpagebeginning"/>
        </w:rPr>
        <w:t>24</w:t>
      </w:r>
    </w:p>
    <w:p w14:paraId="699BF545" w14:textId="77777777" w:rsidR="00E02B07" w:rsidRDefault="004F51D0" w:rsidP="00490B5B">
      <w:pPr>
        <w:pStyle w:val="DraCorstandard"/>
      </w:pPr>
      <w:r>
        <w:t>4. Wan ich JEsum thu’ umbhälsen</w:t>
      </w:r>
    </w:p>
    <w:p w14:paraId="1F1D411E" w14:textId="77777777" w:rsidR="00E02B07" w:rsidRDefault="004F51D0" w:rsidP="00490B5B">
      <w:pPr>
        <w:pStyle w:val="DraCorstandard"/>
      </w:pPr>
      <w:r>
        <w:t>Küssen seine Wangen beyd;</w:t>
      </w:r>
    </w:p>
    <w:p w14:paraId="4057E8B3" w14:textId="77777777" w:rsidR="00E02B07" w:rsidRDefault="004F51D0" w:rsidP="00490B5B">
      <w:pPr>
        <w:pStyle w:val="DraCorstandard"/>
      </w:pPr>
      <w:r>
        <w:t>Fliest mir/ gleich auss einem Felsen</w:t>
      </w:r>
    </w:p>
    <w:p w14:paraId="0786FBD7" w14:textId="77777777" w:rsidR="00E02B07" w:rsidRDefault="004F51D0" w:rsidP="00490B5B">
      <w:pPr>
        <w:pStyle w:val="DraCorstandard"/>
      </w:pPr>
      <w:r>
        <w:t>Brunn und Bach der Gässigkeit.</w:t>
      </w:r>
    </w:p>
    <w:p w14:paraId="60780E4B" w14:textId="77777777" w:rsidR="00E02B07" w:rsidRDefault="004F51D0" w:rsidP="00490B5B">
      <w:pPr>
        <w:pStyle w:val="DraCorstandard"/>
      </w:pPr>
      <w:r>
        <w:t>5. Ey dan last hinfüro schallen</w:t>
      </w:r>
    </w:p>
    <w:p w14:paraId="78C92D02" w14:textId="77777777" w:rsidR="00E02B07" w:rsidRDefault="004F51D0" w:rsidP="00490B5B">
      <w:pPr>
        <w:pStyle w:val="DraCorstandard"/>
      </w:pPr>
      <w:r>
        <w:t>Alle Frewd und Froͤlichkeit:</w:t>
      </w:r>
    </w:p>
    <w:p w14:paraId="58D096CB" w14:textId="77777777" w:rsidR="00E02B07" w:rsidRDefault="004F51D0" w:rsidP="00490B5B">
      <w:pPr>
        <w:pStyle w:val="DraCorstandard"/>
      </w:pPr>
      <w:r>
        <w:t>Meinem JEsu wirds gefallen/</w:t>
      </w:r>
    </w:p>
    <w:p w14:paraId="5535C755" w14:textId="77777777" w:rsidR="00E02B07" w:rsidRDefault="004F51D0" w:rsidP="00490B5B">
      <w:pPr>
        <w:pStyle w:val="DraCorstandard"/>
      </w:pPr>
      <w:r>
        <w:t>Ade Schmertz und Trawrigkeit.</w:t>
      </w:r>
    </w:p>
    <w:p w14:paraId="0B2CDCB4" w14:textId="77777777" w:rsidR="00E02B07" w:rsidRDefault="004F51D0" w:rsidP="00490B5B">
      <w:pPr>
        <w:pStyle w:val="DraCorstandard"/>
      </w:pPr>
      <w:r>
        <w:t>Aber wo ist underdessen/</w:t>
      </w:r>
    </w:p>
    <w:p w14:paraId="531B8A2E" w14:textId="77777777" w:rsidR="00E02B07" w:rsidRDefault="004F51D0" w:rsidP="00490B5B">
      <w:pPr>
        <w:pStyle w:val="DraCorstandard"/>
      </w:pPr>
      <w:r>
        <w:lastRenderedPageBreak/>
        <w:t>Gangen hin mein liebes Kind ... Geneovefa quaerit filium, eúmque</w:t>
      </w:r>
    </w:p>
    <w:p w14:paraId="6290E7AB" w14:textId="77777777" w:rsidR="00E02B07" w:rsidRDefault="004F51D0" w:rsidP="00490B5B">
      <w:pPr>
        <w:pStyle w:val="DraCorstandard"/>
      </w:pPr>
      <w:r>
        <w:t>Were seiner bald vergessen/ .... tandem invenit dormientem.</w:t>
      </w:r>
    </w:p>
    <w:p w14:paraId="6C14669B" w14:textId="77777777" w:rsidR="00E02B07" w:rsidRDefault="004F51D0" w:rsidP="00490B5B">
      <w:pPr>
        <w:pStyle w:val="DraCorstandard"/>
      </w:pPr>
      <w:r>
        <w:t>Hie ligt er/ und schläfft gelind.</w:t>
      </w:r>
    </w:p>
    <w:p w14:paraId="65B14031" w14:textId="77777777" w:rsidR="00E02B07" w:rsidRDefault="004F51D0" w:rsidP="00490B5B">
      <w:pPr>
        <w:pStyle w:val="DraCorstandard"/>
      </w:pPr>
      <w:r w:rsidRPr="004404C8">
        <w:rPr>
          <w:rStyle w:val="DraCorstagedirectionsetc"/>
        </w:rPr>
        <w:t>Aria.</w:t>
      </w:r>
      <w:r>
        <w:rPr>
          <w:i/>
        </w:rPr>
        <w:t xml:space="preserve"> </w:t>
      </w:r>
      <w:r>
        <w:t>Schlaff mein Kindlein/ schlaff ohn Sorgen</w:t>
      </w:r>
    </w:p>
    <w:p w14:paraId="5BF8899E" w14:textId="77777777" w:rsidR="00E02B07" w:rsidRDefault="004F51D0" w:rsidP="00490B5B">
      <w:pPr>
        <w:pStyle w:val="DraCorstandard"/>
      </w:pPr>
      <w:r>
        <w:t>Schlaff bis Abend/ schlaff biss morgen:</w:t>
      </w:r>
    </w:p>
    <w:p w14:paraId="68C448DD" w14:textId="77777777" w:rsidR="00E02B07" w:rsidRDefault="004F51D0" w:rsidP="00490B5B">
      <w:pPr>
        <w:pStyle w:val="DraCorstandard"/>
      </w:pPr>
      <w:r>
        <w:t>Las die Wässer unden saussen/</w:t>
      </w:r>
    </w:p>
    <w:p w14:paraId="4D2C37A7" w14:textId="77777777" w:rsidR="00E02B07" w:rsidRDefault="004F51D0" w:rsidP="00490B5B">
      <w:pPr>
        <w:pStyle w:val="DraCorstandard"/>
      </w:pPr>
      <w:r>
        <w:t>Und die Blätter oben braussen.</w:t>
      </w:r>
    </w:p>
    <w:p w14:paraId="345FD4B1" w14:textId="77777777" w:rsidR="00E02B07" w:rsidRDefault="004F51D0" w:rsidP="00490B5B">
      <w:pPr>
        <w:pStyle w:val="DraCorstandard"/>
      </w:pPr>
      <w:r>
        <w:t>Lass die Thierlein umb dich springen/</w:t>
      </w:r>
    </w:p>
    <w:p w14:paraId="5B6F47AA" w14:textId="77777777" w:rsidR="00E02B07" w:rsidRDefault="004F51D0" w:rsidP="00490B5B">
      <w:pPr>
        <w:pStyle w:val="DraCorstandard"/>
      </w:pPr>
      <w:r>
        <w:t>Und die Voͤglein drunder singen.</w:t>
      </w:r>
    </w:p>
    <w:p w14:paraId="571D3BE5" w14:textId="77777777" w:rsidR="00E02B07" w:rsidRDefault="004F51D0" w:rsidP="00490B5B">
      <w:pPr>
        <w:pStyle w:val="DraCorstandard"/>
      </w:pPr>
      <w:r>
        <w:t>Schaff mein Kindlein/ schlaff ohn Sorgen/</w:t>
      </w:r>
    </w:p>
    <w:p w14:paraId="178F92B1" w14:textId="77777777" w:rsidR="00E02B07" w:rsidRDefault="004F51D0" w:rsidP="00490B5B">
      <w:pPr>
        <w:pStyle w:val="DraCorstandard"/>
      </w:pPr>
      <w:r>
        <w:t>Schlaff biss abend/ schlaff bis morgen.</w:t>
      </w:r>
    </w:p>
    <w:p w14:paraId="79FB4340" w14:textId="77777777" w:rsidR="00E02B07" w:rsidRDefault="004F51D0" w:rsidP="00490B5B">
      <w:pPr>
        <w:pStyle w:val="DraCorstandard"/>
      </w:pPr>
      <w:r>
        <w:t>Post cantum evigilat Benoni, ad quem</w:t>
      </w:r>
    </w:p>
    <w:p w14:paraId="374FDBDF" w14:textId="77777777" w:rsidR="00E02B07" w:rsidRDefault="004F51D0" w:rsidP="00490B5B">
      <w:pPr>
        <w:pStyle w:val="DraCorstandard"/>
      </w:pPr>
      <w:r w:rsidRPr="004404C8">
        <w:rPr>
          <w:rStyle w:val="DraCorspeakerattribution"/>
        </w:rPr>
        <w:t>Genovefa.</w:t>
      </w:r>
      <w:r>
        <w:t xml:space="preserve"> Auff Benoni! komm und bette</w:t>
      </w:r>
    </w:p>
    <w:p w14:paraId="0DB2C9F7" w14:textId="77777777" w:rsidR="00E02B07" w:rsidRDefault="004F51D0" w:rsidP="00490B5B">
      <w:pPr>
        <w:pStyle w:val="DraCorstandard"/>
      </w:pPr>
      <w:r>
        <w:t>Wie von mir gelehret bist/</w:t>
      </w:r>
    </w:p>
    <w:p w14:paraId="1EFAB4F1" w14:textId="77777777" w:rsidR="00E02B07" w:rsidRDefault="004F51D0" w:rsidP="00490B5B">
      <w:pPr>
        <w:pStyle w:val="DraCorstandard"/>
      </w:pPr>
      <w:r>
        <w:t>Dass uns Gott vom Ubel rette/</w:t>
      </w:r>
    </w:p>
    <w:p w14:paraId="12FC3B79" w14:textId="77777777" w:rsidR="00E02B07" w:rsidRDefault="004F51D0" w:rsidP="00490B5B">
      <w:pPr>
        <w:pStyle w:val="DraCorstandard"/>
      </w:pPr>
      <w:r>
        <w:t>Jetzund und zu aller Frist.</w:t>
      </w:r>
    </w:p>
    <w:p w14:paraId="71825417" w14:textId="77777777" w:rsidR="00E02B07" w:rsidRDefault="004F51D0" w:rsidP="00490B5B">
      <w:pPr>
        <w:pStyle w:val="DraCorstandard"/>
      </w:pPr>
      <w:r w:rsidRPr="004404C8">
        <w:rPr>
          <w:rStyle w:val="DraCorspeakerattribution"/>
        </w:rPr>
        <w:t>Benon.</w:t>
      </w:r>
      <w:r>
        <w:t xml:space="preserve"> In Nahmen des Vatters/ und des Sohns/ und des Heiligen Geistes/ Amen</w:t>
      </w:r>
    </w:p>
    <w:p w14:paraId="2FE0ECF8" w14:textId="77777777" w:rsidR="00E02B07" w:rsidRDefault="004F51D0" w:rsidP="00490B5B">
      <w:pPr>
        <w:pStyle w:val="DraCorstandard"/>
      </w:pPr>
      <w:r>
        <w:t>Vatter Unser/ der du bist in den Himmelen/ geheiliget werde dein Nahm.</w:t>
      </w:r>
    </w:p>
    <w:p w14:paraId="62EFAE3F" w14:textId="77777777" w:rsidR="00E02B07" w:rsidRDefault="004F51D0" w:rsidP="00490B5B">
      <w:pPr>
        <w:pStyle w:val="DraCorstandard"/>
      </w:pPr>
      <w:r w:rsidRPr="004404C8">
        <w:rPr>
          <w:rStyle w:val="DraCorspeakerattribution"/>
        </w:rPr>
        <w:t>Genov.</w:t>
      </w:r>
      <w:r>
        <w:t xml:space="preserve"> </w:t>
      </w:r>
      <w:r w:rsidRPr="004404C8">
        <w:rPr>
          <w:rStyle w:val="DraCorstagedirectionsetc"/>
        </w:rPr>
        <w:t>Aria.</w:t>
      </w:r>
      <w:r>
        <w:t xml:space="preserve"> 1. O Vatter! weit erhoben</w:t>
      </w:r>
    </w:p>
    <w:p w14:paraId="1FFCA405" w14:textId="77777777" w:rsidR="00E02B07" w:rsidRDefault="004F51D0" w:rsidP="00490B5B">
      <w:pPr>
        <w:pStyle w:val="DraCorstandard"/>
      </w:pPr>
      <w:r>
        <w:t>In deinem hochsten Thron:</w:t>
      </w:r>
    </w:p>
    <w:p w14:paraId="3A2D1455" w14:textId="77777777" w:rsidR="00E02B07" w:rsidRDefault="004F51D0" w:rsidP="00490B5B">
      <w:pPr>
        <w:pStyle w:val="DraCorstandard"/>
      </w:pPr>
      <w:r>
        <w:t>Wir Kinder dich stäts loben/</w:t>
      </w:r>
    </w:p>
    <w:p w14:paraId="6E71C36A" w14:textId="77777777" w:rsidR="00E02B07" w:rsidRDefault="004F51D0" w:rsidP="00490B5B">
      <w:pPr>
        <w:pStyle w:val="DraCorstandard"/>
      </w:pPr>
      <w:r>
        <w:t>Mit Geist/ und deinem Sohn.</w:t>
      </w:r>
    </w:p>
    <w:p w14:paraId="1D629EBD" w14:textId="77777777" w:rsidR="00E02B07" w:rsidRDefault="004F51D0" w:rsidP="00490B5B">
      <w:pPr>
        <w:pStyle w:val="DraCorstandard"/>
      </w:pPr>
      <w:r>
        <w:t>2. Dein Nahm all Stund und Uhren</w:t>
      </w:r>
    </w:p>
    <w:p w14:paraId="6B707B6B" w14:textId="77777777" w:rsidR="00E02B07" w:rsidRDefault="004F51D0" w:rsidP="00490B5B">
      <w:pPr>
        <w:pStyle w:val="DraCorstandard"/>
      </w:pPr>
      <w:r>
        <w:t>Ich wolt von Hertzen mein/</w:t>
      </w:r>
    </w:p>
    <w:p w14:paraId="553BB201" w14:textId="77777777" w:rsidR="00E02B07" w:rsidRDefault="004F51D0" w:rsidP="00490B5B">
      <w:pPr>
        <w:pStyle w:val="DraCorstandard"/>
      </w:pPr>
      <w:r>
        <w:t>Dass alle Creaturen</w:t>
      </w:r>
    </w:p>
    <w:p w14:paraId="68D7E91F" w14:textId="77777777" w:rsidR="00490B5B" w:rsidRDefault="004F51D0" w:rsidP="00490B5B">
      <w:pPr>
        <w:pStyle w:val="DraCorstandard"/>
      </w:pPr>
      <w:r>
        <w:t>Recht lobten ins gemein.</w:t>
      </w:r>
    </w:p>
    <w:p w14:paraId="15371F7B" w14:textId="31531676" w:rsidR="00E02B07" w:rsidRPr="004404C8" w:rsidRDefault="004F51D0" w:rsidP="00490B5B">
      <w:pPr>
        <w:pStyle w:val="DraCorstandard"/>
        <w:rPr>
          <w:rStyle w:val="DraCorpagebeginning"/>
        </w:rPr>
      </w:pPr>
      <w:r w:rsidRPr="004404C8">
        <w:rPr>
          <w:rStyle w:val="DraCorpagebeginning"/>
        </w:rPr>
        <w:lastRenderedPageBreak/>
        <w:t>25</w:t>
      </w:r>
    </w:p>
    <w:p w14:paraId="7EBF7677" w14:textId="77777777" w:rsidR="00E02B07" w:rsidRDefault="004F51D0" w:rsidP="00490B5B">
      <w:pPr>
        <w:pStyle w:val="DraCorstandard"/>
      </w:pPr>
      <w:r w:rsidRPr="004404C8">
        <w:rPr>
          <w:rStyle w:val="DraCorspeakerattribution"/>
        </w:rPr>
        <w:t>Benoni.</w:t>
      </w:r>
      <w:r>
        <w:t xml:space="preserve"> Zukomme dein Reich; dein Will geschehe/ wie im Himmel also auch auff Erden.</w:t>
      </w:r>
    </w:p>
    <w:p w14:paraId="1230A9B2" w14:textId="77777777" w:rsidR="00E02B07" w:rsidRDefault="004F51D0" w:rsidP="00490B5B">
      <w:pPr>
        <w:pStyle w:val="DraCorstandard"/>
      </w:pPr>
      <w:r w:rsidRPr="004404C8">
        <w:rPr>
          <w:rStyle w:val="DraCorspeakerattribution"/>
        </w:rPr>
        <w:t>Genov.</w:t>
      </w:r>
      <w:r>
        <w:t xml:space="preserve"> </w:t>
      </w:r>
      <w:r w:rsidRPr="004404C8">
        <w:rPr>
          <w:rStyle w:val="DraCorstagedirectionsetc"/>
        </w:rPr>
        <w:t>Aria.</w:t>
      </w:r>
      <w:r>
        <w:t xml:space="preserve"> 1. Ach nur das Reich daroben/</w:t>
      </w:r>
    </w:p>
    <w:p w14:paraId="6FEACBE1" w14:textId="77777777" w:rsidR="00E02B07" w:rsidRDefault="004F51D0" w:rsidP="00490B5B">
      <w:pPr>
        <w:pStyle w:val="DraCorstandard"/>
      </w:pPr>
      <w:r>
        <w:t>Den schoͤnen Pallast dein/</w:t>
      </w:r>
    </w:p>
    <w:p w14:paraId="1D9C7C1D" w14:textId="77777777" w:rsidR="00E02B07" w:rsidRDefault="004F51D0" w:rsidP="00490B5B">
      <w:pPr>
        <w:pStyle w:val="DraCorstandard"/>
      </w:pPr>
      <w:r>
        <w:t>Räum uns/ die wir dich loben/</w:t>
      </w:r>
    </w:p>
    <w:p w14:paraId="1752244D" w14:textId="77777777" w:rsidR="00E02B07" w:rsidRDefault="004F51D0" w:rsidP="00490B5B">
      <w:pPr>
        <w:pStyle w:val="DraCorstandard"/>
      </w:pPr>
      <w:r>
        <w:t>Nach diesem Leben ein.</w:t>
      </w:r>
    </w:p>
    <w:p w14:paraId="4547678D" w14:textId="77777777" w:rsidR="00E02B07" w:rsidRDefault="004F51D0" w:rsidP="00490B5B">
      <w:pPr>
        <w:pStyle w:val="DraCorstandard"/>
      </w:pPr>
      <w:r>
        <w:t>Diss wünschen wir von Hertzen/</w:t>
      </w:r>
    </w:p>
    <w:p w14:paraId="5F5C744C" w14:textId="77777777" w:rsidR="00E02B07" w:rsidRDefault="004F51D0" w:rsidP="00490B5B">
      <w:pPr>
        <w:pStyle w:val="DraCorstandard"/>
      </w:pPr>
      <w:r>
        <w:t>Gestrenger HErr und Gott/</w:t>
      </w:r>
    </w:p>
    <w:p w14:paraId="78E66CE9" w14:textId="77777777" w:rsidR="00E02B07" w:rsidRDefault="004F51D0" w:rsidP="00490B5B">
      <w:pPr>
        <w:pStyle w:val="DraCorstandard"/>
      </w:pPr>
      <w:r>
        <w:t>Dass keiner woͤll verschertzen</w:t>
      </w:r>
    </w:p>
    <w:p w14:paraId="3AED16AA" w14:textId="77777777" w:rsidR="00E02B07" w:rsidRDefault="004F51D0" w:rsidP="00490B5B">
      <w:pPr>
        <w:pStyle w:val="DraCorstandard"/>
      </w:pPr>
      <w:r>
        <w:t>Dein Will/ und dein Gebott.</w:t>
      </w:r>
    </w:p>
    <w:p w14:paraId="348B4084" w14:textId="77777777" w:rsidR="00E02B07" w:rsidRDefault="004F51D0" w:rsidP="00490B5B">
      <w:pPr>
        <w:pStyle w:val="DraCorstandard"/>
      </w:pPr>
      <w:r w:rsidRPr="004404C8">
        <w:rPr>
          <w:rStyle w:val="DraCorspeakerattribution"/>
        </w:rPr>
        <w:t>Ben.</w:t>
      </w:r>
      <w:r>
        <w:t xml:space="preserve"> Unser täglich Brodt gib uns heut.</w:t>
      </w:r>
    </w:p>
    <w:p w14:paraId="5D36C9BD" w14:textId="77777777" w:rsidR="00E02B07" w:rsidRDefault="004F51D0" w:rsidP="00490B5B">
      <w:pPr>
        <w:pStyle w:val="DraCorstandard"/>
        <w:rPr>
          <w:i/>
        </w:rPr>
      </w:pPr>
      <w:r w:rsidRPr="004404C8">
        <w:rPr>
          <w:rStyle w:val="DraCorspeakerattribution"/>
        </w:rPr>
        <w:t>Genov. &amp; Benoni</w:t>
      </w:r>
      <w:r>
        <w:rPr>
          <w:i/>
        </w:rPr>
        <w:t xml:space="preserve"> </w:t>
      </w:r>
      <w:r w:rsidRPr="004404C8">
        <w:rPr>
          <w:rStyle w:val="DraCorstagedirectionsetc"/>
        </w:rPr>
        <w:t>simul. Aria.</w:t>
      </w:r>
    </w:p>
    <w:p w14:paraId="19E643EF" w14:textId="77777777" w:rsidR="00E02B07" w:rsidRDefault="004F51D0" w:rsidP="00490B5B">
      <w:pPr>
        <w:pStyle w:val="DraCorstandard"/>
      </w:pPr>
      <w:r>
        <w:t>Wir bitten unterdessen</w:t>
      </w:r>
    </w:p>
    <w:p w14:paraId="31C8ED5C" w14:textId="77777777" w:rsidR="00E02B07" w:rsidRDefault="004F51D0" w:rsidP="00490B5B">
      <w:pPr>
        <w:pStyle w:val="DraCorstandard"/>
      </w:pPr>
      <w:r>
        <w:t>Auff dieser Himmelsreitz/</w:t>
      </w:r>
    </w:p>
    <w:p w14:paraId="0446AB7B" w14:textId="77777777" w:rsidR="00E02B07" w:rsidRDefault="004F51D0" w:rsidP="00490B5B">
      <w:pPr>
        <w:pStyle w:val="DraCorstandard"/>
      </w:pPr>
      <w:r>
        <w:t>Kein Tranck/ kein lecker Essen/</w:t>
      </w:r>
    </w:p>
    <w:p w14:paraId="262D44FC" w14:textId="77777777" w:rsidR="00E02B07" w:rsidRDefault="004F51D0" w:rsidP="00490B5B">
      <w:pPr>
        <w:pStyle w:val="DraCorstandard"/>
      </w:pPr>
      <w:r>
        <w:t>Gnug ist ein schlechte Speiss.</w:t>
      </w:r>
    </w:p>
    <w:p w14:paraId="31BC2CF9" w14:textId="77777777" w:rsidR="00E02B07" w:rsidRDefault="004F51D0" w:rsidP="00490B5B">
      <w:pPr>
        <w:pStyle w:val="DraCorstandard"/>
      </w:pPr>
      <w:r w:rsidRPr="004404C8">
        <w:rPr>
          <w:rStyle w:val="DraCorspeakerattribution"/>
        </w:rPr>
        <w:t>Benoni.</w:t>
      </w:r>
      <w:r>
        <w:t xml:space="preserve"> Vergib uns unsere Schuld/ als wir vergeben unseren Schuldigeren.</w:t>
      </w:r>
    </w:p>
    <w:p w14:paraId="1B16137E" w14:textId="77777777" w:rsidR="00E02B07" w:rsidRDefault="004F51D0" w:rsidP="00490B5B">
      <w:pPr>
        <w:pStyle w:val="DraCorstandard"/>
      </w:pPr>
      <w:r w:rsidRPr="004404C8">
        <w:rPr>
          <w:rStyle w:val="DraCorspeakerattribution"/>
        </w:rPr>
        <w:t>Genov.</w:t>
      </w:r>
      <w:r>
        <w:rPr>
          <w:i/>
        </w:rPr>
        <w:t xml:space="preserve"> </w:t>
      </w:r>
      <w:r w:rsidRPr="004404C8">
        <w:rPr>
          <w:rStyle w:val="DraCorstagedirectionsetc"/>
        </w:rPr>
        <w:t>Aria</w:t>
      </w:r>
      <w:r>
        <w:t xml:space="preserve"> 1. Ja HErr/ ich meyns von Hertzen/</w:t>
      </w:r>
    </w:p>
    <w:p w14:paraId="38F683BE" w14:textId="77777777" w:rsidR="00E02B07" w:rsidRDefault="004F51D0" w:rsidP="00490B5B">
      <w:pPr>
        <w:pStyle w:val="DraCorstandard"/>
      </w:pPr>
      <w:r>
        <w:t>Meim Feind vergebe ich;</w:t>
      </w:r>
    </w:p>
    <w:p w14:paraId="6428E7FD" w14:textId="77777777" w:rsidR="00E02B07" w:rsidRDefault="004F51D0" w:rsidP="00490B5B">
      <w:pPr>
        <w:pStyle w:val="DraCorstandard"/>
      </w:pPr>
      <w:r>
        <w:t>Ich widerhols ohn Schertzen/</w:t>
      </w:r>
    </w:p>
    <w:p w14:paraId="1058B832" w14:textId="77777777" w:rsidR="00E02B07" w:rsidRDefault="004F51D0" w:rsidP="00490B5B">
      <w:pPr>
        <w:pStyle w:val="DraCorstandard"/>
      </w:pPr>
      <w:r>
        <w:t>Werd niemal rechen mich.</w:t>
      </w:r>
    </w:p>
    <w:p w14:paraId="369EFD21" w14:textId="77777777" w:rsidR="00E02B07" w:rsidRDefault="004F51D0" w:rsidP="00490B5B">
      <w:pPr>
        <w:pStyle w:val="DraCorstandard"/>
      </w:pPr>
      <w:r>
        <w:t>2. Drumb woͤlst du auch vergeben</w:t>
      </w:r>
    </w:p>
    <w:p w14:paraId="0C619FDA" w14:textId="77777777" w:rsidR="00E02B07" w:rsidRDefault="004F51D0" w:rsidP="00490B5B">
      <w:pPr>
        <w:pStyle w:val="DraCorstandard"/>
      </w:pPr>
      <w:r>
        <w:t>Mir meine Sünd/ und Schuld:</w:t>
      </w:r>
    </w:p>
    <w:p w14:paraId="183E1EE7" w14:textId="77777777" w:rsidR="00E02B07" w:rsidRDefault="004F51D0" w:rsidP="00490B5B">
      <w:pPr>
        <w:pStyle w:val="DraCorstandard"/>
      </w:pPr>
      <w:r>
        <w:t>Die Fehler meines Lebens</w:t>
      </w:r>
    </w:p>
    <w:p w14:paraId="223439F2" w14:textId="77777777" w:rsidR="00E02B07" w:rsidRDefault="004F51D0" w:rsidP="00490B5B">
      <w:pPr>
        <w:pStyle w:val="DraCorstandard"/>
      </w:pPr>
      <w:r>
        <w:t>Wolst tragen mit Geduldt.</w:t>
      </w:r>
    </w:p>
    <w:p w14:paraId="489FAAF7" w14:textId="77777777" w:rsidR="00E02B07" w:rsidRDefault="004F51D0" w:rsidP="00490B5B">
      <w:pPr>
        <w:pStyle w:val="DraCorstandard"/>
      </w:pPr>
      <w:r w:rsidRPr="004404C8">
        <w:rPr>
          <w:rStyle w:val="DraCorspeakerattribution"/>
        </w:rPr>
        <w:t>Benoni.</w:t>
      </w:r>
      <w:r>
        <w:t xml:space="preserve"> Und führ uns nicht in Versuchung/ sonderen erloͤse uns von dem Ubel. Amen.</w:t>
      </w:r>
    </w:p>
    <w:p w14:paraId="306EAC75" w14:textId="77777777" w:rsidR="00E02B07" w:rsidRDefault="004F51D0" w:rsidP="00490B5B">
      <w:pPr>
        <w:pStyle w:val="DraCorstandard"/>
      </w:pPr>
      <w:r w:rsidRPr="004404C8">
        <w:rPr>
          <w:rStyle w:val="DraCorspeakerattribution"/>
        </w:rPr>
        <w:lastRenderedPageBreak/>
        <w:t>Genov.</w:t>
      </w:r>
      <w:r>
        <w:rPr>
          <w:i/>
        </w:rPr>
        <w:t xml:space="preserve"> </w:t>
      </w:r>
      <w:r w:rsidRPr="004404C8">
        <w:rPr>
          <w:rStyle w:val="DraCorstagedirectionsetc"/>
        </w:rPr>
        <w:t>Aria.</w:t>
      </w:r>
      <w:r>
        <w:t xml:space="preserve"> 1. Der Sathan offt durch Ehren</w:t>
      </w:r>
    </w:p>
    <w:p w14:paraId="20DADF78" w14:textId="77777777" w:rsidR="00E02B07" w:rsidRDefault="004F51D0" w:rsidP="00490B5B">
      <w:pPr>
        <w:pStyle w:val="DraCorstandard"/>
      </w:pPr>
      <w:r>
        <w:t>Zur Welt mich wider ladt:</w:t>
      </w:r>
    </w:p>
    <w:p w14:paraId="07BBC5B4" w14:textId="77777777" w:rsidR="00E02B07" w:rsidRDefault="004F51D0" w:rsidP="00490B5B">
      <w:pPr>
        <w:pStyle w:val="DraCorstandard"/>
      </w:pPr>
      <w:r>
        <w:t>Versuchung thut sich mehren/</w:t>
      </w:r>
    </w:p>
    <w:p w14:paraId="499C4C54" w14:textId="77777777" w:rsidR="00E02B07" w:rsidRDefault="004F51D0" w:rsidP="00490B5B">
      <w:pPr>
        <w:pStyle w:val="DraCorstandard"/>
      </w:pPr>
      <w:r>
        <w:t>Du hilff mit Rath und That.</w:t>
      </w:r>
    </w:p>
    <w:p w14:paraId="0C29065D" w14:textId="77777777" w:rsidR="00E02B07" w:rsidRDefault="004F51D0" w:rsidP="00490B5B">
      <w:pPr>
        <w:pStyle w:val="DraCorstandard"/>
      </w:pPr>
      <w:r>
        <w:t>2. Für hellen List/ und Flammen</w:t>
      </w:r>
    </w:p>
    <w:p w14:paraId="1CE5DB14" w14:textId="77777777" w:rsidR="00E02B07" w:rsidRDefault="004F51D0" w:rsidP="00490B5B">
      <w:pPr>
        <w:pStyle w:val="DraCorstandard"/>
      </w:pPr>
      <w:r>
        <w:t>Für Seel/ und Leibs=Gefahr/</w:t>
      </w:r>
    </w:p>
    <w:p w14:paraId="39125812" w14:textId="77777777" w:rsidR="00E02B07" w:rsidRDefault="004F51D0" w:rsidP="00490B5B">
      <w:pPr>
        <w:pStyle w:val="DraCorstandard"/>
      </w:pPr>
      <w:r>
        <w:t>Bewahr uns beyd zu sammen</w:t>
      </w:r>
    </w:p>
    <w:p w14:paraId="1ACD943B" w14:textId="77777777" w:rsidR="00490B5B" w:rsidRDefault="004F51D0" w:rsidP="00490B5B">
      <w:pPr>
        <w:pStyle w:val="DraCorstandard"/>
      </w:pPr>
      <w:r>
        <w:t>Vom Ubel immerdar.</w:t>
      </w:r>
    </w:p>
    <w:p w14:paraId="255450BD" w14:textId="03A6A0FA" w:rsidR="00E02B07" w:rsidRPr="004404C8" w:rsidRDefault="004F51D0" w:rsidP="00490B5B">
      <w:pPr>
        <w:pStyle w:val="DraCorstandard"/>
        <w:rPr>
          <w:rStyle w:val="DraCorpagebeginning"/>
        </w:rPr>
      </w:pPr>
      <w:r w:rsidRPr="004404C8">
        <w:rPr>
          <w:rStyle w:val="DraCorpagebeginning"/>
        </w:rPr>
        <w:t>26</w:t>
      </w:r>
    </w:p>
    <w:p w14:paraId="2EAA20C7" w14:textId="77777777" w:rsidR="00E02B07" w:rsidRDefault="004F51D0" w:rsidP="00490B5B">
      <w:pPr>
        <w:pStyle w:val="DraCorstandard"/>
      </w:pPr>
      <w:r w:rsidRPr="004404C8">
        <w:rPr>
          <w:rStyle w:val="DraCorspeakerattribution"/>
        </w:rPr>
        <w:t>Benoni.</w:t>
      </w:r>
      <w:r>
        <w:t xml:space="preserve"> In Nahmen des Vatters und des Sohns/ und des Heiligen Geistes/ Amen.</w:t>
      </w:r>
    </w:p>
    <w:p w14:paraId="4FB83C06" w14:textId="77777777" w:rsidR="00E02B07" w:rsidRDefault="004F51D0" w:rsidP="00490B5B">
      <w:pPr>
        <w:pStyle w:val="DraCorstandard"/>
      </w:pPr>
      <w:r w:rsidRPr="004404C8">
        <w:rPr>
          <w:rStyle w:val="DraCorspeakerattribution"/>
        </w:rPr>
        <w:t>Genov.</w:t>
      </w:r>
      <w:r>
        <w:t xml:space="preserve"> Benoni hat gar schoͤn gebett/</w:t>
      </w:r>
    </w:p>
    <w:p w14:paraId="69E381D4" w14:textId="77777777" w:rsidR="00E02B07" w:rsidRDefault="004F51D0" w:rsidP="00490B5B">
      <w:pPr>
        <w:pStyle w:val="DraCorstandard"/>
      </w:pPr>
      <w:r>
        <w:t>Dass Gott uns beyd vom Ubel rett.</w:t>
      </w:r>
    </w:p>
    <w:p w14:paraId="57F87F13" w14:textId="77777777" w:rsidR="00E02B07" w:rsidRDefault="004F51D0" w:rsidP="00490B5B">
      <w:pPr>
        <w:pStyle w:val="DraCorstandard"/>
      </w:pPr>
      <w:r w:rsidRPr="004404C8">
        <w:rPr>
          <w:rStyle w:val="DraCorspeakerattribution"/>
        </w:rPr>
        <w:t>Benoni.</w:t>
      </w:r>
      <w:r>
        <w:t xml:space="preserve"> Amen, Amen, Amen. Amen.</w:t>
      </w:r>
    </w:p>
    <w:p w14:paraId="6206B3FF" w14:textId="77777777" w:rsidR="00490B5B" w:rsidRDefault="004F51D0" w:rsidP="00490B5B">
      <w:pPr>
        <w:pStyle w:val="DraCorstandard"/>
      </w:pPr>
      <w:r w:rsidRPr="004404C8">
        <w:rPr>
          <w:rStyle w:val="DraCorspeakerattribution"/>
        </w:rPr>
        <w:t>Genov. &amp; Benon.</w:t>
      </w:r>
      <w:r>
        <w:t xml:space="preserve"> </w:t>
      </w:r>
      <w:r w:rsidRPr="004404C8">
        <w:rPr>
          <w:rStyle w:val="DraCorstagedirectionsetc"/>
        </w:rPr>
        <w:t>simul.</w:t>
      </w:r>
      <w:r>
        <w:t xml:space="preserve"> Amen, Amen, Amen, Amen.</w:t>
      </w:r>
    </w:p>
    <w:p w14:paraId="325E30C9" w14:textId="7FD73785" w:rsidR="001B1E82" w:rsidRDefault="001B1E82" w:rsidP="001B1E82">
      <w:pPr>
        <w:pStyle w:val="DraCoradditions"/>
      </w:pPr>
      <w:r>
        <w:t>/act=</w:t>
      </w:r>
      <w:r>
        <w:rPr>
          <w:lang w:val="cs-CZ"/>
        </w:rPr>
        <w:t>2</w:t>
      </w:r>
      <w:r>
        <w:t>, scene=</w:t>
      </w:r>
      <w:r>
        <w:rPr>
          <w:lang w:val="cs-CZ"/>
        </w:rPr>
        <w:t>5</w:t>
      </w:r>
      <w:r>
        <w:t>/</w:t>
      </w:r>
    </w:p>
    <w:p w14:paraId="161D3799" w14:textId="05FC127E" w:rsidR="00E02B07" w:rsidRDefault="004F51D0" w:rsidP="00FE13F2">
      <w:pPr>
        <w:pStyle w:val="DraCorhead"/>
      </w:pPr>
      <w:r>
        <w:t>SCENA V.</w:t>
      </w:r>
    </w:p>
    <w:p w14:paraId="79EAB65B" w14:textId="77777777" w:rsidR="00E02B07" w:rsidRPr="004404C8" w:rsidRDefault="004F51D0" w:rsidP="00490B5B">
      <w:pPr>
        <w:pStyle w:val="DraCorstandard"/>
        <w:rPr>
          <w:rStyle w:val="DraCorstagedirectionsetc"/>
        </w:rPr>
      </w:pPr>
      <w:r w:rsidRPr="004404C8">
        <w:rPr>
          <w:rStyle w:val="DraCorstagedirectionsetc"/>
        </w:rPr>
        <w:t>Golo manifestat crimen suum Sigefrido, qui implacabili irâ successus jubet eundem à quatuor equis discerpi, frustra deprecantibus Golonis filiis.</w:t>
      </w:r>
    </w:p>
    <w:p w14:paraId="3C62AFBA" w14:textId="77777777" w:rsidR="00E02B07" w:rsidRPr="004404C8" w:rsidRDefault="004F51D0" w:rsidP="00490B5B">
      <w:pPr>
        <w:pStyle w:val="DraCorstandard"/>
        <w:rPr>
          <w:rStyle w:val="DraCorstagedirectionsetc"/>
        </w:rPr>
      </w:pPr>
      <w:r w:rsidRPr="004404C8">
        <w:rPr>
          <w:rStyle w:val="DraCorstagedirectionsetc"/>
        </w:rPr>
        <w:t>Personae. Golo, Sigefridus, &amp; duo Filii Golonis.</w:t>
      </w:r>
    </w:p>
    <w:p w14:paraId="30FC575A" w14:textId="77777777" w:rsidR="00E02B07" w:rsidRPr="004404C8" w:rsidRDefault="004F51D0" w:rsidP="00490B5B">
      <w:pPr>
        <w:pStyle w:val="DraCorstandard"/>
        <w:rPr>
          <w:rStyle w:val="DraCorstagedirectionsetc"/>
        </w:rPr>
      </w:pPr>
      <w:r w:rsidRPr="004404C8">
        <w:rPr>
          <w:rStyle w:val="DraCorstagedirectionsetc"/>
        </w:rPr>
        <w:t>Golo prodit nigris indutus, acinacem &amp; gladium habens in manu; &amp; ex collo pendentem funem.</w:t>
      </w:r>
    </w:p>
    <w:p w14:paraId="5BAFD6EF" w14:textId="77777777" w:rsidR="00E02B07" w:rsidRPr="004404C8" w:rsidRDefault="004F51D0" w:rsidP="00490B5B">
      <w:pPr>
        <w:pStyle w:val="DraCorstandard"/>
        <w:rPr>
          <w:rStyle w:val="DraCorstagedirectionsetc"/>
        </w:rPr>
      </w:pPr>
      <w:r w:rsidRPr="004404C8">
        <w:rPr>
          <w:rStyle w:val="DraCorstagedirectionsetc"/>
        </w:rPr>
        <w:t>Personae. Golo, Sigefridus, Filii Golonis.</w:t>
      </w:r>
    </w:p>
    <w:p w14:paraId="03D5745B" w14:textId="77777777" w:rsidR="00E02B07" w:rsidRDefault="004F51D0" w:rsidP="00490B5B">
      <w:pPr>
        <w:pStyle w:val="DraCorstandard"/>
      </w:pPr>
      <w:r w:rsidRPr="00CD5B58">
        <w:rPr>
          <w:rStyle w:val="DraCorspeakerattribution"/>
        </w:rPr>
        <w:t>Golo.</w:t>
      </w:r>
      <w:r>
        <w:t xml:space="preserve"> Generose Princeps; contine justum precor</w:t>
      </w:r>
    </w:p>
    <w:p w14:paraId="2EDD7F42" w14:textId="77777777" w:rsidR="00E02B07" w:rsidRDefault="004F51D0" w:rsidP="00490B5B">
      <w:pPr>
        <w:pStyle w:val="DraCorstandard"/>
      </w:pPr>
      <w:r>
        <w:t>Animo furorem, donec exstructam impiae</w:t>
      </w:r>
    </w:p>
    <w:p w14:paraId="0267C34C" w14:textId="77777777" w:rsidR="00E02B07" w:rsidRDefault="004F51D0" w:rsidP="00490B5B">
      <w:pPr>
        <w:pStyle w:val="DraCorstandard"/>
      </w:pPr>
      <w:r>
        <w:t>Pertexo fraudis machinam, &amp; nostrum scelus.</w:t>
      </w:r>
    </w:p>
    <w:p w14:paraId="61BBF68D" w14:textId="45DDA6D0" w:rsidR="00E02B07" w:rsidRDefault="004F51D0" w:rsidP="00490B5B">
      <w:pPr>
        <w:pStyle w:val="DraCorstandard"/>
      </w:pPr>
      <w:r w:rsidRPr="00CD5B58">
        <w:rPr>
          <w:rStyle w:val="DraCorspeakerattribution"/>
        </w:rPr>
        <w:t>Sigefr.</w:t>
      </w:r>
      <w:r>
        <w:t xml:space="preserve"> </w:t>
      </w:r>
      <w:r w:rsidR="00CD5B58" w:rsidRPr="00D53860">
        <w:rPr>
          <w:rStyle w:val="DraCormarkversepart"/>
        </w:rPr>
        <w:t>@</w:t>
      </w:r>
      <w:r>
        <w:t xml:space="preserve">Quis ille cultus corporis? </w:t>
      </w:r>
      <w:r w:rsidRPr="00CD5B58">
        <w:rPr>
          <w:rStyle w:val="DraCorspeakerattribution"/>
        </w:rPr>
        <w:t>Golo.</w:t>
      </w:r>
      <w:r>
        <w:t xml:space="preserve"> </w:t>
      </w:r>
      <w:r w:rsidR="00CD5B58" w:rsidRPr="00D53860">
        <w:rPr>
          <w:rStyle w:val="DraCormarkversepart"/>
        </w:rPr>
        <w:t>@</w:t>
      </w:r>
      <w:r>
        <w:t>Qualis decet</w:t>
      </w:r>
    </w:p>
    <w:p w14:paraId="02EE650E" w14:textId="77777777" w:rsidR="00E02B07" w:rsidRDefault="004F51D0" w:rsidP="00490B5B">
      <w:pPr>
        <w:pStyle w:val="DraCorstandard"/>
      </w:pPr>
      <w:r>
        <w:lastRenderedPageBreak/>
        <w:t>Reum nefandi sceleris, addictum neci.</w:t>
      </w:r>
    </w:p>
    <w:p w14:paraId="0EA78ECC" w14:textId="5C02E15D" w:rsidR="00E02B07" w:rsidRDefault="004F51D0" w:rsidP="00490B5B">
      <w:pPr>
        <w:pStyle w:val="DraCorstandard"/>
      </w:pPr>
      <w:r w:rsidRPr="00CD5B58">
        <w:rPr>
          <w:rStyle w:val="DraCorspeakerattribution"/>
        </w:rPr>
        <w:t>Sigefr.</w:t>
      </w:r>
      <w:r>
        <w:t xml:space="preserve"> </w:t>
      </w:r>
      <w:r w:rsidR="00CD5B58" w:rsidRPr="00D53860">
        <w:rPr>
          <w:rStyle w:val="DraCormarkversepart"/>
        </w:rPr>
        <w:t>@</w:t>
      </w:r>
      <w:r>
        <w:t xml:space="preserve">Tandem fateris? </w:t>
      </w:r>
      <w:r w:rsidRPr="00CD5B58">
        <w:rPr>
          <w:rStyle w:val="DraCorspeakerattribution"/>
        </w:rPr>
        <w:t>Golo.</w:t>
      </w:r>
      <w:r>
        <w:t xml:space="preserve"> </w:t>
      </w:r>
      <w:r w:rsidR="00CD5B58" w:rsidRPr="00D53860">
        <w:rPr>
          <w:rStyle w:val="DraCormarkversepart"/>
        </w:rPr>
        <w:t>@</w:t>
      </w:r>
      <w:r>
        <w:t>Facinus agnosco impium.</w:t>
      </w:r>
    </w:p>
    <w:p w14:paraId="4D1DF13E" w14:textId="758C960E" w:rsidR="00E02B07" w:rsidRDefault="004F51D0" w:rsidP="00490B5B">
      <w:pPr>
        <w:pStyle w:val="DraCorstandard"/>
        <w:rPr>
          <w:i/>
        </w:rPr>
      </w:pPr>
      <w:r w:rsidRPr="00CD5B58">
        <w:rPr>
          <w:rStyle w:val="DraCorspeakerattribution"/>
        </w:rPr>
        <w:t>Sigefr.</w:t>
      </w:r>
      <w:r>
        <w:t xml:space="preserve"> </w:t>
      </w:r>
      <w:r w:rsidR="00CD5B58" w:rsidRPr="00D53860">
        <w:rPr>
          <w:rStyle w:val="DraCormarkversepart"/>
        </w:rPr>
        <w:t>@</w:t>
      </w:r>
      <w:r>
        <w:rPr>
          <w:i/>
        </w:rPr>
        <w:t>Sua quemque produnt scelera, nec latuit bene</w:t>
      </w:r>
    </w:p>
    <w:p w14:paraId="10BCACCC" w14:textId="77777777" w:rsidR="00E02B07" w:rsidRDefault="004F51D0" w:rsidP="00490B5B">
      <w:pPr>
        <w:pStyle w:val="DraCorstandard"/>
      </w:pPr>
      <w:r>
        <w:rPr>
          <w:i/>
        </w:rPr>
        <w:t>Quodcunque caelo teste patratum est nefas</w:t>
      </w:r>
      <w:r>
        <w:t>.</w:t>
      </w:r>
    </w:p>
    <w:p w14:paraId="313DB659" w14:textId="77777777" w:rsidR="00E02B07" w:rsidRDefault="004F51D0" w:rsidP="00490B5B">
      <w:pPr>
        <w:pStyle w:val="DraCorstandard"/>
      </w:pPr>
      <w:r w:rsidRPr="00CD5B58">
        <w:rPr>
          <w:rStyle w:val="DraCorspeakerattribution"/>
        </w:rPr>
        <w:t>Golo.</w:t>
      </w:r>
      <w:r>
        <w:t xml:space="preserve"> Ego Genovefam ad stupra, &amp; illicitos thoros</w:t>
      </w:r>
    </w:p>
    <w:p w14:paraId="27893C91" w14:textId="77777777" w:rsidR="00E02B07" w:rsidRDefault="004F51D0" w:rsidP="00490B5B">
      <w:pPr>
        <w:pStyle w:val="DraCorstandard"/>
      </w:pPr>
      <w:r>
        <w:t>Tentavi adulter. Dixit: abscede impiè,</w:t>
      </w:r>
    </w:p>
    <w:p w14:paraId="56E53E0C" w14:textId="77777777" w:rsidR="00E02B07" w:rsidRDefault="004F51D0" w:rsidP="00490B5B">
      <w:pPr>
        <w:pStyle w:val="DraCorstandard"/>
      </w:pPr>
      <w:r>
        <w:t>Proterve; citiùs ignibus junges aquas,</w:t>
      </w:r>
    </w:p>
    <w:p w14:paraId="09ABBB85" w14:textId="77777777" w:rsidR="00490B5B" w:rsidRDefault="004F51D0" w:rsidP="00490B5B">
      <w:pPr>
        <w:pStyle w:val="DraCorstandard"/>
      </w:pPr>
      <w:r>
        <w:t>Et placida Nautis antè promittet vada</w:t>
      </w:r>
    </w:p>
    <w:p w14:paraId="0BBB20E9" w14:textId="4FC0CDB0" w:rsidR="00E02B07" w:rsidRPr="00CD5B58" w:rsidRDefault="004F51D0" w:rsidP="00490B5B">
      <w:pPr>
        <w:pStyle w:val="DraCorstandard"/>
        <w:rPr>
          <w:rStyle w:val="DraCorpagebeginning"/>
        </w:rPr>
      </w:pPr>
      <w:r w:rsidRPr="00CD5B58">
        <w:rPr>
          <w:rStyle w:val="DraCorpagebeginning"/>
        </w:rPr>
        <w:t>27</w:t>
      </w:r>
    </w:p>
    <w:p w14:paraId="24EA38BA" w14:textId="77777777" w:rsidR="00E02B07" w:rsidRDefault="004F51D0" w:rsidP="00490B5B">
      <w:pPr>
        <w:pStyle w:val="DraCorstandard"/>
      </w:pPr>
      <w:r>
        <w:t>Inimica syrtis; antè praebebunt lupi</w:t>
      </w:r>
    </w:p>
    <w:p w14:paraId="488F063F" w14:textId="77777777" w:rsidR="00E02B07" w:rsidRDefault="004F51D0" w:rsidP="00490B5B">
      <w:pPr>
        <w:pStyle w:val="DraCorstandard"/>
      </w:pPr>
      <w:r>
        <w:t>Amica damis ora, quàm mitem geram</w:t>
      </w:r>
    </w:p>
    <w:p w14:paraId="31EF6E16" w14:textId="77777777" w:rsidR="00E02B07" w:rsidRDefault="004F51D0" w:rsidP="00490B5B">
      <w:pPr>
        <w:pStyle w:val="DraCorstandard"/>
      </w:pPr>
      <w:r>
        <w:t>Animum Goloni. Precibus adjunxi minas;</w:t>
      </w:r>
    </w:p>
    <w:p w14:paraId="495F1B9B" w14:textId="77777777" w:rsidR="00E02B07" w:rsidRDefault="004F51D0" w:rsidP="00490B5B">
      <w:pPr>
        <w:pStyle w:val="DraCorstandard"/>
      </w:pPr>
      <w:r>
        <w:t>At illa, qualis undique intractabilis</w:t>
      </w:r>
    </w:p>
    <w:p w14:paraId="60B2EC70" w14:textId="77777777" w:rsidR="00E02B07" w:rsidRDefault="004F51D0" w:rsidP="00490B5B">
      <w:pPr>
        <w:pStyle w:val="DraCorstandard"/>
      </w:pPr>
      <w:r>
        <w:t>Resistit undis petra, &amp; instantes aquas</w:t>
      </w:r>
    </w:p>
    <w:p w14:paraId="4B256A71" w14:textId="77777777" w:rsidR="00E02B07" w:rsidRDefault="004F51D0" w:rsidP="00490B5B">
      <w:pPr>
        <w:pStyle w:val="DraCorstandard"/>
      </w:pPr>
      <w:r>
        <w:t>Procul remittit, verba sic sprevit mea.</w:t>
      </w:r>
    </w:p>
    <w:p w14:paraId="75713E26" w14:textId="77777777" w:rsidR="00E02B07" w:rsidRDefault="004F51D0" w:rsidP="00490B5B">
      <w:pPr>
        <w:pStyle w:val="DraCorstandard"/>
      </w:pPr>
      <w:r>
        <w:t>Tunc, ne Sifrido crimen aperiret dies</w:t>
      </w:r>
    </w:p>
    <w:p w14:paraId="146A347D" w14:textId="77777777" w:rsidR="00E02B07" w:rsidRDefault="004F51D0" w:rsidP="00490B5B">
      <w:pPr>
        <w:pStyle w:val="DraCorstandard"/>
      </w:pPr>
      <w:r>
        <w:t>Olim reverso, scelere velavi scelus.</w:t>
      </w:r>
    </w:p>
    <w:p w14:paraId="496C5C7A" w14:textId="77777777" w:rsidR="00E02B07" w:rsidRDefault="004F51D0" w:rsidP="00490B5B">
      <w:pPr>
        <w:pStyle w:val="DraCorstandard"/>
      </w:pPr>
      <w:r>
        <w:t>Sacra violâsse jura Genovefam thori</w:t>
      </w:r>
    </w:p>
    <w:p w14:paraId="5D248F95" w14:textId="77777777" w:rsidR="00E02B07" w:rsidRDefault="004F51D0" w:rsidP="00490B5B">
      <w:pPr>
        <w:pStyle w:val="DraCorstandard"/>
      </w:pPr>
      <w:r>
        <w:t>Mentitus, arte perfidâ extorsi citae</w:t>
      </w:r>
    </w:p>
    <w:p w14:paraId="5EA52A1C" w14:textId="108FC770" w:rsidR="00E02B07" w:rsidRDefault="00F22A71" w:rsidP="00490B5B">
      <w:pPr>
        <w:pStyle w:val="DraCorstandard"/>
      </w:pPr>
      <w:r w:rsidRPr="00D53860">
        <w:rPr>
          <w:rStyle w:val="DraCormarkversepart"/>
        </w:rPr>
        <w:t>@</w:t>
      </w:r>
      <w:r w:rsidR="004F51D0">
        <w:t xml:space="preserve">Decreta mortis. </w:t>
      </w:r>
      <w:r w:rsidR="009A4229" w:rsidRPr="009A4229">
        <w:rPr>
          <w:rStyle w:val="DraCorspeakerattribution"/>
        </w:rPr>
        <w:t>Sigefr.</w:t>
      </w:r>
      <w:r w:rsidR="004F51D0">
        <w:t xml:space="preserve"> </w:t>
      </w:r>
      <w:r w:rsidRPr="00D53860">
        <w:rPr>
          <w:rStyle w:val="DraCormarkversepart"/>
        </w:rPr>
        <w:t>@</w:t>
      </w:r>
      <w:r w:rsidR="004F51D0">
        <w:t>Haec videt lucis parens,</w:t>
      </w:r>
    </w:p>
    <w:p w14:paraId="014D4BFE" w14:textId="77777777" w:rsidR="00E02B07" w:rsidRDefault="004F51D0" w:rsidP="00490B5B">
      <w:pPr>
        <w:pStyle w:val="DraCorstandard"/>
      </w:pPr>
      <w:r>
        <w:t>Nec redit in ortus, aut remetitur diem?</w:t>
      </w:r>
    </w:p>
    <w:p w14:paraId="0D68FE42" w14:textId="77777777" w:rsidR="00E02B07" w:rsidRDefault="004F51D0" w:rsidP="00490B5B">
      <w:pPr>
        <w:pStyle w:val="DraCorstandard"/>
      </w:pPr>
      <w:r>
        <w:t>Genovefa nostra periit? infanti quoque</w:t>
      </w:r>
    </w:p>
    <w:p w14:paraId="0FEED930" w14:textId="77777777" w:rsidR="00E02B07" w:rsidRDefault="004F51D0" w:rsidP="00490B5B">
      <w:pPr>
        <w:pStyle w:val="DraCorstandard"/>
      </w:pPr>
      <w:r>
        <w:t>Decreta mors est; facta quis tam tristia</w:t>
      </w:r>
    </w:p>
    <w:p w14:paraId="590EAFAF" w14:textId="77777777" w:rsidR="00E02B07" w:rsidRDefault="004F51D0" w:rsidP="00490B5B">
      <w:pPr>
        <w:pStyle w:val="DraCorstandard"/>
      </w:pPr>
      <w:r>
        <w:t>Sortibus unquam? viderat primum diem,</w:t>
      </w:r>
    </w:p>
    <w:p w14:paraId="2376B956" w14:textId="77777777" w:rsidR="00E02B07" w:rsidRDefault="004F51D0" w:rsidP="00490B5B">
      <w:pPr>
        <w:pStyle w:val="DraCorstandard"/>
      </w:pPr>
      <w:r>
        <w:t>Uterique tardas solverat elausi moras,</w:t>
      </w:r>
    </w:p>
    <w:p w14:paraId="1CB0D17D" w14:textId="77777777" w:rsidR="00E02B07" w:rsidRDefault="004F51D0" w:rsidP="00490B5B">
      <w:pPr>
        <w:pStyle w:val="DraCorstandard"/>
      </w:pPr>
      <w:r>
        <w:t>Et jam perimitur, Facinus ignotum, efferum;</w:t>
      </w:r>
    </w:p>
    <w:p w14:paraId="4661798F" w14:textId="77777777" w:rsidR="00E02B07" w:rsidRDefault="004F51D0" w:rsidP="00490B5B">
      <w:pPr>
        <w:pStyle w:val="DraCorstandard"/>
      </w:pPr>
      <w:r>
        <w:lastRenderedPageBreak/>
        <w:t>Natura majus ferre quo nullum potest.</w:t>
      </w:r>
    </w:p>
    <w:p w14:paraId="248131ED" w14:textId="77777777" w:rsidR="00E02B07" w:rsidRDefault="004F51D0" w:rsidP="00490B5B">
      <w:pPr>
        <w:pStyle w:val="DraCorstandard"/>
      </w:pPr>
      <w:r w:rsidRPr="00F22A71">
        <w:rPr>
          <w:rStyle w:val="DraCorspeakerattribution"/>
        </w:rPr>
        <w:t>Golo.</w:t>
      </w:r>
      <w:r>
        <w:t xml:space="preserve"> Nihil recuso; dira tormenta ingere:</w:t>
      </w:r>
    </w:p>
    <w:p w14:paraId="0B6515CF" w14:textId="77777777" w:rsidR="00E02B07" w:rsidRDefault="004F51D0" w:rsidP="00490B5B">
      <w:pPr>
        <w:pStyle w:val="DraCorstandard"/>
      </w:pPr>
      <w:r>
        <w:t>Merui; cruentis scelera suppliciis preme.</w:t>
      </w:r>
    </w:p>
    <w:p w14:paraId="40026F54" w14:textId="77777777" w:rsidR="00E02B07" w:rsidRDefault="004F51D0" w:rsidP="00490B5B">
      <w:pPr>
        <w:pStyle w:val="DraCorstandard"/>
      </w:pPr>
      <w:r>
        <w:t>Plagae locum metire: cur cessas? feri.</w:t>
      </w:r>
    </w:p>
    <w:p w14:paraId="3875CE25" w14:textId="77777777" w:rsidR="00E02B07" w:rsidRDefault="004F51D0" w:rsidP="00490B5B">
      <w:pPr>
        <w:pStyle w:val="DraCorstandard"/>
      </w:pPr>
      <w:r>
        <w:t>Nec destino unum vulneri nostro locum,</w:t>
      </w:r>
    </w:p>
    <w:p w14:paraId="1A72391C" w14:textId="77777777" w:rsidR="00E02B07" w:rsidRDefault="004F51D0" w:rsidP="00490B5B">
      <w:pPr>
        <w:pStyle w:val="DraCorstandard"/>
      </w:pPr>
      <w:r>
        <w:t>Totus nocens sum, non potest in me tua</w:t>
      </w:r>
    </w:p>
    <w:p w14:paraId="2B05AE95" w14:textId="77777777" w:rsidR="00E02B07" w:rsidRDefault="004F51D0" w:rsidP="00490B5B">
      <w:pPr>
        <w:pStyle w:val="DraCorstandard"/>
      </w:pPr>
      <w:r>
        <w:t>Errare dextra; quà voles, mortem exige.</w:t>
      </w:r>
    </w:p>
    <w:p w14:paraId="14074194" w14:textId="77777777" w:rsidR="00E02B07" w:rsidRDefault="004F51D0" w:rsidP="00490B5B">
      <w:pPr>
        <w:pStyle w:val="DraCorstandard"/>
      </w:pPr>
      <w:r>
        <w:t>Effringe corpus, corque tot scelerum capax</w:t>
      </w:r>
    </w:p>
    <w:p w14:paraId="756B8E20" w14:textId="77777777" w:rsidR="00E02B07" w:rsidRDefault="004F51D0" w:rsidP="00490B5B">
      <w:pPr>
        <w:pStyle w:val="DraCorstandard"/>
      </w:pPr>
      <w:r>
        <w:t>Evelle, totis viscerum nuda sinus:</w:t>
      </w:r>
    </w:p>
    <w:p w14:paraId="3A3846C7" w14:textId="77777777" w:rsidR="00E02B07" w:rsidRDefault="004F51D0" w:rsidP="00490B5B">
      <w:pPr>
        <w:pStyle w:val="DraCorstandard"/>
      </w:pPr>
      <w:r>
        <w:t>Disrumpe fibras, mille per partes eant</w:t>
      </w:r>
    </w:p>
    <w:p w14:paraId="1C002287" w14:textId="77777777" w:rsidR="00E02B07" w:rsidRDefault="004F51D0" w:rsidP="00490B5B">
      <w:pPr>
        <w:pStyle w:val="DraCorstandard"/>
      </w:pPr>
      <w:r>
        <w:t>Distracta membris membra; in hoc jugulum rue,</w:t>
      </w:r>
    </w:p>
    <w:p w14:paraId="4C394D8A" w14:textId="77777777" w:rsidR="00E02B07" w:rsidRDefault="004F51D0" w:rsidP="00490B5B">
      <w:pPr>
        <w:pStyle w:val="DraCorstandard"/>
      </w:pPr>
      <w:r>
        <w:t>Fractumque crebris ictibus guttur sonet:</w:t>
      </w:r>
    </w:p>
    <w:p w14:paraId="4D607F53" w14:textId="75A3408E" w:rsidR="00E02B07" w:rsidRDefault="00F22A71" w:rsidP="00490B5B">
      <w:pPr>
        <w:pStyle w:val="DraCorstandard"/>
      </w:pPr>
      <w:r w:rsidRPr="00D53860">
        <w:rPr>
          <w:rStyle w:val="DraCormarkversepart"/>
        </w:rPr>
        <w:t>@</w:t>
      </w:r>
      <w:r w:rsidR="004F51D0">
        <w:t xml:space="preserve">Minora meritis patiat. </w:t>
      </w:r>
      <w:r w:rsidR="004F51D0" w:rsidRPr="00F22A71">
        <w:rPr>
          <w:rStyle w:val="DraCorspeakerattribution"/>
        </w:rPr>
        <w:t>Sigefr.</w:t>
      </w:r>
      <w:r w:rsidR="004F51D0">
        <w:t xml:space="preserve"> </w:t>
      </w:r>
      <w:r w:rsidRPr="00D53860">
        <w:rPr>
          <w:rStyle w:val="DraCormarkversepart"/>
        </w:rPr>
        <w:t>@</w:t>
      </w:r>
      <w:r w:rsidR="004F51D0">
        <w:t>Egon’ ut manus</w:t>
      </w:r>
    </w:p>
    <w:p w14:paraId="0A0164FA" w14:textId="77777777" w:rsidR="00E02B07" w:rsidRDefault="004F51D0" w:rsidP="00490B5B">
      <w:pPr>
        <w:pStyle w:val="DraCorstandard"/>
      </w:pPr>
      <w:r>
        <w:t>Puras nocentis polluam attactu ferae?</w:t>
      </w:r>
    </w:p>
    <w:p w14:paraId="728B8BC8" w14:textId="77777777" w:rsidR="00E02B07" w:rsidRDefault="004F51D0" w:rsidP="00490B5B">
      <w:pPr>
        <w:pStyle w:val="DraCorstandard"/>
      </w:pPr>
      <w:r>
        <w:t>Carnificis hoc est munus: huic poenam dabis.</w:t>
      </w:r>
    </w:p>
    <w:p w14:paraId="6E7E6400" w14:textId="77777777" w:rsidR="00E02B07" w:rsidRDefault="004F51D0" w:rsidP="00490B5B">
      <w:pPr>
        <w:pStyle w:val="DraCorstandard"/>
      </w:pPr>
      <w:r>
        <w:t>Abripite famuli monstrum, &amp; avectum foras</w:t>
      </w:r>
    </w:p>
    <w:p w14:paraId="01CF4705" w14:textId="77777777" w:rsidR="00E02B07" w:rsidRDefault="004F51D0" w:rsidP="00490B5B">
      <w:pPr>
        <w:pStyle w:val="DraCorstandard"/>
      </w:pPr>
      <w:r>
        <w:t>Vivum sonipedes quatuor in partes trahant.</w:t>
      </w:r>
    </w:p>
    <w:p w14:paraId="07E43767" w14:textId="77777777" w:rsidR="00E02B07" w:rsidRDefault="004F51D0" w:rsidP="00490B5B">
      <w:pPr>
        <w:pStyle w:val="DraCorstandard"/>
      </w:pPr>
      <w:r w:rsidRPr="00F22A71">
        <w:rPr>
          <w:rStyle w:val="DraCorspeakerattribution"/>
        </w:rPr>
        <w:t>Fil. 1. Gol.</w:t>
      </w:r>
      <w:r>
        <w:t xml:space="preserve"> Miserere Patris, supplices nati rogant.</w:t>
      </w:r>
    </w:p>
    <w:p w14:paraId="592E20D1" w14:textId="01407B65" w:rsidR="00E02B07" w:rsidRDefault="004F51D0" w:rsidP="00490B5B">
      <w:pPr>
        <w:pStyle w:val="DraCorstandard"/>
      </w:pPr>
      <w:r w:rsidRPr="00F22A71">
        <w:rPr>
          <w:rStyle w:val="DraCorspeakerattribution"/>
        </w:rPr>
        <w:t>Sigefr.</w:t>
      </w:r>
      <w:r>
        <w:t xml:space="preserve"> </w:t>
      </w:r>
      <w:r w:rsidR="00796B7F" w:rsidRPr="00D53860">
        <w:rPr>
          <w:rStyle w:val="DraCormarkversepart"/>
        </w:rPr>
        <w:t>@</w:t>
      </w:r>
      <w:r>
        <w:t xml:space="preserve">Abripite monstrum. </w:t>
      </w:r>
      <w:r w:rsidRPr="00F22A71">
        <w:rPr>
          <w:rStyle w:val="DraCorspeakerattribution"/>
        </w:rPr>
        <w:t>Fil. 2.</w:t>
      </w:r>
      <w:r>
        <w:t xml:space="preserve"> </w:t>
      </w:r>
      <w:r w:rsidR="00796B7F" w:rsidRPr="00D53860">
        <w:rPr>
          <w:rStyle w:val="DraCormarkversepart"/>
        </w:rPr>
        <w:t>@</w:t>
      </w:r>
      <w:r>
        <w:t>pedibus advolvor tuis.</w:t>
      </w:r>
    </w:p>
    <w:p w14:paraId="59ADDDD0" w14:textId="71F06DF4" w:rsidR="00E02B07" w:rsidRDefault="004F51D0" w:rsidP="00490B5B">
      <w:pPr>
        <w:pStyle w:val="DraCorstandard"/>
      </w:pPr>
      <w:r w:rsidRPr="00F22A71">
        <w:rPr>
          <w:rStyle w:val="DraCorspeakerattribution"/>
        </w:rPr>
        <w:t>Fil. 1.</w:t>
      </w:r>
      <w:r>
        <w:t xml:space="preserve"> </w:t>
      </w:r>
      <w:r w:rsidR="00796B7F" w:rsidRPr="00D53860">
        <w:rPr>
          <w:rStyle w:val="DraCormarkversepart"/>
        </w:rPr>
        <w:t>@</w:t>
      </w:r>
      <w:r>
        <w:t xml:space="preserve">Per genus avitum parce. </w:t>
      </w:r>
      <w:r w:rsidRPr="00F22A71">
        <w:rPr>
          <w:rStyle w:val="DraCorspeakerattribution"/>
        </w:rPr>
        <w:t>2.</w:t>
      </w:r>
      <w:r>
        <w:t xml:space="preserve"> </w:t>
      </w:r>
      <w:r w:rsidR="00796B7F" w:rsidRPr="00D53860">
        <w:rPr>
          <w:rStyle w:val="DraCormarkversepart"/>
        </w:rPr>
        <w:t>@</w:t>
      </w:r>
      <w:r>
        <w:t>per sacras manus.</w:t>
      </w:r>
    </w:p>
    <w:p w14:paraId="32D0B8EE" w14:textId="20F10390" w:rsidR="00490B5B" w:rsidRDefault="004F51D0" w:rsidP="00490B5B">
      <w:pPr>
        <w:pStyle w:val="DraCorstandard"/>
      </w:pPr>
      <w:r w:rsidRPr="00F22A71">
        <w:rPr>
          <w:rStyle w:val="DraCorspeakerattribution"/>
        </w:rPr>
        <w:t>1.</w:t>
      </w:r>
      <w:r>
        <w:t xml:space="preserve"> </w:t>
      </w:r>
      <w:r w:rsidR="00796B7F" w:rsidRPr="00D53860">
        <w:rPr>
          <w:rStyle w:val="DraCormarkversepart"/>
        </w:rPr>
        <w:t>@</w:t>
      </w:r>
      <w:r>
        <w:t xml:space="preserve">Per ista Princeps genua. </w:t>
      </w:r>
      <w:r w:rsidRPr="00F22A71">
        <w:rPr>
          <w:rStyle w:val="DraCorspeakerattribution"/>
        </w:rPr>
        <w:t>2</w:t>
      </w:r>
      <w:r>
        <w:t xml:space="preserve"> </w:t>
      </w:r>
      <w:r w:rsidR="00796B7F" w:rsidRPr="00D53860">
        <w:rPr>
          <w:rStyle w:val="DraCormarkversepart"/>
        </w:rPr>
        <w:t>@</w:t>
      </w:r>
      <w:r>
        <w:t>si sanguis placet,</w:t>
      </w:r>
    </w:p>
    <w:p w14:paraId="2162E5B6" w14:textId="75AE95BD" w:rsidR="00E02B07" w:rsidRPr="00796B7F" w:rsidRDefault="004F51D0" w:rsidP="00490B5B">
      <w:pPr>
        <w:pStyle w:val="DraCorstandard"/>
        <w:rPr>
          <w:rStyle w:val="DraCorpagebeginning"/>
        </w:rPr>
      </w:pPr>
      <w:r w:rsidRPr="00796B7F">
        <w:rPr>
          <w:rStyle w:val="DraCorpagebeginning"/>
        </w:rPr>
        <w:t>28</w:t>
      </w:r>
    </w:p>
    <w:p w14:paraId="6A134C62" w14:textId="77777777" w:rsidR="00E02B07" w:rsidRDefault="004F51D0" w:rsidP="00490B5B">
      <w:pPr>
        <w:pStyle w:val="DraCorstandard"/>
      </w:pPr>
      <w:r>
        <w:t>Hunc funde; meliùs sanguis infantûm sapit</w:t>
      </w:r>
    </w:p>
    <w:p w14:paraId="01664092" w14:textId="77777777" w:rsidR="00E02B07" w:rsidRDefault="004F51D0" w:rsidP="00490B5B">
      <w:pPr>
        <w:pStyle w:val="DraCorstandard"/>
      </w:pPr>
      <w:r>
        <w:t xml:space="preserve">Senum cruore. </w:t>
      </w:r>
      <w:r w:rsidRPr="00796B7F">
        <w:rPr>
          <w:rStyle w:val="DraCorspeakerattribution"/>
        </w:rPr>
        <w:t>Sigefr.</w:t>
      </w:r>
      <w:r>
        <w:t xml:space="preserve"> Cum Patre, &amp; soboles cadet.</w:t>
      </w:r>
    </w:p>
    <w:p w14:paraId="7270C584" w14:textId="7E79EBEA" w:rsidR="00490B5B" w:rsidRDefault="004F51D0" w:rsidP="00490B5B">
      <w:pPr>
        <w:pStyle w:val="DraCorstandard"/>
      </w:pPr>
      <w:r>
        <w:t>Domusque tota: sternam, &amp; evertam omnia.</w:t>
      </w:r>
    </w:p>
    <w:p w14:paraId="265C60ED" w14:textId="71BCFFAD" w:rsidR="001B1E82" w:rsidRDefault="001B1E82" w:rsidP="001B1E82">
      <w:pPr>
        <w:pStyle w:val="DraCoradditions"/>
      </w:pPr>
      <w:r>
        <w:t>/act=</w:t>
      </w:r>
      <w:r>
        <w:rPr>
          <w:lang w:val="cs-CZ"/>
        </w:rPr>
        <w:t>2</w:t>
      </w:r>
      <w:r>
        <w:t>, scene=</w:t>
      </w:r>
      <w:r>
        <w:rPr>
          <w:lang w:val="cs-CZ"/>
        </w:rPr>
        <w:t>6</w:t>
      </w:r>
      <w:r>
        <w:t>/</w:t>
      </w:r>
    </w:p>
    <w:p w14:paraId="7C78B3AB" w14:textId="0C534AFF" w:rsidR="00E02B07" w:rsidRDefault="004F51D0" w:rsidP="00FE13F2">
      <w:pPr>
        <w:pStyle w:val="DraCorhead"/>
      </w:pPr>
      <w:r>
        <w:lastRenderedPageBreak/>
        <w:t>SCENA VI.</w:t>
      </w:r>
    </w:p>
    <w:p w14:paraId="3D91AED1" w14:textId="77777777" w:rsidR="00E02B07" w:rsidRPr="00796B7F" w:rsidRDefault="004F51D0" w:rsidP="00490B5B">
      <w:pPr>
        <w:pStyle w:val="DraCorstandard"/>
        <w:rPr>
          <w:rStyle w:val="DraCorstagedirectionsetc"/>
        </w:rPr>
      </w:pPr>
      <w:r w:rsidRPr="00796B7F">
        <w:rPr>
          <w:rStyle w:val="DraCorstagedirectionsetc"/>
        </w:rPr>
        <w:t>Duo Venatores, qui Genovefae pepercerunt, decernunt, tegere hoc factum &amp;c.</w:t>
      </w:r>
    </w:p>
    <w:p w14:paraId="18EC5FF8" w14:textId="77777777" w:rsidR="00E02B07" w:rsidRPr="00796B7F" w:rsidRDefault="004F51D0" w:rsidP="00490B5B">
      <w:pPr>
        <w:pStyle w:val="DraCorstandard"/>
        <w:rPr>
          <w:rStyle w:val="DraCorstagedirectionsetc"/>
        </w:rPr>
      </w:pPr>
      <w:r w:rsidRPr="00796B7F">
        <w:rPr>
          <w:rStyle w:val="DraCorstagedirectionsetc"/>
        </w:rPr>
        <w:t>Personae. Lindus &amp; Rinaldus Venatores.</w:t>
      </w:r>
    </w:p>
    <w:p w14:paraId="3F2A70FB" w14:textId="77777777" w:rsidR="00E02B07" w:rsidRDefault="004F51D0" w:rsidP="00490B5B">
      <w:pPr>
        <w:pStyle w:val="DraCorstandard"/>
      </w:pPr>
      <w:r w:rsidRPr="00796B7F">
        <w:rPr>
          <w:rStyle w:val="DraCorspeakerattribution"/>
        </w:rPr>
        <w:t>Venator I.</w:t>
      </w:r>
      <w:r>
        <w:t xml:space="preserve"> Rinalde! dubio nostra res posita est loco:</w:t>
      </w:r>
    </w:p>
    <w:p w14:paraId="5A3D1663" w14:textId="77777777" w:rsidR="00E02B07" w:rsidRDefault="004F51D0" w:rsidP="00490B5B">
      <w:pPr>
        <w:pStyle w:val="DraCorstandard"/>
      </w:pPr>
      <w:r>
        <w:t>Nam fortè Pinceps caedis exquiret modum?</w:t>
      </w:r>
    </w:p>
    <w:p w14:paraId="7490BF8F" w14:textId="77777777" w:rsidR="00E02B07" w:rsidRDefault="004F51D0" w:rsidP="00490B5B">
      <w:pPr>
        <w:pStyle w:val="DraCorstandard"/>
      </w:pPr>
      <w:r w:rsidRPr="00297449">
        <w:rPr>
          <w:rStyle w:val="DraCorspeakerattribution"/>
        </w:rPr>
        <w:t>II.</w:t>
      </w:r>
      <w:r>
        <w:t xml:space="preserve"> Ingenia facilem prompta reperiunt viam.</w:t>
      </w:r>
    </w:p>
    <w:p w14:paraId="7011CADB" w14:textId="77777777" w:rsidR="00E02B07" w:rsidRDefault="004F51D0" w:rsidP="00490B5B">
      <w:pPr>
        <w:pStyle w:val="DraCorstandard"/>
      </w:pPr>
      <w:r>
        <w:t>Fingemus iterum mortis illatae modum:</w:t>
      </w:r>
    </w:p>
    <w:p w14:paraId="75A021C6" w14:textId="77777777" w:rsidR="00E02B07" w:rsidRDefault="004F51D0" w:rsidP="00490B5B">
      <w:pPr>
        <w:pStyle w:val="DraCorstandard"/>
      </w:pPr>
      <w:r w:rsidRPr="00297449">
        <w:rPr>
          <w:rStyle w:val="DraCorspeakerattribution"/>
        </w:rPr>
        <w:t>I.</w:t>
      </w:r>
      <w:r>
        <w:t xml:space="preserve"> At si deinde, fama quam jussae necis</w:t>
      </w:r>
    </w:p>
    <w:p w14:paraId="1B3CB0A1" w14:textId="77777777" w:rsidR="00E02B07" w:rsidRDefault="004F51D0" w:rsidP="00490B5B">
      <w:pPr>
        <w:pStyle w:val="DraCorstandard"/>
      </w:pPr>
      <w:r>
        <w:t>Perisse fatis hactenus passim tulit,</w:t>
      </w:r>
    </w:p>
    <w:p w14:paraId="0250C22B" w14:textId="77777777" w:rsidR="00E02B07" w:rsidRDefault="004F51D0" w:rsidP="00490B5B">
      <w:pPr>
        <w:pStyle w:val="DraCorstandard"/>
      </w:pPr>
      <w:r>
        <w:t>Vivam reperiat Dominus? an nostrum putas</w:t>
      </w:r>
    </w:p>
    <w:p w14:paraId="6F35AF81" w14:textId="3DB1BFA9" w:rsidR="00E02B07" w:rsidRDefault="009F59C6" w:rsidP="00490B5B">
      <w:pPr>
        <w:pStyle w:val="DraCorstandard"/>
      </w:pPr>
      <w:r w:rsidRPr="00D53860">
        <w:rPr>
          <w:rStyle w:val="DraCormarkversepart"/>
        </w:rPr>
        <w:t>@</w:t>
      </w:r>
      <w:r w:rsidR="004F51D0">
        <w:t xml:space="preserve">Silentium probabit? </w:t>
      </w:r>
      <w:r w:rsidR="004F51D0" w:rsidRPr="009F59C6">
        <w:rPr>
          <w:rStyle w:val="DraCorspeakerattribution"/>
        </w:rPr>
        <w:t>2us</w:t>
      </w:r>
      <w:r w:rsidR="004F51D0">
        <w:t xml:space="preserve"> </w:t>
      </w:r>
      <w:r w:rsidRPr="00D53860">
        <w:rPr>
          <w:rStyle w:val="DraCormarkversepart"/>
        </w:rPr>
        <w:t>@</w:t>
      </w:r>
      <w:r w:rsidR="004F51D0">
        <w:t>hoc certum est, diu</w:t>
      </w:r>
    </w:p>
    <w:p w14:paraId="799AD76E" w14:textId="77777777" w:rsidR="00E02B07" w:rsidRDefault="004F51D0" w:rsidP="00490B5B">
      <w:pPr>
        <w:pStyle w:val="DraCorstandard"/>
      </w:pPr>
      <w:r>
        <w:t>Periisse Dominam, belluas inter feras,</w:t>
      </w:r>
    </w:p>
    <w:p w14:paraId="44479990" w14:textId="77777777" w:rsidR="00E02B07" w:rsidRDefault="004F51D0" w:rsidP="00490B5B">
      <w:pPr>
        <w:pStyle w:val="DraCorstandard"/>
      </w:pPr>
      <w:r>
        <w:t>Curâ pusillae sobolis; indignâ sui</w:t>
      </w:r>
    </w:p>
    <w:p w14:paraId="09DAF3DF" w14:textId="77777777" w:rsidR="00E02B07" w:rsidRDefault="004F51D0" w:rsidP="00490B5B">
      <w:pPr>
        <w:pStyle w:val="DraCorstandard"/>
      </w:pPr>
      <w:r>
        <w:t>Irâ mariti, nominis sui probro.</w:t>
      </w:r>
    </w:p>
    <w:p w14:paraId="2FCA5B39" w14:textId="77777777" w:rsidR="00E02B07" w:rsidRDefault="004F51D0" w:rsidP="00490B5B">
      <w:pPr>
        <w:pStyle w:val="DraCorstandard"/>
      </w:pPr>
      <w:r>
        <w:t>Siti, fameque, &amp; mille consumptam malis,</w:t>
      </w:r>
    </w:p>
    <w:p w14:paraId="011A6FCE" w14:textId="77777777" w:rsidR="00E02B07" w:rsidRDefault="004F51D0" w:rsidP="00490B5B">
      <w:pPr>
        <w:pStyle w:val="DraCorstandard"/>
      </w:pPr>
      <w:r w:rsidRPr="009F59C6">
        <w:rPr>
          <w:rStyle w:val="DraCorspeakerattribution"/>
        </w:rPr>
        <w:t>I.</w:t>
      </w:r>
      <w:r>
        <w:t xml:space="preserve"> Ergo perempta maneat, &amp; ficto dolo</w:t>
      </w:r>
    </w:p>
    <w:p w14:paraId="6984D26A" w14:textId="7AA9748C" w:rsidR="00490B5B" w:rsidRDefault="004F51D0" w:rsidP="00490B5B">
      <w:pPr>
        <w:pStyle w:val="DraCorstandard"/>
      </w:pPr>
      <w:r>
        <w:t>Exsecta pergat lingua testari necem,</w:t>
      </w:r>
    </w:p>
    <w:p w14:paraId="51E923DB" w14:textId="66E753B0" w:rsidR="001B1E82" w:rsidRDefault="001B1E82" w:rsidP="001B1E82">
      <w:pPr>
        <w:pStyle w:val="DraCoradditions"/>
      </w:pPr>
      <w:r>
        <w:t>/act=</w:t>
      </w:r>
      <w:r>
        <w:rPr>
          <w:lang w:val="cs-CZ"/>
        </w:rPr>
        <w:t>2</w:t>
      </w:r>
      <w:r>
        <w:t>, scene=</w:t>
      </w:r>
      <w:r>
        <w:rPr>
          <w:lang w:val="cs-CZ"/>
        </w:rPr>
        <w:t>7</w:t>
      </w:r>
      <w:r>
        <w:t>/</w:t>
      </w:r>
    </w:p>
    <w:p w14:paraId="2D733ED0" w14:textId="6B565196" w:rsidR="00E02B07" w:rsidRDefault="004F51D0" w:rsidP="00FE13F2">
      <w:pPr>
        <w:pStyle w:val="DraCorhead"/>
      </w:pPr>
      <w:r>
        <w:t>SCENA VII.</w:t>
      </w:r>
    </w:p>
    <w:p w14:paraId="393D7380" w14:textId="77777777" w:rsidR="00E02B07" w:rsidRPr="009F59C6" w:rsidRDefault="004F51D0" w:rsidP="00490B5B">
      <w:pPr>
        <w:pStyle w:val="DraCorstandard"/>
        <w:rPr>
          <w:rStyle w:val="DraCorstagedirectionsetc"/>
        </w:rPr>
      </w:pPr>
      <w:r w:rsidRPr="009F59C6">
        <w:rPr>
          <w:rStyle w:val="DraCorstagedirectionsetc"/>
        </w:rPr>
        <w:t>Sigefridus luget mortem Genovefae, &amp; jubet exequias parari.</w:t>
      </w:r>
    </w:p>
    <w:p w14:paraId="0584C959" w14:textId="77777777" w:rsidR="00E02B07" w:rsidRPr="009F59C6" w:rsidRDefault="004F51D0" w:rsidP="00490B5B">
      <w:pPr>
        <w:pStyle w:val="DraCorstandard"/>
        <w:rPr>
          <w:rStyle w:val="DraCorstagedirectionsetc"/>
        </w:rPr>
      </w:pPr>
      <w:r w:rsidRPr="009F59C6">
        <w:rPr>
          <w:rStyle w:val="DraCorstagedirectionsetc"/>
        </w:rPr>
        <w:t>Personae. Sigefridus solus.</w:t>
      </w:r>
    </w:p>
    <w:p w14:paraId="522D189F" w14:textId="77777777" w:rsidR="00E02B07" w:rsidRDefault="004F51D0" w:rsidP="00490B5B">
      <w:pPr>
        <w:pStyle w:val="DraCorstandard"/>
      </w:pPr>
      <w:r>
        <w:t>O socia nostri sanguinis, castâ fide</w:t>
      </w:r>
    </w:p>
    <w:p w14:paraId="27167BEE" w14:textId="77777777" w:rsidR="00E02B07" w:rsidRDefault="004F51D0" w:rsidP="00490B5B">
      <w:pPr>
        <w:pStyle w:val="DraCorstandard"/>
      </w:pPr>
      <w:r>
        <w:t>Servans thorum! sic erimen alienum luis?</w:t>
      </w:r>
    </w:p>
    <w:p w14:paraId="249D3014" w14:textId="77777777" w:rsidR="00E02B07" w:rsidRDefault="004F51D0" w:rsidP="00490B5B">
      <w:pPr>
        <w:pStyle w:val="DraCorstandard"/>
      </w:pPr>
      <w:r>
        <w:t>Insons, pudica ... Quid gemam, aut primùm querar?</w:t>
      </w:r>
    </w:p>
    <w:p w14:paraId="3D4A4835" w14:textId="77777777" w:rsidR="00E02B07" w:rsidRDefault="004F51D0" w:rsidP="00490B5B">
      <w:pPr>
        <w:pStyle w:val="DraCorstandard"/>
      </w:pPr>
      <w:r>
        <w:t>Ego te peremi: jussa peccârunt mea.</w:t>
      </w:r>
    </w:p>
    <w:p w14:paraId="65C0E408" w14:textId="77777777" w:rsidR="00E02B07" w:rsidRDefault="004F51D0" w:rsidP="00490B5B">
      <w:pPr>
        <w:pStyle w:val="DraCorstandard"/>
      </w:pPr>
      <w:r>
        <w:t>Cur animam in istâ luce detineam ampliùs,</w:t>
      </w:r>
    </w:p>
    <w:p w14:paraId="4FF0488E" w14:textId="77777777" w:rsidR="00490B5B" w:rsidRDefault="004F51D0" w:rsidP="00490B5B">
      <w:pPr>
        <w:pStyle w:val="DraCorstandard"/>
      </w:pPr>
      <w:r>
        <w:lastRenderedPageBreak/>
        <w:t>Morerque nihil est: cuncta jam amisi bona.</w:t>
      </w:r>
    </w:p>
    <w:p w14:paraId="76B9C24F" w14:textId="119C448C" w:rsidR="00E02B07" w:rsidRPr="00C7421F" w:rsidRDefault="004F51D0" w:rsidP="00490B5B">
      <w:pPr>
        <w:pStyle w:val="DraCorstandard"/>
        <w:rPr>
          <w:rStyle w:val="DraCorpagebeginning"/>
        </w:rPr>
      </w:pPr>
      <w:r w:rsidRPr="00C7421F">
        <w:rPr>
          <w:rStyle w:val="DraCorpagebeginning"/>
        </w:rPr>
        <w:t>29</w:t>
      </w:r>
    </w:p>
    <w:p w14:paraId="4F605433" w14:textId="77777777" w:rsidR="00E02B07" w:rsidRDefault="004F51D0" w:rsidP="00490B5B">
      <w:pPr>
        <w:pStyle w:val="DraCorstandard"/>
      </w:pPr>
      <w:r>
        <w:t>Ite, ite properè, moesta famulantum manus,</w:t>
      </w:r>
    </w:p>
    <w:p w14:paraId="3D8AF9FA" w14:textId="77777777" w:rsidR="00E02B07" w:rsidRDefault="004F51D0" w:rsidP="00490B5B">
      <w:pPr>
        <w:pStyle w:val="DraCorstandard"/>
      </w:pPr>
      <w:r>
        <w:t>Parare lessum; conjugi inferias dabo,</w:t>
      </w:r>
    </w:p>
    <w:p w14:paraId="17A4B04F" w14:textId="77777777" w:rsidR="00E02B07" w:rsidRDefault="004F51D0" w:rsidP="00490B5B">
      <w:pPr>
        <w:pStyle w:val="DraCorstandard"/>
      </w:pPr>
      <w:r>
        <w:t>Ac tota lacrymis frena laxabo meis.</w:t>
      </w:r>
    </w:p>
    <w:p w14:paraId="240C7AED" w14:textId="77777777" w:rsidR="00E02B07" w:rsidRDefault="004F51D0" w:rsidP="00490B5B">
      <w:pPr>
        <w:pStyle w:val="DraCorstandard"/>
      </w:pPr>
      <w:r>
        <w:t>Tum sponte moriar: gravia namque urgent mala,</w:t>
      </w:r>
    </w:p>
    <w:p w14:paraId="672B786D" w14:textId="53827348" w:rsidR="00490B5B" w:rsidRDefault="004F51D0" w:rsidP="00490B5B">
      <w:pPr>
        <w:pStyle w:val="DraCorstandard"/>
      </w:pPr>
      <w:r>
        <w:t>Tantisque portum quaerere aerumnis jubent.</w:t>
      </w:r>
    </w:p>
    <w:p w14:paraId="4E8D8405" w14:textId="469A5A7A" w:rsidR="001B1E82" w:rsidRPr="001B1E82" w:rsidRDefault="001B1E82" w:rsidP="001B1E82">
      <w:pPr>
        <w:pStyle w:val="DraCoradditions"/>
        <w:rPr>
          <w:lang w:val="cs-CZ"/>
        </w:rPr>
      </w:pPr>
      <w:r>
        <w:t>/act=</w:t>
      </w:r>
      <w:r>
        <w:rPr>
          <w:lang w:val="cs-CZ"/>
        </w:rPr>
        <w:t>2</w:t>
      </w:r>
      <w:r>
        <w:t>, scene=</w:t>
      </w:r>
      <w:r>
        <w:rPr>
          <w:lang w:val="cs-CZ"/>
        </w:rPr>
        <w:t>8/</w:t>
      </w:r>
    </w:p>
    <w:p w14:paraId="39F0E882" w14:textId="501C4262" w:rsidR="00E02B07" w:rsidRDefault="004F51D0" w:rsidP="00FE13F2">
      <w:pPr>
        <w:pStyle w:val="DraCorhead"/>
      </w:pPr>
      <w:r>
        <w:t>SCENA VIII.</w:t>
      </w:r>
    </w:p>
    <w:p w14:paraId="6A149220" w14:textId="77777777" w:rsidR="00E02B07" w:rsidRPr="00C7421F" w:rsidRDefault="004F51D0" w:rsidP="00490B5B">
      <w:pPr>
        <w:pStyle w:val="DraCorstandard"/>
        <w:rPr>
          <w:rStyle w:val="DraCorstagedirectionsetc"/>
        </w:rPr>
      </w:pPr>
      <w:r w:rsidRPr="00C7421F">
        <w:rPr>
          <w:rStyle w:val="DraCorstagedirectionsetc"/>
        </w:rPr>
        <w:t>Nuncius refert supplicium Golonis.</w:t>
      </w:r>
    </w:p>
    <w:p w14:paraId="3236B9BB" w14:textId="77777777" w:rsidR="00E02B07" w:rsidRPr="00C7421F" w:rsidRDefault="004F51D0" w:rsidP="00490B5B">
      <w:pPr>
        <w:pStyle w:val="DraCorstandard"/>
        <w:rPr>
          <w:rStyle w:val="DraCorstagedirectionsetc"/>
        </w:rPr>
      </w:pPr>
      <w:r w:rsidRPr="00C7421F">
        <w:rPr>
          <w:rStyle w:val="DraCorstagedirectionsetc"/>
        </w:rPr>
        <w:t>Personae. Nuncius, Chorus.</w:t>
      </w:r>
    </w:p>
    <w:p w14:paraId="7880082E" w14:textId="77777777" w:rsidR="00E02B07" w:rsidRDefault="004F51D0" w:rsidP="00490B5B">
      <w:pPr>
        <w:pStyle w:val="DraCorstandard"/>
      </w:pPr>
      <w:r w:rsidRPr="00C7421F">
        <w:rPr>
          <w:rStyle w:val="DraCorspeakerattribution"/>
        </w:rPr>
        <w:t>Nunc.</w:t>
      </w:r>
      <w:r>
        <w:t xml:space="preserve"> Peracta scena est: digna criminibus dedit</w:t>
      </w:r>
    </w:p>
    <w:p w14:paraId="62C6D754" w14:textId="6687B276" w:rsidR="00E02B07" w:rsidRDefault="00C7421F" w:rsidP="00490B5B">
      <w:pPr>
        <w:pStyle w:val="DraCorstandard"/>
      </w:pPr>
      <w:r w:rsidRPr="00D53860">
        <w:rPr>
          <w:rStyle w:val="DraCormarkversepart"/>
        </w:rPr>
        <w:t>@</w:t>
      </w:r>
      <w:r w:rsidR="004F51D0">
        <w:t xml:space="preserve">Supplicia Golo </w:t>
      </w:r>
      <w:r w:rsidR="004F51D0" w:rsidRPr="00C7421F">
        <w:rPr>
          <w:rStyle w:val="DraCorspeakerattribution"/>
        </w:rPr>
        <w:t>Chor.</w:t>
      </w:r>
      <w:r w:rsidR="004F51D0">
        <w:t xml:space="preserve"> </w:t>
      </w:r>
      <w:r w:rsidRPr="00D53860">
        <w:rPr>
          <w:rStyle w:val="DraCormarkversepart"/>
        </w:rPr>
        <w:t>@</w:t>
      </w:r>
      <w:r w:rsidR="004F51D0">
        <w:t>Nihil in occulto est diu:</w:t>
      </w:r>
    </w:p>
    <w:p w14:paraId="013F8CDB" w14:textId="77777777" w:rsidR="00E02B07" w:rsidRDefault="004F51D0" w:rsidP="00490B5B">
      <w:pPr>
        <w:pStyle w:val="DraCorstandard"/>
      </w:pPr>
      <w:r>
        <w:t>Quin testis animus, &amp; suum incusans Scelus,</w:t>
      </w:r>
    </w:p>
    <w:p w14:paraId="7E0B7124" w14:textId="77777777" w:rsidR="00E02B07" w:rsidRDefault="004F51D0" w:rsidP="00490B5B">
      <w:pPr>
        <w:pStyle w:val="DraCorstandard"/>
      </w:pPr>
      <w:r>
        <w:t>Semperque pavidus vindicis poenae metu,</w:t>
      </w:r>
    </w:p>
    <w:p w14:paraId="18006C24" w14:textId="77777777" w:rsidR="00E02B07" w:rsidRDefault="004F51D0" w:rsidP="00490B5B">
      <w:pPr>
        <w:pStyle w:val="DraCorstandard"/>
      </w:pPr>
      <w:r>
        <w:t>Tandem seipsum prodere &amp; crimen solet.</w:t>
      </w:r>
    </w:p>
    <w:p w14:paraId="63415C0B" w14:textId="7C6F43E3" w:rsidR="00E02B07" w:rsidRDefault="00C7421F" w:rsidP="00490B5B">
      <w:pPr>
        <w:pStyle w:val="DraCorstandard"/>
      </w:pPr>
      <w:r w:rsidRPr="00D53860">
        <w:rPr>
          <w:rStyle w:val="DraCormarkversepart"/>
        </w:rPr>
        <w:t>@</w:t>
      </w:r>
      <w:r w:rsidR="004F51D0">
        <w:t xml:space="preserve">Quo gerere mortis periit? </w:t>
      </w:r>
      <w:r w:rsidR="004F51D0" w:rsidRPr="00C7421F">
        <w:rPr>
          <w:rStyle w:val="DraCorspeakerattribution"/>
        </w:rPr>
        <w:t>Nunc.</w:t>
      </w:r>
      <w:r w:rsidR="004F51D0">
        <w:t xml:space="preserve"> </w:t>
      </w:r>
      <w:r w:rsidRPr="00D53860">
        <w:rPr>
          <w:rStyle w:val="DraCormarkversepart"/>
        </w:rPr>
        <w:t>@</w:t>
      </w:r>
      <w:r w:rsidR="004F51D0">
        <w:t>Horrorem incutit</w:t>
      </w:r>
    </w:p>
    <w:p w14:paraId="5D751053" w14:textId="77777777" w:rsidR="00E02B07" w:rsidRDefault="004F51D0" w:rsidP="00490B5B">
      <w:pPr>
        <w:pStyle w:val="DraCorstandard"/>
      </w:pPr>
      <w:r>
        <w:t>Imago scenae. Corpus in multas equi</w:t>
      </w:r>
    </w:p>
    <w:p w14:paraId="6F00236E" w14:textId="77777777" w:rsidR="00E02B07" w:rsidRDefault="004F51D0" w:rsidP="00490B5B">
      <w:pPr>
        <w:pStyle w:val="DraCorstandard"/>
      </w:pPr>
      <w:r>
        <w:t>Rapuêre partes. Tortor ùt primum Rei</w:t>
      </w:r>
    </w:p>
    <w:p w14:paraId="735C26A6" w14:textId="77777777" w:rsidR="00E02B07" w:rsidRDefault="004F51D0" w:rsidP="00490B5B">
      <w:pPr>
        <w:pStyle w:val="DraCorstandard"/>
      </w:pPr>
      <w:r>
        <w:t>Artus Golonis vinculo austrinxit jugis,</w:t>
      </w:r>
    </w:p>
    <w:p w14:paraId="31439987" w14:textId="77777777" w:rsidR="00E02B07" w:rsidRDefault="004F51D0" w:rsidP="00490B5B">
      <w:pPr>
        <w:pStyle w:val="DraCorstandard"/>
      </w:pPr>
      <w:r>
        <w:t>Sensêre pecudes facinus, &amp; cursu cito,</w:t>
      </w:r>
    </w:p>
    <w:p w14:paraId="0965A730" w14:textId="77777777" w:rsidR="00E02B07" w:rsidRDefault="004F51D0" w:rsidP="00490B5B">
      <w:pPr>
        <w:pStyle w:val="DraCorstandard"/>
      </w:pPr>
      <w:r>
        <w:t>Stimulante Domino, quà furor jussit, ruunt,</w:t>
      </w:r>
    </w:p>
    <w:p w14:paraId="1BCB996F" w14:textId="77777777" w:rsidR="00E02B07" w:rsidRDefault="004F51D0" w:rsidP="00490B5B">
      <w:pPr>
        <w:pStyle w:val="DraCorstandard"/>
      </w:pPr>
      <w:r>
        <w:t>Omnisque, vulsi corporis partem tulit.</w:t>
      </w:r>
    </w:p>
    <w:p w14:paraId="6CC9E541" w14:textId="77777777" w:rsidR="00E02B07" w:rsidRDefault="004F51D0" w:rsidP="00490B5B">
      <w:pPr>
        <w:pStyle w:val="DraCorstandard"/>
      </w:pPr>
      <w:r>
        <w:t>Et illa, per quae Golo distractus loca est,</w:t>
      </w:r>
    </w:p>
    <w:p w14:paraId="186CD5B8" w14:textId="77777777" w:rsidR="00E02B07" w:rsidRDefault="004F51D0" w:rsidP="00490B5B">
      <w:pPr>
        <w:pStyle w:val="DraCorstandard"/>
      </w:pPr>
      <w:r>
        <w:t>Longum cruenta tramitem signat nota.</w:t>
      </w:r>
    </w:p>
    <w:p w14:paraId="224FA4ED" w14:textId="77777777" w:rsidR="00E02B07" w:rsidRDefault="004F51D0" w:rsidP="00490B5B">
      <w:pPr>
        <w:pStyle w:val="DraCorstandard"/>
      </w:pPr>
      <w:r w:rsidRPr="00C7421F">
        <w:rPr>
          <w:rStyle w:val="DraCorspeakerattribution"/>
        </w:rPr>
        <w:t>Chor.</w:t>
      </w:r>
      <w:r>
        <w:t xml:space="preserve"> Nunc ite, quotquot premitis insontes dolis,</w:t>
      </w:r>
    </w:p>
    <w:p w14:paraId="6476CA99" w14:textId="77777777" w:rsidR="00E02B07" w:rsidRDefault="004F51D0" w:rsidP="00490B5B">
      <w:pPr>
        <w:pStyle w:val="DraCorstandard"/>
      </w:pPr>
      <w:r>
        <w:lastRenderedPageBreak/>
        <w:t>Mendaciis, calumniis, injuriis:</w:t>
      </w:r>
    </w:p>
    <w:p w14:paraId="3C4739C2" w14:textId="77777777" w:rsidR="00E02B07" w:rsidRDefault="004F51D0" w:rsidP="00490B5B">
      <w:pPr>
        <w:pStyle w:val="DraCorstandard"/>
      </w:pPr>
      <w:r>
        <w:t>Fraus nulla semper tegitur; &amp; scelus, licet</w:t>
      </w:r>
    </w:p>
    <w:p w14:paraId="137F89B7" w14:textId="77777777" w:rsidR="00E02B07" w:rsidRDefault="004F51D0" w:rsidP="00490B5B">
      <w:pPr>
        <w:pStyle w:val="DraCorstandard"/>
      </w:pPr>
      <w:r>
        <w:t>Nullo patrarum teste, tam latuit bene,</w:t>
      </w:r>
    </w:p>
    <w:p w14:paraId="1ED2FAD6" w14:textId="77777777" w:rsidR="00E02B07" w:rsidRDefault="004F51D0" w:rsidP="00490B5B">
      <w:pPr>
        <w:pStyle w:val="DraCorstandard"/>
      </w:pPr>
      <w:r>
        <w:t>Ut non latebris serus evolvat dies.</w:t>
      </w:r>
    </w:p>
    <w:p w14:paraId="1EEDB6EA" w14:textId="77777777" w:rsidR="00E02B07" w:rsidRDefault="004F51D0" w:rsidP="00490B5B">
      <w:pPr>
        <w:pStyle w:val="DraCorstandard"/>
      </w:pPr>
      <w:r>
        <w:t>Et poena quamvis tarda sed sequitur tamen,</w:t>
      </w:r>
    </w:p>
    <w:p w14:paraId="6AE95FAB" w14:textId="77777777" w:rsidR="00490B5B" w:rsidRDefault="004F51D0" w:rsidP="00490B5B">
      <w:pPr>
        <w:pStyle w:val="DraCorstandard"/>
      </w:pPr>
      <w:r>
        <w:t>Longamque gravior plaga compensat moram.</w:t>
      </w:r>
    </w:p>
    <w:p w14:paraId="1A0DE636" w14:textId="2010AE95" w:rsidR="00D7274F" w:rsidRDefault="00D7274F" w:rsidP="00D7274F">
      <w:pPr>
        <w:pStyle w:val="DraCoradditions"/>
      </w:pPr>
      <w:r>
        <w:t>/act=</w:t>
      </w:r>
      <w:r>
        <w:rPr>
          <w:lang w:val="cs-CZ"/>
        </w:rPr>
        <w:t>3</w:t>
      </w:r>
      <w:r>
        <w:t>, scene=1/</w:t>
      </w:r>
    </w:p>
    <w:p w14:paraId="45357577" w14:textId="4769A61D" w:rsidR="00E02B07" w:rsidRPr="00C7421F" w:rsidRDefault="004F51D0" w:rsidP="00490B5B">
      <w:pPr>
        <w:pStyle w:val="DraCorstandard"/>
        <w:rPr>
          <w:rStyle w:val="DraCorpagebeginning"/>
        </w:rPr>
      </w:pPr>
      <w:r w:rsidRPr="00C7421F">
        <w:rPr>
          <w:rStyle w:val="DraCorpagebeginning"/>
        </w:rPr>
        <w:t>30</w:t>
      </w:r>
    </w:p>
    <w:p w14:paraId="2EE82881" w14:textId="77777777" w:rsidR="00E02B07" w:rsidRDefault="004F51D0" w:rsidP="00FE13F2">
      <w:pPr>
        <w:pStyle w:val="DraCorhead"/>
      </w:pPr>
      <w:r>
        <w:t>SCENA I.</w:t>
      </w:r>
    </w:p>
    <w:p w14:paraId="1B66A146" w14:textId="77777777" w:rsidR="00E02B07" w:rsidRPr="00C7421F" w:rsidRDefault="004F51D0" w:rsidP="00490B5B">
      <w:pPr>
        <w:pStyle w:val="DraCorstandard"/>
        <w:rPr>
          <w:rStyle w:val="DraCorstagedirectionsetc"/>
        </w:rPr>
      </w:pPr>
      <w:r w:rsidRPr="00C7421F">
        <w:rPr>
          <w:rStyle w:val="DraCorstagedirectionsetc"/>
        </w:rPr>
        <w:t>Sigefridus cum aulâ suâ celebrat exequias occisae Genovefae. Musica per totum.</w:t>
      </w:r>
    </w:p>
    <w:p w14:paraId="4B45CE0D" w14:textId="3B840573" w:rsidR="00E02B07" w:rsidRDefault="009A4229" w:rsidP="00490B5B">
      <w:pPr>
        <w:pStyle w:val="DraCorstandard"/>
      </w:pPr>
      <w:r w:rsidRPr="009A4229">
        <w:rPr>
          <w:rStyle w:val="DraCorspeakerattribution"/>
        </w:rPr>
        <w:t>Sigefr.</w:t>
      </w:r>
      <w:r w:rsidR="004F51D0">
        <w:rPr>
          <w:i/>
        </w:rPr>
        <w:t xml:space="preserve"> </w:t>
      </w:r>
      <w:r w:rsidR="004F51D0" w:rsidRPr="00A854C3">
        <w:rPr>
          <w:rStyle w:val="DraCorstagedirectionsetc"/>
        </w:rPr>
        <w:t>solus.</w:t>
      </w:r>
      <w:r w:rsidR="004F51D0">
        <w:t xml:space="preserve"> Eja turba! pone cultum,</w:t>
      </w:r>
    </w:p>
    <w:p w14:paraId="4FFE9779" w14:textId="77777777" w:rsidR="00E02B07" w:rsidRDefault="004F51D0" w:rsidP="00490B5B">
      <w:pPr>
        <w:pStyle w:val="DraCorstandard"/>
      </w:pPr>
      <w:r>
        <w:t>Luctuosum sume vultum;</w:t>
      </w:r>
    </w:p>
    <w:p w14:paraId="7505D31F" w14:textId="77777777" w:rsidR="00E02B07" w:rsidRDefault="004F51D0" w:rsidP="00490B5B">
      <w:pPr>
        <w:pStyle w:val="DraCorstandard"/>
      </w:pPr>
      <w:r>
        <w:t>Genovefam plangimus.</w:t>
      </w:r>
    </w:p>
    <w:p w14:paraId="7B81481D" w14:textId="77777777" w:rsidR="00E02B07" w:rsidRDefault="004F51D0" w:rsidP="00490B5B">
      <w:pPr>
        <w:pStyle w:val="DraCorstandard"/>
      </w:pPr>
      <w:r>
        <w:t>Genovefae fata flemus.</w:t>
      </w:r>
    </w:p>
    <w:p w14:paraId="29B88A7B" w14:textId="77777777" w:rsidR="00E02B07" w:rsidRDefault="004F51D0" w:rsidP="00490B5B">
      <w:pPr>
        <w:pStyle w:val="DraCorstandard"/>
      </w:pPr>
      <w:r>
        <w:t>Sigefrido condolemus;</w:t>
      </w:r>
    </w:p>
    <w:p w14:paraId="27A55399" w14:textId="77777777" w:rsidR="00E02B07" w:rsidRDefault="004F51D0" w:rsidP="00490B5B">
      <w:pPr>
        <w:pStyle w:val="DraCorstandard"/>
      </w:pPr>
      <w:r>
        <w:t>Moesta plectra tangimus.</w:t>
      </w:r>
    </w:p>
    <w:p w14:paraId="0C84CFEE" w14:textId="77777777" w:rsidR="00E02B07" w:rsidRPr="00A854C3" w:rsidRDefault="004F51D0" w:rsidP="00490B5B">
      <w:pPr>
        <w:pStyle w:val="DraCorstandard"/>
        <w:rPr>
          <w:rStyle w:val="DraCorstagedirectionsetc"/>
        </w:rPr>
      </w:pPr>
      <w:r w:rsidRPr="00A854C3">
        <w:rPr>
          <w:rStyle w:val="DraCorstagedirectionsetc"/>
        </w:rPr>
        <w:t>Sigefridus &amp; Chorus concertant.</w:t>
      </w:r>
    </w:p>
    <w:p w14:paraId="5E298B8A" w14:textId="77777777" w:rsidR="00E02B07" w:rsidRDefault="004F51D0" w:rsidP="00490B5B">
      <w:pPr>
        <w:pStyle w:val="DraCorstandard"/>
      </w:pPr>
      <w:r>
        <w:t>Genovefa sicut una</w:t>
      </w:r>
    </w:p>
    <w:p w14:paraId="7ADB222B" w14:textId="77777777" w:rsidR="00E02B07" w:rsidRDefault="004F51D0" w:rsidP="00490B5B">
      <w:pPr>
        <w:pStyle w:val="DraCorstandard"/>
      </w:pPr>
      <w:r>
        <w:t>Luxit inter astra, Luna:</w:t>
      </w:r>
    </w:p>
    <w:p w14:paraId="43BAC12F" w14:textId="77777777" w:rsidR="00E02B07" w:rsidRDefault="004F51D0" w:rsidP="00490B5B">
      <w:pPr>
        <w:pStyle w:val="DraCorstandard"/>
      </w:pPr>
      <w:r>
        <w:t>Illa Pallas gloriosa,</w:t>
      </w:r>
    </w:p>
    <w:p w14:paraId="6E9201C3" w14:textId="77777777" w:rsidR="00E02B07" w:rsidRDefault="004F51D0" w:rsidP="00490B5B">
      <w:pPr>
        <w:pStyle w:val="DraCorstandard"/>
      </w:pPr>
      <w:r>
        <w:t>Et Diana gratiosa,</w:t>
      </w:r>
    </w:p>
    <w:p w14:paraId="725A7FF0" w14:textId="77777777" w:rsidR="00E02B07" w:rsidRDefault="004F51D0" w:rsidP="00490B5B">
      <w:pPr>
        <w:pStyle w:val="DraCorstandard"/>
      </w:pPr>
      <w:r>
        <w:t>Fronte blanda, comis ore,</w:t>
      </w:r>
    </w:p>
    <w:p w14:paraId="14EAFBD2" w14:textId="77777777" w:rsidR="00E02B07" w:rsidRDefault="004F51D0" w:rsidP="00490B5B">
      <w:pPr>
        <w:pStyle w:val="DraCorstandard"/>
      </w:pPr>
      <w:r>
        <w:t>Mente pura, casta more:</w:t>
      </w:r>
    </w:p>
    <w:p w14:paraId="15CB74D8" w14:textId="77777777" w:rsidR="00E02B07" w:rsidRDefault="004F51D0" w:rsidP="00490B5B">
      <w:pPr>
        <w:pStyle w:val="DraCorstandard"/>
      </w:pPr>
      <w:r>
        <w:t>Cara terris, grata caelis</w:t>
      </w:r>
    </w:p>
    <w:p w14:paraId="394E35DF" w14:textId="77777777" w:rsidR="00E02B07" w:rsidRDefault="004F51D0" w:rsidP="00490B5B">
      <w:pPr>
        <w:pStyle w:val="DraCorstandard"/>
      </w:pPr>
      <w:r>
        <w:t>Sigefrido ter fidelis.</w:t>
      </w:r>
    </w:p>
    <w:p w14:paraId="087576B8" w14:textId="77777777" w:rsidR="00E02B07" w:rsidRDefault="004F51D0" w:rsidP="00490B5B">
      <w:pPr>
        <w:pStyle w:val="DraCorstandard"/>
      </w:pPr>
      <w:r>
        <w:t>Luna haec disparuit.</w:t>
      </w:r>
    </w:p>
    <w:p w14:paraId="1D5827FE" w14:textId="77777777" w:rsidR="00E02B07" w:rsidRDefault="004F51D0" w:rsidP="00490B5B">
      <w:pPr>
        <w:pStyle w:val="DraCorstandard"/>
      </w:pPr>
      <w:r>
        <w:lastRenderedPageBreak/>
        <w:t>Pallas haec expalluit,</w:t>
      </w:r>
    </w:p>
    <w:p w14:paraId="5A03091F" w14:textId="77777777" w:rsidR="00E02B07" w:rsidRDefault="004F51D0" w:rsidP="00490B5B">
      <w:pPr>
        <w:pStyle w:val="DraCorstandard"/>
      </w:pPr>
      <w:r>
        <w:t>Haec Diana evanuit.</w:t>
      </w:r>
    </w:p>
    <w:p w14:paraId="4181DFE6" w14:textId="77777777" w:rsidR="00E02B07" w:rsidRDefault="004F51D0" w:rsidP="00490B5B">
      <w:pPr>
        <w:pStyle w:val="DraCorstandard"/>
      </w:pPr>
      <w:r w:rsidRPr="00A854C3">
        <w:rPr>
          <w:rStyle w:val="DraCorspeakerattribution"/>
        </w:rPr>
        <w:t>Sigef.</w:t>
      </w:r>
      <w:r>
        <w:rPr>
          <w:i/>
        </w:rPr>
        <w:t xml:space="preserve"> </w:t>
      </w:r>
      <w:r w:rsidRPr="00A854C3">
        <w:rPr>
          <w:rStyle w:val="DraCorstagedirectionsetc"/>
        </w:rPr>
        <w:t>solus.</w:t>
      </w:r>
      <w:r>
        <w:t xml:space="preserve"> Ergo Lunam flete stellae,</w:t>
      </w:r>
    </w:p>
    <w:p w14:paraId="2E775B23" w14:textId="77777777" w:rsidR="00E02B07" w:rsidRDefault="004F51D0" w:rsidP="00490B5B">
      <w:pPr>
        <w:pStyle w:val="DraCorstandard"/>
      </w:pPr>
      <w:r>
        <w:t>Pallademque vos puellae:</w:t>
      </w:r>
    </w:p>
    <w:p w14:paraId="33F02CBA" w14:textId="77777777" w:rsidR="00E02B07" w:rsidRDefault="004F51D0" w:rsidP="00490B5B">
      <w:pPr>
        <w:pStyle w:val="DraCorstandard"/>
      </w:pPr>
      <w:r>
        <w:t>Vos Dianam flete Nymphae,</w:t>
      </w:r>
    </w:p>
    <w:p w14:paraId="1FF09B56" w14:textId="77777777" w:rsidR="00E02B07" w:rsidRDefault="004F51D0" w:rsidP="00490B5B">
      <w:pPr>
        <w:pStyle w:val="DraCorstandard"/>
      </w:pPr>
      <w:r>
        <w:t>Vosque rivi, vosque lymphae:</w:t>
      </w:r>
    </w:p>
    <w:p w14:paraId="6C83FBD2" w14:textId="77777777" w:rsidR="00E02B07" w:rsidRDefault="004F51D0" w:rsidP="00490B5B">
      <w:pPr>
        <w:pStyle w:val="DraCorstandard"/>
      </w:pPr>
      <w:r>
        <w:t>Flete calles, flete valles,</w:t>
      </w:r>
    </w:p>
    <w:p w14:paraId="1E608F5E" w14:textId="77777777" w:rsidR="00E02B07" w:rsidRDefault="004F51D0" w:rsidP="00490B5B">
      <w:pPr>
        <w:pStyle w:val="DraCorstandard"/>
      </w:pPr>
      <w:r>
        <w:t>Prata fontes, antra, montes:</w:t>
      </w:r>
    </w:p>
    <w:p w14:paraId="7968C829" w14:textId="77777777" w:rsidR="00E02B07" w:rsidRDefault="004F51D0" w:rsidP="00490B5B">
      <w:pPr>
        <w:pStyle w:val="DraCorstandard"/>
      </w:pPr>
      <w:r>
        <w:t>Genovefam plangite,</w:t>
      </w:r>
    </w:p>
    <w:p w14:paraId="43D3C3E1" w14:textId="77777777" w:rsidR="00E02B07" w:rsidRDefault="004F51D0" w:rsidP="00490B5B">
      <w:pPr>
        <w:pStyle w:val="DraCorstandard"/>
      </w:pPr>
      <w:r>
        <w:t>Naeniamque pangite.</w:t>
      </w:r>
    </w:p>
    <w:p w14:paraId="2E0E79AA" w14:textId="77777777" w:rsidR="00E02B07" w:rsidRDefault="004F51D0" w:rsidP="00490B5B">
      <w:pPr>
        <w:pStyle w:val="DraCorstandard"/>
      </w:pPr>
      <w:r w:rsidRPr="00A854C3">
        <w:rPr>
          <w:rStyle w:val="DraCorspeakerattribution"/>
        </w:rPr>
        <w:t>Chorus.</w:t>
      </w:r>
      <w:r>
        <w:t xml:space="preserve"> Genovefae fata flemus,</w:t>
      </w:r>
    </w:p>
    <w:p w14:paraId="7C5E29F3" w14:textId="77777777" w:rsidR="00E02B07" w:rsidRDefault="004F51D0" w:rsidP="00490B5B">
      <w:pPr>
        <w:pStyle w:val="DraCorstandard"/>
      </w:pPr>
      <w:r>
        <w:t>Plectra chordis admovemus:</w:t>
      </w:r>
    </w:p>
    <w:p w14:paraId="437C3C26" w14:textId="77777777" w:rsidR="00E02B07" w:rsidRDefault="004F51D0" w:rsidP="00490B5B">
      <w:pPr>
        <w:pStyle w:val="DraCorstandard"/>
      </w:pPr>
      <w:r>
        <w:t>Ergo tristes ite luctus,</w:t>
      </w:r>
    </w:p>
    <w:p w14:paraId="101C54CD" w14:textId="77777777" w:rsidR="00E02B07" w:rsidRDefault="004F51D0" w:rsidP="00490B5B">
      <w:pPr>
        <w:pStyle w:val="DraCorstandard"/>
      </w:pPr>
      <w:r>
        <w:t>Et dolorum millę fluctus.</w:t>
      </w:r>
    </w:p>
    <w:p w14:paraId="29EDEB88" w14:textId="77777777" w:rsidR="00E02B07" w:rsidRDefault="004F51D0" w:rsidP="00490B5B">
      <w:pPr>
        <w:pStyle w:val="DraCorstandard"/>
      </w:pPr>
      <w:r>
        <w:t>Moesta fundant lumina</w:t>
      </w:r>
    </w:p>
    <w:p w14:paraId="4D0169C9" w14:textId="77777777" w:rsidR="00490B5B" w:rsidRDefault="004F51D0" w:rsidP="00490B5B">
      <w:pPr>
        <w:pStyle w:val="DraCorstandard"/>
      </w:pPr>
      <w:r>
        <w:t>Lacrymarum flumina.</w:t>
      </w:r>
    </w:p>
    <w:p w14:paraId="7D3369E9" w14:textId="30BF2549" w:rsidR="00D7274F" w:rsidRDefault="00D7274F" w:rsidP="00D7274F">
      <w:pPr>
        <w:pStyle w:val="DraCoradditions"/>
      </w:pPr>
      <w:r>
        <w:t>/act=</w:t>
      </w:r>
      <w:r>
        <w:rPr>
          <w:lang w:val="cs-CZ"/>
        </w:rPr>
        <w:t>3</w:t>
      </w:r>
      <w:r>
        <w:t>, scene=</w:t>
      </w:r>
      <w:r>
        <w:rPr>
          <w:lang w:val="cs-CZ"/>
        </w:rPr>
        <w:t>2</w:t>
      </w:r>
      <w:r>
        <w:t>/</w:t>
      </w:r>
    </w:p>
    <w:p w14:paraId="71FB4761" w14:textId="180C066F" w:rsidR="00E02B07" w:rsidRPr="00A854C3" w:rsidRDefault="004F51D0" w:rsidP="00490B5B">
      <w:pPr>
        <w:pStyle w:val="DraCorstandard"/>
        <w:rPr>
          <w:rStyle w:val="DraCorpagebeginning"/>
        </w:rPr>
      </w:pPr>
      <w:r w:rsidRPr="00A854C3">
        <w:rPr>
          <w:rStyle w:val="DraCorpagebeginning"/>
        </w:rPr>
        <w:t>31</w:t>
      </w:r>
    </w:p>
    <w:p w14:paraId="4FEE5650" w14:textId="77777777" w:rsidR="00E02B07" w:rsidRDefault="004F51D0" w:rsidP="00FE13F2">
      <w:pPr>
        <w:pStyle w:val="DraCorhead"/>
      </w:pPr>
      <w:r>
        <w:t>SCENA II.</w:t>
      </w:r>
    </w:p>
    <w:p w14:paraId="0572217E" w14:textId="77777777" w:rsidR="00E02B07" w:rsidRPr="00A854C3" w:rsidRDefault="004F51D0" w:rsidP="00490B5B">
      <w:pPr>
        <w:pStyle w:val="DraCorstandard"/>
        <w:rPr>
          <w:rStyle w:val="DraCorstagedirectionsetc"/>
        </w:rPr>
      </w:pPr>
      <w:r w:rsidRPr="00A854C3">
        <w:rPr>
          <w:rStyle w:val="DraCorstagedirectionsetc"/>
        </w:rPr>
        <w:t>Duo Venatores interrogati à Sigefrido, fingunt modum, quo Genovefam, &amp; Infantem occiderint.</w:t>
      </w:r>
    </w:p>
    <w:p w14:paraId="067B9DDE" w14:textId="77777777" w:rsidR="00E02B07" w:rsidRPr="00A854C3" w:rsidRDefault="004F51D0" w:rsidP="00490B5B">
      <w:pPr>
        <w:pStyle w:val="DraCorstandard"/>
        <w:rPr>
          <w:rStyle w:val="DraCorstagedirectionsetc"/>
        </w:rPr>
      </w:pPr>
      <w:r w:rsidRPr="00A854C3">
        <w:rPr>
          <w:rStyle w:val="DraCorstagedirectionsetc"/>
        </w:rPr>
        <w:t>Personae. Sigefridus, &amp; duo Venatores, Lindus, &amp; Rinaldus.</w:t>
      </w:r>
    </w:p>
    <w:p w14:paraId="4F63FEE0" w14:textId="77777777" w:rsidR="00E02B07" w:rsidRDefault="004F51D0" w:rsidP="00490B5B">
      <w:pPr>
        <w:pStyle w:val="DraCorstandard"/>
      </w:pPr>
      <w:r w:rsidRPr="00A854C3">
        <w:rPr>
          <w:rStyle w:val="DraCorspeakerattribution"/>
        </w:rPr>
        <w:t>Sigefr.</w:t>
      </w:r>
      <w:r>
        <w:t xml:space="preserve"> Nunc agite; Linde, tuve fatalis comes</w:t>
      </w:r>
    </w:p>
    <w:p w14:paraId="4A35BE2D" w14:textId="77777777" w:rsidR="00E02B07" w:rsidRDefault="004F51D0" w:rsidP="00490B5B">
      <w:pPr>
        <w:pStyle w:val="DraCorstandard"/>
      </w:pPr>
      <w:r>
        <w:t>Rinalde casûs, caedis enarra modum.</w:t>
      </w:r>
    </w:p>
    <w:p w14:paraId="0ACDA648" w14:textId="77777777" w:rsidR="00E02B07" w:rsidRDefault="004F51D0" w:rsidP="00490B5B">
      <w:pPr>
        <w:pStyle w:val="DraCorstandard"/>
      </w:pPr>
      <w:r w:rsidRPr="00A854C3">
        <w:rPr>
          <w:rStyle w:val="DraCorspeakerattribution"/>
        </w:rPr>
        <w:t>Rinald.</w:t>
      </w:r>
      <w:r>
        <w:t xml:space="preserve"> Fari jubes, tacere quae suadet dolor,</w:t>
      </w:r>
    </w:p>
    <w:p w14:paraId="0E70DB25" w14:textId="77777777" w:rsidR="00E02B07" w:rsidRDefault="004F51D0" w:rsidP="00490B5B">
      <w:pPr>
        <w:pStyle w:val="DraCorstandard"/>
      </w:pPr>
      <w:r w:rsidRPr="00A854C3">
        <w:rPr>
          <w:rStyle w:val="DraCorspeakerattribution"/>
        </w:rPr>
        <w:t>Sigefr.</w:t>
      </w:r>
      <w:r>
        <w:t xml:space="preserve"> Effare: gaudet animus aerumnas meus</w:t>
      </w:r>
    </w:p>
    <w:p w14:paraId="1A93DCC1" w14:textId="0A4A8CEB" w:rsidR="00E02B07" w:rsidRDefault="004F51D0" w:rsidP="00490B5B">
      <w:pPr>
        <w:pStyle w:val="DraCorstandard"/>
      </w:pPr>
      <w:r w:rsidRPr="00A854C3">
        <w:rPr>
          <w:rStyle w:val="DraCorspeakerattribution"/>
        </w:rPr>
        <w:lastRenderedPageBreak/>
        <w:t>Lindus.</w:t>
      </w:r>
      <w:r>
        <w:t xml:space="preserve"> </w:t>
      </w:r>
      <w:r w:rsidR="00A854C3" w:rsidRPr="00D53860">
        <w:rPr>
          <w:rStyle w:val="DraCormarkversepart"/>
        </w:rPr>
        <w:t>@</w:t>
      </w:r>
      <w:r>
        <w:t xml:space="preserve">Tacere liceat. </w:t>
      </w:r>
      <w:r w:rsidRPr="00A854C3">
        <w:rPr>
          <w:rStyle w:val="DraCorspeakerattribution"/>
        </w:rPr>
        <w:t>Sigefr.</w:t>
      </w:r>
      <w:r>
        <w:t xml:space="preserve"> </w:t>
      </w:r>
      <w:r w:rsidR="00A854C3" w:rsidRPr="00D53860">
        <w:rPr>
          <w:rStyle w:val="DraCormarkversepart"/>
        </w:rPr>
        <w:t>@</w:t>
      </w:r>
      <w:r>
        <w:t>Qui tacet jussus loqui,</w:t>
      </w:r>
    </w:p>
    <w:p w14:paraId="3588A870" w14:textId="28D97427" w:rsidR="00E02B07" w:rsidRDefault="00A854C3" w:rsidP="00490B5B">
      <w:pPr>
        <w:pStyle w:val="DraCorstandard"/>
      </w:pPr>
      <w:r w:rsidRPr="00D53860">
        <w:rPr>
          <w:rStyle w:val="DraCormarkversepart"/>
        </w:rPr>
        <w:t>@</w:t>
      </w:r>
      <w:r w:rsidR="004F51D0">
        <w:t xml:space="preserve">Imposita solvit jussa. </w:t>
      </w:r>
      <w:r w:rsidR="004F51D0" w:rsidRPr="00A854C3">
        <w:rPr>
          <w:rStyle w:val="DraCorspeakerattribution"/>
        </w:rPr>
        <w:t>Lind.</w:t>
      </w:r>
      <w:r w:rsidR="004F51D0">
        <w:t xml:space="preserve"> </w:t>
      </w:r>
      <w:r w:rsidRPr="00D53860">
        <w:rPr>
          <w:rStyle w:val="DraCormarkversepart"/>
        </w:rPr>
        <w:t>@</w:t>
      </w:r>
      <w:r w:rsidR="004F51D0">
        <w:t>Quid cuiquam licet,</w:t>
      </w:r>
    </w:p>
    <w:p w14:paraId="56B29FBC" w14:textId="608FBD4D" w:rsidR="00E02B07" w:rsidRDefault="00A854C3" w:rsidP="00490B5B">
      <w:pPr>
        <w:pStyle w:val="DraCorstandard"/>
      </w:pPr>
      <w:r w:rsidRPr="00D53860">
        <w:rPr>
          <w:rStyle w:val="DraCormarkversepart"/>
        </w:rPr>
        <w:t>@</w:t>
      </w:r>
      <w:r w:rsidR="004F51D0">
        <w:t xml:space="preserve">Si non licet tacere. </w:t>
      </w:r>
      <w:r w:rsidR="004F51D0" w:rsidRPr="00A854C3">
        <w:rPr>
          <w:rStyle w:val="DraCorspeakerattribution"/>
        </w:rPr>
        <w:t>Sigefr.</w:t>
      </w:r>
      <w:r w:rsidR="004F51D0">
        <w:t xml:space="preserve"> </w:t>
      </w:r>
      <w:r w:rsidRPr="00D53860">
        <w:rPr>
          <w:rStyle w:val="DraCormarkversepart"/>
        </w:rPr>
        <w:t>@</w:t>
      </w:r>
      <w:r w:rsidR="004F51D0">
        <w:t>Quid nectis moras?</w:t>
      </w:r>
    </w:p>
    <w:p w14:paraId="1DA6E157" w14:textId="77777777" w:rsidR="00E02B07" w:rsidRDefault="004F51D0" w:rsidP="00490B5B">
      <w:pPr>
        <w:pStyle w:val="DraCorstandard"/>
      </w:pPr>
      <w:r>
        <w:t>Effare, ne te cogat ad voces dolor.</w:t>
      </w:r>
    </w:p>
    <w:p w14:paraId="261F8B9E" w14:textId="77777777" w:rsidR="00E02B07" w:rsidRDefault="004F51D0" w:rsidP="00490B5B">
      <w:pPr>
        <w:pStyle w:val="DraCorstandard"/>
      </w:pPr>
      <w:r w:rsidRPr="00A854C3">
        <w:rPr>
          <w:rStyle w:val="DraCorspeakerattribution"/>
        </w:rPr>
        <w:t>Lind.</w:t>
      </w:r>
      <w:r>
        <w:t xml:space="preserve"> Coacta verba placidus accipias precor.</w:t>
      </w:r>
    </w:p>
    <w:p w14:paraId="233BEB0A" w14:textId="77777777" w:rsidR="00E02B07" w:rsidRDefault="004F51D0" w:rsidP="00490B5B">
      <w:pPr>
        <w:pStyle w:val="DraCorstandard"/>
      </w:pPr>
      <w:r>
        <w:t>Est procul ab urbe lucus, arboribus niger:</w:t>
      </w:r>
    </w:p>
    <w:p w14:paraId="4CB4B2C7" w14:textId="77777777" w:rsidR="00E02B07" w:rsidRDefault="004F51D0" w:rsidP="00490B5B">
      <w:pPr>
        <w:pStyle w:val="DraCorstandard"/>
      </w:pPr>
      <w:r>
        <w:t>Has inter abies exerens frequens caput.</w:t>
      </w:r>
    </w:p>
    <w:p w14:paraId="4B3B5575" w14:textId="77777777" w:rsidR="00E02B07" w:rsidRDefault="004F51D0" w:rsidP="00490B5B">
      <w:pPr>
        <w:pStyle w:val="DraCorstandard"/>
      </w:pPr>
      <w:r>
        <w:t>Virente semper alligat trunco nemus.</w:t>
      </w:r>
    </w:p>
    <w:p w14:paraId="3E4A4930" w14:textId="77777777" w:rsidR="00E02B07" w:rsidRDefault="004F51D0" w:rsidP="00490B5B">
      <w:pPr>
        <w:pStyle w:val="DraCorstandard"/>
      </w:pPr>
      <w:r>
        <w:t>Illuc necanda ducitur consors thori.</w:t>
      </w:r>
    </w:p>
    <w:p w14:paraId="42E68E8E" w14:textId="77777777" w:rsidR="00E02B07" w:rsidRDefault="004F51D0" w:rsidP="00490B5B">
      <w:pPr>
        <w:pStyle w:val="DraCorstandard"/>
      </w:pPr>
      <w:r w:rsidRPr="00A854C3">
        <w:rPr>
          <w:rStyle w:val="DraCorspeakerattribution"/>
        </w:rPr>
        <w:t>Rinald</w:t>
      </w:r>
      <w:r>
        <w:t xml:space="preserve"> Ut lassa Silvam tenuit, &amp; caedis locum:</w:t>
      </w:r>
    </w:p>
    <w:p w14:paraId="21F7A871" w14:textId="77777777" w:rsidR="00E02B07" w:rsidRDefault="004F51D0" w:rsidP="00490B5B">
      <w:pPr>
        <w:pStyle w:val="DraCorstandard"/>
      </w:pPr>
      <w:r>
        <w:t>Mortem paramus; illa sic fando rogat:</w:t>
      </w:r>
    </w:p>
    <w:p w14:paraId="3505BC23" w14:textId="77777777" w:rsidR="00E02B07" w:rsidRDefault="004F51D0" w:rsidP="00490B5B">
      <w:pPr>
        <w:pStyle w:val="DraCorstandard"/>
      </w:pPr>
      <w:r>
        <w:t>Brevem moram largire, dum Nato parens</w:t>
      </w:r>
    </w:p>
    <w:p w14:paraId="380F5053" w14:textId="77777777" w:rsidR="00E02B07" w:rsidRDefault="004F51D0" w:rsidP="00490B5B">
      <w:pPr>
        <w:pStyle w:val="DraCorstandard"/>
      </w:pPr>
      <w:r>
        <w:t>Munus supremum reddo, &amp; amplexu ultimo</w:t>
      </w:r>
    </w:p>
    <w:p w14:paraId="3E89502D" w14:textId="77777777" w:rsidR="00E02B07" w:rsidRDefault="004F51D0" w:rsidP="00490B5B">
      <w:pPr>
        <w:pStyle w:val="DraCorstandard"/>
      </w:pPr>
      <w:r>
        <w:t>Avidos dolores satio; tum Natum osculans.</w:t>
      </w:r>
    </w:p>
    <w:p w14:paraId="34D5A7E3" w14:textId="77777777" w:rsidR="00E02B07" w:rsidRDefault="004F51D0" w:rsidP="00490B5B">
      <w:pPr>
        <w:pStyle w:val="DraCorstandard"/>
      </w:pPr>
      <w:r>
        <w:t>O dulce pignus, certa progenies Patris,</w:t>
      </w:r>
    </w:p>
    <w:p w14:paraId="03968BA1" w14:textId="77777777" w:rsidR="00E02B07" w:rsidRDefault="004F51D0" w:rsidP="00490B5B">
      <w:pPr>
        <w:pStyle w:val="DraCorstandard"/>
      </w:pPr>
      <w:r>
        <w:t>Spes, inquit, una generis, &amp; avitae domûs,</w:t>
      </w:r>
    </w:p>
    <w:p w14:paraId="41776300" w14:textId="77777777" w:rsidR="00E02B07" w:rsidRDefault="004F51D0" w:rsidP="00490B5B">
      <w:pPr>
        <w:pStyle w:val="DraCorstandard"/>
      </w:pPr>
      <w:r>
        <w:t>Veterisque soboles sanguinis, nimiùm inclyti,</w:t>
      </w:r>
    </w:p>
    <w:p w14:paraId="1C1DC3BB" w14:textId="77777777" w:rsidR="00E02B07" w:rsidRDefault="004F51D0" w:rsidP="00490B5B">
      <w:pPr>
        <w:pStyle w:val="DraCorstandard"/>
      </w:pPr>
      <w:r>
        <w:t>Patrique similis, morere, sic genitor jubet.</w:t>
      </w:r>
    </w:p>
    <w:p w14:paraId="3CEA9069" w14:textId="085FC839" w:rsidR="00E02B07" w:rsidRDefault="004F51D0" w:rsidP="00490B5B">
      <w:pPr>
        <w:pStyle w:val="DraCorstandard"/>
      </w:pPr>
      <w:r w:rsidRPr="00D733FD">
        <w:rPr>
          <w:rStyle w:val="DraCorspeakerattribution"/>
        </w:rPr>
        <w:t>Sigefr.</w:t>
      </w:r>
      <w:r>
        <w:t xml:space="preserve"> </w:t>
      </w:r>
      <w:r w:rsidR="00A854C3" w:rsidRPr="00D53860">
        <w:rPr>
          <w:rStyle w:val="DraCormarkversepart"/>
        </w:rPr>
        <w:t>@</w:t>
      </w:r>
      <w:r>
        <w:t xml:space="preserve">Quid deinde? </w:t>
      </w:r>
      <w:r w:rsidRPr="00D733FD">
        <w:rPr>
          <w:rStyle w:val="DraCorspeakerattribution"/>
        </w:rPr>
        <w:t>Lind.</w:t>
      </w:r>
      <w:r>
        <w:t xml:space="preserve"> </w:t>
      </w:r>
      <w:r w:rsidR="00A854C3" w:rsidRPr="00D53860">
        <w:rPr>
          <w:rStyle w:val="DraCormarkversepart"/>
        </w:rPr>
        <w:t>@</w:t>
      </w:r>
      <w:r>
        <w:t>Pueri flentis in guttur mucro</w:t>
      </w:r>
    </w:p>
    <w:p w14:paraId="0DB2DDD2" w14:textId="77777777" w:rsidR="00E02B07" w:rsidRDefault="004F51D0" w:rsidP="00490B5B">
      <w:pPr>
        <w:pStyle w:val="DraCorstandard"/>
      </w:pPr>
      <w:r>
        <w:t>Adigitur, ille tinctus è jugulo redit,</w:t>
      </w:r>
    </w:p>
    <w:p w14:paraId="30EFC178" w14:textId="24DF40A9" w:rsidR="00490B5B" w:rsidRDefault="00D733FD" w:rsidP="00490B5B">
      <w:pPr>
        <w:pStyle w:val="DraCorstandard"/>
      </w:pPr>
      <w:r w:rsidRPr="00D53860">
        <w:rPr>
          <w:rStyle w:val="DraCormarkversepart"/>
        </w:rPr>
        <w:t>@</w:t>
      </w:r>
      <w:r w:rsidR="004F51D0">
        <w:t xml:space="preserve">Puero jacente. </w:t>
      </w:r>
      <w:r w:rsidR="004F51D0" w:rsidRPr="00D733FD">
        <w:rPr>
          <w:rStyle w:val="DraCorspeakerattribution"/>
        </w:rPr>
        <w:t>Sigefr.</w:t>
      </w:r>
      <w:r w:rsidR="004F51D0">
        <w:t xml:space="preserve"> </w:t>
      </w:r>
      <w:r w:rsidRPr="00D53860">
        <w:rPr>
          <w:rStyle w:val="DraCormarkversepart"/>
        </w:rPr>
        <w:t>@</w:t>
      </w:r>
      <w:r w:rsidR="004F51D0">
        <w:t>Quò meas lacrymas feram?</w:t>
      </w:r>
    </w:p>
    <w:p w14:paraId="558E736B" w14:textId="24D5AEE1" w:rsidR="00E02B07" w:rsidRPr="00D733FD" w:rsidRDefault="004F51D0" w:rsidP="00490B5B">
      <w:pPr>
        <w:pStyle w:val="DraCorstandard"/>
        <w:rPr>
          <w:rStyle w:val="DraCorpagebeginning"/>
        </w:rPr>
      </w:pPr>
      <w:r w:rsidRPr="00D733FD">
        <w:rPr>
          <w:rStyle w:val="DraCorpagebeginning"/>
        </w:rPr>
        <w:t>32</w:t>
      </w:r>
    </w:p>
    <w:p w14:paraId="54EEC236" w14:textId="6331318C" w:rsidR="00E02B07" w:rsidRDefault="00D733FD" w:rsidP="00490B5B">
      <w:pPr>
        <w:pStyle w:val="DraCorstandard"/>
      </w:pPr>
      <w:r w:rsidRPr="00D53860">
        <w:rPr>
          <w:rStyle w:val="DraCormarkversepart"/>
        </w:rPr>
        <w:t>@</w:t>
      </w:r>
      <w:r w:rsidR="004F51D0">
        <w:t xml:space="preserve">Ubi me recondam? </w:t>
      </w:r>
      <w:r w:rsidR="004F51D0" w:rsidRPr="00D733FD">
        <w:rPr>
          <w:rStyle w:val="DraCorspeakerattribution"/>
        </w:rPr>
        <w:t>Lind.</w:t>
      </w:r>
      <w:r w:rsidR="004F51D0">
        <w:t xml:space="preserve"> </w:t>
      </w:r>
      <w:r w:rsidRPr="00D53860">
        <w:rPr>
          <w:rStyle w:val="DraCormarkversepart"/>
        </w:rPr>
        <w:t>@</w:t>
      </w:r>
      <w:r w:rsidR="004F51D0">
        <w:t>Genua tum flexit Parens.</w:t>
      </w:r>
    </w:p>
    <w:p w14:paraId="669D727F" w14:textId="77777777" w:rsidR="00E02B07" w:rsidRDefault="004F51D0" w:rsidP="00490B5B">
      <w:pPr>
        <w:pStyle w:val="DraCorstandard"/>
      </w:pPr>
      <w:r>
        <w:t>Isthaec profata: morior, at rutilo diem</w:t>
      </w:r>
    </w:p>
    <w:p w14:paraId="413E6D05" w14:textId="77777777" w:rsidR="00E02B07" w:rsidRDefault="004F51D0" w:rsidP="00490B5B">
      <w:pPr>
        <w:pStyle w:val="DraCorstandard"/>
      </w:pPr>
      <w:r>
        <w:t>Curru volantem testor, innocua cado.</w:t>
      </w:r>
    </w:p>
    <w:p w14:paraId="12E92E76" w14:textId="77777777" w:rsidR="00E02B07" w:rsidRDefault="004F51D0" w:rsidP="00490B5B">
      <w:pPr>
        <w:pStyle w:val="DraCorstandard"/>
      </w:pPr>
      <w:r>
        <w:t>Vitae ante actae candor hoc probat: hinc mori</w:t>
      </w:r>
    </w:p>
    <w:p w14:paraId="16A82FF3" w14:textId="77777777" w:rsidR="00E02B07" w:rsidRDefault="004F51D0" w:rsidP="00490B5B">
      <w:pPr>
        <w:pStyle w:val="DraCorstandard"/>
      </w:pPr>
      <w:r>
        <w:lastRenderedPageBreak/>
        <w:t>Non timeo; doleo Conjugem iratum; mori</w:t>
      </w:r>
    </w:p>
    <w:p w14:paraId="4D4430E7" w14:textId="77777777" w:rsidR="00E02B07" w:rsidRDefault="004F51D0" w:rsidP="00490B5B">
      <w:pPr>
        <w:pStyle w:val="DraCorstandard"/>
      </w:pPr>
      <w:r>
        <w:t>Communis est res; Conjuge offenso mori.</w:t>
      </w:r>
    </w:p>
    <w:p w14:paraId="4C14ED87" w14:textId="77777777" w:rsidR="00E02B07" w:rsidRDefault="004F51D0" w:rsidP="00490B5B">
      <w:pPr>
        <w:pStyle w:val="DraCorstandard"/>
      </w:pPr>
      <w:r>
        <w:t>Hoc est, quod horret animus; at vincam tamen.</w:t>
      </w:r>
    </w:p>
    <w:p w14:paraId="59E92530" w14:textId="17B5DC38" w:rsidR="00E02B07" w:rsidRDefault="00D733FD" w:rsidP="00490B5B">
      <w:pPr>
        <w:pStyle w:val="DraCorstandard"/>
      </w:pPr>
      <w:r w:rsidRPr="00D53860">
        <w:rPr>
          <w:rStyle w:val="DraCormarkversepart"/>
        </w:rPr>
        <w:t>@</w:t>
      </w:r>
      <w:r w:rsidR="004F51D0">
        <w:t xml:space="preserve">Tum nivea praebet colla </w:t>
      </w:r>
      <w:r w:rsidR="004F51D0" w:rsidRPr="00D733FD">
        <w:rPr>
          <w:rStyle w:val="DraCorspeakerattribution"/>
        </w:rPr>
        <w:t>Rinald.</w:t>
      </w:r>
      <w:r w:rsidR="004F51D0">
        <w:t xml:space="preserve"> </w:t>
      </w:r>
      <w:r w:rsidRPr="00D53860">
        <w:rPr>
          <w:rStyle w:val="DraCormarkversepart"/>
        </w:rPr>
        <w:t>@</w:t>
      </w:r>
      <w:r w:rsidR="004F51D0">
        <w:t>Percussa amputo.</w:t>
      </w:r>
    </w:p>
    <w:p w14:paraId="604497C6" w14:textId="77777777" w:rsidR="00E02B07" w:rsidRDefault="004F51D0" w:rsidP="00490B5B">
      <w:pPr>
        <w:pStyle w:val="DraCorstandard"/>
      </w:pPr>
      <w:r>
        <w:t>Invitus, atque pavidus, &amp; ad ictum piget.</w:t>
      </w:r>
    </w:p>
    <w:p w14:paraId="427F7201" w14:textId="77777777" w:rsidR="00E02B07" w:rsidRDefault="004F51D0" w:rsidP="00490B5B">
      <w:pPr>
        <w:pStyle w:val="DraCorstandard"/>
      </w:pPr>
      <w:r>
        <w:t>Subitus receptâ morte prorumpit cruor,</w:t>
      </w:r>
    </w:p>
    <w:p w14:paraId="2E45597F" w14:textId="77777777" w:rsidR="00E02B07" w:rsidRDefault="004F51D0" w:rsidP="00490B5B">
      <w:pPr>
        <w:pStyle w:val="DraCorstandard"/>
      </w:pPr>
      <w:r>
        <w:t>Capitéque vulso truncus in pronum ruit.</w:t>
      </w:r>
    </w:p>
    <w:p w14:paraId="35871B67" w14:textId="77777777" w:rsidR="00E02B07" w:rsidRDefault="004F51D0" w:rsidP="00490B5B">
      <w:pPr>
        <w:pStyle w:val="DraCorstandard"/>
      </w:pPr>
      <w:r w:rsidRPr="00D733FD">
        <w:rPr>
          <w:rStyle w:val="DraCorspeakerattribution"/>
        </w:rPr>
        <w:t>Lind.</w:t>
      </w:r>
      <w:r>
        <w:t xml:space="preserve"> Exscindo linguam gutturi: hanc jussit sibi</w:t>
      </w:r>
    </w:p>
    <w:p w14:paraId="1B331616" w14:textId="77777777" w:rsidR="00E02B07" w:rsidRDefault="004F51D0" w:rsidP="00490B5B">
      <w:pPr>
        <w:pStyle w:val="DraCorstandard"/>
      </w:pPr>
      <w:r>
        <w:t>Referre Golo, caedis exactae indicem.</w:t>
      </w:r>
    </w:p>
    <w:p w14:paraId="11E31167" w14:textId="77777777" w:rsidR="00E02B07" w:rsidRDefault="004F51D0" w:rsidP="00490B5B">
      <w:pPr>
        <w:pStyle w:val="DraCorstandard"/>
      </w:pPr>
      <w:r w:rsidRPr="00D733FD">
        <w:rPr>
          <w:rStyle w:val="DraCorspeakerattribution"/>
        </w:rPr>
        <w:t>Sigefr.</w:t>
      </w:r>
      <w:r>
        <w:t xml:space="preserve"> O Golo, Golo! ... tale quis vidit nefas ...</w:t>
      </w:r>
    </w:p>
    <w:p w14:paraId="4F1F53DD" w14:textId="77777777" w:rsidR="00E02B07" w:rsidRDefault="004F51D0" w:rsidP="00490B5B">
      <w:pPr>
        <w:pStyle w:val="DraCorstandard"/>
      </w:pPr>
      <w:r>
        <w:t>Ego hoc patravi, Quos miser planctus dabo?</w:t>
      </w:r>
    </w:p>
    <w:p w14:paraId="71E1A993" w14:textId="30063C42" w:rsidR="00490B5B" w:rsidRDefault="004F51D0" w:rsidP="00490B5B">
      <w:pPr>
        <w:pStyle w:val="DraCorstandard"/>
      </w:pPr>
      <w:r>
        <w:t>Questúsque quos? quae verba sufficient mihi?</w:t>
      </w:r>
    </w:p>
    <w:p w14:paraId="7A42888A" w14:textId="17CE8182" w:rsidR="00D7274F" w:rsidRDefault="00D7274F" w:rsidP="00D7274F">
      <w:pPr>
        <w:pStyle w:val="DraCoradditions"/>
      </w:pPr>
      <w:r>
        <w:t>/act=</w:t>
      </w:r>
      <w:r>
        <w:rPr>
          <w:lang w:val="cs-CZ"/>
        </w:rPr>
        <w:t>3</w:t>
      </w:r>
      <w:r>
        <w:t>, scene=</w:t>
      </w:r>
      <w:r>
        <w:rPr>
          <w:lang w:val="cs-CZ"/>
        </w:rPr>
        <w:t>3</w:t>
      </w:r>
      <w:r>
        <w:t>/</w:t>
      </w:r>
    </w:p>
    <w:p w14:paraId="1CC04DF9" w14:textId="78DDD92E" w:rsidR="00E02B07" w:rsidRDefault="004F51D0" w:rsidP="00FE13F2">
      <w:pPr>
        <w:pStyle w:val="DraCorhead"/>
      </w:pPr>
      <w:r>
        <w:t>SCENA III.</w:t>
      </w:r>
    </w:p>
    <w:p w14:paraId="187C0208" w14:textId="77777777" w:rsidR="00E02B07" w:rsidRPr="00D733FD" w:rsidRDefault="004F51D0" w:rsidP="00490B5B">
      <w:pPr>
        <w:pStyle w:val="DraCorstandard"/>
        <w:rPr>
          <w:rStyle w:val="DraCorstagedirectionsetc"/>
        </w:rPr>
      </w:pPr>
      <w:r w:rsidRPr="00D733FD">
        <w:rPr>
          <w:rStyle w:val="DraCorstagedirectionsetc"/>
        </w:rPr>
        <w:t>Genovefa, se morituram rata, filium, priùs mysteria fidei edoctum, Deo commendat, seque ad mortem parat.</w:t>
      </w:r>
    </w:p>
    <w:p w14:paraId="6866A5B3" w14:textId="77777777" w:rsidR="00E02B07" w:rsidRPr="00D733FD" w:rsidRDefault="004F51D0" w:rsidP="00490B5B">
      <w:pPr>
        <w:pStyle w:val="DraCorstandard"/>
        <w:rPr>
          <w:rStyle w:val="DraCorstagedirectionsetc"/>
        </w:rPr>
      </w:pPr>
      <w:r w:rsidRPr="00D733FD">
        <w:rPr>
          <w:rStyle w:val="DraCorstagedirectionsetc"/>
        </w:rPr>
        <w:t>Personae. Genovefa, &amp; Benoni Filius.</w:t>
      </w:r>
    </w:p>
    <w:p w14:paraId="44EFB817" w14:textId="77777777" w:rsidR="00E02B07" w:rsidRPr="00D733FD" w:rsidRDefault="004F51D0" w:rsidP="00490B5B">
      <w:pPr>
        <w:pStyle w:val="DraCorstandard"/>
        <w:rPr>
          <w:rStyle w:val="DraCorstagedirectionsetc"/>
        </w:rPr>
      </w:pPr>
      <w:r w:rsidRPr="00D733FD">
        <w:rPr>
          <w:rStyle w:val="DraCorstagedirectionsetc"/>
        </w:rPr>
        <w:t>Scena tota est Musica.</w:t>
      </w:r>
    </w:p>
    <w:p w14:paraId="3B76320F" w14:textId="77777777" w:rsidR="00E02B07" w:rsidRDefault="004F51D0" w:rsidP="00490B5B">
      <w:pPr>
        <w:pStyle w:val="DraCorstandard"/>
      </w:pPr>
      <w:r w:rsidRPr="00D733FD">
        <w:rPr>
          <w:rStyle w:val="DraCorspeakerattribution"/>
        </w:rPr>
        <w:t>Genovef.</w:t>
      </w:r>
      <w:r>
        <w:t xml:space="preserve"> Komm Benoni, komm mein Kind/</w:t>
      </w:r>
    </w:p>
    <w:p w14:paraId="406B2BE9" w14:textId="77777777" w:rsidR="00E02B07" w:rsidRDefault="004F51D0" w:rsidP="00490B5B">
      <w:pPr>
        <w:pStyle w:val="DraCorstandard"/>
      </w:pPr>
      <w:r>
        <w:t>Und mir sage auff geschwind/</w:t>
      </w:r>
    </w:p>
    <w:p w14:paraId="6A8067E7" w14:textId="77777777" w:rsidR="00E02B07" w:rsidRDefault="004F51D0" w:rsidP="00490B5B">
      <w:pPr>
        <w:pStyle w:val="DraCorstandard"/>
      </w:pPr>
      <w:r>
        <w:t>Was du wissen must am meist.</w:t>
      </w:r>
    </w:p>
    <w:p w14:paraId="5B1EF616" w14:textId="77777777" w:rsidR="00E02B07" w:rsidRDefault="004F51D0" w:rsidP="00490B5B">
      <w:pPr>
        <w:pStyle w:val="DraCorstandard"/>
      </w:pPr>
      <w:r w:rsidRPr="00D733FD">
        <w:rPr>
          <w:rStyle w:val="DraCorspeakerattribution"/>
        </w:rPr>
        <w:t>Benoni.</w:t>
      </w:r>
      <w:r>
        <w:t xml:space="preserve"> Wie viel Goͤtter seynd mein Sohn?</w:t>
      </w:r>
    </w:p>
    <w:p w14:paraId="4DD39CC8" w14:textId="77777777" w:rsidR="00E02B07" w:rsidRDefault="004F51D0" w:rsidP="00490B5B">
      <w:pPr>
        <w:pStyle w:val="DraCorstandard"/>
      </w:pPr>
      <w:r>
        <w:t>Ein Gott ist/ und drey Persohn:</w:t>
      </w:r>
    </w:p>
    <w:p w14:paraId="4A3288FC" w14:textId="77777777" w:rsidR="00E02B07" w:rsidRDefault="004F51D0" w:rsidP="00490B5B">
      <w:pPr>
        <w:pStyle w:val="DraCorstandard"/>
      </w:pPr>
      <w:r>
        <w:t>Vatter/ Sohn/ und heilger Geist.</w:t>
      </w:r>
    </w:p>
    <w:p w14:paraId="0FBE0DB5" w14:textId="77777777" w:rsidR="00E02B07" w:rsidRDefault="004F51D0" w:rsidP="00490B5B">
      <w:pPr>
        <w:pStyle w:val="DraCorstandard"/>
      </w:pPr>
      <w:r w:rsidRPr="00D733FD">
        <w:rPr>
          <w:rStyle w:val="DraCorspeakerattribution"/>
        </w:rPr>
        <w:t>Genοv.</w:t>
      </w:r>
      <w:r>
        <w:rPr>
          <w:i/>
        </w:rPr>
        <w:t xml:space="preserve"> </w:t>
      </w:r>
      <w:r w:rsidRPr="00D733FD">
        <w:rPr>
          <w:rStyle w:val="DraCorstagedirectionsetc"/>
        </w:rPr>
        <w:t>Aria I.</w:t>
      </w:r>
      <w:r>
        <w:t xml:space="preserve"> Der Vatter Gott/ und alles ist:</w:t>
      </w:r>
    </w:p>
    <w:p w14:paraId="09208A49" w14:textId="77777777" w:rsidR="00E02B07" w:rsidRDefault="004F51D0" w:rsidP="00490B5B">
      <w:pPr>
        <w:pStyle w:val="DraCorstandard"/>
      </w:pPr>
      <w:r>
        <w:t>Allein er ist von keinem.</w:t>
      </w:r>
    </w:p>
    <w:p w14:paraId="4065C878" w14:textId="77777777" w:rsidR="00E02B07" w:rsidRDefault="004F51D0" w:rsidP="00490B5B">
      <w:pPr>
        <w:pStyle w:val="DraCorstandard"/>
      </w:pPr>
      <w:r>
        <w:lastRenderedPageBreak/>
        <w:t>Der Sohn auch Gott/ und alles ist/</w:t>
      </w:r>
    </w:p>
    <w:p w14:paraId="45F3FB62" w14:textId="77777777" w:rsidR="00490B5B" w:rsidRDefault="004F51D0" w:rsidP="00490B5B">
      <w:pPr>
        <w:pStyle w:val="DraCorstandard"/>
      </w:pPr>
      <w:r>
        <w:t>Et ist allein von einem.</w:t>
      </w:r>
    </w:p>
    <w:p w14:paraId="2CDCA846" w14:textId="182AA453" w:rsidR="00E02B07" w:rsidRPr="00D733FD" w:rsidRDefault="004F51D0" w:rsidP="00490B5B">
      <w:pPr>
        <w:pStyle w:val="DraCorstandard"/>
        <w:rPr>
          <w:rStyle w:val="DraCorpagebeginning"/>
        </w:rPr>
      </w:pPr>
      <w:r w:rsidRPr="00D733FD">
        <w:rPr>
          <w:rStyle w:val="DraCorpagebeginning"/>
        </w:rPr>
        <w:t>33</w:t>
      </w:r>
    </w:p>
    <w:p w14:paraId="28305023" w14:textId="77777777" w:rsidR="00E02B07" w:rsidRDefault="004F51D0" w:rsidP="00490B5B">
      <w:pPr>
        <w:pStyle w:val="DraCorstandard"/>
      </w:pPr>
      <w:r>
        <w:t>2. Der Geist von beyde/ beyden gleich/</w:t>
      </w:r>
    </w:p>
    <w:p w14:paraId="607F05DC" w14:textId="77777777" w:rsidR="00E02B07" w:rsidRDefault="004F51D0" w:rsidP="00490B5B">
      <w:pPr>
        <w:pStyle w:val="DraCorstandard"/>
      </w:pPr>
      <w:r>
        <w:t>Wie beyde ausserlesen:</w:t>
      </w:r>
    </w:p>
    <w:p w14:paraId="0410BD24" w14:textId="77777777" w:rsidR="00E02B07" w:rsidRDefault="004F51D0" w:rsidP="00490B5B">
      <w:pPr>
        <w:pStyle w:val="DraCorstandard"/>
      </w:pPr>
      <w:r>
        <w:t>Schoͤn/ mächtig/ guthig/ eben reich/</w:t>
      </w:r>
    </w:p>
    <w:p w14:paraId="1134B6FE" w14:textId="77777777" w:rsidR="00E02B07" w:rsidRDefault="004F51D0" w:rsidP="00490B5B">
      <w:pPr>
        <w:pStyle w:val="DraCorstandard"/>
      </w:pPr>
      <w:r>
        <w:t>Im selben Stand und Wesen.</w:t>
      </w:r>
    </w:p>
    <w:p w14:paraId="2E5CE87E" w14:textId="77777777" w:rsidR="00E02B07" w:rsidRDefault="004F51D0" w:rsidP="00490B5B">
      <w:pPr>
        <w:pStyle w:val="DraCorstandard"/>
      </w:pPr>
      <w:r>
        <w:t>3. Gott Vatter hatt erschaffen alls/</w:t>
      </w:r>
    </w:p>
    <w:p w14:paraId="3D5008C8" w14:textId="77777777" w:rsidR="00E02B07" w:rsidRDefault="004F51D0" w:rsidP="00490B5B">
      <w:pPr>
        <w:pStyle w:val="DraCorstandard"/>
      </w:pPr>
      <w:r>
        <w:t>Was ob= und unden schwebet:</w:t>
      </w:r>
    </w:p>
    <w:p w14:paraId="426DC6C9" w14:textId="77777777" w:rsidR="00E02B07" w:rsidRDefault="004F51D0" w:rsidP="00490B5B">
      <w:pPr>
        <w:pStyle w:val="DraCorstandard"/>
      </w:pPr>
      <w:r>
        <w:t>Was auff der Erd/ was ebenfals</w:t>
      </w:r>
    </w:p>
    <w:p w14:paraId="086FD69A" w14:textId="77777777" w:rsidR="00E02B07" w:rsidRDefault="004F51D0" w:rsidP="00490B5B">
      <w:pPr>
        <w:pStyle w:val="DraCorstandard"/>
      </w:pPr>
      <w:r>
        <w:t>In Lufft/ und Wasser lebet.</w:t>
      </w:r>
    </w:p>
    <w:p w14:paraId="458893A8" w14:textId="77777777" w:rsidR="00E02B07" w:rsidRDefault="004F51D0" w:rsidP="00490B5B">
      <w:pPr>
        <w:pStyle w:val="DraCorstandard"/>
      </w:pPr>
      <w:r>
        <w:t>4. Der Sohn ist worden Mensch für uns</w:t>
      </w:r>
    </w:p>
    <w:p w14:paraId="23957956" w14:textId="77777777" w:rsidR="00E02B07" w:rsidRDefault="004F51D0" w:rsidP="00490B5B">
      <w:pPr>
        <w:pStyle w:val="DraCorstandard"/>
      </w:pPr>
      <w:r>
        <w:t>Für uns ist er gestorben;</w:t>
      </w:r>
    </w:p>
    <w:p w14:paraId="385CA1E6" w14:textId="77777777" w:rsidR="00E02B07" w:rsidRDefault="004F51D0" w:rsidP="00490B5B">
      <w:pPr>
        <w:pStyle w:val="DraCorstandard"/>
      </w:pPr>
      <w:r>
        <w:t>Hat wiedrumb uns des Vatters Gunst/</w:t>
      </w:r>
    </w:p>
    <w:p w14:paraId="54BBBD3C" w14:textId="77777777" w:rsidR="00E02B07" w:rsidRDefault="004F51D0" w:rsidP="00490B5B">
      <w:pPr>
        <w:pStyle w:val="DraCorstandard"/>
      </w:pPr>
      <w:r>
        <w:t>Und Gnad des Geists erworben:</w:t>
      </w:r>
    </w:p>
    <w:p w14:paraId="415787FB" w14:textId="77777777" w:rsidR="00E02B07" w:rsidRPr="00D733FD" w:rsidRDefault="004F51D0" w:rsidP="00490B5B">
      <w:pPr>
        <w:pStyle w:val="DraCorstandard"/>
        <w:rPr>
          <w:rStyle w:val="DraCorstagedirectionsetc"/>
        </w:rPr>
      </w:pPr>
      <w:r w:rsidRPr="00D733FD">
        <w:rPr>
          <w:rStyle w:val="DraCorstagedirectionsetc"/>
        </w:rPr>
        <w:t>Recitativè.</w:t>
      </w:r>
    </w:p>
    <w:p w14:paraId="56087236" w14:textId="0385396F" w:rsidR="00E02B07" w:rsidRDefault="00D733FD" w:rsidP="00490B5B">
      <w:pPr>
        <w:pStyle w:val="DraCorstandard"/>
      </w:pPr>
      <w:r w:rsidRPr="00D53860">
        <w:rPr>
          <w:rStyle w:val="DraCormarkversepart"/>
        </w:rPr>
        <w:t>@</w:t>
      </w:r>
      <w:r w:rsidR="004F51D0">
        <w:t xml:space="preserve">Wo ist dann Gott? </w:t>
      </w:r>
      <w:r w:rsidR="004F51D0" w:rsidRPr="00D733FD">
        <w:rPr>
          <w:rStyle w:val="DraCorspeakerattribution"/>
        </w:rPr>
        <w:t>Benon.</w:t>
      </w:r>
      <w:r w:rsidR="004F51D0">
        <w:t xml:space="preserve"> </w:t>
      </w:r>
      <w:r w:rsidRPr="00D53860">
        <w:rPr>
          <w:rStyle w:val="DraCormarkversepart"/>
        </w:rPr>
        <w:t>@</w:t>
      </w:r>
      <w:r w:rsidR="004F51D0">
        <w:t>Ist überall.</w:t>
      </w:r>
    </w:p>
    <w:p w14:paraId="1D126D24" w14:textId="77777777" w:rsidR="00E02B07" w:rsidRDefault="004F51D0" w:rsidP="00490B5B">
      <w:pPr>
        <w:pStyle w:val="DraCorstandard"/>
      </w:pPr>
      <w:r w:rsidRPr="00D733FD">
        <w:rPr>
          <w:rStyle w:val="DraCorspeakerattribution"/>
        </w:rPr>
        <w:t>Genov.</w:t>
      </w:r>
      <w:r>
        <w:t xml:space="preserve"> Hast wohl geantwort: überall.</w:t>
      </w:r>
    </w:p>
    <w:p w14:paraId="66F1CAA7" w14:textId="77777777" w:rsidR="00E02B07" w:rsidRDefault="004F51D0" w:rsidP="00490B5B">
      <w:pPr>
        <w:pStyle w:val="DraCorstandard"/>
      </w:pPr>
      <w:r w:rsidRPr="00D733FD">
        <w:rPr>
          <w:rStyle w:val="DraCorspeakerattribution"/>
        </w:rPr>
        <w:t>Benon.</w:t>
      </w:r>
      <w:r>
        <w:t xml:space="preserve"> Wo ist das Mutter/ überall?</w:t>
      </w:r>
    </w:p>
    <w:p w14:paraId="5A487042" w14:textId="77777777" w:rsidR="00490B5B" w:rsidRDefault="004F51D0" w:rsidP="00490B5B">
      <w:pPr>
        <w:pStyle w:val="DraCorstandard"/>
      </w:pPr>
      <w:r w:rsidRPr="00D733FD">
        <w:rPr>
          <w:rStyle w:val="DraCorspeakerattribution"/>
        </w:rPr>
        <w:t>Genov.</w:t>
      </w:r>
      <w:r>
        <w:t xml:space="preserve"> Auff gantzer Erd und Himmels Saal.</w:t>
      </w:r>
    </w:p>
    <w:p w14:paraId="7C83974C" w14:textId="3BFFAACE" w:rsidR="00E02B07" w:rsidRPr="00D733FD" w:rsidRDefault="004F51D0" w:rsidP="00490B5B">
      <w:pPr>
        <w:pStyle w:val="DraCorstandard"/>
        <w:rPr>
          <w:rStyle w:val="DraCorstagedirectionsetc"/>
        </w:rPr>
      </w:pPr>
      <w:r w:rsidRPr="00D733FD">
        <w:rPr>
          <w:rStyle w:val="DraCorstagedirectionsetc"/>
        </w:rPr>
        <w:t>ARIA.</w:t>
      </w:r>
    </w:p>
    <w:p w14:paraId="5F503A3D" w14:textId="77777777" w:rsidR="00E02B07" w:rsidRDefault="004F51D0" w:rsidP="00490B5B">
      <w:pPr>
        <w:pStyle w:val="DraCorstandard"/>
      </w:pPr>
      <w:r>
        <w:t>Ausser diesem Busch seynd Wälder</w:t>
      </w:r>
    </w:p>
    <w:p w14:paraId="23D72B46" w14:textId="77777777" w:rsidR="00E02B07" w:rsidRDefault="004F51D0" w:rsidP="00490B5B">
      <w:pPr>
        <w:pStyle w:val="DraCorstandard"/>
      </w:pPr>
      <w:r>
        <w:t>Mehr/ und groͤsser: weite Felder:</w:t>
      </w:r>
    </w:p>
    <w:p w14:paraId="10A3F29A" w14:textId="77777777" w:rsidR="00E02B07" w:rsidRDefault="004F51D0" w:rsidP="00490B5B">
      <w:pPr>
        <w:pStyle w:val="DraCorstandard"/>
      </w:pPr>
      <w:r>
        <w:t>Breite Wässer/ Berg und Land/</w:t>
      </w:r>
    </w:p>
    <w:p w14:paraId="7C9EAD12" w14:textId="77777777" w:rsidR="00E02B07" w:rsidRDefault="004F51D0" w:rsidP="00490B5B">
      <w:pPr>
        <w:pStyle w:val="DraCorstandard"/>
      </w:pPr>
      <w:r>
        <w:t>Vieh und Menschen allerhand.</w:t>
      </w:r>
    </w:p>
    <w:p w14:paraId="6E629568" w14:textId="77777777" w:rsidR="00E02B07" w:rsidRDefault="004F51D0" w:rsidP="00490B5B">
      <w:pPr>
        <w:pStyle w:val="DraCorstandard"/>
      </w:pPr>
      <w:r>
        <w:t>Diese Kauffen und verkauffen;</w:t>
      </w:r>
    </w:p>
    <w:p w14:paraId="570A9903" w14:textId="77777777" w:rsidR="00E02B07" w:rsidRDefault="004F51D0" w:rsidP="00490B5B">
      <w:pPr>
        <w:pStyle w:val="DraCorstandard"/>
      </w:pPr>
      <w:r>
        <w:lastRenderedPageBreak/>
        <w:t>Werben/ schalten/ handlen/ walten.</w:t>
      </w:r>
    </w:p>
    <w:p w14:paraId="4C9CE706" w14:textId="77777777" w:rsidR="00E02B07" w:rsidRDefault="004F51D0" w:rsidP="00490B5B">
      <w:pPr>
        <w:pStyle w:val="DraCorstandard"/>
      </w:pPr>
      <w:r>
        <w:t>Andre hier/ und dorten leben/</w:t>
      </w:r>
    </w:p>
    <w:p w14:paraId="3A57B057" w14:textId="77777777" w:rsidR="00E02B07" w:rsidRDefault="004F51D0" w:rsidP="00490B5B">
      <w:pPr>
        <w:pStyle w:val="DraCorstandard"/>
      </w:pPr>
      <w:r>
        <w:t>In Häuser klein/ in Palläst gross/</w:t>
      </w:r>
    </w:p>
    <w:p w14:paraId="5114C74E" w14:textId="77777777" w:rsidR="00E02B07" w:rsidRDefault="004F51D0" w:rsidP="00490B5B">
      <w:pPr>
        <w:pStyle w:val="DraCorstandard"/>
      </w:pPr>
      <w:r>
        <w:t>Im Elend/ oder Wollust-Schoss;</w:t>
      </w:r>
    </w:p>
    <w:p w14:paraId="252EE30A" w14:textId="77777777" w:rsidR="00E02B07" w:rsidRDefault="004F51D0" w:rsidP="00490B5B">
      <w:pPr>
        <w:pStyle w:val="DraCorstandard"/>
      </w:pPr>
      <w:r>
        <w:t>In der Armuth/ oder Pracht/</w:t>
      </w:r>
    </w:p>
    <w:p w14:paraId="12C8B919" w14:textId="77777777" w:rsidR="00E02B07" w:rsidRDefault="004F51D0" w:rsidP="00490B5B">
      <w:pPr>
        <w:pStyle w:val="DraCorstandard"/>
      </w:pPr>
      <w:r>
        <w:t>In Betrangnuss oder Macht.</w:t>
      </w:r>
    </w:p>
    <w:p w14:paraId="3971ABFB" w14:textId="77777777" w:rsidR="00E02B07" w:rsidRDefault="004F51D0" w:rsidP="00490B5B">
      <w:pPr>
        <w:pStyle w:val="DraCorstandard"/>
      </w:pPr>
      <w:r w:rsidRPr="00874170">
        <w:rPr>
          <w:rStyle w:val="DraCorspeakerattribution"/>
        </w:rPr>
        <w:t>Benon.</w:t>
      </w:r>
      <w:r>
        <w:t xml:space="preserve"> Warumb seynd wir dan hie allein/</w:t>
      </w:r>
    </w:p>
    <w:p w14:paraId="58DF82FD" w14:textId="77777777" w:rsidR="00E02B07" w:rsidRDefault="004F51D0" w:rsidP="00490B5B">
      <w:pPr>
        <w:pStyle w:val="DraCorstandard"/>
      </w:pPr>
      <w:r>
        <w:t>Und gehn nicht auch zu der Gemeind?</w:t>
      </w:r>
    </w:p>
    <w:p w14:paraId="11B116B4" w14:textId="77777777" w:rsidR="00E02B07" w:rsidRDefault="004F51D0" w:rsidP="00490B5B">
      <w:pPr>
        <w:pStyle w:val="DraCorstandard"/>
      </w:pPr>
      <w:r w:rsidRPr="00874170">
        <w:rPr>
          <w:rStyle w:val="DraCorspeakerattribution"/>
        </w:rPr>
        <w:t>Genov.</w:t>
      </w:r>
      <w:r>
        <w:t xml:space="preserve"> Benoni fragt mich bald zu viel.</w:t>
      </w:r>
    </w:p>
    <w:p w14:paraId="51C0B55B" w14:textId="77777777" w:rsidR="00E02B07" w:rsidRDefault="004F51D0" w:rsidP="00490B5B">
      <w:pPr>
        <w:pStyle w:val="DraCorstandard"/>
      </w:pPr>
      <w:r>
        <w:t>Dass wir hie seynd/ ist Gottes Will.</w:t>
      </w:r>
    </w:p>
    <w:p w14:paraId="68FA4636" w14:textId="77777777" w:rsidR="00E02B07" w:rsidRDefault="004F51D0" w:rsidP="00490B5B">
      <w:pPr>
        <w:pStyle w:val="DraCorstandard"/>
      </w:pPr>
      <w:r>
        <w:t>Er wird nach dieser kurzer Zeit/</w:t>
      </w:r>
    </w:p>
    <w:p w14:paraId="646483DF" w14:textId="77777777" w:rsidR="00E02B07" w:rsidRDefault="004F51D0" w:rsidP="00490B5B">
      <w:pPr>
        <w:pStyle w:val="DraCorstandard"/>
      </w:pPr>
      <w:r>
        <w:t>Nach diesem Elend/ Noth/ und Leyd/</w:t>
      </w:r>
    </w:p>
    <w:p w14:paraId="432618E7" w14:textId="77777777" w:rsidR="00490B5B" w:rsidRDefault="004F51D0" w:rsidP="00490B5B">
      <w:pPr>
        <w:pStyle w:val="DraCorstandard"/>
      </w:pPr>
      <w:r>
        <w:t>Erfrewen uns in Ewigkeit.</w:t>
      </w:r>
    </w:p>
    <w:p w14:paraId="2305C382" w14:textId="2C5CA955" w:rsidR="00E02B07" w:rsidRPr="00874170" w:rsidRDefault="004F51D0" w:rsidP="00490B5B">
      <w:pPr>
        <w:pStyle w:val="DraCorstandard"/>
        <w:rPr>
          <w:rStyle w:val="DraCorpagebeginning"/>
        </w:rPr>
      </w:pPr>
      <w:r w:rsidRPr="00874170">
        <w:rPr>
          <w:rStyle w:val="DraCorpagebeginning"/>
        </w:rPr>
        <w:t>34</w:t>
      </w:r>
    </w:p>
    <w:p w14:paraId="2F2A0D6C" w14:textId="77777777" w:rsidR="00E02B07" w:rsidRDefault="004F51D0" w:rsidP="00490B5B">
      <w:pPr>
        <w:pStyle w:val="DraCorstandard"/>
      </w:pPr>
      <w:r>
        <w:t>Nur diss allein vonnoͤthen ist/</w:t>
      </w:r>
    </w:p>
    <w:p w14:paraId="7B51AEBD" w14:textId="77777777" w:rsidR="00E02B07" w:rsidRDefault="004F51D0" w:rsidP="00490B5B">
      <w:pPr>
        <w:pStyle w:val="DraCorstandard"/>
      </w:pPr>
      <w:r>
        <w:t>Dass überall/ zu jeder Frist/</w:t>
      </w:r>
    </w:p>
    <w:p w14:paraId="07A985F2" w14:textId="77777777" w:rsidR="00E02B07" w:rsidRDefault="004F51D0" w:rsidP="00490B5B">
      <w:pPr>
        <w:pStyle w:val="DraCorstandard"/>
      </w:pPr>
      <w:r>
        <w:t>Gott liebe auss gantzem Hertzen.</w:t>
      </w:r>
    </w:p>
    <w:p w14:paraId="0D843D01" w14:textId="77777777" w:rsidR="00E02B07" w:rsidRDefault="004F51D0" w:rsidP="00490B5B">
      <w:pPr>
        <w:pStyle w:val="DraCorstandard"/>
      </w:pPr>
      <w:r>
        <w:t>Und wan vielleicht solt sterben ich/</w:t>
      </w:r>
    </w:p>
    <w:p w14:paraId="252509A9" w14:textId="77777777" w:rsidR="00E02B07" w:rsidRDefault="004F51D0" w:rsidP="00490B5B">
      <w:pPr>
        <w:pStyle w:val="DraCorstandard"/>
      </w:pPr>
      <w:r>
        <w:t>Lass nicht darumb betrüben dich:</w:t>
      </w:r>
    </w:p>
    <w:p w14:paraId="18F05803" w14:textId="77777777" w:rsidR="00E02B07" w:rsidRDefault="004F51D0" w:rsidP="00490B5B">
      <w:pPr>
        <w:pStyle w:val="DraCorstandard"/>
      </w:pPr>
      <w:r>
        <w:t>Nur liebe Gott/ halt sein Gebott/</w:t>
      </w:r>
    </w:p>
    <w:p w14:paraId="576D26BB" w14:textId="77777777" w:rsidR="00E02B07" w:rsidRDefault="004F51D0" w:rsidP="00490B5B">
      <w:pPr>
        <w:pStyle w:val="DraCorstandard"/>
      </w:pPr>
      <w:r>
        <w:t>Sein Gnad sols nie verschertzen.</w:t>
      </w:r>
    </w:p>
    <w:p w14:paraId="1173C441" w14:textId="77777777" w:rsidR="00E02B07" w:rsidRDefault="004F51D0" w:rsidP="00490B5B">
      <w:pPr>
        <w:pStyle w:val="DraCorstandard"/>
      </w:pPr>
      <w:r>
        <w:t>Auch solstu/ weil erbetten dich/</w:t>
      </w:r>
    </w:p>
    <w:p w14:paraId="213CAFCE" w14:textId="77777777" w:rsidR="00E02B07" w:rsidRDefault="004F51D0" w:rsidP="00490B5B">
      <w:pPr>
        <w:pStyle w:val="DraCorstandard"/>
      </w:pPr>
      <w:r>
        <w:t>Mariam lieben inniglich.</w:t>
      </w:r>
    </w:p>
    <w:p w14:paraId="30314289" w14:textId="77777777" w:rsidR="00E02B07" w:rsidRDefault="004F51D0" w:rsidP="00490B5B">
      <w:pPr>
        <w:pStyle w:val="DraCorstandard"/>
      </w:pPr>
      <w:r>
        <w:t>O Mutter! Lass Benoni mein</w:t>
      </w:r>
    </w:p>
    <w:p w14:paraId="6CD24D4B" w14:textId="77777777" w:rsidR="00E02B07" w:rsidRDefault="004F51D0" w:rsidP="00490B5B">
      <w:pPr>
        <w:pStyle w:val="DraCorstandard"/>
      </w:pPr>
      <w:r>
        <w:t>Dir allzeit anbefohlen seyn.</w:t>
      </w:r>
    </w:p>
    <w:p w14:paraId="5AEC3A0B" w14:textId="77777777" w:rsidR="00E02B07" w:rsidRDefault="004F51D0" w:rsidP="00490B5B">
      <w:pPr>
        <w:pStyle w:val="DraCorstandard"/>
      </w:pPr>
      <w:r>
        <w:t>Wan dan soltest späth/ ob bald</w:t>
      </w:r>
    </w:p>
    <w:p w14:paraId="337BA551" w14:textId="77777777" w:rsidR="00E02B07" w:rsidRDefault="004F51D0" w:rsidP="00490B5B">
      <w:pPr>
        <w:pStyle w:val="DraCorstandard"/>
      </w:pPr>
      <w:r>
        <w:lastRenderedPageBreak/>
        <w:t>Du verlassen diesen Wald/</w:t>
      </w:r>
    </w:p>
    <w:p w14:paraId="2981EECA" w14:textId="77777777" w:rsidR="00E02B07" w:rsidRDefault="004F51D0" w:rsidP="00490B5B">
      <w:pPr>
        <w:pStyle w:val="DraCorstandard"/>
      </w:pPr>
      <w:r>
        <w:t>Und man würdet auss dir fragen/</w:t>
      </w:r>
    </w:p>
    <w:p w14:paraId="78B29777" w14:textId="77777777" w:rsidR="00E02B07" w:rsidRDefault="004F51D0" w:rsidP="00490B5B">
      <w:pPr>
        <w:pStyle w:val="DraCorstandard"/>
      </w:pPr>
      <w:r>
        <w:t>Wer du seys/ wo von dan</w:t>
      </w:r>
    </w:p>
    <w:p w14:paraId="7669B97F" w14:textId="77777777" w:rsidR="00E02B07" w:rsidRDefault="004F51D0" w:rsidP="00490B5B">
      <w:pPr>
        <w:pStyle w:val="DraCorstandard"/>
      </w:pPr>
      <w:r>
        <w:t>Unbekent du kommes an?</w:t>
      </w:r>
    </w:p>
    <w:p w14:paraId="50FE3459" w14:textId="77777777" w:rsidR="00E02B07" w:rsidRDefault="004F51D0" w:rsidP="00490B5B">
      <w:pPr>
        <w:pStyle w:val="DraCorstandard"/>
      </w:pPr>
      <w:r>
        <w:t>Solstu ihen also sagen:</w:t>
      </w:r>
    </w:p>
    <w:p w14:paraId="432B13DF" w14:textId="77777777" w:rsidR="00E02B07" w:rsidRDefault="004F51D0" w:rsidP="00490B5B">
      <w:pPr>
        <w:pStyle w:val="DraCorstandard"/>
      </w:pPr>
      <w:r>
        <w:t>Dass du seys von Adel gut/</w:t>
      </w:r>
    </w:p>
    <w:p w14:paraId="66A62E2C" w14:textId="77777777" w:rsidR="00E02B07" w:rsidRDefault="004F51D0" w:rsidP="00490B5B">
      <w:pPr>
        <w:pStyle w:val="DraCorstandard"/>
      </w:pPr>
      <w:r>
        <w:t>Hoch von Stammen/ gross von Blut:</w:t>
      </w:r>
    </w:p>
    <w:p w14:paraId="104637DC" w14:textId="77777777" w:rsidR="00E02B07" w:rsidRDefault="004F51D0" w:rsidP="00490B5B">
      <w:pPr>
        <w:pStyle w:val="DraCorstandard"/>
      </w:pPr>
      <w:r>
        <w:t>Eh= und ehrlich seys gebohren,</w:t>
      </w:r>
    </w:p>
    <w:p w14:paraId="70D9BFA5" w14:textId="77777777" w:rsidR="00E02B07" w:rsidRDefault="004F51D0" w:rsidP="00490B5B">
      <w:pPr>
        <w:pStyle w:val="DraCorstandard"/>
      </w:pPr>
      <w:r>
        <w:t>Von den Eltren ausserkohren;</w:t>
      </w:r>
    </w:p>
    <w:p w14:paraId="6C9A1D24" w14:textId="77777777" w:rsidR="00E02B07" w:rsidRDefault="004F51D0" w:rsidP="00490B5B">
      <w:pPr>
        <w:pStyle w:val="DraCorstandard"/>
      </w:pPr>
      <w:r>
        <w:t>Graff Sifrid dein Vatter sey;</w:t>
      </w:r>
    </w:p>
    <w:p w14:paraId="6F5CE630" w14:textId="77777777" w:rsidR="00E02B07" w:rsidRDefault="004F51D0" w:rsidP="00490B5B">
      <w:pPr>
        <w:pStyle w:val="DraCorstandard"/>
      </w:pPr>
      <w:r>
        <w:t>Diss man solle glauben frey.</w:t>
      </w:r>
    </w:p>
    <w:p w14:paraId="59F79FDE" w14:textId="77777777" w:rsidR="00E02B07" w:rsidRDefault="004F51D0" w:rsidP="00490B5B">
      <w:pPr>
        <w:pStyle w:val="DraCorstandard"/>
      </w:pPr>
      <w:r>
        <w:t>Nun geh’ zur Hoͤhl Benoni mein/</w:t>
      </w:r>
    </w:p>
    <w:p w14:paraId="0BBCFF2A" w14:textId="77777777" w:rsidR="00E02B07" w:rsidRDefault="004F51D0" w:rsidP="00490B5B">
      <w:pPr>
        <w:pStyle w:val="DraCorstandard"/>
      </w:pPr>
      <w:r>
        <w:t>Bald wird dein Mutter bey dir seyn.</w:t>
      </w:r>
    </w:p>
    <w:p w14:paraId="49A720A5" w14:textId="77777777" w:rsidR="00490B5B" w:rsidRDefault="004F51D0" w:rsidP="00490B5B">
      <w:pPr>
        <w:pStyle w:val="DraCorstandard"/>
      </w:pPr>
      <w:r>
        <w:t>Abit Benoni, &amp; Genovefa manet sola.</w:t>
      </w:r>
    </w:p>
    <w:p w14:paraId="711A5B69" w14:textId="27963CCC" w:rsidR="00E02B07" w:rsidRPr="00874170" w:rsidRDefault="004F51D0" w:rsidP="00490B5B">
      <w:pPr>
        <w:pStyle w:val="DraCorstandard"/>
        <w:rPr>
          <w:rStyle w:val="DraCorstagedirectionsetc"/>
        </w:rPr>
      </w:pPr>
      <w:r w:rsidRPr="00874170">
        <w:rPr>
          <w:rStyle w:val="DraCorstagedirectionsetc"/>
        </w:rPr>
        <w:t>ARIA.</w:t>
      </w:r>
    </w:p>
    <w:p w14:paraId="1B31B6BE" w14:textId="77777777" w:rsidR="00E02B07" w:rsidRDefault="004F51D0" w:rsidP="00490B5B">
      <w:pPr>
        <w:pStyle w:val="DraCorstandard"/>
      </w:pPr>
      <w:r w:rsidRPr="00874170">
        <w:rPr>
          <w:rStyle w:val="DraCorspeakerattribution"/>
        </w:rPr>
        <w:t>Genov.</w:t>
      </w:r>
      <w:r>
        <w:t xml:space="preserve"> Die Seel’ ist schon entflogen/</w:t>
      </w:r>
    </w:p>
    <w:p w14:paraId="5D3C6A91" w14:textId="77777777" w:rsidR="00E02B07" w:rsidRDefault="004F51D0" w:rsidP="00490B5B">
      <w:pPr>
        <w:pStyle w:val="DraCorstandard"/>
      </w:pPr>
      <w:r>
        <w:t>Die Kräfften nehmen ab.</w:t>
      </w:r>
    </w:p>
    <w:p w14:paraId="71D12AD1" w14:textId="77777777" w:rsidR="00E02B07" w:rsidRDefault="004F51D0" w:rsidP="00490B5B">
      <w:pPr>
        <w:pStyle w:val="DraCorstandard"/>
      </w:pPr>
      <w:r>
        <w:t>Die Sonn hat sich gebogen/</w:t>
      </w:r>
    </w:p>
    <w:p w14:paraId="00649495" w14:textId="77777777" w:rsidR="00E02B07" w:rsidRDefault="004F51D0" w:rsidP="00490B5B">
      <w:pPr>
        <w:pStyle w:val="DraCorstandard"/>
      </w:pPr>
      <w:r>
        <w:t>Und geht mit mir zum Grab.</w:t>
      </w:r>
    </w:p>
    <w:p w14:paraId="2DA4C6F6" w14:textId="77777777" w:rsidR="00E02B07" w:rsidRDefault="004F51D0" w:rsidP="00490B5B">
      <w:pPr>
        <w:pStyle w:val="DraCorstandard"/>
      </w:pPr>
      <w:r>
        <w:t>Darumb zu tausend Jahren</w:t>
      </w:r>
    </w:p>
    <w:p w14:paraId="25719301" w14:textId="77777777" w:rsidR="00E02B07" w:rsidRDefault="004F51D0" w:rsidP="00490B5B">
      <w:pPr>
        <w:pStyle w:val="DraCorstandard"/>
      </w:pPr>
      <w:r>
        <w:t>Ade verlogne Welt/</w:t>
      </w:r>
    </w:p>
    <w:p w14:paraId="112141BE" w14:textId="77777777" w:rsidR="00E02B07" w:rsidRDefault="004F51D0" w:rsidP="00490B5B">
      <w:pPr>
        <w:pStyle w:val="DraCorstandard"/>
      </w:pPr>
      <w:r>
        <w:t>Dich lass ich gern fahren:</w:t>
      </w:r>
    </w:p>
    <w:p w14:paraId="24303DAC" w14:textId="77777777" w:rsidR="00490B5B" w:rsidRDefault="004F51D0" w:rsidP="00490B5B">
      <w:pPr>
        <w:pStyle w:val="DraCorstandard"/>
      </w:pPr>
      <w:r>
        <w:t>Nichts hast/ so mir gefält.</w:t>
      </w:r>
    </w:p>
    <w:p w14:paraId="53443A3B" w14:textId="10D97A93" w:rsidR="00E02B07" w:rsidRPr="00874170" w:rsidRDefault="004F51D0" w:rsidP="00490B5B">
      <w:pPr>
        <w:pStyle w:val="DraCorstandard"/>
        <w:rPr>
          <w:rStyle w:val="DraCorpagebeginning"/>
        </w:rPr>
      </w:pPr>
      <w:r w:rsidRPr="00874170">
        <w:rPr>
          <w:rStyle w:val="DraCorpagebeginning"/>
        </w:rPr>
        <w:t>35</w:t>
      </w:r>
    </w:p>
    <w:p w14:paraId="7B7AD7A6" w14:textId="77777777" w:rsidR="00E02B07" w:rsidRDefault="004F51D0" w:rsidP="00490B5B">
      <w:pPr>
        <w:pStyle w:val="DraCorstandard"/>
      </w:pPr>
      <w:r>
        <w:t>Gelt/ Ehr/ und Prach auff Erden/</w:t>
      </w:r>
    </w:p>
    <w:p w14:paraId="32B002ED" w14:textId="77777777" w:rsidR="00E02B07" w:rsidRDefault="004F51D0" w:rsidP="00490B5B">
      <w:pPr>
        <w:pStyle w:val="DraCorstandard"/>
      </w:pPr>
      <w:r>
        <w:t>Lust/ Frewd hab lang verspott:</w:t>
      </w:r>
    </w:p>
    <w:p w14:paraId="256D0F3F" w14:textId="77777777" w:rsidR="00E02B07" w:rsidRDefault="004F51D0" w:rsidP="00490B5B">
      <w:pPr>
        <w:pStyle w:val="DraCorstandard"/>
      </w:pPr>
      <w:r>
        <w:lastRenderedPageBreak/>
        <w:t>Ich acht sie für Beschwerden/</w:t>
      </w:r>
    </w:p>
    <w:p w14:paraId="63EEB2DC" w14:textId="77777777" w:rsidR="00E02B07" w:rsidRDefault="004F51D0" w:rsidP="00490B5B">
      <w:pPr>
        <w:pStyle w:val="DraCorstandard"/>
      </w:pPr>
      <w:r>
        <w:t>Und halts bey meinem Gott.</w:t>
      </w:r>
    </w:p>
    <w:p w14:paraId="57508CFE" w14:textId="77777777" w:rsidR="00E02B07" w:rsidRDefault="004F51D0" w:rsidP="00490B5B">
      <w:pPr>
        <w:pStyle w:val="DraCorstandard"/>
      </w:pPr>
      <w:r>
        <w:t>In JEsu Hertz/ und Wunden</w:t>
      </w:r>
    </w:p>
    <w:p w14:paraId="483DDBC4" w14:textId="77777777" w:rsidR="00E02B07" w:rsidRDefault="004F51D0" w:rsidP="00490B5B">
      <w:pPr>
        <w:pStyle w:val="DraCorstandard"/>
      </w:pPr>
      <w:r>
        <w:t>Ist mein Ergesslichkeit!</w:t>
      </w:r>
    </w:p>
    <w:p w14:paraId="0824D2D6" w14:textId="77777777" w:rsidR="00E02B07" w:rsidRDefault="004F51D0" w:rsidP="00490B5B">
      <w:pPr>
        <w:pStyle w:val="DraCorstandard"/>
      </w:pPr>
      <w:r>
        <w:t>Wan ihn umbhältz/ zur Stunden</w:t>
      </w:r>
    </w:p>
    <w:p w14:paraId="07B90D0C" w14:textId="77777777" w:rsidR="00E02B07" w:rsidRDefault="004F51D0" w:rsidP="00490B5B">
      <w:pPr>
        <w:pStyle w:val="DraCorstandard"/>
      </w:pPr>
      <w:r>
        <w:t>Verschwind all Peyn/ und Leydt.</w:t>
      </w:r>
    </w:p>
    <w:p w14:paraId="61364CC4" w14:textId="77777777" w:rsidR="00E02B07" w:rsidRDefault="004F51D0" w:rsidP="00490B5B">
      <w:pPr>
        <w:pStyle w:val="DraCorstandard"/>
      </w:pPr>
      <w:r>
        <w:t>Ich glaub/ O hoͤchste Weissheit/</w:t>
      </w:r>
    </w:p>
    <w:p w14:paraId="7B2BD903" w14:textId="77777777" w:rsidR="00E02B07" w:rsidRDefault="004F51D0" w:rsidP="00490B5B">
      <w:pPr>
        <w:pStyle w:val="DraCorstandard"/>
      </w:pPr>
      <w:r>
        <w:t>Was du geredet/ fast:</w:t>
      </w:r>
    </w:p>
    <w:p w14:paraId="5C3131D0" w14:textId="77777777" w:rsidR="00E02B07" w:rsidRDefault="004F51D0" w:rsidP="00490B5B">
      <w:pPr>
        <w:pStyle w:val="DraCorstandard"/>
      </w:pPr>
      <w:r>
        <w:t>Ich glaub/ O hoͤchste Warheit/</w:t>
      </w:r>
    </w:p>
    <w:p w14:paraId="6650DDCA" w14:textId="77777777" w:rsidR="00E02B07" w:rsidRDefault="004F51D0" w:rsidP="00490B5B">
      <w:pPr>
        <w:pStyle w:val="DraCorstandard"/>
      </w:pPr>
      <w:r>
        <w:t>Weil dus geredet/ hast.</w:t>
      </w:r>
    </w:p>
    <w:p w14:paraId="4759776F" w14:textId="77777777" w:rsidR="00E02B07" w:rsidRDefault="004F51D0" w:rsidP="00490B5B">
      <w:pPr>
        <w:pStyle w:val="DraCorstandard"/>
      </w:pPr>
      <w:r>
        <w:t>Ich hoff dein Gnad auff Erden,</w:t>
      </w:r>
    </w:p>
    <w:p w14:paraId="4E47AA20" w14:textId="77777777" w:rsidR="00E02B07" w:rsidRDefault="004F51D0" w:rsidP="00490B5B">
      <w:pPr>
        <w:pStyle w:val="DraCorstandard"/>
      </w:pPr>
      <w:r>
        <w:t>Hernach dass soll bey dir</w:t>
      </w:r>
    </w:p>
    <w:p w14:paraId="2E566E6F" w14:textId="77777777" w:rsidR="00E02B07" w:rsidRDefault="004F51D0" w:rsidP="00490B5B">
      <w:pPr>
        <w:pStyle w:val="DraCorstandard"/>
      </w:pPr>
      <w:r>
        <w:t>Ein Erb des Himmels werden/</w:t>
      </w:r>
    </w:p>
    <w:p w14:paraId="44D765E0" w14:textId="77777777" w:rsidR="00E02B07" w:rsidRDefault="004F51D0" w:rsidP="00490B5B">
      <w:pPr>
        <w:pStyle w:val="DraCorstandard"/>
      </w:pPr>
      <w:r>
        <w:t>Weil du’s versprochen mir.</w:t>
      </w:r>
    </w:p>
    <w:p w14:paraId="166C1C24" w14:textId="77777777" w:rsidR="00E02B07" w:rsidRDefault="004F51D0" w:rsidP="00490B5B">
      <w:pPr>
        <w:pStyle w:val="DraCorstandard"/>
      </w:pPr>
      <w:r>
        <w:t>Dich lieb ich über alles.</w:t>
      </w:r>
    </w:p>
    <w:p w14:paraId="4C805BC8" w14:textId="77777777" w:rsidR="00E02B07" w:rsidRDefault="004F51D0" w:rsidP="00490B5B">
      <w:pPr>
        <w:pStyle w:val="DraCorstandard"/>
      </w:pPr>
      <w:r>
        <w:t>Nur weil all liebens werth.</w:t>
      </w:r>
    </w:p>
    <w:p w14:paraId="734DE52A" w14:textId="77777777" w:rsidR="00E02B07" w:rsidRDefault="004F51D0" w:rsidP="00490B5B">
      <w:pPr>
        <w:pStyle w:val="DraCorstandard"/>
      </w:pPr>
      <w:r>
        <w:t>Unendlich mehr gefalles</w:t>
      </w:r>
    </w:p>
    <w:p w14:paraId="0E5D707A" w14:textId="77777777" w:rsidR="00E02B07" w:rsidRDefault="004F51D0" w:rsidP="00490B5B">
      <w:pPr>
        <w:pStyle w:val="DraCorstandard"/>
      </w:pPr>
      <w:r>
        <w:t>Als was auff gantzer Erdt.</w:t>
      </w:r>
    </w:p>
    <w:p w14:paraId="31B0A14F" w14:textId="77777777" w:rsidR="00E02B07" w:rsidRDefault="004F51D0" w:rsidP="00490B5B">
      <w:pPr>
        <w:pStyle w:val="DraCorstandard"/>
      </w:pPr>
      <w:r>
        <w:t>Diss mich allein thut schmertzen/</w:t>
      </w:r>
    </w:p>
    <w:p w14:paraId="602914E3" w14:textId="77777777" w:rsidR="00E02B07" w:rsidRDefault="004F51D0" w:rsidP="00490B5B">
      <w:pPr>
        <w:pStyle w:val="DraCorstandard"/>
      </w:pPr>
      <w:r>
        <w:t>Dass je gesündigt ich:</w:t>
      </w:r>
    </w:p>
    <w:p w14:paraId="2313235B" w14:textId="77777777" w:rsidR="00E02B07" w:rsidRDefault="004F51D0" w:rsidP="00490B5B">
      <w:pPr>
        <w:pStyle w:val="DraCorstandard"/>
      </w:pPr>
      <w:r>
        <w:t>Doch grewt es mich von Hertzen/</w:t>
      </w:r>
    </w:p>
    <w:p w14:paraId="30401A33" w14:textId="77777777" w:rsidR="00E02B07" w:rsidRDefault="004F51D0" w:rsidP="00490B5B">
      <w:pPr>
        <w:pStyle w:val="DraCorstandard"/>
      </w:pPr>
      <w:r>
        <w:t>Nur weil erzürnet dich.</w:t>
      </w:r>
    </w:p>
    <w:p w14:paraId="2639DC96" w14:textId="77777777" w:rsidR="00E02B07" w:rsidRDefault="004F51D0" w:rsidP="00490B5B">
      <w:pPr>
        <w:pStyle w:val="DraCorstandard"/>
      </w:pPr>
      <w:r>
        <w:t>Hinfür will eh’ verderben/</w:t>
      </w:r>
    </w:p>
    <w:p w14:paraId="14D039F7" w14:textId="77777777" w:rsidR="00E02B07" w:rsidRDefault="004F51D0" w:rsidP="00490B5B">
      <w:pPr>
        <w:pStyle w:val="DraCorstandard"/>
      </w:pPr>
      <w:r>
        <w:t>Will alle Peyn aussstehn:</w:t>
      </w:r>
    </w:p>
    <w:p w14:paraId="134C798C" w14:textId="77777777" w:rsidR="00E02B07" w:rsidRDefault="004F51D0" w:rsidP="00490B5B">
      <w:pPr>
        <w:pStyle w:val="DraCorstandard"/>
      </w:pPr>
      <w:r>
        <w:t>Ja tausentmahl will sterben/</w:t>
      </w:r>
    </w:p>
    <w:p w14:paraId="77DFA7E7" w14:textId="77777777" w:rsidR="00E02B07" w:rsidRDefault="004F51D0" w:rsidP="00490B5B">
      <w:pPr>
        <w:pStyle w:val="DraCorstandard"/>
      </w:pPr>
      <w:r>
        <w:t>Als mehr ein Sünd begehn.</w:t>
      </w:r>
    </w:p>
    <w:p w14:paraId="5A394406" w14:textId="77777777" w:rsidR="00E02B07" w:rsidRDefault="004F51D0" w:rsidP="00490B5B">
      <w:pPr>
        <w:pStyle w:val="DraCorstandard"/>
      </w:pPr>
      <w:r>
        <w:lastRenderedPageBreak/>
        <w:t>Drumb durch dein milt Gemüthe/</w:t>
      </w:r>
    </w:p>
    <w:p w14:paraId="61F384CD" w14:textId="77777777" w:rsidR="00E02B07" w:rsidRDefault="004F51D0" w:rsidP="00490B5B">
      <w:pPr>
        <w:pStyle w:val="DraCorstandard"/>
      </w:pPr>
      <w:r>
        <w:t>Ich/ Jesu/ bitt von dir:</w:t>
      </w:r>
    </w:p>
    <w:p w14:paraId="563A9885" w14:textId="77777777" w:rsidR="00E02B07" w:rsidRDefault="004F51D0" w:rsidP="00490B5B">
      <w:pPr>
        <w:pStyle w:val="DraCorstandard"/>
      </w:pPr>
      <w:r>
        <w:t>Gedencke deiner Güte/</w:t>
      </w:r>
    </w:p>
    <w:p w14:paraId="20F9FD4F" w14:textId="77777777" w:rsidR="00E02B07" w:rsidRDefault="004F51D0" w:rsidP="00490B5B">
      <w:pPr>
        <w:pStyle w:val="DraCorstandard"/>
      </w:pPr>
      <w:r>
        <w:t>Die Sünd vergebe mir.</w:t>
      </w:r>
    </w:p>
    <w:p w14:paraId="3177951E" w14:textId="77777777" w:rsidR="00E02B07" w:rsidRDefault="004F51D0" w:rsidP="00490B5B">
      <w:pPr>
        <w:pStyle w:val="DraCorstandard"/>
      </w:pPr>
      <w:r>
        <w:t>Von Hertzen auch verzeyhe</w:t>
      </w:r>
    </w:p>
    <w:p w14:paraId="53A07C6F" w14:textId="77777777" w:rsidR="00E02B07" w:rsidRDefault="004F51D0" w:rsidP="00490B5B">
      <w:pPr>
        <w:pStyle w:val="DraCorstandard"/>
      </w:pPr>
      <w:r>
        <w:t>Dem/ so beleydigt mich;</w:t>
      </w:r>
    </w:p>
    <w:p w14:paraId="4ED294AD" w14:textId="77777777" w:rsidR="00E02B07" w:rsidRDefault="004F51D0" w:rsidP="00490B5B">
      <w:pPr>
        <w:pStyle w:val="DraCorstandard"/>
      </w:pPr>
      <w:r>
        <w:t>Du ihm/ und mir verleyhe</w:t>
      </w:r>
    </w:p>
    <w:p w14:paraId="3BD61D54" w14:textId="77777777" w:rsidR="00490B5B" w:rsidRDefault="004F51D0" w:rsidP="00490B5B">
      <w:pPr>
        <w:pStyle w:val="DraCorstandard"/>
      </w:pPr>
      <w:r>
        <w:t>Dein Gnad/ das bitte ich.</w:t>
      </w:r>
    </w:p>
    <w:p w14:paraId="34110649" w14:textId="70B348F5" w:rsidR="00E02B07" w:rsidRPr="00874170" w:rsidRDefault="004F51D0" w:rsidP="00490B5B">
      <w:pPr>
        <w:pStyle w:val="DraCorstandard"/>
        <w:rPr>
          <w:rStyle w:val="DraCorpagebeginning"/>
        </w:rPr>
      </w:pPr>
      <w:r w:rsidRPr="00874170">
        <w:rPr>
          <w:rStyle w:val="DraCorpagebeginning"/>
        </w:rPr>
        <w:t>36</w:t>
      </w:r>
    </w:p>
    <w:p w14:paraId="0C2ADD9D" w14:textId="77777777" w:rsidR="00E02B07" w:rsidRDefault="004F51D0" w:rsidP="00490B5B">
      <w:pPr>
        <w:pStyle w:val="DraCorstandard"/>
      </w:pPr>
      <w:r>
        <w:t>Zur Hoͤhl ich widerkehre/</w:t>
      </w:r>
    </w:p>
    <w:p w14:paraId="63848CC3" w14:textId="77777777" w:rsidR="00E02B07" w:rsidRDefault="004F51D0" w:rsidP="00490B5B">
      <w:pPr>
        <w:pStyle w:val="DraCorstandard"/>
      </w:pPr>
      <w:r>
        <w:t>Da wart ich auff den Todt.</w:t>
      </w:r>
    </w:p>
    <w:p w14:paraId="6F190A4A" w14:textId="77777777" w:rsidR="00E02B07" w:rsidRDefault="004F51D0" w:rsidP="00490B5B">
      <w:pPr>
        <w:pStyle w:val="DraCorstandard"/>
      </w:pPr>
      <w:r>
        <w:t>Mir Jesus (diss begehre)</w:t>
      </w:r>
    </w:p>
    <w:p w14:paraId="69A67EF0" w14:textId="710CDFFD" w:rsidR="00490B5B" w:rsidRDefault="004F51D0" w:rsidP="00490B5B">
      <w:pPr>
        <w:pStyle w:val="DraCorstandard"/>
      </w:pPr>
      <w:r>
        <w:t>Steh’ bey in letzter Noth.</w:t>
      </w:r>
    </w:p>
    <w:p w14:paraId="15F9DD75" w14:textId="2979E72B" w:rsidR="00D7274F" w:rsidRDefault="00D7274F" w:rsidP="00FE13F2">
      <w:pPr>
        <w:pStyle w:val="DraCoradditions"/>
      </w:pPr>
      <w:r>
        <w:t>/act=</w:t>
      </w:r>
      <w:r>
        <w:rPr>
          <w:lang w:val="cs-CZ"/>
        </w:rPr>
        <w:t>3</w:t>
      </w:r>
      <w:r>
        <w:t>, scene=</w:t>
      </w:r>
      <w:r>
        <w:rPr>
          <w:lang w:val="cs-CZ"/>
        </w:rPr>
        <w:t>4</w:t>
      </w:r>
      <w:r>
        <w:t>/</w:t>
      </w:r>
    </w:p>
    <w:p w14:paraId="25C212C6" w14:textId="202FED12" w:rsidR="00E02B07" w:rsidRDefault="004F51D0" w:rsidP="00FE13F2">
      <w:pPr>
        <w:pStyle w:val="DraCorhead"/>
      </w:pPr>
      <w:r>
        <w:t>SCENA IV.</w:t>
      </w:r>
    </w:p>
    <w:p w14:paraId="21570821" w14:textId="77777777" w:rsidR="00E02B07" w:rsidRPr="00874170" w:rsidRDefault="004F51D0" w:rsidP="00490B5B">
      <w:pPr>
        <w:pStyle w:val="DraCorstandard"/>
        <w:rPr>
          <w:rStyle w:val="DraCorstagedirectionsetc"/>
        </w:rPr>
      </w:pPr>
      <w:r w:rsidRPr="00874170">
        <w:rPr>
          <w:rStyle w:val="DraCorstagedirectionsetc"/>
        </w:rPr>
        <w:t>Sigefridus venatur in silvâ, in quâ latet Genovefa.</w:t>
      </w:r>
    </w:p>
    <w:p w14:paraId="22DF976E" w14:textId="77777777" w:rsidR="00E02B07" w:rsidRPr="00874170" w:rsidRDefault="004F51D0" w:rsidP="00490B5B">
      <w:pPr>
        <w:pStyle w:val="DraCorstandard"/>
        <w:rPr>
          <w:rStyle w:val="DraCorstagedirectionsetc"/>
        </w:rPr>
      </w:pPr>
      <w:r w:rsidRPr="00874170">
        <w:rPr>
          <w:rStyle w:val="DraCorstagedirectionsetc"/>
        </w:rPr>
        <w:t>Personae. Sigefridus, &amp; Venatores. Scena tota est Musica.</w:t>
      </w:r>
    </w:p>
    <w:p w14:paraId="76C12EB3" w14:textId="77777777" w:rsidR="00E02B07" w:rsidRDefault="004F51D0" w:rsidP="00490B5B">
      <w:pPr>
        <w:pStyle w:val="DraCorstandard"/>
      </w:pPr>
      <w:r w:rsidRPr="00874170">
        <w:rPr>
          <w:rStyle w:val="DraCorspeakerattribution"/>
        </w:rPr>
        <w:t>Venator I.</w:t>
      </w:r>
      <w:r>
        <w:t xml:space="preserve"> Zu jagen alles ist bereit!</w:t>
      </w:r>
    </w:p>
    <w:p w14:paraId="6C297DC3" w14:textId="77777777" w:rsidR="00E02B07" w:rsidRDefault="004F51D0" w:rsidP="00490B5B">
      <w:pPr>
        <w:pStyle w:val="DraCorstandard"/>
      </w:pPr>
      <w:r>
        <w:t>Die Päss seynd all wohl versehn/</w:t>
      </w:r>
    </w:p>
    <w:p w14:paraId="0ECAA20C" w14:textId="77777777" w:rsidR="00E02B07" w:rsidRDefault="004F51D0" w:rsidP="00490B5B">
      <w:pPr>
        <w:pStyle w:val="DraCorstandard"/>
      </w:pPr>
      <w:r w:rsidRPr="00874170">
        <w:rPr>
          <w:rStyle w:val="DraCorspeakerattribution"/>
        </w:rPr>
        <w:t>Venat. II.</w:t>
      </w:r>
      <w:r>
        <w:t xml:space="preserve"> Die Garn seynd all wohl aussgebreit:</w:t>
      </w:r>
    </w:p>
    <w:p w14:paraId="0EB751BF" w14:textId="77777777" w:rsidR="00E02B07" w:rsidRDefault="004F51D0" w:rsidP="00490B5B">
      <w:pPr>
        <w:pStyle w:val="DraCorstandard"/>
      </w:pPr>
      <w:r>
        <w:t>Nun last die Hund abgehn.</w:t>
      </w:r>
    </w:p>
    <w:p w14:paraId="29C7C662" w14:textId="77777777" w:rsidR="00E02B07" w:rsidRPr="00874170" w:rsidRDefault="004F51D0" w:rsidP="00874170">
      <w:pPr>
        <w:rPr>
          <w:rStyle w:val="DraCorstagedirectionsetc"/>
        </w:rPr>
      </w:pPr>
      <w:r w:rsidRPr="00874170">
        <w:rPr>
          <w:rStyle w:val="DraCorstagedirectionsetc"/>
        </w:rPr>
        <w:t>Fit venatio.</w:t>
      </w:r>
    </w:p>
    <w:p w14:paraId="701267B4" w14:textId="77777777" w:rsidR="00E02B07" w:rsidRPr="00874170" w:rsidRDefault="004F51D0" w:rsidP="00490B5B">
      <w:pPr>
        <w:pStyle w:val="DraCorstandard"/>
        <w:rPr>
          <w:rStyle w:val="DraCorstagedirectionsetc"/>
        </w:rPr>
      </w:pPr>
      <w:r w:rsidRPr="00874170">
        <w:rPr>
          <w:rStyle w:val="DraCorstagedirectionsetc"/>
        </w:rPr>
        <w:t>Post venationem.</w:t>
      </w:r>
    </w:p>
    <w:p w14:paraId="0D2156E2" w14:textId="77777777" w:rsidR="00E02B07" w:rsidRDefault="004F51D0" w:rsidP="00490B5B">
      <w:pPr>
        <w:pStyle w:val="DraCorstandard"/>
      </w:pPr>
      <w:r w:rsidRPr="00E0093B">
        <w:rPr>
          <w:rStyle w:val="DraCorspeakerattribution"/>
        </w:rPr>
        <w:t>Sigefr.</w:t>
      </w:r>
      <w:r>
        <w:t xml:space="preserve"> Hoͤrt auff/ es ist schon Abend=spath/</w:t>
      </w:r>
    </w:p>
    <w:p w14:paraId="530EE48E" w14:textId="77777777" w:rsidR="00E02B07" w:rsidRDefault="004F51D0" w:rsidP="00490B5B">
      <w:pPr>
        <w:pStyle w:val="DraCorstandard"/>
      </w:pPr>
      <w:r>
        <w:t>Die Hunde rufft zu samen.</w:t>
      </w:r>
    </w:p>
    <w:p w14:paraId="7D630E39" w14:textId="77777777" w:rsidR="00E02B07" w:rsidRDefault="004F51D0" w:rsidP="00490B5B">
      <w:pPr>
        <w:pStyle w:val="DraCorstandard"/>
      </w:pPr>
      <w:r w:rsidRPr="00690158">
        <w:rPr>
          <w:rStyle w:val="DraCorstagedirectionsetc"/>
        </w:rPr>
        <w:t>Convocantur canes &amp;c.</w:t>
      </w:r>
      <w:r>
        <w:t xml:space="preserve"> Teih, Teih, Teih &amp;c.</w:t>
      </w:r>
    </w:p>
    <w:p w14:paraId="5C259D76" w14:textId="77777777" w:rsidR="00E02B07" w:rsidRDefault="004F51D0" w:rsidP="00490B5B">
      <w:pPr>
        <w:pStyle w:val="DraCorstandard"/>
      </w:pPr>
      <w:r w:rsidRPr="00690158">
        <w:rPr>
          <w:rStyle w:val="DraCorspeakerattribution"/>
        </w:rPr>
        <w:lastRenderedPageBreak/>
        <w:t>Sigefr.</w:t>
      </w:r>
      <w:r>
        <w:t xml:space="preserve"> Ein jeder was gefangen hatt/</w:t>
      </w:r>
    </w:p>
    <w:p w14:paraId="2A16A258" w14:textId="77777777" w:rsidR="00E02B07" w:rsidRDefault="004F51D0" w:rsidP="00490B5B">
      <w:pPr>
        <w:pStyle w:val="DraCorstandard"/>
      </w:pPr>
      <w:r>
        <w:t>Brings her/ und nents mit Nahmen.</w:t>
      </w:r>
    </w:p>
    <w:p w14:paraId="415EC1B7" w14:textId="77777777" w:rsidR="00E02B07" w:rsidRDefault="004F51D0" w:rsidP="00490B5B">
      <w:pPr>
        <w:pStyle w:val="DraCorstandard"/>
      </w:pPr>
      <w:r>
        <w:t>Doch alles soll sich reymen feyn/</w:t>
      </w:r>
    </w:p>
    <w:p w14:paraId="1F09D120" w14:textId="44A619C3" w:rsidR="00490B5B" w:rsidRDefault="004F51D0" w:rsidP="00490B5B">
      <w:pPr>
        <w:pStyle w:val="DraCorstandard"/>
      </w:pPr>
      <w:r>
        <w:t>Ders beste reymt soll meister seyn. &amp;c. &amp;c.</w:t>
      </w:r>
    </w:p>
    <w:p w14:paraId="33373012" w14:textId="1E90C812" w:rsidR="00D7274F" w:rsidRDefault="00D7274F" w:rsidP="00D7274F">
      <w:pPr>
        <w:pStyle w:val="DraCoradditions"/>
      </w:pPr>
      <w:r>
        <w:t>/act=</w:t>
      </w:r>
      <w:r>
        <w:rPr>
          <w:lang w:val="cs-CZ"/>
        </w:rPr>
        <w:t>3</w:t>
      </w:r>
      <w:r>
        <w:t>, scene=</w:t>
      </w:r>
      <w:r>
        <w:rPr>
          <w:lang w:val="cs-CZ"/>
        </w:rPr>
        <w:t>5</w:t>
      </w:r>
      <w:r>
        <w:t>/</w:t>
      </w:r>
    </w:p>
    <w:p w14:paraId="59FBDA88" w14:textId="3360AE41" w:rsidR="00E02B07" w:rsidRDefault="004F51D0" w:rsidP="00FE13F2">
      <w:pPr>
        <w:pStyle w:val="DraCorhead"/>
      </w:pPr>
      <w:r>
        <w:t>SCENA ultima.</w:t>
      </w:r>
    </w:p>
    <w:p w14:paraId="2DFB8A8B" w14:textId="77777777" w:rsidR="00E02B07" w:rsidRPr="001A2A02" w:rsidRDefault="004F51D0" w:rsidP="00490B5B">
      <w:pPr>
        <w:pStyle w:val="DraCorstandard"/>
        <w:rPr>
          <w:rStyle w:val="DraCorstagedirectionsetc"/>
        </w:rPr>
      </w:pPr>
      <w:r w:rsidRPr="001A2A02">
        <w:rPr>
          <w:rStyle w:val="DraCorstagedirectionsetc"/>
        </w:rPr>
        <w:t>Inventa Genovefa adducitur ad Sigefridum, &amp; tandem agnoscitur &amp;c. fiunt varii affectus; adducitur filius &amp;c. Laudatur Deus &amp;c.</w:t>
      </w:r>
    </w:p>
    <w:p w14:paraId="25FEC8FE" w14:textId="77777777" w:rsidR="00E02B07" w:rsidRPr="001A2A02" w:rsidRDefault="004F51D0" w:rsidP="00490B5B">
      <w:pPr>
        <w:pStyle w:val="DraCorstandard"/>
        <w:rPr>
          <w:rStyle w:val="DraCorstagedirectionsetc"/>
        </w:rPr>
      </w:pPr>
      <w:r w:rsidRPr="001A2A02">
        <w:rPr>
          <w:rStyle w:val="DraCorstagedirectionsetc"/>
        </w:rPr>
        <w:t>Musica usque ad finem.</w:t>
      </w:r>
    </w:p>
    <w:p w14:paraId="3A719197" w14:textId="77777777" w:rsidR="00E02B07" w:rsidRPr="001A2A02" w:rsidRDefault="004F51D0" w:rsidP="00490B5B">
      <w:pPr>
        <w:pStyle w:val="DraCorstandard"/>
        <w:rPr>
          <w:rStyle w:val="DraCorstagedirectionsetc"/>
        </w:rPr>
      </w:pPr>
      <w:r w:rsidRPr="001A2A02">
        <w:rPr>
          <w:rStyle w:val="DraCorstagedirectionsetc"/>
        </w:rPr>
        <w:t>Personae. Sigefridus, Genovefa, Benoni, Venatores &amp;c.</w:t>
      </w:r>
    </w:p>
    <w:p w14:paraId="31EB151D" w14:textId="77777777" w:rsidR="00E02B07" w:rsidRDefault="004F51D0" w:rsidP="00490B5B">
      <w:pPr>
        <w:pStyle w:val="DraCorstandard"/>
      </w:pPr>
      <w:r w:rsidRPr="001A2A02">
        <w:rPr>
          <w:rStyle w:val="DraCorspeakerattribution"/>
        </w:rPr>
        <w:t>Venator I.</w:t>
      </w:r>
      <w:r>
        <w:t xml:space="preserve"> Ich gfangen hab ein Wunder=Thier/</w:t>
      </w:r>
    </w:p>
    <w:p w14:paraId="1A3BC599" w14:textId="77777777" w:rsidR="00490B5B" w:rsidRDefault="004F51D0" w:rsidP="00490B5B">
      <w:pPr>
        <w:pStyle w:val="DraCorstandard"/>
      </w:pPr>
      <w:r>
        <w:t>Zu deinem Dienst ichs bringe dir.</w:t>
      </w:r>
    </w:p>
    <w:p w14:paraId="64905FCA" w14:textId="2481E31B" w:rsidR="00E02B07" w:rsidRPr="001A2A02" w:rsidRDefault="004F51D0" w:rsidP="00490B5B">
      <w:pPr>
        <w:pStyle w:val="DraCorstandard"/>
        <w:rPr>
          <w:rStyle w:val="DraCorpagebeginning"/>
        </w:rPr>
      </w:pPr>
      <w:r w:rsidRPr="001A2A02">
        <w:rPr>
          <w:rStyle w:val="DraCorpagebeginning"/>
        </w:rPr>
        <w:t>37</w:t>
      </w:r>
    </w:p>
    <w:p w14:paraId="11B7B183" w14:textId="71E4D244" w:rsidR="00E02B07" w:rsidRDefault="004F51D0" w:rsidP="00490B5B">
      <w:pPr>
        <w:pStyle w:val="DraCorstandard"/>
      </w:pPr>
      <w:r w:rsidRPr="00C416B1">
        <w:rPr>
          <w:rStyle w:val="DraCorspeakerattribution"/>
        </w:rPr>
        <w:t>Genovef.</w:t>
      </w:r>
      <w:r>
        <w:t xml:space="preserve"> </w:t>
      </w:r>
      <w:r w:rsidR="00C416B1" w:rsidRPr="00D53860">
        <w:rPr>
          <w:rStyle w:val="DraCormarkversepart"/>
        </w:rPr>
        <w:t>@</w:t>
      </w:r>
      <w:r>
        <w:t xml:space="preserve">Sifride? </w:t>
      </w:r>
      <w:r w:rsidRPr="00C416B1">
        <w:rPr>
          <w:rStyle w:val="DraCorspeakerattribution"/>
        </w:rPr>
        <w:t>Sigefr.</w:t>
      </w:r>
      <w:r>
        <w:t xml:space="preserve"> </w:t>
      </w:r>
      <w:r w:rsidR="00C416B1" w:rsidRPr="00D53860">
        <w:rPr>
          <w:rStyle w:val="DraCormarkversepart"/>
        </w:rPr>
        <w:t>@</w:t>
      </w:r>
      <w:r>
        <w:t>Woher kenstu mich?</w:t>
      </w:r>
    </w:p>
    <w:p w14:paraId="4F219BFF" w14:textId="77777777" w:rsidR="00E02B07" w:rsidRDefault="004F51D0" w:rsidP="00490B5B">
      <w:pPr>
        <w:pStyle w:val="DraCorstandard"/>
      </w:pPr>
      <w:r w:rsidRPr="00C416B1">
        <w:rPr>
          <w:rStyle w:val="DraCorspeakerattribution"/>
        </w:rPr>
        <w:t>Genov.</w:t>
      </w:r>
      <w:r>
        <w:t xml:space="preserve"> Doch niemal hab erzürnet dich:</w:t>
      </w:r>
    </w:p>
    <w:p w14:paraId="576A6252" w14:textId="77777777" w:rsidR="00E02B07" w:rsidRDefault="004F51D0" w:rsidP="00490B5B">
      <w:pPr>
        <w:pStyle w:val="DraCorstandard"/>
      </w:pPr>
      <w:r>
        <w:t>Hab allzeit trew gehalten dir/</w:t>
      </w:r>
    </w:p>
    <w:p w14:paraId="274AD814" w14:textId="77777777" w:rsidR="00E02B07" w:rsidRDefault="004F51D0" w:rsidP="00490B5B">
      <w:pPr>
        <w:pStyle w:val="DraCorstandard"/>
      </w:pPr>
      <w:r>
        <w:t>Und halten werd/ das glaube mir.</w:t>
      </w:r>
    </w:p>
    <w:p w14:paraId="7D504D81" w14:textId="77777777" w:rsidR="00E02B07" w:rsidRDefault="004F51D0" w:rsidP="00490B5B">
      <w:pPr>
        <w:pStyle w:val="DraCorstandard"/>
      </w:pPr>
      <w:r w:rsidRPr="00C416B1">
        <w:rPr>
          <w:rStyle w:val="DraCorspeakerattribution"/>
        </w:rPr>
        <w:t>Sigefr.</w:t>
      </w:r>
      <w:r>
        <w:t xml:space="preserve"> Wass seltzam Reden hoͤre ich:</w:t>
      </w:r>
    </w:p>
    <w:p w14:paraId="0CBA50B1" w14:textId="77777777" w:rsidR="00E02B07" w:rsidRDefault="004F51D0" w:rsidP="00490B5B">
      <w:pPr>
        <w:pStyle w:val="DraCorstandard"/>
      </w:pPr>
      <w:r>
        <w:t>Doch niemal hab gesehen dich.</w:t>
      </w:r>
    </w:p>
    <w:p w14:paraId="62B64F78" w14:textId="77777777" w:rsidR="00E02B07" w:rsidRDefault="004F51D0" w:rsidP="00490B5B">
      <w:pPr>
        <w:pStyle w:val="DraCorstandard"/>
      </w:pPr>
      <w:r w:rsidRPr="00C416B1">
        <w:rPr>
          <w:rStyle w:val="DraCorspeakerattribution"/>
        </w:rPr>
        <w:t>Genov.</w:t>
      </w:r>
      <w:r>
        <w:t xml:space="preserve"> Mein Ehe=Herr! wan nach langer Frist</w:t>
      </w:r>
    </w:p>
    <w:p w14:paraId="07139F24" w14:textId="77777777" w:rsidR="00E02B07" w:rsidRDefault="004F51D0" w:rsidP="00490B5B">
      <w:pPr>
        <w:pStyle w:val="DraCorstandard"/>
      </w:pPr>
      <w:r>
        <w:t>Dein Zorn noch nicht gestillet ist/</w:t>
      </w:r>
    </w:p>
    <w:p w14:paraId="16CCD4D0" w14:textId="77777777" w:rsidR="00E02B07" w:rsidRDefault="004F51D0" w:rsidP="00490B5B">
      <w:pPr>
        <w:pStyle w:val="DraCorstandard"/>
      </w:pPr>
      <w:r>
        <w:t>Buss ihen noch: den Halss ich reich/</w:t>
      </w:r>
    </w:p>
    <w:p w14:paraId="4B0CF3E6" w14:textId="77777777" w:rsidR="00E02B07" w:rsidRDefault="004F51D0" w:rsidP="00490B5B">
      <w:pPr>
        <w:pStyle w:val="DraCorstandard"/>
      </w:pPr>
      <w:r>
        <w:t>Obschon unschuldig bin/ zum Streich.</w:t>
      </w:r>
    </w:p>
    <w:p w14:paraId="4AF58B35" w14:textId="77777777" w:rsidR="00E02B07" w:rsidRDefault="004F51D0" w:rsidP="00490B5B">
      <w:pPr>
        <w:pStyle w:val="DraCorstandard"/>
      </w:pPr>
      <w:r w:rsidRPr="00C416B1">
        <w:rPr>
          <w:rStyle w:val="DraCorspeakerattribution"/>
        </w:rPr>
        <w:t>Sigefr.</w:t>
      </w:r>
      <w:r>
        <w:t xml:space="preserve"> Wass hoͤr ich? Genovefa bist?</w:t>
      </w:r>
    </w:p>
    <w:p w14:paraId="48EA4320" w14:textId="138C1482" w:rsidR="00E02B07" w:rsidRDefault="004F51D0" w:rsidP="00490B5B">
      <w:pPr>
        <w:pStyle w:val="DraCorstandard"/>
      </w:pPr>
      <w:r>
        <w:t>Die gstorben ist vor langer Frist.</w:t>
      </w:r>
      <w:r w:rsidR="00490B5B">
        <w:t xml:space="preserve"> </w:t>
      </w:r>
      <w:r>
        <w:t>fugit, ratus esse spectrum.</w:t>
      </w:r>
    </w:p>
    <w:p w14:paraId="5E1DF86B" w14:textId="77777777" w:rsidR="00E02B07" w:rsidRDefault="004F51D0" w:rsidP="00490B5B">
      <w:pPr>
        <w:pStyle w:val="DraCorstandard"/>
      </w:pPr>
      <w:r w:rsidRPr="00C416B1">
        <w:rPr>
          <w:rStyle w:val="DraCorspeakerattribution"/>
        </w:rPr>
        <w:t>Genov.</w:t>
      </w:r>
      <w:r>
        <w:t xml:space="preserve"> Kehr wieder/ Sigefride mein/</w:t>
      </w:r>
    </w:p>
    <w:p w14:paraId="3ECFF9E3" w14:textId="77777777" w:rsidR="00E02B07" w:rsidRDefault="004F51D0" w:rsidP="00490B5B">
      <w:pPr>
        <w:pStyle w:val="DraCorstandard"/>
      </w:pPr>
      <w:r>
        <w:lastRenderedPageBreak/>
        <w:t>Es lebt noch Genovefa dein.</w:t>
      </w:r>
    </w:p>
    <w:p w14:paraId="4BB24B36" w14:textId="77777777" w:rsidR="00E02B07" w:rsidRPr="00C416B1" w:rsidRDefault="004F51D0" w:rsidP="00490B5B">
      <w:pPr>
        <w:pStyle w:val="DraCorstandard"/>
        <w:rPr>
          <w:rStyle w:val="DraCorstagedirectionsetc"/>
        </w:rPr>
      </w:pPr>
      <w:r w:rsidRPr="00C416B1">
        <w:rPr>
          <w:rStyle w:val="DraCorstagedirectionsetc"/>
        </w:rPr>
        <w:t>Sigefridus ad Venatorem.</w:t>
      </w:r>
    </w:p>
    <w:p w14:paraId="11FC36FA" w14:textId="77777777" w:rsidR="00E02B07" w:rsidRDefault="004F51D0" w:rsidP="00490B5B">
      <w:pPr>
        <w:pStyle w:val="DraCorstandard"/>
      </w:pPr>
      <w:r>
        <w:t>Hat Golo nicht befohlen dir/</w:t>
      </w:r>
    </w:p>
    <w:p w14:paraId="13D5DEED" w14:textId="77777777" w:rsidR="00E02B07" w:rsidRDefault="004F51D0" w:rsidP="00490B5B">
      <w:pPr>
        <w:pStyle w:val="DraCorstandard"/>
      </w:pPr>
      <w:r>
        <w:t>Wie du auch hast erzehlet mir/</w:t>
      </w:r>
    </w:p>
    <w:p w14:paraId="0ED5F63A" w14:textId="77777777" w:rsidR="00E02B07" w:rsidRDefault="004F51D0" w:rsidP="00490B5B">
      <w:pPr>
        <w:pStyle w:val="DraCorstandard"/>
      </w:pPr>
      <w:r>
        <w:t>Dass Genovefan toͤdten solst/</w:t>
      </w:r>
    </w:p>
    <w:p w14:paraId="4153D787" w14:textId="77777777" w:rsidR="00E02B07" w:rsidRDefault="004F51D0" w:rsidP="00490B5B">
      <w:pPr>
        <w:pStyle w:val="DraCorstandard"/>
      </w:pPr>
      <w:r>
        <w:t>Wie auch geschehn in diesem Holtz.</w:t>
      </w:r>
    </w:p>
    <w:p w14:paraId="48802252" w14:textId="77777777" w:rsidR="00E02B07" w:rsidRDefault="004F51D0" w:rsidP="00490B5B">
      <w:pPr>
        <w:pStyle w:val="DraCorstandard"/>
      </w:pPr>
      <w:r w:rsidRPr="003630E1">
        <w:rPr>
          <w:rStyle w:val="DraCorspeakerattribution"/>
        </w:rPr>
        <w:t>Venat.</w:t>
      </w:r>
      <w:r>
        <w:t xml:space="preserve"> Mein Herr/ ich hab verschoͤnet ihr/</w:t>
      </w:r>
    </w:p>
    <w:p w14:paraId="76B17A2E" w14:textId="77777777" w:rsidR="00E02B07" w:rsidRDefault="004F51D0" w:rsidP="00490B5B">
      <w:pPr>
        <w:pStyle w:val="DraCorstandard"/>
      </w:pPr>
      <w:r>
        <w:t>Und dass nit soltest zürnen mir/</w:t>
      </w:r>
    </w:p>
    <w:p w14:paraId="11A9211D" w14:textId="77777777" w:rsidR="00E02B07" w:rsidRDefault="004F51D0" w:rsidP="00490B5B">
      <w:pPr>
        <w:pStyle w:val="DraCorstandard"/>
      </w:pPr>
      <w:r>
        <w:t>Weil dein Befehl zu toͤdten war/</w:t>
      </w:r>
    </w:p>
    <w:p w14:paraId="20680651" w14:textId="77777777" w:rsidR="00E02B07" w:rsidRDefault="004F51D0" w:rsidP="00490B5B">
      <w:pPr>
        <w:pStyle w:val="DraCorstandard"/>
      </w:pPr>
      <w:r>
        <w:t>Hab ichs verschwiegen all die Jahr.</w:t>
      </w:r>
    </w:p>
    <w:p w14:paraId="51C70E6B" w14:textId="5EC0F14D" w:rsidR="00E02B07" w:rsidRDefault="004F51D0" w:rsidP="00490B5B">
      <w:pPr>
        <w:pStyle w:val="DraCorstandard"/>
        <w:rPr>
          <w:i/>
        </w:rPr>
      </w:pPr>
      <w:r w:rsidRPr="003630E1">
        <w:rPr>
          <w:rStyle w:val="DraCorspeakerattribution"/>
        </w:rPr>
        <w:t>Genov</w:t>
      </w:r>
      <w:r w:rsidR="003630E1" w:rsidRPr="003630E1">
        <w:rPr>
          <w:rStyle w:val="DraCorspeakerattribution"/>
        </w:rPr>
        <w:t>.</w:t>
      </w:r>
      <w:r>
        <w:rPr>
          <w:i/>
        </w:rPr>
        <w:t xml:space="preserve"> </w:t>
      </w:r>
      <w:r w:rsidRPr="003630E1">
        <w:rPr>
          <w:rStyle w:val="DraCorstagedirectionsetc"/>
        </w:rPr>
        <w:t>ad eundem Venatorem.</w:t>
      </w:r>
    </w:p>
    <w:p w14:paraId="5C80F32A" w14:textId="77777777" w:rsidR="00E02B07" w:rsidRDefault="004F51D0" w:rsidP="00490B5B">
      <w:pPr>
        <w:pStyle w:val="DraCorstandard"/>
      </w:pPr>
      <w:r>
        <w:t>Du hast geschenckt das Leben mir/</w:t>
      </w:r>
    </w:p>
    <w:p w14:paraId="59FD795C" w14:textId="77777777" w:rsidR="00E02B07" w:rsidRDefault="004F51D0" w:rsidP="00490B5B">
      <w:pPr>
        <w:pStyle w:val="DraCorstandard"/>
      </w:pPr>
      <w:r>
        <w:t>Drumb lieben dich werd eben</w:t>
      </w:r>
    </w:p>
    <w:p w14:paraId="6C2595DC" w14:textId="77777777" w:rsidR="00E02B07" w:rsidRDefault="004F51D0" w:rsidP="00490B5B">
      <w:pPr>
        <w:pStyle w:val="DraCorstandard"/>
      </w:pPr>
      <w:r>
        <w:t>Als mich: werd allzeit dienen dir/</w:t>
      </w:r>
    </w:p>
    <w:p w14:paraId="78F31826" w14:textId="77777777" w:rsidR="00E02B07" w:rsidRDefault="004F51D0" w:rsidP="00490B5B">
      <w:pPr>
        <w:pStyle w:val="DraCorstandard"/>
      </w:pPr>
      <w:r>
        <w:t>So lang auff Erd werd leben.</w:t>
      </w:r>
    </w:p>
    <w:p w14:paraId="20F25421" w14:textId="77777777" w:rsidR="00E02B07" w:rsidRDefault="004F51D0" w:rsidP="00490B5B">
      <w:pPr>
        <w:pStyle w:val="DraCorstandard"/>
      </w:pPr>
      <w:r w:rsidRPr="003630E1">
        <w:rPr>
          <w:rStyle w:val="DraCorspeakerattribution"/>
        </w:rPr>
        <w:t>Sigefr.</w:t>
      </w:r>
      <w:r>
        <w:t xml:space="preserve"> Genovefa! Frewd und Schmertz</w:t>
      </w:r>
    </w:p>
    <w:p w14:paraId="0B92463D" w14:textId="77777777" w:rsidR="00E02B07" w:rsidRDefault="004F51D0" w:rsidP="00490B5B">
      <w:pPr>
        <w:pStyle w:val="DraCorstandard"/>
      </w:pPr>
      <w:r>
        <w:t>Uberschwemmen mir das Hertz.</w:t>
      </w:r>
    </w:p>
    <w:p w14:paraId="059D5A3F" w14:textId="77777777" w:rsidR="00E02B07" w:rsidRDefault="004F51D0" w:rsidP="00490B5B">
      <w:pPr>
        <w:pStyle w:val="DraCorstandard"/>
      </w:pPr>
      <w:r>
        <w:t>Genovefa! solst du’s seyn/</w:t>
      </w:r>
    </w:p>
    <w:p w14:paraId="009BCC54" w14:textId="77777777" w:rsidR="00E02B07" w:rsidRDefault="004F51D0" w:rsidP="00490B5B">
      <w:pPr>
        <w:pStyle w:val="DraCorstandard"/>
      </w:pPr>
      <w:r>
        <w:t>Oder ists der Schatten dein.</w:t>
      </w:r>
    </w:p>
    <w:p w14:paraId="73FA50C9" w14:textId="77777777" w:rsidR="00E02B07" w:rsidRDefault="004F51D0" w:rsidP="00490B5B">
      <w:pPr>
        <w:pStyle w:val="DraCorstandard"/>
      </w:pPr>
      <w:r w:rsidRPr="003630E1">
        <w:rPr>
          <w:rStyle w:val="DraCorspeakerattribution"/>
        </w:rPr>
        <w:t>Genov.</w:t>
      </w:r>
      <w:r>
        <w:t xml:space="preserve"> Sigefride! glaubs mir frey’/</w:t>
      </w:r>
    </w:p>
    <w:p w14:paraId="64FA178B" w14:textId="77777777" w:rsidR="00E02B07" w:rsidRDefault="004F51D0" w:rsidP="00490B5B">
      <w:pPr>
        <w:pStyle w:val="DraCorstandard"/>
      </w:pPr>
      <w:r>
        <w:t>Dass ich Genovefa sey.</w:t>
      </w:r>
    </w:p>
    <w:p w14:paraId="696623DC" w14:textId="77777777" w:rsidR="00E02B07" w:rsidRDefault="004F51D0" w:rsidP="00490B5B">
      <w:pPr>
        <w:pStyle w:val="DraCorstandard"/>
      </w:pPr>
      <w:r w:rsidRPr="003630E1">
        <w:rPr>
          <w:rStyle w:val="DraCorspeakerattribution"/>
        </w:rPr>
        <w:t>Sigefr.</w:t>
      </w:r>
      <w:r>
        <w:t xml:space="preserve"> O! wass für ein Tyrann bin ich!</w:t>
      </w:r>
    </w:p>
    <w:p w14:paraId="0E7A8C23" w14:textId="77777777" w:rsidR="00E02B07" w:rsidRDefault="004F51D0" w:rsidP="00490B5B">
      <w:pPr>
        <w:pStyle w:val="DraCorstandard"/>
      </w:pPr>
      <w:r>
        <w:t>Wie gottlos habe gehausset!</w:t>
      </w:r>
    </w:p>
    <w:p w14:paraId="0E5ECCB2" w14:textId="77777777" w:rsidR="00E02B07" w:rsidRDefault="004F51D0" w:rsidP="00490B5B">
      <w:pPr>
        <w:pStyle w:val="DraCorstandard"/>
      </w:pPr>
      <w:r>
        <w:t>Befohlen hab zu toͤdten dich/</w:t>
      </w:r>
    </w:p>
    <w:p w14:paraId="7647EF7B" w14:textId="77777777" w:rsidR="00490B5B" w:rsidRDefault="004F51D0" w:rsidP="00490B5B">
      <w:pPr>
        <w:pStyle w:val="DraCorstandard"/>
      </w:pPr>
      <w:r>
        <w:t>Wan dran gedenck, mich grauset.</w:t>
      </w:r>
    </w:p>
    <w:p w14:paraId="2B8A4681" w14:textId="34544671" w:rsidR="00E02B07" w:rsidRPr="003630E1" w:rsidRDefault="004F51D0" w:rsidP="00490B5B">
      <w:pPr>
        <w:pStyle w:val="DraCorstandard"/>
        <w:rPr>
          <w:rStyle w:val="DraCorpagebeginning"/>
        </w:rPr>
      </w:pPr>
      <w:r w:rsidRPr="003630E1">
        <w:rPr>
          <w:rStyle w:val="DraCorpagebeginning"/>
        </w:rPr>
        <w:t>38</w:t>
      </w:r>
    </w:p>
    <w:p w14:paraId="72BF8852" w14:textId="689AD9B9" w:rsidR="00E02B07" w:rsidRDefault="003630E1" w:rsidP="00490B5B">
      <w:pPr>
        <w:pStyle w:val="DraCorstandard"/>
      </w:pPr>
      <w:r w:rsidRPr="00D53860">
        <w:rPr>
          <w:rStyle w:val="DraCormarkversepart"/>
        </w:rPr>
        <w:lastRenderedPageBreak/>
        <w:t>@</w:t>
      </w:r>
      <w:r w:rsidR="004F51D0">
        <w:t xml:space="preserve">Ein Moͤrder bin. </w:t>
      </w:r>
      <w:r w:rsidR="004F51D0" w:rsidRPr="003630E1">
        <w:rPr>
          <w:rStyle w:val="DraCorspeakerattribution"/>
        </w:rPr>
        <w:t>Genov.</w:t>
      </w:r>
      <w:r w:rsidR="004F51D0">
        <w:t xml:space="preserve"> </w:t>
      </w:r>
      <w:r w:rsidRPr="00D53860">
        <w:rPr>
          <w:rStyle w:val="DraCormarkversepart"/>
        </w:rPr>
        <w:t>@</w:t>
      </w:r>
      <w:r w:rsidR="004F51D0">
        <w:t>Schlags auss dem Sinn.</w:t>
      </w:r>
    </w:p>
    <w:p w14:paraId="38DD9A3D" w14:textId="77777777" w:rsidR="00E02B07" w:rsidRDefault="004F51D0" w:rsidP="00490B5B">
      <w:pPr>
        <w:pStyle w:val="DraCorstandard"/>
      </w:pPr>
      <w:r w:rsidRPr="003630E1">
        <w:rPr>
          <w:rStyle w:val="DraCorspeakerattribution"/>
        </w:rPr>
        <w:t>Sigefr.</w:t>
      </w:r>
      <w:r>
        <w:t xml:space="preserve"> Mein eygnes Bluth/ und Leben:</w:t>
      </w:r>
    </w:p>
    <w:p w14:paraId="2872F818" w14:textId="77777777" w:rsidR="00E02B07" w:rsidRDefault="004F51D0" w:rsidP="00490B5B">
      <w:pPr>
        <w:pStyle w:val="DraCorstandard"/>
      </w:pPr>
      <w:r>
        <w:t>Die Liebste mein/ trew, keusch/ und rein/</w:t>
      </w:r>
    </w:p>
    <w:p w14:paraId="5DA473B4" w14:textId="77777777" w:rsidR="00E02B07" w:rsidRDefault="004F51D0" w:rsidP="00490B5B">
      <w:pPr>
        <w:pStyle w:val="DraCorstandard"/>
      </w:pPr>
      <w:r>
        <w:t>Dem Todt hab übergeben.</w:t>
      </w:r>
    </w:p>
    <w:p w14:paraId="08F7A912" w14:textId="77777777" w:rsidR="00E02B07" w:rsidRDefault="004F51D0" w:rsidP="00490B5B">
      <w:pPr>
        <w:pStyle w:val="DraCorstandard"/>
      </w:pPr>
      <w:r w:rsidRPr="003630E1">
        <w:rPr>
          <w:rStyle w:val="DraCorspeakerattribution"/>
        </w:rPr>
        <w:t>Genov.</w:t>
      </w:r>
      <w:r>
        <w:t xml:space="preserve"> Doch lebe ich: was kränckest dich?</w:t>
      </w:r>
    </w:p>
    <w:p w14:paraId="201DC180" w14:textId="77777777" w:rsidR="00E02B07" w:rsidRPr="003630E1" w:rsidRDefault="004F51D0" w:rsidP="00490B5B">
      <w:pPr>
        <w:pStyle w:val="DraCorstandard"/>
        <w:rPr>
          <w:rStyle w:val="DraCorforeignlanguage"/>
        </w:rPr>
      </w:pPr>
      <w:r w:rsidRPr="003630E1">
        <w:rPr>
          <w:rStyle w:val="DraCorspeakerattribution"/>
        </w:rPr>
        <w:t>Sigefr.</w:t>
      </w:r>
      <w:r>
        <w:t xml:space="preserve"> </w:t>
      </w:r>
      <w:r w:rsidRPr="003630E1">
        <w:rPr>
          <w:rStyle w:val="DraCorforeignlanguage"/>
        </w:rPr>
        <w:t>Für Leidt ich muss erstummen ...</w:t>
      </w:r>
    </w:p>
    <w:p w14:paraId="30951A8D" w14:textId="77777777" w:rsidR="00E02B07" w:rsidRPr="003630E1" w:rsidRDefault="004F51D0" w:rsidP="00490B5B">
      <w:pPr>
        <w:pStyle w:val="DraCorstandard"/>
        <w:rPr>
          <w:rStyle w:val="DraCorforeignlanguage"/>
        </w:rPr>
      </w:pPr>
      <w:r w:rsidRPr="003630E1">
        <w:rPr>
          <w:rStyle w:val="DraCorforeignlanguage"/>
        </w:rPr>
        <w:t>Bin freylich werth/ mich Fewr/ und Schwerdt</w:t>
      </w:r>
    </w:p>
    <w:p w14:paraId="63285EE6" w14:textId="77777777" w:rsidR="00E02B07" w:rsidRPr="003630E1" w:rsidRDefault="004F51D0" w:rsidP="00490B5B">
      <w:pPr>
        <w:pStyle w:val="DraCorstandard"/>
        <w:rPr>
          <w:rStyle w:val="DraCorforeignlanguage"/>
        </w:rPr>
      </w:pPr>
      <w:r w:rsidRPr="003630E1">
        <w:rPr>
          <w:rStyle w:val="DraCorforeignlanguage"/>
        </w:rPr>
        <w:t>Reib auff in gleicher Summen.</w:t>
      </w:r>
    </w:p>
    <w:p w14:paraId="1ECD88EE" w14:textId="77777777" w:rsidR="00E02B07" w:rsidRDefault="004F51D0" w:rsidP="00490B5B">
      <w:pPr>
        <w:pStyle w:val="DraCorstandard"/>
      </w:pPr>
      <w:r w:rsidRPr="003630E1">
        <w:rPr>
          <w:rStyle w:val="DraCorforeignlanguage"/>
        </w:rPr>
        <w:t>Fall auff die Erd: nimb du diss Schwert ...</w:t>
      </w:r>
      <w:r>
        <w:t xml:space="preserve"> </w:t>
      </w:r>
      <w:r>
        <w:rPr>
          <w:i/>
        </w:rPr>
        <w:t>porrigit illi gladium.</w:t>
      </w:r>
    </w:p>
    <w:p w14:paraId="4E0AD11A" w14:textId="77777777" w:rsidR="00E02B07" w:rsidRPr="003630E1" w:rsidRDefault="004F51D0" w:rsidP="00490B5B">
      <w:pPr>
        <w:pStyle w:val="DraCorstandard"/>
        <w:rPr>
          <w:rStyle w:val="DraCorforeignlanguage"/>
        </w:rPr>
      </w:pPr>
      <w:r w:rsidRPr="003630E1">
        <w:rPr>
          <w:rStyle w:val="DraCorforeignlanguage"/>
        </w:rPr>
        <w:t>Das Haupt zum Schlag thu neigen ...</w:t>
      </w:r>
    </w:p>
    <w:p w14:paraId="1004A698" w14:textId="77777777" w:rsidR="00E02B07" w:rsidRDefault="004F51D0" w:rsidP="00490B5B">
      <w:pPr>
        <w:pStyle w:val="DraCorstandard"/>
      </w:pPr>
      <w:r w:rsidRPr="003630E1">
        <w:rPr>
          <w:rStyle w:val="DraCorspeakerattribution"/>
        </w:rPr>
        <w:t>Genov.</w:t>
      </w:r>
      <w:r>
        <w:t xml:space="preserve"> Das seye ferr: steh auff mein Herr. </w:t>
      </w:r>
      <w:r w:rsidRPr="003630E1">
        <w:rPr>
          <w:rStyle w:val="DraCorstagedirectionsetc"/>
        </w:rPr>
        <w:t>Genovefa abjicit gladium.</w:t>
      </w:r>
    </w:p>
    <w:p w14:paraId="1D77C806" w14:textId="77777777" w:rsidR="00E02B07" w:rsidRDefault="004F51D0" w:rsidP="00490B5B">
      <w:pPr>
        <w:pStyle w:val="DraCorstandard"/>
      </w:pPr>
      <w:r w:rsidRPr="003630E1">
        <w:rPr>
          <w:rStyle w:val="DraCorspeakerattribution"/>
        </w:rPr>
        <w:t>Sigefr.</w:t>
      </w:r>
      <w:r>
        <w:t xml:space="preserve"> Die That nicht kan verschweigen.</w:t>
      </w:r>
    </w:p>
    <w:p w14:paraId="17414781" w14:textId="77777777" w:rsidR="00E02B07" w:rsidRDefault="004F51D0" w:rsidP="00490B5B">
      <w:pPr>
        <w:pStyle w:val="DraCorstandard"/>
      </w:pPr>
      <w:r w:rsidRPr="003630E1">
        <w:rPr>
          <w:rStyle w:val="DraCorspeakerattribution"/>
        </w:rPr>
        <w:t>Genov.</w:t>
      </w:r>
      <w:r>
        <w:t xml:space="preserve"> Unschuldig bist; Golonis List</w:t>
      </w:r>
    </w:p>
    <w:p w14:paraId="3E60D19E" w14:textId="77777777" w:rsidR="00E02B07" w:rsidRDefault="004F51D0" w:rsidP="00490B5B">
      <w:pPr>
        <w:pStyle w:val="DraCorstandard"/>
      </w:pPr>
      <w:r>
        <w:t>Das Laster hat begangen.</w:t>
      </w:r>
    </w:p>
    <w:p w14:paraId="23566541" w14:textId="77777777" w:rsidR="00E02B07" w:rsidRDefault="004F51D0" w:rsidP="00490B5B">
      <w:pPr>
        <w:pStyle w:val="DraCorstandard"/>
      </w:pPr>
      <w:r w:rsidRPr="003630E1">
        <w:rPr>
          <w:rStyle w:val="DraCorspeakerattribution"/>
        </w:rPr>
        <w:t>Sigefr.</w:t>
      </w:r>
      <w:r>
        <w:t xml:space="preserve"> Er hat auch schon der Schandthat Lohn/</w:t>
      </w:r>
    </w:p>
    <w:p w14:paraId="447733B2" w14:textId="77777777" w:rsidR="00E02B07" w:rsidRDefault="004F51D0" w:rsidP="00490B5B">
      <w:pPr>
        <w:pStyle w:val="DraCorstandard"/>
      </w:pPr>
      <w:r>
        <w:t>Wie er verdient/ empfangen.</w:t>
      </w:r>
    </w:p>
    <w:p w14:paraId="2C071FA3" w14:textId="77777777" w:rsidR="00E02B07" w:rsidRDefault="004F51D0" w:rsidP="00490B5B">
      <w:pPr>
        <w:pStyle w:val="DraCorstandard"/>
      </w:pPr>
      <w:r>
        <w:t>Diss bit ich nu/ dass lassest zu/</w:t>
      </w:r>
    </w:p>
    <w:p w14:paraId="2855803D" w14:textId="77777777" w:rsidR="00E02B07" w:rsidRDefault="004F51D0" w:rsidP="00490B5B">
      <w:pPr>
        <w:pStyle w:val="DraCorstandard"/>
      </w:pPr>
      <w:r>
        <w:t>Weil mir versags die Füsse;</w:t>
      </w:r>
    </w:p>
    <w:p w14:paraId="73257DB2" w14:textId="77777777" w:rsidR="00E02B07" w:rsidRDefault="004F51D0" w:rsidP="00490B5B">
      <w:pPr>
        <w:pStyle w:val="DraCorstandard"/>
      </w:pPr>
      <w:r>
        <w:t>Das küss’ dein Handt/ zur Liebes Pfandt/</w:t>
      </w:r>
    </w:p>
    <w:p w14:paraId="00541832" w14:textId="77777777" w:rsidR="00E02B07" w:rsidRDefault="004F51D0" w:rsidP="00490B5B">
      <w:pPr>
        <w:pStyle w:val="DraCorstandard"/>
      </w:pPr>
      <w:r w:rsidRPr="003630E1">
        <w:rPr>
          <w:rStyle w:val="DraCorspeakerattribution"/>
        </w:rPr>
        <w:t>Genov.</w:t>
      </w:r>
      <w:r>
        <w:t xml:space="preserve"> </w:t>
      </w:r>
      <w:r w:rsidRPr="003630E1">
        <w:rPr>
          <w:rStyle w:val="DraCorforeignlanguage"/>
        </w:rPr>
        <w:t>Gib/ dass auch deine küsse ...</w:t>
      </w:r>
      <w:r>
        <w:t xml:space="preserve"> osculantur mutoò manum.</w:t>
      </w:r>
    </w:p>
    <w:p w14:paraId="3530D376" w14:textId="77777777" w:rsidR="00E02B07" w:rsidRDefault="004F51D0" w:rsidP="00490B5B">
      <w:pPr>
        <w:pStyle w:val="DraCorstandard"/>
      </w:pPr>
      <w:r w:rsidRPr="003630E1">
        <w:rPr>
          <w:rStyle w:val="DraCorspeakerattribution"/>
        </w:rPr>
        <w:t>Sigefr.</w:t>
      </w:r>
      <w:r>
        <w:t xml:space="preserve"> O schoͤne Zeit! hin ist das Leidt/</w:t>
      </w:r>
    </w:p>
    <w:p w14:paraId="2D2D3089" w14:textId="77777777" w:rsidR="00E02B07" w:rsidRDefault="004F51D0" w:rsidP="00490B5B">
      <w:pPr>
        <w:pStyle w:val="DraCorstandard"/>
      </w:pPr>
      <w:r>
        <w:t>Mein Hertz für Frewd thut springen.</w:t>
      </w:r>
    </w:p>
    <w:p w14:paraId="39ABB164" w14:textId="77777777" w:rsidR="00E02B07" w:rsidRDefault="004F51D0" w:rsidP="00490B5B">
      <w:pPr>
        <w:pStyle w:val="DraCorstandard"/>
      </w:pPr>
      <w:r>
        <w:t>Simul. Nun lass uns beyd/ in Froͤlichkeit</w:t>
      </w:r>
    </w:p>
    <w:p w14:paraId="0AC116F5" w14:textId="77777777" w:rsidR="00E02B07" w:rsidRDefault="004F51D0" w:rsidP="00490B5B">
      <w:pPr>
        <w:pStyle w:val="DraCorstandard"/>
      </w:pPr>
      <w:r>
        <w:t>Mit Stimm/ und Mund erklingen.</w:t>
      </w:r>
    </w:p>
    <w:p w14:paraId="2C9A6F60" w14:textId="77777777" w:rsidR="00E02B07" w:rsidRPr="003630E1" w:rsidRDefault="004F51D0" w:rsidP="00490B5B">
      <w:pPr>
        <w:pStyle w:val="DraCorstandard"/>
        <w:rPr>
          <w:rStyle w:val="DraCorstagedirectionsetc"/>
        </w:rPr>
      </w:pPr>
      <w:r w:rsidRPr="003630E1">
        <w:rPr>
          <w:rStyle w:val="DraCorstagedirectionsetc"/>
        </w:rPr>
        <w:t>Aria.</w:t>
      </w:r>
    </w:p>
    <w:p w14:paraId="3BAF7C75" w14:textId="77777777" w:rsidR="00E02B07" w:rsidRDefault="004F51D0" w:rsidP="00490B5B">
      <w:pPr>
        <w:pStyle w:val="DraCorstandard"/>
      </w:pPr>
      <w:r>
        <w:t>1. Der Winter ist fürbey/</w:t>
      </w:r>
    </w:p>
    <w:p w14:paraId="56467263" w14:textId="77777777" w:rsidR="00E02B07" w:rsidRDefault="004F51D0" w:rsidP="00490B5B">
      <w:pPr>
        <w:pStyle w:val="DraCorstandard"/>
      </w:pPr>
      <w:r>
        <w:lastRenderedPageBreak/>
        <w:t>Die Lufft ist Wolcken frey;</w:t>
      </w:r>
    </w:p>
    <w:p w14:paraId="679F30A8" w14:textId="77777777" w:rsidR="00E02B07" w:rsidRDefault="004F51D0" w:rsidP="00490B5B">
      <w:pPr>
        <w:pStyle w:val="DraCorstandard"/>
      </w:pPr>
      <w:r>
        <w:t>Die Froͤlings=Zeit vertreibt das Leidt/</w:t>
      </w:r>
    </w:p>
    <w:p w14:paraId="611A7E10" w14:textId="77777777" w:rsidR="00E02B07" w:rsidRDefault="004F51D0" w:rsidP="00490B5B">
      <w:pPr>
        <w:pStyle w:val="DraCorstandard"/>
      </w:pPr>
      <w:r>
        <w:t>Und kehret all Schmertzen.</w:t>
      </w:r>
    </w:p>
    <w:p w14:paraId="50630E45" w14:textId="77777777" w:rsidR="00E02B07" w:rsidRDefault="004F51D0" w:rsidP="00490B5B">
      <w:pPr>
        <w:pStyle w:val="DraCorstandard"/>
      </w:pPr>
      <w:r>
        <w:t>In Frewden und Schertzen.</w:t>
      </w:r>
    </w:p>
    <w:p w14:paraId="03273A79" w14:textId="77777777" w:rsidR="00E02B07" w:rsidRDefault="004F51D0" w:rsidP="00490B5B">
      <w:pPr>
        <w:pStyle w:val="DraCorstandard"/>
      </w:pPr>
      <w:r>
        <w:t>2. Was verlohren/ ausserkohren/</w:t>
      </w:r>
    </w:p>
    <w:p w14:paraId="12FAD96D" w14:textId="77777777" w:rsidR="00E02B07" w:rsidRDefault="004F51D0" w:rsidP="00490B5B">
      <w:pPr>
        <w:pStyle w:val="DraCorstandard"/>
      </w:pPr>
      <w:r>
        <w:t>Hab das Pfand/ in meiner Hand ... Dant sibi mutuò manum.</w:t>
      </w:r>
    </w:p>
    <w:p w14:paraId="3C73D72F" w14:textId="77777777" w:rsidR="00E02B07" w:rsidRDefault="004F51D0" w:rsidP="00490B5B">
      <w:pPr>
        <w:pStyle w:val="DraCorstandard"/>
      </w:pPr>
      <w:r>
        <w:t>So ergetzt mein Sinn/ und Hertz.</w:t>
      </w:r>
    </w:p>
    <w:p w14:paraId="4312F37A" w14:textId="77777777" w:rsidR="00E02B07" w:rsidRDefault="004F51D0" w:rsidP="00490B5B">
      <w:pPr>
        <w:pStyle w:val="DraCorstandard"/>
      </w:pPr>
      <w:r>
        <w:t>Drumb lasst singen/ drumb last klingen</w:t>
      </w:r>
    </w:p>
    <w:p w14:paraId="66F33725" w14:textId="77777777" w:rsidR="00490B5B" w:rsidRDefault="004F51D0" w:rsidP="00490B5B">
      <w:pPr>
        <w:pStyle w:val="DraCorstandard"/>
      </w:pPr>
      <w:r>
        <w:t>Unsre Stimme zu dieser Stundt:</w:t>
      </w:r>
    </w:p>
    <w:p w14:paraId="3FDD0983" w14:textId="56CE17B9" w:rsidR="00E02B07" w:rsidRPr="003630E1" w:rsidRDefault="004F51D0" w:rsidP="00490B5B">
      <w:pPr>
        <w:pStyle w:val="DraCorstandard"/>
        <w:rPr>
          <w:rStyle w:val="DraCorpagebeginning"/>
        </w:rPr>
      </w:pPr>
      <w:r w:rsidRPr="003630E1">
        <w:rPr>
          <w:rStyle w:val="DraCorpagebeginning"/>
        </w:rPr>
        <w:t>39</w:t>
      </w:r>
    </w:p>
    <w:p w14:paraId="1DC2BB7C" w14:textId="77777777" w:rsidR="00E02B07" w:rsidRDefault="004F51D0" w:rsidP="00490B5B">
      <w:pPr>
        <w:pStyle w:val="DraCorstandard"/>
      </w:pPr>
      <w:r>
        <w:t>Gott/ so droben/ last uns loben</w:t>
      </w:r>
    </w:p>
    <w:p w14:paraId="529F562B" w14:textId="77777777" w:rsidR="00E02B07" w:rsidRDefault="004F51D0" w:rsidP="00490B5B">
      <w:pPr>
        <w:pStyle w:val="DraCorstandard"/>
      </w:pPr>
      <w:r>
        <w:t>Jederzeit mit Hertz und Mund.</w:t>
      </w:r>
    </w:p>
    <w:p w14:paraId="45B98C75" w14:textId="77777777" w:rsidR="00E02B07" w:rsidRDefault="004F51D0" w:rsidP="00490B5B">
      <w:pPr>
        <w:pStyle w:val="DraCorstandard"/>
      </w:pPr>
      <w:r w:rsidRPr="003630E1">
        <w:rPr>
          <w:rStyle w:val="DraCorspeakerattribution"/>
        </w:rPr>
        <w:t>Sigefridus</w:t>
      </w:r>
      <w:r w:rsidRPr="003630E1">
        <w:rPr>
          <w:rStyle w:val="DraCorstagedirectionsetc"/>
        </w:rPr>
        <w:t>, Solus.</w:t>
      </w:r>
      <w:r>
        <w:t xml:space="preserve"> Die Frewde unermessen/</w:t>
      </w:r>
    </w:p>
    <w:p w14:paraId="7A4E405D" w14:textId="77777777" w:rsidR="00E02B07" w:rsidRDefault="004F51D0" w:rsidP="00490B5B">
      <w:pPr>
        <w:pStyle w:val="DraCorstandard"/>
      </w:pPr>
      <w:r>
        <w:t>So überschütt mein Sinn/</w:t>
      </w:r>
    </w:p>
    <w:p w14:paraId="27082427" w14:textId="77777777" w:rsidR="00E02B07" w:rsidRDefault="004F51D0" w:rsidP="00490B5B">
      <w:pPr>
        <w:pStyle w:val="DraCorstandard"/>
      </w:pPr>
      <w:r>
        <w:t>Hett mich schier thun vergessen</w:t>
      </w:r>
    </w:p>
    <w:p w14:paraId="7E5FA316" w14:textId="77777777" w:rsidR="00E02B07" w:rsidRDefault="004F51D0" w:rsidP="00490B5B">
      <w:pPr>
        <w:pStyle w:val="DraCorstandard"/>
      </w:pPr>
      <w:r>
        <w:t>Wo’s Kind sey kommen hin.</w:t>
      </w:r>
    </w:p>
    <w:p w14:paraId="360088AA" w14:textId="77777777" w:rsidR="00E02B07" w:rsidRDefault="004F51D0" w:rsidP="00490B5B">
      <w:pPr>
        <w:pStyle w:val="DraCorstandard"/>
      </w:pPr>
      <w:r w:rsidRPr="003630E1">
        <w:rPr>
          <w:rStyle w:val="DraCorspeakerattribution"/>
        </w:rPr>
        <w:t>Geov.</w:t>
      </w:r>
      <w:r>
        <w:t xml:space="preserve"> Er lebet noch frisch/ und gesund.</w:t>
      </w:r>
    </w:p>
    <w:p w14:paraId="4D87BD65" w14:textId="77777777" w:rsidR="00E02B07" w:rsidRDefault="004F51D0" w:rsidP="00490B5B">
      <w:pPr>
        <w:pStyle w:val="DraCorstandard"/>
      </w:pPr>
      <w:r w:rsidRPr="003630E1">
        <w:rPr>
          <w:rStyle w:val="DraCorspeakerattribution"/>
        </w:rPr>
        <w:t>Sigefr.</w:t>
      </w:r>
      <w:r>
        <w:t xml:space="preserve"> O newe Frewd! O froͤlich Stundt.</w:t>
      </w:r>
    </w:p>
    <w:p w14:paraId="6B79AB26" w14:textId="6F9110D9" w:rsidR="00E02B07" w:rsidRDefault="004F51D0" w:rsidP="00490B5B">
      <w:pPr>
        <w:pStyle w:val="DraCorstandard"/>
      </w:pPr>
      <w:r w:rsidRPr="003630E1">
        <w:rPr>
          <w:rStyle w:val="DraCorspeakerattribution"/>
        </w:rPr>
        <w:t>Genov.</w:t>
      </w:r>
      <w:r>
        <w:t xml:space="preserve"> Benoni! </w:t>
      </w:r>
      <w:r w:rsidRPr="003630E1">
        <w:rPr>
          <w:rStyle w:val="DraCorspeakerattribution"/>
        </w:rPr>
        <w:t>Ben.</w:t>
      </w:r>
      <w:r>
        <w:t xml:space="preserve"> Mutter! </w:t>
      </w:r>
      <w:r w:rsidRPr="003630E1">
        <w:rPr>
          <w:rStyle w:val="DraCorspeakerattribution"/>
        </w:rPr>
        <w:t>Genov.</w:t>
      </w:r>
      <w:r>
        <w:t xml:space="preserve"> Komm geschwindt.</w:t>
      </w:r>
      <w:r w:rsidR="00490B5B">
        <w:t xml:space="preserve"> </w:t>
      </w:r>
      <w:r w:rsidRPr="003630E1">
        <w:rPr>
          <w:rStyle w:val="DraCorstagedirectionsetc"/>
        </w:rPr>
        <w:t>fugit</w:t>
      </w:r>
    </w:p>
    <w:p w14:paraId="35A7BA61" w14:textId="77777777" w:rsidR="00E02B07" w:rsidRDefault="004F51D0" w:rsidP="00490B5B">
      <w:pPr>
        <w:pStyle w:val="DraCorstandard"/>
      </w:pPr>
      <w:r w:rsidRPr="003630E1">
        <w:rPr>
          <w:rStyle w:val="DraCorspeakerattribution"/>
        </w:rPr>
        <w:t>Sigefr.</w:t>
      </w:r>
      <w:r>
        <w:t xml:space="preserve"> Er foͤrcht mich billig. </w:t>
      </w:r>
      <w:r w:rsidRPr="003630E1">
        <w:rPr>
          <w:rStyle w:val="DraCorspeakerattribution"/>
        </w:rPr>
        <w:t>Genov.</w:t>
      </w:r>
      <w:r>
        <w:t xml:space="preserve"> Komm mein Kindt.</w:t>
      </w:r>
    </w:p>
    <w:p w14:paraId="7EA5F287" w14:textId="77777777" w:rsidR="00E02B07" w:rsidRDefault="004F51D0" w:rsidP="00490B5B">
      <w:pPr>
        <w:pStyle w:val="DraCorstandard"/>
      </w:pPr>
      <w:r>
        <w:t>Kein Leuth er jemal hat gesehn/</w:t>
      </w:r>
    </w:p>
    <w:p w14:paraId="3F561656" w14:textId="77777777" w:rsidR="00E02B07" w:rsidRDefault="004F51D0" w:rsidP="00490B5B">
      <w:pPr>
        <w:pStyle w:val="DraCorstandard"/>
      </w:pPr>
      <w:r>
        <w:t>Drumb foͤrchtet er ... mein Sohn bleib stehn:</w:t>
      </w:r>
    </w:p>
    <w:p w14:paraId="64A3AD4B" w14:textId="77777777" w:rsidR="00E02B07" w:rsidRDefault="004F51D0" w:rsidP="00490B5B">
      <w:pPr>
        <w:pStyle w:val="DraCorstandard"/>
      </w:pPr>
      <w:r>
        <w:t>Und diesen Leuthen sage frey/</w:t>
      </w:r>
    </w:p>
    <w:p w14:paraId="763BFE18" w14:textId="77777777" w:rsidR="00E02B07" w:rsidRDefault="004F51D0" w:rsidP="00490B5B">
      <w:pPr>
        <w:pStyle w:val="DraCorstandard"/>
      </w:pPr>
      <w:r>
        <w:t>Wer seys/ und wer dein Vatter sey.</w:t>
      </w:r>
    </w:p>
    <w:p w14:paraId="768FD57A" w14:textId="77777777" w:rsidR="00E02B07" w:rsidRDefault="004F51D0" w:rsidP="00490B5B">
      <w:pPr>
        <w:pStyle w:val="DraCorstandard"/>
      </w:pPr>
      <w:r w:rsidRPr="003630E1">
        <w:rPr>
          <w:rStyle w:val="DraCorspeakerattribution"/>
        </w:rPr>
        <w:t>Benoni.</w:t>
      </w:r>
      <w:r>
        <w:t xml:space="preserve"> Ich bin von Adel guth/</w:t>
      </w:r>
    </w:p>
    <w:p w14:paraId="06FDA5C8" w14:textId="77777777" w:rsidR="00E02B07" w:rsidRDefault="004F51D0" w:rsidP="00490B5B">
      <w:pPr>
        <w:pStyle w:val="DraCorstandard"/>
      </w:pPr>
      <w:r>
        <w:t>Von Stammen/ und von Bluth</w:t>
      </w:r>
    </w:p>
    <w:p w14:paraId="4BCD91E4" w14:textId="77777777" w:rsidR="00E02B07" w:rsidRDefault="004F51D0" w:rsidP="00490B5B">
      <w:pPr>
        <w:pStyle w:val="DraCorstandard"/>
      </w:pPr>
      <w:r>
        <w:lastRenderedPageBreak/>
        <w:t>Eh= und ehrlich bin gebohren/</w:t>
      </w:r>
    </w:p>
    <w:p w14:paraId="2862C66D" w14:textId="77777777" w:rsidR="00E02B07" w:rsidRDefault="004F51D0" w:rsidP="00490B5B">
      <w:pPr>
        <w:pStyle w:val="DraCorstandard"/>
      </w:pPr>
      <w:r>
        <w:t>Von den Eltren ausserkohren:</w:t>
      </w:r>
    </w:p>
    <w:p w14:paraId="7062FAF8" w14:textId="77777777" w:rsidR="00E02B07" w:rsidRDefault="004F51D0" w:rsidP="00490B5B">
      <w:pPr>
        <w:pStyle w:val="DraCorstandard"/>
      </w:pPr>
      <w:r>
        <w:t>Graff Sigfrid mein Vatter ist/</w:t>
      </w:r>
    </w:p>
    <w:p w14:paraId="2042DEDA" w14:textId="77777777" w:rsidR="00E02B07" w:rsidRDefault="004F51D0" w:rsidP="00490B5B">
      <w:pPr>
        <w:pStyle w:val="DraCorstandard"/>
      </w:pPr>
      <w:r>
        <w:t>Und du meine Mutter bist.</w:t>
      </w:r>
    </w:p>
    <w:p w14:paraId="406C1442" w14:textId="77777777" w:rsidR="00E02B07" w:rsidRDefault="004F51D0" w:rsidP="00490B5B">
      <w:pPr>
        <w:pStyle w:val="DraCorstandard"/>
      </w:pPr>
      <w:r w:rsidRPr="00CB5D62">
        <w:rPr>
          <w:rStyle w:val="DraCorspeakerattribution"/>
        </w:rPr>
        <w:t>Sigefr.</w:t>
      </w:r>
      <w:r>
        <w:t xml:space="preserve"> Diss ist mein Sohn/ ich seh’ es schon/</w:t>
      </w:r>
    </w:p>
    <w:p w14:paraId="0D51F143" w14:textId="77777777" w:rsidR="00E02B07" w:rsidRDefault="004F51D0" w:rsidP="00490B5B">
      <w:pPr>
        <w:pStyle w:val="DraCorstandard"/>
      </w:pPr>
      <w:r>
        <w:t>Des Gsichts und Leibs Figuren/</w:t>
      </w:r>
    </w:p>
    <w:p w14:paraId="1BA13D2E" w14:textId="77777777" w:rsidR="00E02B07" w:rsidRDefault="004F51D0" w:rsidP="00490B5B">
      <w:pPr>
        <w:pStyle w:val="DraCorstandard"/>
      </w:pPr>
      <w:r>
        <w:t>Die Glieder zart/ der schoͤner Art</w:t>
      </w:r>
    </w:p>
    <w:p w14:paraId="13B4DD23" w14:textId="77777777" w:rsidR="00E02B07" w:rsidRDefault="004F51D0" w:rsidP="00490B5B">
      <w:pPr>
        <w:pStyle w:val="DraCorstandard"/>
      </w:pPr>
      <w:r>
        <w:t>Von keinem Koch herrühren.</w:t>
      </w:r>
    </w:p>
    <w:p w14:paraId="1C944FE0" w14:textId="77777777" w:rsidR="00E02B07" w:rsidRDefault="004F51D0" w:rsidP="00490B5B">
      <w:pPr>
        <w:pStyle w:val="DraCorstandard"/>
      </w:pPr>
      <w:r>
        <w:t>Komm süsser Trost/ ins Vatters-Schooss ... amplectitur filium.</w:t>
      </w:r>
    </w:p>
    <w:p w14:paraId="00C8F4C8" w14:textId="77777777" w:rsidR="00E02B07" w:rsidRDefault="004F51D0" w:rsidP="00490B5B">
      <w:pPr>
        <w:pStyle w:val="DraCorstandard"/>
      </w:pPr>
      <w:r>
        <w:t>O newe Lust des Hertzen!</w:t>
      </w:r>
    </w:p>
    <w:p w14:paraId="38635D2C" w14:textId="77777777" w:rsidR="00E02B07" w:rsidRDefault="004F51D0" w:rsidP="00490B5B">
      <w:pPr>
        <w:pStyle w:val="DraCorstandard"/>
      </w:pPr>
      <w:r>
        <w:t>Vermehrst die Frewd/ bringst Froͤlichkeit/</w:t>
      </w:r>
    </w:p>
    <w:p w14:paraId="56FA2385" w14:textId="33581236" w:rsidR="00E02B07" w:rsidRDefault="004F51D0" w:rsidP="00490B5B">
      <w:pPr>
        <w:pStyle w:val="DraCorstandard"/>
      </w:pPr>
      <w:r>
        <w:t>Vertreibest allen Schmertzen.</w:t>
      </w:r>
    </w:p>
    <w:p w14:paraId="54BF79E2" w14:textId="213F8711" w:rsidR="00D7274F" w:rsidRPr="00D7274F" w:rsidRDefault="00D7274F" w:rsidP="00D7274F">
      <w:pPr>
        <w:pStyle w:val="DraCoradditions"/>
      </w:pPr>
      <w:r>
        <w:t>/epilogue/</w:t>
      </w:r>
    </w:p>
    <w:p w14:paraId="55319602" w14:textId="5D8C91B5" w:rsidR="00E02B07" w:rsidRDefault="004F51D0" w:rsidP="00FE13F2">
      <w:pPr>
        <w:pStyle w:val="DraCorhead"/>
      </w:pPr>
      <w:r>
        <w:t>Sigefr. &amp; Genov.</w:t>
      </w:r>
      <w:r w:rsidR="00490B5B">
        <w:t xml:space="preserve"> </w:t>
      </w:r>
      <w:r>
        <w:t>Epilogus.</w:t>
      </w:r>
    </w:p>
    <w:p w14:paraId="6A54ABC2" w14:textId="77777777" w:rsidR="00E02B07" w:rsidRDefault="004F51D0" w:rsidP="00490B5B">
      <w:pPr>
        <w:pStyle w:val="DraCorstandard"/>
      </w:pPr>
      <w:r w:rsidRPr="00CB5D62">
        <w:rPr>
          <w:rStyle w:val="DraCorstagedirectionsetc"/>
        </w:rPr>
        <w:t>Simul.</w:t>
      </w:r>
      <w:r>
        <w:t xml:space="preserve"> Nun kommet/ all zusahmen/</w:t>
      </w:r>
    </w:p>
    <w:p w14:paraId="4D4E13EF" w14:textId="77777777" w:rsidR="00E02B07" w:rsidRDefault="004F51D0" w:rsidP="00490B5B">
      <w:pPr>
        <w:pStyle w:val="DraCorstandard"/>
      </w:pPr>
      <w:r>
        <w:t>Wie heischet auch mit Nahmen:</w:t>
      </w:r>
    </w:p>
    <w:p w14:paraId="475F853A" w14:textId="77777777" w:rsidR="00E02B07" w:rsidRDefault="004F51D0" w:rsidP="00490B5B">
      <w:pPr>
        <w:pStyle w:val="DraCorstandard"/>
      </w:pPr>
      <w:r>
        <w:t>So wohnt in diesem Wald.</w:t>
      </w:r>
    </w:p>
    <w:p w14:paraId="3686CDE6" w14:textId="77777777" w:rsidR="00E02B07" w:rsidRDefault="004F51D0" w:rsidP="00490B5B">
      <w:pPr>
        <w:pStyle w:val="DraCorstandard"/>
      </w:pPr>
      <w:r>
        <w:t>Hiehin kompt also bald.</w:t>
      </w:r>
    </w:p>
    <w:p w14:paraId="6C95C37F" w14:textId="77777777" w:rsidR="00E02B07" w:rsidRDefault="004F51D0" w:rsidP="00490B5B">
      <w:pPr>
        <w:pStyle w:val="DraCorstandard"/>
      </w:pPr>
      <w:r>
        <w:t>Den hoͤchsten Gott daroben/</w:t>
      </w:r>
    </w:p>
    <w:p w14:paraId="4879E243" w14:textId="77777777" w:rsidR="00E02B07" w:rsidRDefault="004F51D0" w:rsidP="00490B5B">
      <w:pPr>
        <w:pStyle w:val="DraCorstandard"/>
      </w:pPr>
      <w:r>
        <w:t>Uns heisset alle loben/</w:t>
      </w:r>
    </w:p>
    <w:p w14:paraId="06E9F963" w14:textId="77777777" w:rsidR="00E02B07" w:rsidRDefault="004F51D0" w:rsidP="00490B5B">
      <w:pPr>
        <w:pStyle w:val="DraCorstandard"/>
      </w:pPr>
      <w:r>
        <w:t>Mit Hertzen/ und mit Mundt</w:t>
      </w:r>
    </w:p>
    <w:p w14:paraId="1A1BD2E8" w14:textId="77777777" w:rsidR="00490B5B" w:rsidRDefault="004F51D0" w:rsidP="00490B5B">
      <w:pPr>
        <w:pStyle w:val="DraCorstandard"/>
      </w:pPr>
      <w:r>
        <w:t>Jetzt und zu jeder Stundt.</w:t>
      </w:r>
    </w:p>
    <w:p w14:paraId="1C291586" w14:textId="1360FE51" w:rsidR="00E02B07" w:rsidRPr="00CB5D62" w:rsidRDefault="004F51D0" w:rsidP="00490B5B">
      <w:pPr>
        <w:pStyle w:val="DraCorstandard"/>
        <w:rPr>
          <w:rStyle w:val="DraCorpagebeginning"/>
        </w:rPr>
      </w:pPr>
      <w:r w:rsidRPr="00CB5D62">
        <w:rPr>
          <w:rStyle w:val="DraCorpagebeginning"/>
        </w:rPr>
        <w:t>40</w:t>
      </w:r>
    </w:p>
    <w:p w14:paraId="6F2B7CA2" w14:textId="77777777" w:rsidR="00E02B07" w:rsidRDefault="004F51D0" w:rsidP="00490B5B">
      <w:pPr>
        <w:pStyle w:val="DraCorstandard"/>
      </w:pPr>
      <w:r w:rsidRPr="00CB5D62">
        <w:rPr>
          <w:rStyle w:val="DraCorspeakerattribution"/>
        </w:rPr>
        <w:t>Omnes.</w:t>
      </w:r>
      <w:r>
        <w:t xml:space="preserve"> Ehrschänderey zu Boden ligt</w:t>
      </w:r>
    </w:p>
    <w:p w14:paraId="72595393" w14:textId="77777777" w:rsidR="00E02B07" w:rsidRDefault="004F51D0" w:rsidP="00490B5B">
      <w:pPr>
        <w:pStyle w:val="DraCorstandard"/>
      </w:pPr>
      <w:r>
        <w:t>Victoriam last singen:</w:t>
      </w:r>
    </w:p>
    <w:p w14:paraId="67E83100" w14:textId="77777777" w:rsidR="00E02B07" w:rsidRDefault="004F51D0" w:rsidP="00490B5B">
      <w:pPr>
        <w:pStyle w:val="DraCorstandard"/>
      </w:pPr>
      <w:r>
        <w:t>Die Unschuld nun hat obgesigt</w:t>
      </w:r>
    </w:p>
    <w:p w14:paraId="51ACBDEB" w14:textId="77777777" w:rsidR="00E02B07" w:rsidRDefault="004F51D0" w:rsidP="00490B5B">
      <w:pPr>
        <w:pStyle w:val="DraCorstandard"/>
      </w:pPr>
      <w:r>
        <w:lastRenderedPageBreak/>
        <w:t>Triumphe Last erklingen.</w:t>
      </w:r>
    </w:p>
    <w:p w14:paraId="6AFEAFF1" w14:textId="77777777" w:rsidR="00E02B07" w:rsidRDefault="004F51D0" w:rsidP="00490B5B">
      <w:pPr>
        <w:pStyle w:val="DraCorstandard"/>
      </w:pPr>
      <w:r>
        <w:t>Last sagen Dankck dem hoͤchsten Gott,</w:t>
      </w:r>
    </w:p>
    <w:p w14:paraId="47B0AD02" w14:textId="77777777" w:rsidR="00E02B07" w:rsidRDefault="004F51D0" w:rsidP="00490B5B">
      <w:pPr>
        <w:pStyle w:val="DraCorstandard"/>
      </w:pPr>
      <w:r>
        <w:t>Weil er uns beygestanden.</w:t>
      </w:r>
    </w:p>
    <w:p w14:paraId="5FE9F453" w14:textId="77777777" w:rsidR="00E02B07" w:rsidRDefault="004F51D0" w:rsidP="00490B5B">
      <w:pPr>
        <w:pStyle w:val="DraCorstandard"/>
      </w:pPr>
      <w:r>
        <w:t>Dieweil er unsre Feynd zum Spott</w:t>
      </w:r>
    </w:p>
    <w:p w14:paraId="4243FAFF" w14:textId="77777777" w:rsidR="00490B5B" w:rsidRDefault="004F51D0" w:rsidP="00490B5B">
      <w:pPr>
        <w:pStyle w:val="DraCorstandard"/>
      </w:pPr>
      <w:r>
        <w:t>Gemacht hat/ und zu Schanden.</w:t>
      </w:r>
    </w:p>
    <w:p w14:paraId="4B29371F" w14:textId="3876D7DD" w:rsidR="00E02B07" w:rsidRPr="00CB5D62" w:rsidRDefault="004F51D0" w:rsidP="00490B5B">
      <w:pPr>
        <w:pStyle w:val="DraCorstandard"/>
        <w:rPr>
          <w:rStyle w:val="DraCorstagedirectionsetc"/>
        </w:rPr>
      </w:pPr>
      <w:r w:rsidRPr="00CB5D62">
        <w:rPr>
          <w:rStyle w:val="DraCorstagedirectionsetc"/>
        </w:rPr>
        <w:t>FINIS.</w:t>
      </w:r>
    </w:p>
    <w:sectPr w:rsidR="00E02B07" w:rsidRPr="00CB5D62">
      <w:pgSz w:w="11906" w:h="16838"/>
      <w:pgMar w:top="1440" w:right="1440" w:bottom="1440" w:left="1440"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rlito">
    <w:altName w:val="Calibri"/>
    <w:charset w:val="01"/>
    <w:family w:val="swiss"/>
    <w:pitch w:val="variable"/>
  </w:font>
  <w:font w:name="Noto Sans SC Regular">
    <w:panose1 w:val="00000000000000000000"/>
    <w:charset w:val="00"/>
    <w:family w:val="roman"/>
    <w:notTrueType/>
    <w:pitch w:val="default"/>
  </w:font>
  <w:font w:name="Noto Sans">
    <w:altName w:val="Arial"/>
    <w:charset w:val="00"/>
    <w:family w:val="swiss"/>
    <w:pitch w:val="variable"/>
    <w:sig w:usb0="E00082FF" w:usb1="400078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attachedTemplate r:id="rId1"/>
  <w:linkStyles/>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B07"/>
    <w:rsid w:val="00024C1E"/>
    <w:rsid w:val="0004556A"/>
    <w:rsid w:val="000526A8"/>
    <w:rsid w:val="000546C6"/>
    <w:rsid w:val="000C1640"/>
    <w:rsid w:val="000C1E67"/>
    <w:rsid w:val="000C6203"/>
    <w:rsid w:val="00123B26"/>
    <w:rsid w:val="00141D51"/>
    <w:rsid w:val="00162C89"/>
    <w:rsid w:val="001A2A02"/>
    <w:rsid w:val="001B1E82"/>
    <w:rsid w:val="001E37F4"/>
    <w:rsid w:val="00221158"/>
    <w:rsid w:val="002372FD"/>
    <w:rsid w:val="00297449"/>
    <w:rsid w:val="002B7BF9"/>
    <w:rsid w:val="00305536"/>
    <w:rsid w:val="003630E1"/>
    <w:rsid w:val="00393B4A"/>
    <w:rsid w:val="003C23D0"/>
    <w:rsid w:val="00412734"/>
    <w:rsid w:val="00427E68"/>
    <w:rsid w:val="004404C8"/>
    <w:rsid w:val="004524CB"/>
    <w:rsid w:val="00490B5B"/>
    <w:rsid w:val="004F49D8"/>
    <w:rsid w:val="004F51D0"/>
    <w:rsid w:val="00562DD1"/>
    <w:rsid w:val="005A10E0"/>
    <w:rsid w:val="005A7703"/>
    <w:rsid w:val="00600EE8"/>
    <w:rsid w:val="00605737"/>
    <w:rsid w:val="00690158"/>
    <w:rsid w:val="006B322C"/>
    <w:rsid w:val="006D2C91"/>
    <w:rsid w:val="00737588"/>
    <w:rsid w:val="00751C85"/>
    <w:rsid w:val="007908A4"/>
    <w:rsid w:val="00796B7F"/>
    <w:rsid w:val="007B1154"/>
    <w:rsid w:val="008436D9"/>
    <w:rsid w:val="00874170"/>
    <w:rsid w:val="008C365A"/>
    <w:rsid w:val="008D0D48"/>
    <w:rsid w:val="008D7DED"/>
    <w:rsid w:val="008F5C43"/>
    <w:rsid w:val="009111FA"/>
    <w:rsid w:val="009276DC"/>
    <w:rsid w:val="009A4229"/>
    <w:rsid w:val="009B5F96"/>
    <w:rsid w:val="009D2624"/>
    <w:rsid w:val="009F59C6"/>
    <w:rsid w:val="00A279A3"/>
    <w:rsid w:val="00A524C9"/>
    <w:rsid w:val="00A72F44"/>
    <w:rsid w:val="00A74EDE"/>
    <w:rsid w:val="00A75E71"/>
    <w:rsid w:val="00A854C3"/>
    <w:rsid w:val="00AB10C5"/>
    <w:rsid w:val="00AD30C4"/>
    <w:rsid w:val="00AF37B5"/>
    <w:rsid w:val="00B400C9"/>
    <w:rsid w:val="00B573EE"/>
    <w:rsid w:val="00B81C3F"/>
    <w:rsid w:val="00B9133E"/>
    <w:rsid w:val="00BA3D98"/>
    <w:rsid w:val="00BC1E8A"/>
    <w:rsid w:val="00BE5060"/>
    <w:rsid w:val="00BF0D76"/>
    <w:rsid w:val="00C13428"/>
    <w:rsid w:val="00C22F07"/>
    <w:rsid w:val="00C278C5"/>
    <w:rsid w:val="00C416B1"/>
    <w:rsid w:val="00C54BEB"/>
    <w:rsid w:val="00C7421F"/>
    <w:rsid w:val="00C81B35"/>
    <w:rsid w:val="00C8333C"/>
    <w:rsid w:val="00CB5576"/>
    <w:rsid w:val="00CB5D62"/>
    <w:rsid w:val="00CD455E"/>
    <w:rsid w:val="00CD5B58"/>
    <w:rsid w:val="00CE49C4"/>
    <w:rsid w:val="00CF696B"/>
    <w:rsid w:val="00D53860"/>
    <w:rsid w:val="00D61B5F"/>
    <w:rsid w:val="00D7274F"/>
    <w:rsid w:val="00D733FD"/>
    <w:rsid w:val="00DA5E85"/>
    <w:rsid w:val="00DF5D2D"/>
    <w:rsid w:val="00DF63AC"/>
    <w:rsid w:val="00E0093B"/>
    <w:rsid w:val="00E009C3"/>
    <w:rsid w:val="00E02B07"/>
    <w:rsid w:val="00E30B90"/>
    <w:rsid w:val="00E46AEB"/>
    <w:rsid w:val="00E5017D"/>
    <w:rsid w:val="00E72A44"/>
    <w:rsid w:val="00EA22D3"/>
    <w:rsid w:val="00ED19EA"/>
    <w:rsid w:val="00EE0A26"/>
    <w:rsid w:val="00F16270"/>
    <w:rsid w:val="00F22A71"/>
    <w:rsid w:val="00F26AAE"/>
    <w:rsid w:val="00F3529A"/>
    <w:rsid w:val="00F532F5"/>
    <w:rsid w:val="00F71B89"/>
    <w:rsid w:val="00FE13F2"/>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9319BB"/>
  <w15:docId w15:val="{CB3B4957-A0A3-4EFE-B5B5-14B498801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573EE"/>
    <w:pPr>
      <w:spacing w:after="160" w:line="259" w:lineRule="auto"/>
    </w:pPr>
    <w:rPr>
      <w:rFonts w:eastAsia="Times New Roman"/>
      <w:lang w:val="de-DE" w:eastAsia="en-GB"/>
    </w:rPr>
  </w:style>
  <w:style w:type="paragraph" w:styleId="berschrift1">
    <w:name w:val="heading 1"/>
    <w:basedOn w:val="Standard"/>
    <w:next w:val="Standard"/>
    <w:link w:val="berschrift1Zchn"/>
    <w:uiPriority w:val="9"/>
    <w:qFormat/>
    <w:rsid w:val="00B573EE"/>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berschrift2">
    <w:name w:val="heading 2"/>
    <w:basedOn w:val="Standard"/>
    <w:next w:val="Standard"/>
    <w:link w:val="berschrift2Zchn"/>
    <w:uiPriority w:val="9"/>
    <w:semiHidden/>
    <w:unhideWhenUsed/>
    <w:qFormat/>
    <w:rsid w:val="00B573EE"/>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berschrift3">
    <w:name w:val="heading 3"/>
    <w:basedOn w:val="Standard"/>
    <w:next w:val="Standard"/>
    <w:link w:val="berschrift3Zchn"/>
    <w:uiPriority w:val="9"/>
    <w:semiHidden/>
    <w:unhideWhenUsed/>
    <w:qFormat/>
    <w:rsid w:val="00B573EE"/>
    <w:pPr>
      <w:keepNext/>
      <w:keepLines/>
      <w:spacing w:before="160" w:after="80"/>
      <w:outlineLvl w:val="2"/>
    </w:pPr>
    <w:rPr>
      <w:rFonts w:eastAsiaTheme="majorEastAsia" w:cstheme="majorBidi"/>
      <w:color w:val="2E74B5" w:themeColor="accent1" w:themeShade="BF"/>
      <w:sz w:val="28"/>
      <w:szCs w:val="28"/>
    </w:rPr>
  </w:style>
  <w:style w:type="paragraph" w:styleId="berschrift4">
    <w:name w:val="heading 4"/>
    <w:basedOn w:val="Standard"/>
    <w:next w:val="Standard"/>
    <w:link w:val="berschrift4Zchn"/>
    <w:uiPriority w:val="9"/>
    <w:semiHidden/>
    <w:unhideWhenUsed/>
    <w:qFormat/>
    <w:rsid w:val="00B573EE"/>
    <w:pPr>
      <w:keepNext/>
      <w:keepLines/>
      <w:spacing w:before="80" w:after="40"/>
      <w:outlineLvl w:val="3"/>
    </w:pPr>
    <w:rPr>
      <w:rFonts w:eastAsiaTheme="majorEastAsia"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B573EE"/>
    <w:pPr>
      <w:keepNext/>
      <w:keepLines/>
      <w:spacing w:before="80" w:after="40"/>
      <w:outlineLvl w:val="4"/>
    </w:pPr>
    <w:rPr>
      <w:rFonts w:eastAsiaTheme="majorEastAsia" w:cstheme="majorBidi"/>
      <w:color w:val="2E74B5" w:themeColor="accent1" w:themeShade="BF"/>
    </w:rPr>
  </w:style>
  <w:style w:type="paragraph" w:styleId="berschrift6">
    <w:name w:val="heading 6"/>
    <w:basedOn w:val="Standard"/>
    <w:next w:val="Standard"/>
    <w:link w:val="berschrift6Zchn"/>
    <w:uiPriority w:val="9"/>
    <w:semiHidden/>
    <w:unhideWhenUsed/>
    <w:qFormat/>
    <w:rsid w:val="00B573EE"/>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573EE"/>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573EE"/>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573EE"/>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krper"/>
    <w:qFormat/>
    <w:rsid w:val="00B573EE"/>
    <w:pPr>
      <w:keepNext/>
      <w:spacing w:before="240"/>
    </w:pPr>
    <w:rPr>
      <w:rFonts w:ascii="Carlito" w:eastAsia="Noto Sans SC Regular" w:hAnsi="Carlito" w:cs="Noto Sans"/>
      <w:sz w:val="28"/>
      <w:szCs w:val="28"/>
    </w:rPr>
  </w:style>
  <w:style w:type="paragraph" w:styleId="Textkrper">
    <w:name w:val="Body Text"/>
    <w:basedOn w:val="Standard"/>
    <w:rsid w:val="00B573EE"/>
    <w:pPr>
      <w:spacing w:after="140" w:line="276" w:lineRule="auto"/>
    </w:pPr>
  </w:style>
  <w:style w:type="paragraph" w:styleId="Liste">
    <w:name w:val="List"/>
    <w:basedOn w:val="Textkrper"/>
    <w:rsid w:val="00B573EE"/>
    <w:rPr>
      <w:rFonts w:cs="Noto Sans"/>
    </w:rPr>
  </w:style>
  <w:style w:type="paragraph" w:styleId="Beschriftung">
    <w:name w:val="caption"/>
    <w:basedOn w:val="Standard"/>
    <w:qFormat/>
    <w:rsid w:val="00B573EE"/>
    <w:pPr>
      <w:suppressLineNumbers/>
      <w:spacing w:before="120"/>
    </w:pPr>
    <w:rPr>
      <w:rFonts w:cs="Noto Sans"/>
      <w:i/>
      <w:iCs/>
    </w:rPr>
  </w:style>
  <w:style w:type="paragraph" w:customStyle="1" w:styleId="Index">
    <w:name w:val="Index"/>
    <w:basedOn w:val="Standard"/>
    <w:qFormat/>
    <w:rsid w:val="00B573EE"/>
    <w:pPr>
      <w:suppressLineNumbers/>
    </w:pPr>
    <w:rPr>
      <w:rFonts w:cs="Noto Sans"/>
    </w:rPr>
  </w:style>
  <w:style w:type="paragraph" w:styleId="Listenabsatz">
    <w:name w:val="List Paragraph"/>
    <w:basedOn w:val="Standard"/>
    <w:uiPriority w:val="34"/>
    <w:qFormat/>
    <w:rsid w:val="00B573EE"/>
    <w:pPr>
      <w:ind w:left="720"/>
      <w:contextualSpacing/>
    </w:pPr>
  </w:style>
  <w:style w:type="character" w:customStyle="1" w:styleId="berschrift1Zchn">
    <w:name w:val="Überschrift 1 Zchn"/>
    <w:basedOn w:val="Absatz-Standardschriftart"/>
    <w:link w:val="berschrift1"/>
    <w:uiPriority w:val="9"/>
    <w:rsid w:val="00B573EE"/>
    <w:rPr>
      <w:rFonts w:asciiTheme="majorHAnsi" w:eastAsiaTheme="majorEastAsia" w:hAnsiTheme="majorHAnsi" w:cstheme="majorBidi"/>
      <w:color w:val="2E74B5" w:themeColor="accent1" w:themeShade="BF"/>
      <w:sz w:val="40"/>
      <w:szCs w:val="40"/>
      <w:lang w:val="de-DE" w:eastAsia="en-GB"/>
    </w:rPr>
  </w:style>
  <w:style w:type="character" w:customStyle="1" w:styleId="berschrift2Zchn">
    <w:name w:val="Überschrift 2 Zchn"/>
    <w:basedOn w:val="Absatz-Standardschriftart"/>
    <w:link w:val="berschrift2"/>
    <w:uiPriority w:val="9"/>
    <w:semiHidden/>
    <w:rsid w:val="00B573EE"/>
    <w:rPr>
      <w:rFonts w:asciiTheme="majorHAnsi" w:eastAsiaTheme="majorEastAsia" w:hAnsiTheme="majorHAnsi" w:cstheme="majorBidi"/>
      <w:color w:val="2E74B5" w:themeColor="accent1" w:themeShade="BF"/>
      <w:sz w:val="32"/>
      <w:szCs w:val="32"/>
      <w:lang w:val="de-DE" w:eastAsia="en-GB"/>
    </w:rPr>
  </w:style>
  <w:style w:type="character" w:customStyle="1" w:styleId="berschrift3Zchn">
    <w:name w:val="Überschrift 3 Zchn"/>
    <w:basedOn w:val="Absatz-Standardschriftart"/>
    <w:link w:val="berschrift3"/>
    <w:uiPriority w:val="9"/>
    <w:semiHidden/>
    <w:rsid w:val="00B573EE"/>
    <w:rPr>
      <w:rFonts w:eastAsiaTheme="majorEastAsia" w:cstheme="majorBidi"/>
      <w:color w:val="2E74B5" w:themeColor="accent1" w:themeShade="BF"/>
      <w:sz w:val="28"/>
      <w:szCs w:val="28"/>
      <w:lang w:val="de-DE" w:eastAsia="en-GB"/>
    </w:rPr>
  </w:style>
  <w:style w:type="character" w:customStyle="1" w:styleId="berschrift4Zchn">
    <w:name w:val="Überschrift 4 Zchn"/>
    <w:basedOn w:val="Absatz-Standardschriftart"/>
    <w:link w:val="berschrift4"/>
    <w:uiPriority w:val="9"/>
    <w:semiHidden/>
    <w:rsid w:val="00B573EE"/>
    <w:rPr>
      <w:rFonts w:eastAsiaTheme="majorEastAsia" w:cstheme="majorBidi"/>
      <w:i/>
      <w:iCs/>
      <w:color w:val="2E74B5" w:themeColor="accent1" w:themeShade="BF"/>
      <w:lang w:val="de-DE" w:eastAsia="en-GB"/>
    </w:rPr>
  </w:style>
  <w:style w:type="character" w:customStyle="1" w:styleId="berschrift5Zchn">
    <w:name w:val="Überschrift 5 Zchn"/>
    <w:basedOn w:val="Absatz-Standardschriftart"/>
    <w:link w:val="berschrift5"/>
    <w:uiPriority w:val="9"/>
    <w:semiHidden/>
    <w:rsid w:val="00B573EE"/>
    <w:rPr>
      <w:rFonts w:eastAsiaTheme="majorEastAsia" w:cstheme="majorBidi"/>
      <w:color w:val="2E74B5" w:themeColor="accent1" w:themeShade="BF"/>
      <w:lang w:val="de-DE" w:eastAsia="en-GB"/>
    </w:rPr>
  </w:style>
  <w:style w:type="character" w:customStyle="1" w:styleId="berschrift6Zchn">
    <w:name w:val="Überschrift 6 Zchn"/>
    <w:basedOn w:val="Absatz-Standardschriftart"/>
    <w:link w:val="berschrift6"/>
    <w:uiPriority w:val="9"/>
    <w:semiHidden/>
    <w:rsid w:val="00B573EE"/>
    <w:rPr>
      <w:rFonts w:eastAsiaTheme="majorEastAsia" w:cstheme="majorBidi"/>
      <w:i/>
      <w:iCs/>
      <w:color w:val="595959" w:themeColor="text1" w:themeTint="A6"/>
      <w:lang w:val="de-DE" w:eastAsia="en-GB"/>
    </w:rPr>
  </w:style>
  <w:style w:type="character" w:customStyle="1" w:styleId="berschrift7Zchn">
    <w:name w:val="Überschrift 7 Zchn"/>
    <w:basedOn w:val="Absatz-Standardschriftart"/>
    <w:link w:val="berschrift7"/>
    <w:uiPriority w:val="9"/>
    <w:semiHidden/>
    <w:rsid w:val="00B573EE"/>
    <w:rPr>
      <w:rFonts w:eastAsiaTheme="majorEastAsia" w:cstheme="majorBidi"/>
      <w:color w:val="595959" w:themeColor="text1" w:themeTint="A6"/>
      <w:lang w:val="de-DE" w:eastAsia="en-GB"/>
    </w:rPr>
  </w:style>
  <w:style w:type="character" w:customStyle="1" w:styleId="berschrift8Zchn">
    <w:name w:val="Überschrift 8 Zchn"/>
    <w:basedOn w:val="Absatz-Standardschriftart"/>
    <w:link w:val="berschrift8"/>
    <w:uiPriority w:val="9"/>
    <w:semiHidden/>
    <w:rsid w:val="00B573EE"/>
    <w:rPr>
      <w:rFonts w:eastAsiaTheme="majorEastAsia" w:cstheme="majorBidi"/>
      <w:i/>
      <w:iCs/>
      <w:color w:val="272727" w:themeColor="text1" w:themeTint="D8"/>
      <w:lang w:val="de-DE" w:eastAsia="en-GB"/>
    </w:rPr>
  </w:style>
  <w:style w:type="character" w:customStyle="1" w:styleId="berschrift9Zchn">
    <w:name w:val="Überschrift 9 Zchn"/>
    <w:basedOn w:val="Absatz-Standardschriftart"/>
    <w:link w:val="berschrift9"/>
    <w:uiPriority w:val="9"/>
    <w:semiHidden/>
    <w:rsid w:val="00B573EE"/>
    <w:rPr>
      <w:rFonts w:eastAsiaTheme="majorEastAsia" w:cstheme="majorBidi"/>
      <w:color w:val="272727" w:themeColor="text1" w:themeTint="D8"/>
      <w:lang w:val="de-DE" w:eastAsia="en-GB"/>
    </w:rPr>
  </w:style>
  <w:style w:type="paragraph" w:styleId="NurText">
    <w:name w:val="Plain Text"/>
    <w:basedOn w:val="Standard"/>
    <w:link w:val="NurTextZchn"/>
    <w:semiHidden/>
    <w:qFormat/>
    <w:rsid w:val="00B573EE"/>
    <w:rPr>
      <w:rFonts w:ascii="Courier New" w:hAnsi="Courier New" w:cs="Courier New"/>
    </w:rPr>
  </w:style>
  <w:style w:type="character" w:customStyle="1" w:styleId="NurTextZchn">
    <w:name w:val="Nur Text Zchn"/>
    <w:basedOn w:val="Absatz-Standardschriftart"/>
    <w:link w:val="NurText"/>
    <w:semiHidden/>
    <w:rsid w:val="00BF0D76"/>
    <w:rPr>
      <w:rFonts w:ascii="Courier New" w:eastAsia="Times New Roman" w:hAnsi="Courier New" w:cs="Courier New"/>
      <w:lang w:val="de-DE" w:eastAsia="en-GB"/>
    </w:rPr>
  </w:style>
  <w:style w:type="paragraph" w:styleId="Titel">
    <w:name w:val="Title"/>
    <w:basedOn w:val="Standard"/>
    <w:next w:val="Standard"/>
    <w:link w:val="TitelZchn"/>
    <w:uiPriority w:val="10"/>
    <w:qFormat/>
    <w:rsid w:val="00B573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73EE"/>
    <w:rPr>
      <w:rFonts w:asciiTheme="majorHAnsi" w:eastAsiaTheme="majorEastAsia" w:hAnsiTheme="majorHAnsi" w:cstheme="majorBidi"/>
      <w:spacing w:val="-10"/>
      <w:kern w:val="28"/>
      <w:sz w:val="56"/>
      <w:szCs w:val="56"/>
      <w:lang w:val="de-DE" w:eastAsia="en-GB"/>
    </w:rPr>
  </w:style>
  <w:style w:type="paragraph" w:styleId="Untertitel">
    <w:name w:val="Subtitle"/>
    <w:basedOn w:val="Standard"/>
    <w:next w:val="Standard"/>
    <w:link w:val="UntertitelZchn"/>
    <w:uiPriority w:val="11"/>
    <w:qFormat/>
    <w:rsid w:val="00B573EE"/>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573EE"/>
    <w:rPr>
      <w:rFonts w:eastAsiaTheme="majorEastAsia" w:cstheme="majorBidi"/>
      <w:color w:val="595959" w:themeColor="text1" w:themeTint="A6"/>
      <w:spacing w:val="15"/>
      <w:sz w:val="28"/>
      <w:szCs w:val="28"/>
      <w:lang w:val="de-DE" w:eastAsia="en-GB"/>
    </w:rPr>
  </w:style>
  <w:style w:type="paragraph" w:styleId="Zitat">
    <w:name w:val="Quote"/>
    <w:basedOn w:val="Standard"/>
    <w:next w:val="Standard"/>
    <w:link w:val="ZitatZchn"/>
    <w:uiPriority w:val="29"/>
    <w:qFormat/>
    <w:rsid w:val="00B573EE"/>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573EE"/>
    <w:rPr>
      <w:rFonts w:eastAsia="Times New Roman"/>
      <w:i/>
      <w:iCs/>
      <w:color w:val="404040" w:themeColor="text1" w:themeTint="BF"/>
      <w:lang w:val="de-DE" w:eastAsia="en-GB"/>
    </w:rPr>
  </w:style>
  <w:style w:type="character" w:styleId="IntensiveHervorhebung">
    <w:name w:val="Intense Emphasis"/>
    <w:basedOn w:val="Absatz-Standardschriftart"/>
    <w:uiPriority w:val="21"/>
    <w:qFormat/>
    <w:rsid w:val="00B573EE"/>
    <w:rPr>
      <w:i/>
      <w:iCs/>
      <w:color w:val="2E74B5" w:themeColor="accent1" w:themeShade="BF"/>
    </w:rPr>
  </w:style>
  <w:style w:type="paragraph" w:styleId="IntensivesZitat">
    <w:name w:val="Intense Quote"/>
    <w:basedOn w:val="Standard"/>
    <w:next w:val="Standard"/>
    <w:link w:val="IntensivesZitatZchn"/>
    <w:uiPriority w:val="30"/>
    <w:qFormat/>
    <w:rsid w:val="00B573E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ivesZitatZchn">
    <w:name w:val="Intensives Zitat Zchn"/>
    <w:basedOn w:val="Absatz-Standardschriftart"/>
    <w:link w:val="IntensivesZitat"/>
    <w:uiPriority w:val="30"/>
    <w:rsid w:val="00B573EE"/>
    <w:rPr>
      <w:rFonts w:eastAsia="Times New Roman"/>
      <w:i/>
      <w:iCs/>
      <w:color w:val="2E74B5" w:themeColor="accent1" w:themeShade="BF"/>
      <w:lang w:val="de-DE" w:eastAsia="en-GB"/>
    </w:rPr>
  </w:style>
  <w:style w:type="character" w:styleId="IntensiverVerweis">
    <w:name w:val="Intense Reference"/>
    <w:basedOn w:val="Absatz-Standardschriftart"/>
    <w:uiPriority w:val="32"/>
    <w:qFormat/>
    <w:rsid w:val="00B573EE"/>
    <w:rPr>
      <w:b/>
      <w:bCs/>
      <w:smallCaps/>
      <w:color w:val="2E74B5" w:themeColor="accent1" w:themeShade="BF"/>
      <w:spacing w:val="5"/>
    </w:rPr>
  </w:style>
  <w:style w:type="paragraph" w:customStyle="1" w:styleId="DraCorstandard">
    <w:name w:val="DraCor standard"/>
    <w:qFormat/>
    <w:rsid w:val="00B573EE"/>
    <w:pPr>
      <w:suppressAutoHyphens w:val="0"/>
      <w:spacing w:after="120" w:line="360" w:lineRule="auto"/>
    </w:pPr>
    <w:rPr>
      <w:rFonts w:ascii="Times New Roman" w:hAnsi="Times New Roman" w:cs="Times New Roman"/>
      <w:kern w:val="2"/>
      <w:sz w:val="24"/>
      <w:szCs w:val="20"/>
      <w:lang w:val="la-Latn"/>
      <w14:ligatures w14:val="standardContextual"/>
    </w:rPr>
  </w:style>
  <w:style w:type="paragraph" w:customStyle="1" w:styleId="DraCormetadata">
    <w:name w:val="DraCor metadata"/>
    <w:qFormat/>
    <w:rsid w:val="00B573EE"/>
    <w:pPr>
      <w:suppressAutoHyphens w:val="0"/>
      <w:spacing w:line="360" w:lineRule="auto"/>
    </w:pPr>
    <w:rPr>
      <w:rFonts w:ascii="Arial" w:hAnsi="Arial" w:cs="Times New Roman"/>
      <w:kern w:val="2"/>
      <w:sz w:val="24"/>
      <w:szCs w:val="20"/>
      <w:lang w:val="la-Latn"/>
      <w14:ligatures w14:val="standardContextual"/>
    </w:rPr>
  </w:style>
  <w:style w:type="paragraph" w:customStyle="1" w:styleId="DraCoradditions">
    <w:name w:val="DraCor additions"/>
    <w:qFormat/>
    <w:rsid w:val="00B573EE"/>
    <w:pPr>
      <w:suppressAutoHyphens w:val="0"/>
      <w:spacing w:after="120" w:line="360" w:lineRule="auto"/>
    </w:pPr>
    <w:rPr>
      <w:rFonts w:ascii="Arial" w:hAnsi="Arial" w:cs="Times New Roman"/>
      <w:color w:val="0099FF"/>
      <w:kern w:val="2"/>
      <w:sz w:val="24"/>
      <w:szCs w:val="20"/>
      <w:lang w:val="en-GB"/>
      <w14:ligatures w14:val="standardContextual"/>
    </w:rPr>
  </w:style>
  <w:style w:type="paragraph" w:customStyle="1" w:styleId="DraCorhead">
    <w:name w:val="DraCor head"/>
    <w:qFormat/>
    <w:rsid w:val="00B573EE"/>
    <w:pPr>
      <w:suppressAutoHyphens w:val="0"/>
      <w:spacing w:after="120" w:line="360" w:lineRule="auto"/>
    </w:pPr>
    <w:rPr>
      <w:rFonts w:ascii="Arial" w:hAnsi="Arial" w:cs="Times New Roman"/>
      <w:color w:val="A74FFF"/>
      <w:kern w:val="2"/>
      <w:sz w:val="28"/>
      <w:szCs w:val="20"/>
      <w:lang w:val="la-Latn"/>
      <w14:ligatures w14:val="standardContextual"/>
    </w:rPr>
  </w:style>
  <w:style w:type="character" w:customStyle="1" w:styleId="DraCorcharactername">
    <w:name w:val="DraCor character name"/>
    <w:uiPriority w:val="1"/>
    <w:qFormat/>
    <w:rsid w:val="00B573EE"/>
    <w:rPr>
      <w:rFonts w:ascii="Arial" w:hAnsi="Arial"/>
      <w:noProof w:val="0"/>
      <w:color w:val="FF3B3B"/>
      <w:sz w:val="24"/>
      <w:lang w:val="la-Latn"/>
    </w:rPr>
  </w:style>
  <w:style w:type="character" w:customStyle="1" w:styleId="DraCorroledescription">
    <w:name w:val="DraCor role description"/>
    <w:uiPriority w:val="1"/>
    <w:qFormat/>
    <w:rsid w:val="00B573EE"/>
    <w:rPr>
      <w:rFonts w:ascii="Arial" w:hAnsi="Arial"/>
      <w:noProof w:val="0"/>
      <w:color w:val="D09E00"/>
      <w:sz w:val="24"/>
      <w:lang w:val="la-Latn"/>
    </w:rPr>
  </w:style>
  <w:style w:type="character" w:customStyle="1" w:styleId="DraCorstagedirectionsetc">
    <w:name w:val="DraCor stage directions etc."/>
    <w:uiPriority w:val="1"/>
    <w:qFormat/>
    <w:rsid w:val="00B573EE"/>
    <w:rPr>
      <w:rFonts w:ascii="Arial" w:hAnsi="Arial"/>
      <w:noProof w:val="0"/>
      <w:color w:val="EE7700"/>
      <w:sz w:val="24"/>
      <w:lang w:val="la-Latn"/>
    </w:rPr>
  </w:style>
  <w:style w:type="character" w:customStyle="1" w:styleId="DraCorspeakerattribution">
    <w:name w:val="DraCor speaker attribution"/>
    <w:uiPriority w:val="1"/>
    <w:qFormat/>
    <w:rsid w:val="00B573EE"/>
    <w:rPr>
      <w:rFonts w:ascii="Arial" w:hAnsi="Arial"/>
      <w:noProof w:val="0"/>
      <w:color w:val="00C800"/>
      <w:sz w:val="24"/>
      <w:lang w:val="la-Latn"/>
    </w:rPr>
  </w:style>
  <w:style w:type="character" w:customStyle="1" w:styleId="DraCorforeignlanguage">
    <w:name w:val="DraCor foreign language"/>
    <w:uiPriority w:val="1"/>
    <w:qFormat/>
    <w:rsid w:val="00B573EE"/>
    <w:rPr>
      <w:rFonts w:ascii="Arial" w:hAnsi="Arial"/>
      <w:noProof w:val="0"/>
      <w:color w:val="15C0DD"/>
      <w:sz w:val="24"/>
      <w:lang w:val="la-Latn"/>
    </w:rPr>
  </w:style>
  <w:style w:type="character" w:customStyle="1" w:styleId="DraCorlinenumber">
    <w:name w:val="DraCor line number"/>
    <w:uiPriority w:val="1"/>
    <w:qFormat/>
    <w:rsid w:val="00B573EE"/>
    <w:rPr>
      <w:rFonts w:ascii="Arial" w:hAnsi="Arial"/>
      <w:noProof w:val="0"/>
      <w:color w:val="00C49F"/>
      <w:sz w:val="24"/>
      <w:lang w:val="la-Latn"/>
    </w:rPr>
  </w:style>
  <w:style w:type="character" w:customStyle="1" w:styleId="DraCormarkversepart">
    <w:name w:val="DraCor mark verse part"/>
    <w:basedOn w:val="Absatz-Standardschriftart"/>
    <w:uiPriority w:val="1"/>
    <w:qFormat/>
    <w:rsid w:val="00B573EE"/>
    <w:rPr>
      <w:noProof w:val="0"/>
      <w:color w:val="FF00FF"/>
      <w:lang w:val="en-GB"/>
    </w:rPr>
  </w:style>
  <w:style w:type="table" w:styleId="Tabellenraster">
    <w:name w:val="Table Grid"/>
    <w:basedOn w:val="NormaleTabelle"/>
    <w:uiPriority w:val="59"/>
    <w:rsid w:val="00B573EE"/>
    <w:pPr>
      <w:suppressAutoHyphens w:val="0"/>
    </w:pPr>
    <w:rPr>
      <w:lang w:val="de-DE"/>
      <w14:ligatures w14:val="standardContextu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DraCorpagebeginning">
    <w:name w:val="DraCor page beginning"/>
    <w:uiPriority w:val="1"/>
    <w:qFormat/>
    <w:rsid w:val="00B573EE"/>
    <w:rPr>
      <w:rFonts w:ascii="Arial" w:hAnsi="Arial"/>
      <w:noProof w:val="0"/>
      <w:color w:val="4472C4" w:themeColor="accent5"/>
      <w:sz w:val="24"/>
      <w:lang w:val="la-Latn"/>
    </w:rPr>
  </w:style>
  <w:style w:type="character" w:styleId="Hyperlink">
    <w:name w:val="Hyperlink"/>
    <w:basedOn w:val="Absatz-Standardschriftart"/>
    <w:uiPriority w:val="99"/>
    <w:unhideWhenUsed/>
    <w:rsid w:val="00B9133E"/>
    <w:rPr>
      <w:color w:val="0563C1" w:themeColor="hyperlink"/>
      <w:u w:val="single"/>
    </w:rPr>
  </w:style>
  <w:style w:type="character" w:styleId="BesuchterLink">
    <w:name w:val="FollowedHyperlink"/>
    <w:basedOn w:val="Absatz-Standardschriftart"/>
    <w:uiPriority w:val="99"/>
    <w:semiHidden/>
    <w:unhideWhenUsed/>
    <w:rsid w:val="000C6203"/>
    <w:rPr>
      <w:color w:val="954F72" w:themeColor="followedHyperlink"/>
      <w:u w:val="single"/>
    </w:rPr>
  </w:style>
  <w:style w:type="character" w:styleId="NichtaufgelsteErwhnung">
    <w:name w:val="Unresolved Mention"/>
    <w:basedOn w:val="Absatz-Standardschriftart"/>
    <w:uiPriority w:val="99"/>
    <w:semiHidden/>
    <w:unhideWhenUsed/>
    <w:rsid w:val="007908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ithub.com/HuygensING/translatin/blob/main/datasource/transcriptionsOrig/docx/Aler-Innocentia.docx"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ova\Downloads\2025-05-23%20NeoLatDraCor%20stylesheet.dotx"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5075ED-427B-4448-8BDF-F5111A036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2025-05-23 NeoLatDraCor stylesheet.dotx</Template>
  <TotalTime>0</TotalTime>
  <Pages>60</Pages>
  <Words>8385</Words>
  <Characters>46841</Characters>
  <Application>Microsoft Office Word</Application>
  <DocSecurity>0</DocSecurity>
  <Lines>1648</Lines>
  <Paragraphs>1505</Paragraphs>
  <ScaleCrop>false</ScaleCrop>
  <HeadingPairs>
    <vt:vector size="2" baseType="variant">
      <vt:variant>
        <vt:lpstr>Název</vt:lpstr>
      </vt:variant>
      <vt:variant>
        <vt:i4>1</vt:i4>
      </vt:variant>
    </vt:vector>
  </HeadingPairs>
  <TitlesOfParts>
    <vt:vector size="1" baseType="lpstr">
      <vt:lpstr/>
    </vt:vector>
  </TitlesOfParts>
  <Company>KNAW</Company>
  <LinksUpToDate>false</LinksUpToDate>
  <CharactersWithSpaces>53731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Bloemendal</dc:creator>
  <dc:description/>
  <cp:lastModifiedBy>Julia J. Beine</cp:lastModifiedBy>
  <cp:revision>89</cp:revision>
  <dcterms:created xsi:type="dcterms:W3CDTF">2024-11-15T06:35:00Z</dcterms:created>
  <dcterms:modified xsi:type="dcterms:W3CDTF">2025-09-24T13:36:00Z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c1dd281b-2d37-479c-8bdc-336a2d9fb893</vt:lpwstr>
  </property>
</Properties>
</file>