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639" w:type="dxa"/>
        <w:tblLook w:val="04A0" w:firstRow="1" w:lastRow="0" w:firstColumn="1" w:lastColumn="0" w:noHBand="0" w:noVBand="1"/>
      </w:tblPr>
      <w:tblGrid>
        <w:gridCol w:w="2298"/>
        <w:gridCol w:w="10275"/>
        <w:gridCol w:w="1884"/>
      </w:tblGrid>
      <w:tr w:rsidR="008D5CEC" w:rsidRPr="008D5CEC" w14:paraId="4F507C95" w14:textId="77777777" w:rsidTr="00B457D9">
        <w:tc>
          <w:tcPr>
            <w:tcW w:w="2835" w:type="dxa"/>
          </w:tcPr>
          <w:p w14:paraId="2F3DE58D" w14:textId="77777777" w:rsidR="008D5CEC" w:rsidRPr="008D5CEC" w:rsidRDefault="008D5CEC" w:rsidP="008D5CEC">
            <w:pPr>
              <w:pStyle w:val="DraCormetadata"/>
            </w:pPr>
            <w:r w:rsidRPr="008D5CEC">
              <w:t>Metadata type</w:t>
            </w:r>
          </w:p>
        </w:tc>
        <w:tc>
          <w:tcPr>
            <w:tcW w:w="3969" w:type="dxa"/>
          </w:tcPr>
          <w:p w14:paraId="749C2743" w14:textId="77777777" w:rsidR="008D5CEC" w:rsidRPr="008D5CEC" w:rsidRDefault="008D5CEC" w:rsidP="008D5CEC">
            <w:pPr>
              <w:pStyle w:val="DraCormetadata"/>
            </w:pPr>
            <w:r w:rsidRPr="008D5CEC">
              <w:t>Metadata</w:t>
            </w:r>
          </w:p>
        </w:tc>
        <w:tc>
          <w:tcPr>
            <w:tcW w:w="2835" w:type="dxa"/>
          </w:tcPr>
          <w:p w14:paraId="259B3BC3" w14:textId="77777777" w:rsidR="008D5CEC" w:rsidRPr="008D5CEC" w:rsidRDefault="008D5CEC" w:rsidP="008D5CEC">
            <w:pPr>
              <w:pStyle w:val="DraCormetadata"/>
            </w:pPr>
            <w:r w:rsidRPr="008D5CEC">
              <w:t>Comment on the metadata type</w:t>
            </w:r>
          </w:p>
        </w:tc>
      </w:tr>
      <w:tr w:rsidR="008D5CEC" w:rsidRPr="008D5CEC" w14:paraId="5F41FAA9" w14:textId="77777777" w:rsidTr="00B457D9">
        <w:tc>
          <w:tcPr>
            <w:tcW w:w="2835" w:type="dxa"/>
          </w:tcPr>
          <w:p w14:paraId="5DC84AAD" w14:textId="77777777" w:rsidR="008D5CEC" w:rsidRPr="008D5CEC" w:rsidRDefault="008D5CEC" w:rsidP="008D5CEC">
            <w:pPr>
              <w:pStyle w:val="DraCormetadata"/>
            </w:pPr>
            <w:r w:rsidRPr="008D5CEC">
              <w:t>Work title</w:t>
            </w:r>
          </w:p>
        </w:tc>
        <w:tc>
          <w:tcPr>
            <w:tcW w:w="3969" w:type="dxa"/>
          </w:tcPr>
          <w:p w14:paraId="67E5B3EC" w14:textId="77A0169B" w:rsidR="008D5CEC" w:rsidRPr="008D5CEC" w:rsidRDefault="00992872" w:rsidP="008D5CEC">
            <w:pPr>
              <w:pStyle w:val="DraCormetadata"/>
            </w:pPr>
            <w:r w:rsidRPr="00992872">
              <w:t>Plausus luctificae Mortis</w:t>
            </w:r>
          </w:p>
        </w:tc>
        <w:tc>
          <w:tcPr>
            <w:tcW w:w="2835" w:type="dxa"/>
          </w:tcPr>
          <w:p w14:paraId="72346635" w14:textId="77777777" w:rsidR="008D5CEC" w:rsidRPr="008D5CEC" w:rsidRDefault="008D5CEC" w:rsidP="008D5CEC">
            <w:pPr>
              <w:pStyle w:val="DraCormetadata"/>
            </w:pPr>
          </w:p>
        </w:tc>
      </w:tr>
      <w:tr w:rsidR="008D5CEC" w:rsidRPr="008D5CEC" w14:paraId="6F34744E" w14:textId="77777777" w:rsidTr="00B457D9">
        <w:tc>
          <w:tcPr>
            <w:tcW w:w="2835" w:type="dxa"/>
          </w:tcPr>
          <w:p w14:paraId="013A0588" w14:textId="77777777" w:rsidR="008D5CEC" w:rsidRPr="008D5CEC" w:rsidRDefault="008D5CEC" w:rsidP="008D5CEC">
            <w:pPr>
              <w:pStyle w:val="DraCormetadata"/>
            </w:pPr>
            <w:r w:rsidRPr="008D5CEC">
              <w:t>Work Wikidata ID</w:t>
            </w:r>
          </w:p>
        </w:tc>
        <w:tc>
          <w:tcPr>
            <w:tcW w:w="3969" w:type="dxa"/>
          </w:tcPr>
          <w:p w14:paraId="29F2E79B" w14:textId="32B1F48F" w:rsidR="008D5CEC" w:rsidRPr="008D5CEC" w:rsidRDefault="00992872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66ABFDCC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48F22DB0" w14:textId="77777777" w:rsidTr="00B457D9">
        <w:tc>
          <w:tcPr>
            <w:tcW w:w="2835" w:type="dxa"/>
          </w:tcPr>
          <w:p w14:paraId="4A5EB9CA" w14:textId="77777777" w:rsidR="008D5CEC" w:rsidRPr="008D5CEC" w:rsidRDefault="008D5CEC" w:rsidP="008D5CEC">
            <w:pPr>
              <w:pStyle w:val="DraCormetadata"/>
            </w:pPr>
            <w:r w:rsidRPr="008D5CEC">
              <w:t>Genre</w:t>
            </w:r>
          </w:p>
        </w:tc>
        <w:tc>
          <w:tcPr>
            <w:tcW w:w="3969" w:type="dxa"/>
          </w:tcPr>
          <w:p w14:paraId="2F0A5220" w14:textId="61AF099F" w:rsidR="008D5CEC" w:rsidRPr="008D5CEC" w:rsidRDefault="005C4FF8" w:rsidP="008D5CEC">
            <w:pPr>
              <w:pStyle w:val="DraCormetadata"/>
            </w:pPr>
            <w:r w:rsidRPr="005C4FF8">
              <w:t>comedy</w:t>
            </w:r>
          </w:p>
        </w:tc>
        <w:tc>
          <w:tcPr>
            <w:tcW w:w="2835" w:type="dxa"/>
          </w:tcPr>
          <w:p w14:paraId="39FD6400" w14:textId="77777777" w:rsidR="008D5CEC" w:rsidRPr="008D5CEC" w:rsidRDefault="008D5CEC" w:rsidP="008D5CEC">
            <w:pPr>
              <w:pStyle w:val="DraCormetadata"/>
            </w:pPr>
          </w:p>
        </w:tc>
      </w:tr>
      <w:tr w:rsidR="008D5CEC" w:rsidRPr="008D5CEC" w14:paraId="5F9B8DA3" w14:textId="77777777" w:rsidTr="00B457D9">
        <w:tc>
          <w:tcPr>
            <w:tcW w:w="2835" w:type="dxa"/>
          </w:tcPr>
          <w:p w14:paraId="0DCFA30A" w14:textId="77777777" w:rsidR="008D5CEC" w:rsidRPr="008D5CEC" w:rsidRDefault="008D5CEC" w:rsidP="008D5CEC">
            <w:pPr>
              <w:pStyle w:val="DraCormetadata"/>
            </w:pPr>
            <w:r w:rsidRPr="008D5CEC">
              <w:t>Genre Wikidata ID</w:t>
            </w:r>
          </w:p>
        </w:tc>
        <w:tc>
          <w:tcPr>
            <w:tcW w:w="3969" w:type="dxa"/>
          </w:tcPr>
          <w:p w14:paraId="71AE71E6" w14:textId="4D655A78" w:rsidR="008D5CEC" w:rsidRPr="008D5CEC" w:rsidRDefault="00DF76D4" w:rsidP="008D5CEC">
            <w:pPr>
              <w:pStyle w:val="DraCormetadata"/>
            </w:pPr>
            <w:r w:rsidRPr="00DF76D4">
              <w:t>Q40831</w:t>
            </w:r>
          </w:p>
        </w:tc>
        <w:tc>
          <w:tcPr>
            <w:tcW w:w="2835" w:type="dxa"/>
          </w:tcPr>
          <w:p w14:paraId="4C547865" w14:textId="77777777" w:rsidR="008D5CEC" w:rsidRPr="008D5CEC" w:rsidRDefault="008D5CEC" w:rsidP="008D5CEC">
            <w:pPr>
              <w:pStyle w:val="DraCormetadata"/>
            </w:pPr>
          </w:p>
        </w:tc>
      </w:tr>
      <w:tr w:rsidR="008D5CEC" w:rsidRPr="008D5CEC" w14:paraId="7A50C3A6" w14:textId="77777777" w:rsidTr="00B457D9">
        <w:tc>
          <w:tcPr>
            <w:tcW w:w="2835" w:type="dxa"/>
          </w:tcPr>
          <w:p w14:paraId="6D9582F9" w14:textId="77777777" w:rsidR="008D5CEC" w:rsidRPr="008D5CEC" w:rsidRDefault="008D5CEC" w:rsidP="008D5CEC">
            <w:pPr>
              <w:pStyle w:val="DraCormetadata"/>
            </w:pPr>
            <w:r w:rsidRPr="008D5CEC">
              <w:t>Region</w:t>
            </w:r>
          </w:p>
        </w:tc>
        <w:tc>
          <w:tcPr>
            <w:tcW w:w="3969" w:type="dxa"/>
          </w:tcPr>
          <w:p w14:paraId="1BCE85B7" w14:textId="7A421D87" w:rsidR="008D5CEC" w:rsidRPr="008D5CEC" w:rsidRDefault="00DF76D4" w:rsidP="008D5CEC">
            <w:pPr>
              <w:pStyle w:val="DraCormetadata"/>
            </w:pPr>
            <w:r>
              <w:t>Low Countries</w:t>
            </w:r>
          </w:p>
        </w:tc>
        <w:tc>
          <w:tcPr>
            <w:tcW w:w="2835" w:type="dxa"/>
          </w:tcPr>
          <w:p w14:paraId="5CEC8FAD" w14:textId="77777777" w:rsidR="008D5CEC" w:rsidRPr="008D5CEC" w:rsidRDefault="008D5CEC" w:rsidP="008D5CEC">
            <w:pPr>
              <w:pStyle w:val="DraCormetadata"/>
            </w:pPr>
            <w:r w:rsidRPr="008D5CEC">
              <w:t>[Give the (historical) region at the time of creation. It should have a Wikidata ID.]</w:t>
            </w:r>
          </w:p>
        </w:tc>
      </w:tr>
      <w:tr w:rsidR="008D5CEC" w:rsidRPr="008D5CEC" w14:paraId="64C8055A" w14:textId="77777777" w:rsidTr="00B457D9">
        <w:tc>
          <w:tcPr>
            <w:tcW w:w="2835" w:type="dxa"/>
          </w:tcPr>
          <w:p w14:paraId="076EB56A" w14:textId="77777777" w:rsidR="008D5CEC" w:rsidRPr="008D5CEC" w:rsidRDefault="008D5CEC" w:rsidP="008D5CEC">
            <w:pPr>
              <w:pStyle w:val="DraCormetadata"/>
            </w:pPr>
            <w:r w:rsidRPr="008D5CEC">
              <w:t>Region Wikidata ID</w:t>
            </w:r>
          </w:p>
        </w:tc>
        <w:tc>
          <w:tcPr>
            <w:tcW w:w="3969" w:type="dxa"/>
          </w:tcPr>
          <w:p w14:paraId="3D324B98" w14:textId="12C6621D" w:rsidR="008D5CEC" w:rsidRPr="008D5CEC" w:rsidRDefault="00DF76D4" w:rsidP="008D5CEC">
            <w:pPr>
              <w:pStyle w:val="DraCormetadata"/>
            </w:pPr>
            <w:r w:rsidRPr="00DF76D4">
              <w:t>Q476033</w:t>
            </w:r>
          </w:p>
        </w:tc>
        <w:tc>
          <w:tcPr>
            <w:tcW w:w="2835" w:type="dxa"/>
          </w:tcPr>
          <w:p w14:paraId="4D8AE6E0" w14:textId="77777777" w:rsidR="008D5CEC" w:rsidRPr="008D5CEC" w:rsidRDefault="008D5CEC" w:rsidP="008D5CEC">
            <w:pPr>
              <w:pStyle w:val="DraCormetadata"/>
            </w:pPr>
          </w:p>
        </w:tc>
      </w:tr>
      <w:tr w:rsidR="008D5CEC" w:rsidRPr="008D5CEC" w14:paraId="79042F60" w14:textId="77777777" w:rsidTr="00B457D9">
        <w:tc>
          <w:tcPr>
            <w:tcW w:w="2835" w:type="dxa"/>
          </w:tcPr>
          <w:p w14:paraId="68822FB3" w14:textId="77777777" w:rsidR="008D5CEC" w:rsidRPr="008D5CEC" w:rsidRDefault="008D5CEC" w:rsidP="008D5CEC">
            <w:pPr>
              <w:pStyle w:val="DraCormetadata"/>
            </w:pPr>
            <w:r w:rsidRPr="008D5CEC">
              <w:t>Printed</w:t>
            </w:r>
          </w:p>
        </w:tc>
        <w:tc>
          <w:tcPr>
            <w:tcW w:w="3969" w:type="dxa"/>
          </w:tcPr>
          <w:p w14:paraId="656CD658" w14:textId="2DE64C77" w:rsidR="008D5CEC" w:rsidRPr="008D5CEC" w:rsidRDefault="001400C8" w:rsidP="008D5CEC">
            <w:pPr>
              <w:pStyle w:val="DraCormetadata"/>
            </w:pPr>
            <w:r>
              <w:t>153</w:t>
            </w:r>
            <w:r w:rsidR="00C65BC1">
              <w:t>2</w:t>
            </w:r>
          </w:p>
        </w:tc>
        <w:tc>
          <w:tcPr>
            <w:tcW w:w="2835" w:type="dxa"/>
          </w:tcPr>
          <w:p w14:paraId="1B67D286" w14:textId="77777777" w:rsidR="008D5CEC" w:rsidRPr="008D5CEC" w:rsidRDefault="008D5CEC" w:rsidP="008D5CEC">
            <w:pPr>
              <w:pStyle w:val="DraCormetadata"/>
            </w:pPr>
            <w:r w:rsidRPr="008D5CEC">
              <w:t>[Give the year of the first print of this author’s version. If the date is not clear, you may specify as follows: “not before AAAA, not after BBBB”.]</w:t>
            </w:r>
          </w:p>
        </w:tc>
      </w:tr>
      <w:tr w:rsidR="008D5CEC" w:rsidRPr="008D5CEC" w14:paraId="41FD5343" w14:textId="77777777" w:rsidTr="00B457D9">
        <w:tc>
          <w:tcPr>
            <w:tcW w:w="2835" w:type="dxa"/>
          </w:tcPr>
          <w:p w14:paraId="309A67C4" w14:textId="77777777" w:rsidR="008D5CEC" w:rsidRPr="008D5CEC" w:rsidRDefault="008D5CEC" w:rsidP="008D5CEC">
            <w:pPr>
              <w:pStyle w:val="DraCormetadata"/>
            </w:pPr>
            <w:r w:rsidRPr="008D5CEC">
              <w:t>Premiered</w:t>
            </w:r>
          </w:p>
        </w:tc>
        <w:tc>
          <w:tcPr>
            <w:tcW w:w="3969" w:type="dxa"/>
          </w:tcPr>
          <w:p w14:paraId="2E8BA7A4" w14:textId="7A4454E5" w:rsidR="008D5CEC" w:rsidRPr="008D5CEC" w:rsidRDefault="001400C8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3EAB0576" w14:textId="77777777" w:rsidR="008D5CEC" w:rsidRPr="008D5CEC" w:rsidRDefault="008D5CEC" w:rsidP="008D5CEC">
            <w:pPr>
              <w:pStyle w:val="DraCormetadata"/>
            </w:pPr>
            <w:r w:rsidRPr="008D5CEC">
              <w:t>[If the date is not clear, you may specify as follows: “not before AAAA, not after BBBB”.]</w:t>
            </w:r>
          </w:p>
        </w:tc>
      </w:tr>
      <w:tr w:rsidR="008D5CEC" w:rsidRPr="008D5CEC" w14:paraId="3E5A04BC" w14:textId="77777777" w:rsidTr="00B457D9">
        <w:tc>
          <w:tcPr>
            <w:tcW w:w="2835" w:type="dxa"/>
          </w:tcPr>
          <w:p w14:paraId="2E70118D" w14:textId="77777777" w:rsidR="008D5CEC" w:rsidRPr="008D5CEC" w:rsidRDefault="008D5CEC" w:rsidP="008D5CEC">
            <w:pPr>
              <w:pStyle w:val="DraCormetadata"/>
            </w:pPr>
            <w:r w:rsidRPr="008D5CEC">
              <w:lastRenderedPageBreak/>
              <w:t>Written</w:t>
            </w:r>
          </w:p>
        </w:tc>
        <w:tc>
          <w:tcPr>
            <w:tcW w:w="3969" w:type="dxa"/>
          </w:tcPr>
          <w:p w14:paraId="1C5E0A65" w14:textId="2A79DE29" w:rsidR="008D5CEC" w:rsidRPr="008D5CEC" w:rsidRDefault="001400C8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5EC172B2" w14:textId="77777777" w:rsidR="008D5CEC" w:rsidRPr="008D5CEC" w:rsidRDefault="008D5CEC" w:rsidP="008D5CEC">
            <w:pPr>
              <w:pStyle w:val="DraCormetadata"/>
            </w:pPr>
            <w:r w:rsidRPr="008D5CEC">
              <w:t>[See above.]</w:t>
            </w:r>
          </w:p>
        </w:tc>
      </w:tr>
      <w:tr w:rsidR="008D5CEC" w:rsidRPr="008D5CEC" w14:paraId="1DC8B4CC" w14:textId="77777777" w:rsidTr="00B457D9">
        <w:tc>
          <w:tcPr>
            <w:tcW w:w="2835" w:type="dxa"/>
          </w:tcPr>
          <w:p w14:paraId="1E74739F" w14:textId="77777777" w:rsidR="008D5CEC" w:rsidRPr="008D5CEC" w:rsidRDefault="008D5CEC" w:rsidP="008D5CEC">
            <w:pPr>
              <w:pStyle w:val="DraCormetadata"/>
            </w:pPr>
            <w:r w:rsidRPr="008D5CEC">
              <w:t>Author</w:t>
            </w:r>
          </w:p>
        </w:tc>
        <w:tc>
          <w:tcPr>
            <w:tcW w:w="3969" w:type="dxa"/>
          </w:tcPr>
          <w:p w14:paraId="74844DA3" w14:textId="4B509963" w:rsidR="008D5CEC" w:rsidRPr="008D5CEC" w:rsidRDefault="001400C8" w:rsidP="001400C8">
            <w:pPr>
              <w:pStyle w:val="DraCormetadata"/>
            </w:pPr>
            <w:r>
              <w:t>Eusebius Candidus</w:t>
            </w:r>
          </w:p>
        </w:tc>
        <w:tc>
          <w:tcPr>
            <w:tcW w:w="2835" w:type="dxa"/>
          </w:tcPr>
          <w:p w14:paraId="12A34CDF" w14:textId="77777777" w:rsidR="008D5CEC" w:rsidRPr="008D5CEC" w:rsidRDefault="008D5CEC" w:rsidP="008D5CEC">
            <w:pPr>
              <w:pStyle w:val="DraCormetadata"/>
            </w:pPr>
            <w:r w:rsidRPr="008D5CEC">
              <w:t>[Give the Latin name version.]</w:t>
            </w:r>
          </w:p>
        </w:tc>
      </w:tr>
      <w:tr w:rsidR="008D5CEC" w:rsidRPr="008D5CEC" w14:paraId="029CE9B6" w14:textId="77777777" w:rsidTr="00B457D9">
        <w:tc>
          <w:tcPr>
            <w:tcW w:w="2835" w:type="dxa"/>
          </w:tcPr>
          <w:p w14:paraId="37CCA8E9" w14:textId="77777777" w:rsidR="008D5CEC" w:rsidRPr="008D5CEC" w:rsidRDefault="008D5CEC" w:rsidP="008D5CEC">
            <w:pPr>
              <w:pStyle w:val="DraCormetadata"/>
            </w:pPr>
            <w:r w:rsidRPr="008D5CEC">
              <w:t>Author Wikidata ID</w:t>
            </w:r>
          </w:p>
        </w:tc>
        <w:tc>
          <w:tcPr>
            <w:tcW w:w="3969" w:type="dxa"/>
          </w:tcPr>
          <w:p w14:paraId="4178D254" w14:textId="12544CB7" w:rsidR="008D5CEC" w:rsidRPr="008D5CEC" w:rsidRDefault="00DF76D4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5329B8A1" w14:textId="77777777" w:rsidR="008D5CEC" w:rsidRPr="008D5CEC" w:rsidRDefault="008D5CEC" w:rsidP="008D5CEC">
            <w:pPr>
              <w:pStyle w:val="DraCormetadata"/>
            </w:pPr>
          </w:p>
        </w:tc>
      </w:tr>
      <w:tr w:rsidR="008D5CEC" w:rsidRPr="008D5CEC" w14:paraId="46F4C4B3" w14:textId="77777777" w:rsidTr="00B457D9">
        <w:tc>
          <w:tcPr>
            <w:tcW w:w="2835" w:type="dxa"/>
          </w:tcPr>
          <w:p w14:paraId="58BE89D6" w14:textId="77777777" w:rsidR="008D5CEC" w:rsidRPr="008D5CEC" w:rsidRDefault="008D5CEC" w:rsidP="008D5CEC">
            <w:pPr>
              <w:pStyle w:val="DraCormetadata"/>
            </w:pPr>
            <w:r w:rsidRPr="008D5CEC">
              <w:t>Author GND ID</w:t>
            </w:r>
          </w:p>
        </w:tc>
        <w:tc>
          <w:tcPr>
            <w:tcW w:w="3969" w:type="dxa"/>
          </w:tcPr>
          <w:p w14:paraId="20BAC2B8" w14:textId="470FCB8B" w:rsidR="008D5CEC" w:rsidRPr="008D5CEC" w:rsidRDefault="00DF76D4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37CCCD82" w14:textId="77777777" w:rsidR="008D5CEC" w:rsidRPr="008D5CEC" w:rsidRDefault="008D5CEC" w:rsidP="008D5CEC">
            <w:pPr>
              <w:pStyle w:val="DraCormetadata"/>
            </w:pPr>
          </w:p>
        </w:tc>
      </w:tr>
      <w:tr w:rsidR="008D5CEC" w:rsidRPr="008D5CEC" w14:paraId="33303874" w14:textId="77777777" w:rsidTr="00B457D9">
        <w:tc>
          <w:tcPr>
            <w:tcW w:w="2835" w:type="dxa"/>
          </w:tcPr>
          <w:p w14:paraId="372AE404" w14:textId="77777777" w:rsidR="008D5CEC" w:rsidRPr="008D5CEC" w:rsidRDefault="008D5CEC" w:rsidP="008D5CEC">
            <w:pPr>
              <w:pStyle w:val="DraCormetadata"/>
            </w:pPr>
            <w:r w:rsidRPr="008D5CEC">
              <w:t>Editor(s) of the source critical edition or source online edition</w:t>
            </w:r>
          </w:p>
        </w:tc>
        <w:tc>
          <w:tcPr>
            <w:tcW w:w="3969" w:type="dxa"/>
          </w:tcPr>
          <w:p w14:paraId="037A30E5" w14:textId="03309B36" w:rsidR="008D5CEC" w:rsidRPr="008D5CEC" w:rsidRDefault="009A397D" w:rsidP="008D5CEC">
            <w:pPr>
              <w:pStyle w:val="DraCormetadata"/>
            </w:pPr>
            <w:r>
              <w:t>Jan Blomendal</w:t>
            </w:r>
          </w:p>
        </w:tc>
        <w:tc>
          <w:tcPr>
            <w:tcW w:w="2835" w:type="dxa"/>
          </w:tcPr>
          <w:p w14:paraId="01B26097" w14:textId="77777777" w:rsidR="008D5CEC" w:rsidRPr="008D5CEC" w:rsidRDefault="008D5CEC" w:rsidP="008D5CEC">
            <w:pPr>
              <w:pStyle w:val="DraCormetadata"/>
            </w:pPr>
            <w:r w:rsidRPr="008D5CEC">
              <w:t>[If applicable, give the editor(s) of the source critical edition or source online edition. Give the information as follows: forename surname. Multiple editors must be separated by a semicolon.]</w:t>
            </w:r>
          </w:p>
        </w:tc>
      </w:tr>
      <w:tr w:rsidR="008D5CEC" w:rsidRPr="008D5CEC" w14:paraId="27DC7CD3" w14:textId="77777777" w:rsidTr="00B457D9">
        <w:tc>
          <w:tcPr>
            <w:tcW w:w="2835" w:type="dxa"/>
          </w:tcPr>
          <w:p w14:paraId="5BF28B70" w14:textId="77777777" w:rsidR="008D5CEC" w:rsidRPr="008D5CEC" w:rsidRDefault="008D5CEC" w:rsidP="008D5CEC">
            <w:pPr>
              <w:pStyle w:val="DraCormetadata"/>
            </w:pPr>
            <w:r w:rsidRPr="008D5CEC">
              <w:t>Transcribed under the supervision of</w:t>
            </w:r>
          </w:p>
        </w:tc>
        <w:tc>
          <w:tcPr>
            <w:tcW w:w="3969" w:type="dxa"/>
          </w:tcPr>
          <w:p w14:paraId="02DC3B9B" w14:textId="31890003" w:rsidR="008D5CEC" w:rsidRPr="008D5CEC" w:rsidRDefault="009A397D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55E75CB5" w14:textId="77777777" w:rsidR="008D5CEC" w:rsidRPr="008D5CEC" w:rsidRDefault="008D5CEC" w:rsidP="008D5CEC">
            <w:pPr>
              <w:pStyle w:val="DraCormetadata"/>
            </w:pPr>
            <w:r w:rsidRPr="008D5CEC">
              <w:t>[If applicable. Multiple supervisors must be separated by a semicolon.]</w:t>
            </w:r>
          </w:p>
        </w:tc>
      </w:tr>
      <w:tr w:rsidR="008D5CEC" w:rsidRPr="008D5CEC" w14:paraId="126C626F" w14:textId="77777777" w:rsidTr="00B457D9">
        <w:tc>
          <w:tcPr>
            <w:tcW w:w="2835" w:type="dxa"/>
          </w:tcPr>
          <w:p w14:paraId="50AD78CD" w14:textId="77777777" w:rsidR="008D5CEC" w:rsidRPr="008D5CEC" w:rsidRDefault="008D5CEC" w:rsidP="008D5CEC">
            <w:pPr>
              <w:pStyle w:val="DraCormetadata"/>
            </w:pPr>
            <w:r w:rsidRPr="008D5CEC">
              <w:t>Transcribed by</w:t>
            </w:r>
          </w:p>
        </w:tc>
        <w:tc>
          <w:tcPr>
            <w:tcW w:w="3969" w:type="dxa"/>
          </w:tcPr>
          <w:p w14:paraId="2A003B9F" w14:textId="0BE94793" w:rsidR="008D5CEC" w:rsidRPr="008D5CEC" w:rsidRDefault="009A397D" w:rsidP="008D5CEC">
            <w:pPr>
              <w:pStyle w:val="DraCormetadata"/>
            </w:pPr>
            <w:r>
              <w:t>Jan Bloemendal</w:t>
            </w:r>
          </w:p>
        </w:tc>
        <w:tc>
          <w:tcPr>
            <w:tcW w:w="2835" w:type="dxa"/>
          </w:tcPr>
          <w:p w14:paraId="65FC12DC" w14:textId="77777777" w:rsidR="008D5CEC" w:rsidRPr="008D5CEC" w:rsidRDefault="008D5CEC" w:rsidP="008D5CEC">
            <w:pPr>
              <w:pStyle w:val="DraCormetadata"/>
            </w:pPr>
            <w:r w:rsidRPr="008D5CEC">
              <w:t>[If applicable. Multiple transcribers must be separated by a semicolon.]</w:t>
            </w:r>
          </w:p>
        </w:tc>
      </w:tr>
      <w:tr w:rsidR="008D5CEC" w:rsidRPr="008D5CEC" w14:paraId="33818DBD" w14:textId="77777777" w:rsidTr="00B457D9">
        <w:tc>
          <w:tcPr>
            <w:tcW w:w="2835" w:type="dxa"/>
          </w:tcPr>
          <w:p w14:paraId="6308EE00" w14:textId="77777777" w:rsidR="008D5CEC" w:rsidRPr="008D5CEC" w:rsidRDefault="008D5CEC" w:rsidP="008D5CEC">
            <w:pPr>
              <w:pStyle w:val="DraCormetadata"/>
            </w:pPr>
            <w:r w:rsidRPr="008D5CEC">
              <w:lastRenderedPageBreak/>
              <w:t>Transcription software</w:t>
            </w:r>
          </w:p>
        </w:tc>
        <w:tc>
          <w:tcPr>
            <w:tcW w:w="3969" w:type="dxa"/>
          </w:tcPr>
          <w:p w14:paraId="689F603F" w14:textId="6DEFDC3A" w:rsidR="008D5CEC" w:rsidRPr="008D5CEC" w:rsidRDefault="009A397D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453C4074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6DB3E611" w14:textId="77777777" w:rsidTr="00B457D9">
        <w:tc>
          <w:tcPr>
            <w:tcW w:w="2835" w:type="dxa"/>
          </w:tcPr>
          <w:p w14:paraId="0C275F35" w14:textId="77777777" w:rsidR="008D5CEC" w:rsidRPr="008D5CEC" w:rsidRDefault="008D5CEC" w:rsidP="008D5CEC">
            <w:pPr>
              <w:pStyle w:val="DraCormetadata"/>
            </w:pPr>
            <w:r w:rsidRPr="008D5CEC">
              <w:t>Converted to TEI under the supervision of</w:t>
            </w:r>
          </w:p>
        </w:tc>
        <w:tc>
          <w:tcPr>
            <w:tcW w:w="3969" w:type="dxa"/>
          </w:tcPr>
          <w:p w14:paraId="5D7C3C09" w14:textId="25E08632" w:rsidR="008D5CEC" w:rsidRPr="008D5CEC" w:rsidRDefault="009A397D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0217FF90" w14:textId="77777777" w:rsidR="008D5CEC" w:rsidRPr="008D5CEC" w:rsidRDefault="008D5CEC" w:rsidP="008D5CEC">
            <w:pPr>
              <w:pStyle w:val="DraCormetadata"/>
            </w:pPr>
            <w:r w:rsidRPr="008D5CEC">
              <w:t>[If applicable. Multiple supervisors must be separated by a semicolon.]</w:t>
            </w:r>
          </w:p>
        </w:tc>
      </w:tr>
      <w:tr w:rsidR="008D5CEC" w:rsidRPr="008D5CEC" w14:paraId="5ECA3FCC" w14:textId="77777777" w:rsidTr="00B457D9">
        <w:tc>
          <w:tcPr>
            <w:tcW w:w="2835" w:type="dxa"/>
          </w:tcPr>
          <w:p w14:paraId="298E0135" w14:textId="77777777" w:rsidR="008D5CEC" w:rsidRPr="008D5CEC" w:rsidRDefault="008D5CEC" w:rsidP="008D5CEC">
            <w:pPr>
              <w:pStyle w:val="DraCormetadata"/>
            </w:pPr>
            <w:r w:rsidRPr="008D5CEC">
              <w:t>Converted to TEI by</w:t>
            </w:r>
          </w:p>
        </w:tc>
        <w:tc>
          <w:tcPr>
            <w:tcW w:w="3969" w:type="dxa"/>
          </w:tcPr>
          <w:p w14:paraId="47D10F5E" w14:textId="1AF34B87" w:rsidR="008D5CEC" w:rsidRPr="008D5CEC" w:rsidRDefault="009A397D" w:rsidP="008D5CEC">
            <w:pPr>
              <w:pStyle w:val="DraCormetadata"/>
            </w:pPr>
            <w:r>
              <w:t>Julia Jennifer Beine</w:t>
            </w:r>
          </w:p>
        </w:tc>
        <w:tc>
          <w:tcPr>
            <w:tcW w:w="2835" w:type="dxa"/>
          </w:tcPr>
          <w:p w14:paraId="3A475D12" w14:textId="77777777" w:rsidR="008D5CEC" w:rsidRPr="008D5CEC" w:rsidRDefault="008D5CEC" w:rsidP="008D5CEC">
            <w:pPr>
              <w:pStyle w:val="DraCormetadata"/>
            </w:pPr>
            <w:r w:rsidRPr="008D5CEC">
              <w:t>[Multiple persons must be separated by a semicolon.]</w:t>
            </w:r>
          </w:p>
        </w:tc>
      </w:tr>
      <w:tr w:rsidR="008D5CEC" w:rsidRPr="008D5CEC" w14:paraId="6B8BBF9E" w14:textId="77777777" w:rsidTr="00B457D9">
        <w:tc>
          <w:tcPr>
            <w:tcW w:w="2835" w:type="dxa"/>
          </w:tcPr>
          <w:p w14:paraId="0FFE6129" w14:textId="77777777" w:rsidR="008D5CEC" w:rsidRPr="008D5CEC" w:rsidRDefault="008D5CEC" w:rsidP="008D5CEC">
            <w:pPr>
              <w:pStyle w:val="DraCormetadata"/>
            </w:pPr>
            <w:r w:rsidRPr="008D5CEC">
              <w:t>Institution</w:t>
            </w:r>
          </w:p>
        </w:tc>
        <w:tc>
          <w:tcPr>
            <w:tcW w:w="3969" w:type="dxa"/>
          </w:tcPr>
          <w:p w14:paraId="2CE21286" w14:textId="27177ACD" w:rsidR="008D5CEC" w:rsidRPr="008D5CEC" w:rsidRDefault="009A397D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77ED7418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3A20629F" w14:textId="77777777" w:rsidTr="00B457D9">
        <w:tc>
          <w:tcPr>
            <w:tcW w:w="2835" w:type="dxa"/>
          </w:tcPr>
          <w:p w14:paraId="6B42F6D3" w14:textId="77777777" w:rsidR="008D5CEC" w:rsidRPr="008D5CEC" w:rsidRDefault="008D5CEC" w:rsidP="008D5CEC">
            <w:pPr>
              <w:pStyle w:val="DraCormetadata"/>
            </w:pPr>
            <w:r w:rsidRPr="008D5CEC">
              <w:t>Funding organisation or institution</w:t>
            </w:r>
          </w:p>
        </w:tc>
        <w:tc>
          <w:tcPr>
            <w:tcW w:w="3969" w:type="dxa"/>
          </w:tcPr>
          <w:p w14:paraId="0303E22F" w14:textId="4ACEDA59" w:rsidR="008D5CEC" w:rsidRPr="008D5CEC" w:rsidRDefault="009A397D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4708DD58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2A7EE3CE" w14:textId="77777777" w:rsidTr="00B457D9">
        <w:tc>
          <w:tcPr>
            <w:tcW w:w="2835" w:type="dxa"/>
          </w:tcPr>
          <w:p w14:paraId="07743C97" w14:textId="77777777" w:rsidR="008D5CEC" w:rsidRPr="008D5CEC" w:rsidRDefault="008D5CEC" w:rsidP="008D5CEC">
            <w:pPr>
              <w:pStyle w:val="DraCormetadata"/>
            </w:pPr>
            <w:r w:rsidRPr="008D5CEC">
              <w:t>Funding line</w:t>
            </w:r>
          </w:p>
        </w:tc>
        <w:tc>
          <w:tcPr>
            <w:tcW w:w="3969" w:type="dxa"/>
          </w:tcPr>
          <w:p w14:paraId="114523A2" w14:textId="7C9B53EE" w:rsidR="008D5CEC" w:rsidRPr="008D5CEC" w:rsidRDefault="009A397D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2474A8DD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35924758" w14:textId="77777777" w:rsidTr="00B457D9">
        <w:tc>
          <w:tcPr>
            <w:tcW w:w="2835" w:type="dxa"/>
          </w:tcPr>
          <w:p w14:paraId="60F60E2E" w14:textId="77777777" w:rsidR="008D5CEC" w:rsidRPr="008D5CEC" w:rsidRDefault="008D5CEC" w:rsidP="008D5CEC">
            <w:pPr>
              <w:pStyle w:val="DraCormetadata"/>
            </w:pPr>
            <w:r w:rsidRPr="008D5CEC">
              <w:t>Publisher</w:t>
            </w:r>
          </w:p>
        </w:tc>
        <w:tc>
          <w:tcPr>
            <w:tcW w:w="3969" w:type="dxa"/>
          </w:tcPr>
          <w:p w14:paraId="5A8AEB54" w14:textId="77777777" w:rsidR="008D5CEC" w:rsidRPr="008D5CEC" w:rsidRDefault="008D5CEC" w:rsidP="008D5CEC">
            <w:pPr>
              <w:pStyle w:val="DraCormetadata"/>
            </w:pPr>
            <w:r w:rsidRPr="008D5CEC">
              <w:t>DraCor</w:t>
            </w:r>
          </w:p>
        </w:tc>
        <w:tc>
          <w:tcPr>
            <w:tcW w:w="2835" w:type="dxa"/>
          </w:tcPr>
          <w:p w14:paraId="1E72CF95" w14:textId="77777777" w:rsidR="008D5CEC" w:rsidRPr="008D5CEC" w:rsidRDefault="008D5CEC" w:rsidP="008D5CEC">
            <w:pPr>
              <w:pStyle w:val="DraCormetadata"/>
            </w:pPr>
            <w:r w:rsidRPr="008D5CEC">
              <w:t>[Fixed information for NeoLatDraCor.]</w:t>
            </w:r>
          </w:p>
        </w:tc>
      </w:tr>
      <w:tr w:rsidR="008D5CEC" w:rsidRPr="008D5CEC" w14:paraId="41F988F8" w14:textId="77777777" w:rsidTr="00B457D9">
        <w:tc>
          <w:tcPr>
            <w:tcW w:w="2835" w:type="dxa"/>
          </w:tcPr>
          <w:p w14:paraId="47C7C7FF" w14:textId="77777777" w:rsidR="008D5CEC" w:rsidRPr="008D5CEC" w:rsidRDefault="008D5CEC" w:rsidP="008D5CEC">
            <w:pPr>
              <w:pStyle w:val="DraCormetadata"/>
            </w:pPr>
            <w:r w:rsidRPr="008D5CEC">
              <w:t>Licence of the TEI file</w:t>
            </w:r>
          </w:p>
        </w:tc>
        <w:tc>
          <w:tcPr>
            <w:tcW w:w="3969" w:type="dxa"/>
          </w:tcPr>
          <w:p w14:paraId="565050FC" w14:textId="77777777" w:rsidR="008D5CEC" w:rsidRPr="008D5CEC" w:rsidRDefault="008D5CEC" w:rsidP="008D5CEC">
            <w:pPr>
              <w:pStyle w:val="DraCormetadata"/>
            </w:pPr>
            <w:r w:rsidRPr="008D5CEC">
              <w:t>CC0 1.0</w:t>
            </w:r>
          </w:p>
        </w:tc>
        <w:tc>
          <w:tcPr>
            <w:tcW w:w="2835" w:type="dxa"/>
          </w:tcPr>
          <w:p w14:paraId="623FBB19" w14:textId="77777777" w:rsidR="008D5CEC" w:rsidRPr="008D5CEC" w:rsidRDefault="008D5CEC" w:rsidP="008D5CEC">
            <w:pPr>
              <w:pStyle w:val="DraCormetadata"/>
            </w:pPr>
            <w:r w:rsidRPr="008D5CEC">
              <w:t>[Fixed information for NeoLatDraCor. Please make sure you have the permission to use this licence.]</w:t>
            </w:r>
          </w:p>
        </w:tc>
      </w:tr>
      <w:tr w:rsidR="008D5CEC" w:rsidRPr="008D5CEC" w14:paraId="53080189" w14:textId="77777777" w:rsidTr="00B457D9">
        <w:tc>
          <w:tcPr>
            <w:tcW w:w="2835" w:type="dxa"/>
          </w:tcPr>
          <w:p w14:paraId="1D087899" w14:textId="77777777" w:rsidR="008D5CEC" w:rsidRPr="008D5CEC" w:rsidRDefault="008D5CEC" w:rsidP="008D5CEC">
            <w:pPr>
              <w:pStyle w:val="DraCormetadata"/>
            </w:pPr>
            <w:r w:rsidRPr="008D5CEC">
              <w:t>Copyright of the source text edition</w:t>
            </w:r>
          </w:p>
        </w:tc>
        <w:tc>
          <w:tcPr>
            <w:tcW w:w="3969" w:type="dxa"/>
          </w:tcPr>
          <w:p w14:paraId="69074BA3" w14:textId="2167D307" w:rsidR="008D5CEC" w:rsidRPr="008D5CEC" w:rsidRDefault="009A397D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57EDA60C" w14:textId="77777777" w:rsidR="008D5CEC" w:rsidRPr="008D5CEC" w:rsidRDefault="008D5CEC" w:rsidP="008D5CEC">
            <w:pPr>
              <w:pStyle w:val="DraCormetadata"/>
            </w:pPr>
            <w:r w:rsidRPr="008D5CEC">
              <w:t xml:space="preserve">[If applicable, give the copyright holder(s) of the </w:t>
            </w:r>
            <w:r w:rsidRPr="008D5CEC">
              <w:lastRenderedPageBreak/>
              <w:t>source text edition. This may also be the source edition of the digital source you use. Multiple copyright holders must be separated by a semicolon.]</w:t>
            </w:r>
          </w:p>
        </w:tc>
      </w:tr>
      <w:tr w:rsidR="008D5CEC" w:rsidRPr="008D5CEC" w14:paraId="20CBD0E3" w14:textId="77777777" w:rsidTr="00B457D9">
        <w:tc>
          <w:tcPr>
            <w:tcW w:w="2835" w:type="dxa"/>
          </w:tcPr>
          <w:p w14:paraId="752FC32D" w14:textId="77777777" w:rsidR="008D5CEC" w:rsidRPr="008D5CEC" w:rsidRDefault="008D5CEC" w:rsidP="008D5CEC">
            <w:pPr>
              <w:pStyle w:val="DraCormetadata"/>
            </w:pPr>
            <w:r w:rsidRPr="008D5CEC">
              <w:lastRenderedPageBreak/>
              <w:t>Source text edition</w:t>
            </w:r>
          </w:p>
        </w:tc>
        <w:tc>
          <w:tcPr>
            <w:tcW w:w="3969" w:type="dxa"/>
          </w:tcPr>
          <w:p w14:paraId="445F9074" w14:textId="66EBF8C8" w:rsidR="008D5CEC" w:rsidRPr="008D5CEC" w:rsidRDefault="009A397D" w:rsidP="00800B9A">
            <w:pPr>
              <w:pStyle w:val="DraCormetadata"/>
            </w:pPr>
            <w:r>
              <w:t>Eusebius Candidus: Plausus luctificae Mortis. In: Susanna per Placentium</w:t>
            </w:r>
            <w:r>
              <w:t xml:space="preserve"> </w:t>
            </w:r>
            <w:r>
              <w:t>euangelisten lusa. Eusebii Candidi Elegia, in uanam breuemque; humanae</w:t>
            </w:r>
            <w:r>
              <w:t xml:space="preserve"> </w:t>
            </w:r>
            <w:r>
              <w:t>uitae gloriolam. Item Ode Sapphica eiusdem Eusebii, in mortis</w:t>
            </w:r>
            <w:r>
              <w:t xml:space="preserve"> </w:t>
            </w:r>
            <w:r>
              <w:t>recordationem. Item Plausus luctificae Mortis, ad modum Dialogi, extemporaliter ab eodem Eusebio lusus. [Antwerpen:] Martinus Caesar</w:t>
            </w:r>
            <w:r>
              <w:t xml:space="preserve"> </w:t>
            </w:r>
            <w:r>
              <w:t>1534.</w:t>
            </w:r>
            <w:r w:rsidR="00800B9A">
              <w:t xml:space="preserve"> </w:t>
            </w:r>
            <w:hyperlink r:id="rId6" w:history="1">
              <w:r w:rsidR="00800B9A" w:rsidRPr="00BE6431">
                <w:rPr>
                  <w:rStyle w:val="Hyperlink"/>
                </w:rPr>
                <w:t>https://books.google.nl/books?id=VD44U0886h0C</w:t>
              </w:r>
            </w:hyperlink>
            <w:r w:rsidR="00800B9A">
              <w:t>.</w:t>
            </w:r>
          </w:p>
        </w:tc>
        <w:tc>
          <w:tcPr>
            <w:tcW w:w="2835" w:type="dxa"/>
          </w:tcPr>
          <w:p w14:paraId="21359CC4" w14:textId="77777777" w:rsidR="008D5CEC" w:rsidRPr="008D5CEC" w:rsidRDefault="008D5CEC" w:rsidP="008D5CEC">
            <w:pPr>
              <w:pStyle w:val="DraCormetadata"/>
            </w:pPr>
            <w:r w:rsidRPr="008D5CEC">
              <w:t>[If applicable, give the bibliographical information of the source text edition. This may also be the source edition of the digital source you use.]</w:t>
            </w:r>
          </w:p>
        </w:tc>
      </w:tr>
      <w:tr w:rsidR="008D5CEC" w:rsidRPr="008D5CEC" w14:paraId="27CF6B6C" w14:textId="77777777" w:rsidTr="00B457D9">
        <w:tc>
          <w:tcPr>
            <w:tcW w:w="2835" w:type="dxa"/>
          </w:tcPr>
          <w:p w14:paraId="46196B75" w14:textId="77777777" w:rsidR="008D5CEC" w:rsidRPr="008D5CEC" w:rsidRDefault="008D5CEC" w:rsidP="008D5CEC">
            <w:pPr>
              <w:pStyle w:val="DraCormetadata"/>
            </w:pPr>
            <w:r w:rsidRPr="008D5CEC">
              <w:t>Copyright of the source critical edition</w:t>
            </w:r>
          </w:p>
        </w:tc>
        <w:tc>
          <w:tcPr>
            <w:tcW w:w="3969" w:type="dxa"/>
          </w:tcPr>
          <w:p w14:paraId="583C3CEC" w14:textId="67AA4B10" w:rsidR="008D5CEC" w:rsidRPr="008D5CEC" w:rsidRDefault="005A151B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19FA0646" w14:textId="77777777" w:rsidR="008D5CEC" w:rsidRPr="008D5CEC" w:rsidRDefault="008D5CEC" w:rsidP="008D5CEC">
            <w:pPr>
              <w:pStyle w:val="DraCormetadata"/>
            </w:pPr>
            <w:r w:rsidRPr="008D5CEC">
              <w:t xml:space="preserve">[If applicable, give the copyright holder(s) of the source critical edition. This may also be the source edition of the </w:t>
            </w:r>
            <w:r w:rsidRPr="008D5CEC">
              <w:lastRenderedPageBreak/>
              <w:t>digital source you use. Multiple copyright holders must be separated by a semicolon.]</w:t>
            </w:r>
          </w:p>
        </w:tc>
      </w:tr>
      <w:tr w:rsidR="008D5CEC" w:rsidRPr="008D5CEC" w14:paraId="73BCA0CC" w14:textId="77777777" w:rsidTr="00B457D9">
        <w:tc>
          <w:tcPr>
            <w:tcW w:w="2835" w:type="dxa"/>
          </w:tcPr>
          <w:p w14:paraId="5B58C65B" w14:textId="77777777" w:rsidR="008D5CEC" w:rsidRPr="008D5CEC" w:rsidRDefault="008D5CEC" w:rsidP="008D5CEC">
            <w:pPr>
              <w:pStyle w:val="DraCormetadata"/>
            </w:pPr>
            <w:r w:rsidRPr="008D5CEC">
              <w:lastRenderedPageBreak/>
              <w:t>Source critical edition</w:t>
            </w:r>
          </w:p>
        </w:tc>
        <w:tc>
          <w:tcPr>
            <w:tcW w:w="3969" w:type="dxa"/>
          </w:tcPr>
          <w:p w14:paraId="77BE6CC5" w14:textId="36D0145F" w:rsidR="008D5CEC" w:rsidRPr="008D5CEC" w:rsidRDefault="005A151B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5F5FA7FE" w14:textId="77777777" w:rsidR="008D5CEC" w:rsidRPr="008D5CEC" w:rsidRDefault="008D5CEC" w:rsidP="008D5CEC">
            <w:pPr>
              <w:pStyle w:val="DraCormetadata"/>
            </w:pPr>
            <w:r w:rsidRPr="008D5CEC">
              <w:t>[If applicable, give the bibliographical information of the source critical edition. This may also be the source edition of the digital source you use.]</w:t>
            </w:r>
          </w:p>
        </w:tc>
      </w:tr>
      <w:tr w:rsidR="008D5CEC" w:rsidRPr="008D5CEC" w14:paraId="4DF8C7DE" w14:textId="77777777" w:rsidTr="00B457D9">
        <w:tc>
          <w:tcPr>
            <w:tcW w:w="2835" w:type="dxa"/>
          </w:tcPr>
          <w:p w14:paraId="2671B709" w14:textId="77777777" w:rsidR="008D5CEC" w:rsidRPr="008D5CEC" w:rsidRDefault="008D5CEC" w:rsidP="008D5CEC">
            <w:pPr>
              <w:pStyle w:val="DraCormetadata"/>
            </w:pPr>
            <w:r w:rsidRPr="008D5CEC">
              <w:t>Copyright of the digital source</w:t>
            </w:r>
          </w:p>
        </w:tc>
        <w:tc>
          <w:tcPr>
            <w:tcW w:w="3969" w:type="dxa"/>
          </w:tcPr>
          <w:p w14:paraId="738790BC" w14:textId="1856037A" w:rsidR="008D5CEC" w:rsidRPr="008D5CEC" w:rsidRDefault="005A151B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32C86C8A" w14:textId="77777777" w:rsidR="008D5CEC" w:rsidRPr="008D5CEC" w:rsidRDefault="008D5CEC" w:rsidP="008D5CEC">
            <w:pPr>
              <w:pStyle w:val="DraCormetadata"/>
            </w:pPr>
            <w:r w:rsidRPr="008D5CEC">
              <w:t>[If applicable, give the copyright information of the source online edition.]</w:t>
            </w:r>
          </w:p>
        </w:tc>
      </w:tr>
      <w:tr w:rsidR="008D5CEC" w:rsidRPr="008D5CEC" w14:paraId="0B913B2D" w14:textId="77777777" w:rsidTr="00B457D9">
        <w:tc>
          <w:tcPr>
            <w:tcW w:w="2835" w:type="dxa"/>
          </w:tcPr>
          <w:p w14:paraId="5C187267" w14:textId="77777777" w:rsidR="008D5CEC" w:rsidRPr="008D5CEC" w:rsidRDefault="008D5CEC" w:rsidP="008D5CEC">
            <w:pPr>
              <w:pStyle w:val="DraCormetadata"/>
            </w:pPr>
            <w:r w:rsidRPr="008D5CEC">
              <w:t>Acknowledgements</w:t>
            </w:r>
          </w:p>
        </w:tc>
        <w:tc>
          <w:tcPr>
            <w:tcW w:w="3969" w:type="dxa"/>
          </w:tcPr>
          <w:p w14:paraId="30E9C2B2" w14:textId="6FECB3B2" w:rsidR="008D5CEC" w:rsidRPr="008D5CEC" w:rsidRDefault="005A151B" w:rsidP="008D5CEC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12DEE203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1847C983" w14:textId="77777777" w:rsidTr="00B457D9">
        <w:tc>
          <w:tcPr>
            <w:tcW w:w="2835" w:type="dxa"/>
          </w:tcPr>
          <w:p w14:paraId="5D97D5A8" w14:textId="77777777" w:rsidR="008D5CEC" w:rsidRPr="008D5CEC" w:rsidRDefault="008D5CEC" w:rsidP="008D5CEC">
            <w:pPr>
              <w:pStyle w:val="DraCormetadata"/>
            </w:pPr>
            <w:r w:rsidRPr="008D5CEC">
              <w:t>Digital source</w:t>
            </w:r>
          </w:p>
        </w:tc>
        <w:tc>
          <w:tcPr>
            <w:tcW w:w="3969" w:type="dxa"/>
          </w:tcPr>
          <w:p w14:paraId="24EC8399" w14:textId="19606A22" w:rsidR="008D5CEC" w:rsidRPr="008D5CEC" w:rsidRDefault="00735EF2" w:rsidP="008D5CEC">
            <w:pPr>
              <w:pStyle w:val="DraCormetadata"/>
            </w:pPr>
            <w:r>
              <w:t>TransLatin</w:t>
            </w:r>
          </w:p>
        </w:tc>
        <w:tc>
          <w:tcPr>
            <w:tcW w:w="2835" w:type="dxa"/>
          </w:tcPr>
          <w:p w14:paraId="208137D6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6A27162B" w14:textId="77777777" w:rsidTr="00B457D9">
        <w:tc>
          <w:tcPr>
            <w:tcW w:w="2835" w:type="dxa"/>
          </w:tcPr>
          <w:p w14:paraId="150A65FB" w14:textId="77777777" w:rsidR="008D5CEC" w:rsidRPr="008D5CEC" w:rsidRDefault="008D5CEC" w:rsidP="008D5CEC">
            <w:pPr>
              <w:pStyle w:val="DraCormetadata"/>
            </w:pPr>
            <w:r w:rsidRPr="008D5CEC">
              <w:t>URL of digital source</w:t>
            </w:r>
          </w:p>
        </w:tc>
        <w:tc>
          <w:tcPr>
            <w:tcW w:w="3969" w:type="dxa"/>
          </w:tcPr>
          <w:p w14:paraId="4AF71B49" w14:textId="2E4ED4FD" w:rsidR="008D5CEC" w:rsidRPr="008D5CEC" w:rsidRDefault="005A151B" w:rsidP="008D5CEC">
            <w:pPr>
              <w:pStyle w:val="DraCormetadata"/>
            </w:pPr>
            <w:hyperlink r:id="rId7" w:history="1">
              <w:r w:rsidRPr="00BE6431">
                <w:rPr>
                  <w:rStyle w:val="Hyperlink"/>
                </w:rPr>
                <w:t>https://github.com/HuygensING/translatin/blob/main/datasource/transcriptions/docx/Placentius-Plausus.docx</w:t>
              </w:r>
            </w:hyperlink>
          </w:p>
        </w:tc>
        <w:tc>
          <w:tcPr>
            <w:tcW w:w="2835" w:type="dxa"/>
          </w:tcPr>
          <w:p w14:paraId="04DE95D7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  <w:tr w:rsidR="008D5CEC" w:rsidRPr="008D5CEC" w14:paraId="25D41685" w14:textId="77777777" w:rsidTr="00B457D9">
        <w:tc>
          <w:tcPr>
            <w:tcW w:w="2835" w:type="dxa"/>
          </w:tcPr>
          <w:p w14:paraId="788A713E" w14:textId="77777777" w:rsidR="008D5CEC" w:rsidRPr="008D5CEC" w:rsidRDefault="008D5CEC" w:rsidP="008D5CEC">
            <w:pPr>
              <w:pStyle w:val="DraCormetadata"/>
            </w:pPr>
            <w:r w:rsidRPr="008D5CEC">
              <w:t>Availability status</w:t>
            </w:r>
          </w:p>
        </w:tc>
        <w:tc>
          <w:tcPr>
            <w:tcW w:w="3969" w:type="dxa"/>
          </w:tcPr>
          <w:p w14:paraId="722760DD" w14:textId="08A40B66" w:rsidR="008D5CEC" w:rsidRPr="008D5CEC" w:rsidRDefault="008D5CEC" w:rsidP="008D5CEC">
            <w:pPr>
              <w:pStyle w:val="DraCormetadata"/>
            </w:pPr>
            <w:r w:rsidRPr="008D5CEC">
              <w:t>free</w:t>
            </w:r>
          </w:p>
        </w:tc>
        <w:tc>
          <w:tcPr>
            <w:tcW w:w="2835" w:type="dxa"/>
          </w:tcPr>
          <w:p w14:paraId="6BBBFC89" w14:textId="77777777" w:rsidR="008D5CEC" w:rsidRPr="008D5CEC" w:rsidRDefault="008D5CEC" w:rsidP="008D5CEC">
            <w:pPr>
              <w:pStyle w:val="DraCormetadata"/>
            </w:pPr>
            <w:r w:rsidRPr="008D5CEC">
              <w:t xml:space="preserve">[If you refer to a digital source, you </w:t>
            </w:r>
            <w:r w:rsidRPr="008D5CEC">
              <w:lastRenderedPageBreak/>
              <w:t>must give its status.]</w:t>
            </w:r>
          </w:p>
        </w:tc>
      </w:tr>
      <w:tr w:rsidR="008D5CEC" w:rsidRPr="008D5CEC" w14:paraId="0ECAB6BC" w14:textId="77777777" w:rsidTr="00B457D9">
        <w:tc>
          <w:tcPr>
            <w:tcW w:w="2835" w:type="dxa"/>
          </w:tcPr>
          <w:p w14:paraId="5470C4CE" w14:textId="77777777" w:rsidR="008D5CEC" w:rsidRPr="008D5CEC" w:rsidRDefault="008D5CEC" w:rsidP="008D5CEC">
            <w:pPr>
              <w:pStyle w:val="DraCormetadata"/>
            </w:pPr>
            <w:r w:rsidRPr="008D5CEC">
              <w:lastRenderedPageBreak/>
              <w:t>Notes on the availability status</w:t>
            </w:r>
          </w:p>
        </w:tc>
        <w:tc>
          <w:tcPr>
            <w:tcW w:w="3969" w:type="dxa"/>
          </w:tcPr>
          <w:p w14:paraId="053B0089" w14:textId="77777777" w:rsidR="008D5CEC" w:rsidRPr="008D5CEC" w:rsidRDefault="008D5CEC" w:rsidP="008D5CEC">
            <w:pPr>
              <w:pStyle w:val="DraCormetadata"/>
            </w:pPr>
          </w:p>
        </w:tc>
        <w:tc>
          <w:tcPr>
            <w:tcW w:w="2835" w:type="dxa"/>
          </w:tcPr>
          <w:p w14:paraId="43903840" w14:textId="77777777" w:rsidR="008D5CEC" w:rsidRPr="008D5CEC" w:rsidRDefault="008D5CEC" w:rsidP="008D5CEC">
            <w:pPr>
              <w:pStyle w:val="DraCormetadata"/>
            </w:pPr>
            <w:r w:rsidRPr="008D5CEC">
              <w:t>[If applicable.]</w:t>
            </w:r>
          </w:p>
        </w:tc>
      </w:tr>
    </w:tbl>
    <w:p w14:paraId="39D01C8A" w14:textId="77777777" w:rsidR="0003522A" w:rsidRPr="0003522A" w:rsidRDefault="0003522A" w:rsidP="0003522A">
      <w:pPr>
        <w:pStyle w:val="DraCormetadata"/>
      </w:pPr>
    </w:p>
    <w:p w14:paraId="28692F7D" w14:textId="1A68995C" w:rsidR="00FE769E" w:rsidRPr="001B6848" w:rsidRDefault="003B1105" w:rsidP="001B6848">
      <w:pPr>
        <w:pStyle w:val="DraCoradditions"/>
      </w:pPr>
      <w:r w:rsidRPr="001B6848">
        <w:t>/front/</w:t>
      </w:r>
    </w:p>
    <w:p w14:paraId="249BD7A9" w14:textId="625C5569" w:rsidR="00B843C5" w:rsidRPr="00B843C5" w:rsidRDefault="00B843C5" w:rsidP="00B843C5">
      <w:pPr>
        <w:pStyle w:val="DraCoradditions"/>
      </w:pPr>
      <w:bookmarkStart w:id="0" w:name="OLE_LINK6"/>
      <w:r w:rsidRPr="00B843C5">
        <w:t>/</w:t>
      </w:r>
      <w:proofErr w:type="spellStart"/>
      <w:r w:rsidR="008947FA">
        <w:t>title</w:t>
      </w:r>
      <w:r w:rsidRPr="00B843C5">
        <w:t>_start</w:t>
      </w:r>
      <w:proofErr w:type="spellEnd"/>
      <w:r w:rsidRPr="00B843C5">
        <w:t>/</w:t>
      </w:r>
    </w:p>
    <w:p w14:paraId="226B3904" w14:textId="27F57540" w:rsidR="00FE769E" w:rsidRPr="001B6848" w:rsidRDefault="00C50008" w:rsidP="001B6848">
      <w:pPr>
        <w:pStyle w:val="DraCorstandard"/>
      </w:pPr>
      <w:r w:rsidRPr="001B6848">
        <w:t>PLA</w:t>
      </w:r>
      <w:r w:rsidR="005B283F" w:rsidRPr="001B6848">
        <w:t>V</w:t>
      </w:r>
      <w:r w:rsidRPr="001B6848">
        <w:t>S</w:t>
      </w:r>
      <w:r w:rsidR="00235CE7">
        <w:t>V</w:t>
      </w:r>
      <w:r w:rsidRPr="001B6848">
        <w:t>S</w:t>
      </w:r>
    </w:p>
    <w:p w14:paraId="6E766102" w14:textId="77777777" w:rsidR="00FE769E" w:rsidRPr="001B6848" w:rsidRDefault="00C50008" w:rsidP="001B6848">
      <w:pPr>
        <w:pStyle w:val="DraCorstandard"/>
      </w:pPr>
      <w:r w:rsidRPr="001B6848">
        <w:t>L</w:t>
      </w:r>
      <w:r w:rsidR="005B283F" w:rsidRPr="001B6848">
        <w:t>V</w:t>
      </w:r>
      <w:r w:rsidRPr="001B6848">
        <w:t>CTIFICAE MORTIS</w:t>
      </w:r>
    </w:p>
    <w:p w14:paraId="46EE009F" w14:textId="5837C466" w:rsidR="0014156D" w:rsidRPr="001B6848" w:rsidRDefault="005B283F" w:rsidP="001B6848">
      <w:pPr>
        <w:pStyle w:val="DraCorstandard"/>
      </w:pPr>
      <w:r w:rsidRPr="001B6848">
        <w:t>AD MODVM DIALOGI EXTEM</w:t>
      </w:r>
      <w:r w:rsidR="0014156D" w:rsidRPr="001B6848">
        <w:t>-</w:t>
      </w:r>
    </w:p>
    <w:p w14:paraId="4F450727" w14:textId="77777777" w:rsidR="0014156D" w:rsidRPr="001B6848" w:rsidRDefault="005B283F" w:rsidP="001B6848">
      <w:pPr>
        <w:pStyle w:val="DraCorstandard"/>
      </w:pPr>
      <w:r w:rsidRPr="001B6848">
        <w:t>poraliter ab Eusebio Candido lusus. Ad quem quique mortales inuitantur omnnes, cuius</w:t>
      </w:r>
    </w:p>
    <w:p w14:paraId="415DFDE5" w14:textId="77777777" w:rsidR="00FE769E" w:rsidRPr="001B6848" w:rsidRDefault="005B283F" w:rsidP="001B6848">
      <w:pPr>
        <w:pStyle w:val="DraCorstandard"/>
      </w:pPr>
      <w:r w:rsidRPr="001B6848">
        <w:t>cuius sint conditionis: quibusque</w:t>
      </w:r>
    </w:p>
    <w:p w14:paraId="5B29C789" w14:textId="77777777" w:rsidR="00FE769E" w:rsidRPr="001B6848" w:rsidRDefault="005B283F" w:rsidP="001B6848">
      <w:pPr>
        <w:pStyle w:val="DraCorstandard"/>
      </w:pPr>
      <w:r w:rsidRPr="001B6848">
        <w:t>singulis Mors ipsa</w:t>
      </w:r>
    </w:p>
    <w:p w14:paraId="6886C218" w14:textId="5D8BE700" w:rsidR="006B7F0B" w:rsidRDefault="005B283F" w:rsidP="001B6848">
      <w:pPr>
        <w:pStyle w:val="DraCorstandard"/>
      </w:pPr>
      <w:r w:rsidRPr="001B6848">
        <w:t>respondet.</w:t>
      </w:r>
    </w:p>
    <w:p w14:paraId="1AC58568" w14:textId="6AEF371C" w:rsidR="00B843C5" w:rsidRPr="001B6848" w:rsidRDefault="00B843C5" w:rsidP="00B843C5">
      <w:pPr>
        <w:pStyle w:val="DraCoradditions"/>
      </w:pPr>
      <w:r w:rsidRPr="00B843C5">
        <w:t>/</w:t>
      </w:r>
      <w:proofErr w:type="spellStart"/>
      <w:r w:rsidRPr="00B843C5">
        <w:t>title_</w:t>
      </w:r>
      <w:r>
        <w:t>end</w:t>
      </w:r>
      <w:proofErr w:type="spellEnd"/>
      <w:r w:rsidRPr="00B843C5">
        <w:t>/</w:t>
      </w:r>
    </w:p>
    <w:bookmarkEnd w:id="0"/>
    <w:p w14:paraId="47B4183F" w14:textId="7D0C41BF" w:rsidR="004C044C" w:rsidRPr="004C044C" w:rsidRDefault="004C044C" w:rsidP="004C044C">
      <w:pPr>
        <w:pStyle w:val="DraCoradditions"/>
      </w:pPr>
      <w:r w:rsidRPr="004C044C">
        <w:t>/</w:t>
      </w:r>
      <w:r w:rsidR="009C4429">
        <w:t>prolog</w:t>
      </w:r>
      <w:r w:rsidR="00AE118A">
        <w:t>ue</w:t>
      </w:r>
      <w:r w:rsidRPr="004C044C">
        <w:t>/</w:t>
      </w:r>
    </w:p>
    <w:p w14:paraId="2F2F6EB1" w14:textId="167954BA" w:rsidR="006B7F0B" w:rsidRPr="001B6848" w:rsidRDefault="00C50008" w:rsidP="001B6848">
      <w:pPr>
        <w:pStyle w:val="DraCorstandard"/>
      </w:pPr>
      <w:r w:rsidRPr="001B6848">
        <w:t>Luctificae Mortis plausum bene cernite cuncti.</w:t>
      </w:r>
    </w:p>
    <w:p w14:paraId="49B63938" w14:textId="6C2BD191" w:rsidR="006B7F0B" w:rsidRPr="001B6848" w:rsidRDefault="00C50008" w:rsidP="001B6848">
      <w:pPr>
        <w:pStyle w:val="DraCorstandard"/>
      </w:pPr>
      <w:r w:rsidRPr="001B6848">
        <w:t>Dum res laeta, mori et uiuentes discite</w:t>
      </w:r>
      <w:r w:rsidR="0014156D" w:rsidRPr="001B6848">
        <w:t>,</w:t>
      </w:r>
      <w:r w:rsidRPr="001B6848">
        <w:t xml:space="preserve"> nanque</w:t>
      </w:r>
    </w:p>
    <w:p w14:paraId="520A3081" w14:textId="26614772" w:rsidR="0014156D" w:rsidRDefault="00C50008" w:rsidP="001B6848">
      <w:pPr>
        <w:pStyle w:val="DraCorstandard"/>
      </w:pPr>
      <w:r w:rsidRPr="001B6848">
        <w:t>Omnes ex aequo tandem huc properare necessum.</w:t>
      </w:r>
    </w:p>
    <w:p w14:paraId="487D7829" w14:textId="77777777" w:rsidR="00D36C79" w:rsidRDefault="004C044C" w:rsidP="004C044C">
      <w:pPr>
        <w:pStyle w:val="DraCoradditions"/>
      </w:pPr>
      <w:r w:rsidRPr="001B6848">
        <w:t>/main</w:t>
      </w:r>
      <w:r w:rsidR="00261D0B">
        <w:t>=verse</w:t>
      </w:r>
      <w:r w:rsidRPr="001B6848">
        <w:t>/</w:t>
      </w:r>
    </w:p>
    <w:p w14:paraId="39AB0AE4" w14:textId="47FCF6BF" w:rsidR="004C044C" w:rsidRPr="001B6848" w:rsidRDefault="00D36C79" w:rsidP="004C044C">
      <w:pPr>
        <w:pStyle w:val="DraCoradditions"/>
      </w:pPr>
      <w:r w:rsidRPr="00D36C79">
        <w:rPr>
          <w:lang w:val="de-DE"/>
        </w:rPr>
        <w:t>/</w:t>
      </w:r>
      <w:proofErr w:type="spellStart"/>
      <w:r w:rsidRPr="00D36C79">
        <w:rPr>
          <w:lang w:val="de-DE"/>
        </w:rPr>
        <w:t>act</w:t>
      </w:r>
      <w:proofErr w:type="spellEnd"/>
      <w:r w:rsidRPr="00D36C79">
        <w:rPr>
          <w:lang w:val="de-DE"/>
        </w:rPr>
        <w:t>=1/</w:t>
      </w:r>
    </w:p>
    <w:p w14:paraId="52D652AC" w14:textId="032E683B" w:rsidR="0014156D" w:rsidRPr="00FA0DC3" w:rsidRDefault="00C50008" w:rsidP="00FA0DC3">
      <w:pPr>
        <w:rPr>
          <w:rStyle w:val="DraCorstagedirectionsetc"/>
        </w:rPr>
      </w:pPr>
      <w:r w:rsidRPr="00FA0DC3">
        <w:rPr>
          <w:rStyle w:val="DraCorstagedirectionsetc"/>
        </w:rPr>
        <w:t>Hic inducitur adolescens quaerens, &amp; mors</w:t>
      </w:r>
      <w:r w:rsidR="0014156D" w:rsidRPr="00FA0DC3">
        <w:rPr>
          <w:rStyle w:val="DraCorstagedirectionsetc"/>
        </w:rPr>
        <w:t xml:space="preserve"> </w:t>
      </w:r>
      <w:r w:rsidRPr="00FA0DC3">
        <w:rPr>
          <w:rStyle w:val="DraCorstagedirectionsetc"/>
        </w:rPr>
        <w:t>vel philosophus respondens</w:t>
      </w:r>
      <w:r w:rsidR="0014156D" w:rsidRPr="00FA0DC3">
        <w:rPr>
          <w:rStyle w:val="DraCorstagedirectionsetc"/>
        </w:rPr>
        <w:t>.</w:t>
      </w:r>
    </w:p>
    <w:p w14:paraId="62D74186" w14:textId="5183302A" w:rsidR="006B7F0B" w:rsidRPr="001B6848" w:rsidRDefault="00342D92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Vita quid est hominis? </w:t>
      </w:r>
      <w:r w:rsidRPr="00342D92">
        <w:rPr>
          <w:rStyle w:val="DraCormarkversepart"/>
        </w:rPr>
        <w:t>@</w:t>
      </w:r>
      <w:r w:rsidR="00C50008" w:rsidRPr="001B6848">
        <w:t>Fumus super aera missus.</w:t>
      </w:r>
    </w:p>
    <w:p w14:paraId="76F9AC7C" w14:textId="745821B7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5</w:t>
      </w:r>
      <w:r w:rsidRPr="001B6848">
        <w:t xml:space="preserve"> </w:t>
      </w:r>
      <w:r w:rsidR="00342D92" w:rsidRPr="00342D92">
        <w:rPr>
          <w:rStyle w:val="DraCormarkversepart"/>
        </w:rPr>
        <w:t>@</w:t>
      </w:r>
      <w:r w:rsidRPr="001B6848">
        <w:t xml:space="preserve">Vita quid est hominis? </w:t>
      </w:r>
      <w:r w:rsidR="00342D92" w:rsidRPr="00342D92">
        <w:rPr>
          <w:rStyle w:val="DraCormarkversepart"/>
        </w:rPr>
        <w:t>@</w:t>
      </w:r>
      <w:r w:rsidRPr="001B6848">
        <w:t>Via mortis, dura laborum</w:t>
      </w:r>
    </w:p>
    <w:p w14:paraId="635B0615" w14:textId="4287E192" w:rsidR="006B7F0B" w:rsidRPr="001B6848" w:rsidRDefault="00C50008" w:rsidP="001B6848">
      <w:pPr>
        <w:pStyle w:val="DraCorstandard"/>
      </w:pPr>
      <w:r w:rsidRPr="001B6848">
        <w:t>Colluuies</w:t>
      </w:r>
      <w:r w:rsidR="0014156D" w:rsidRPr="001B6848">
        <w:t>,</w:t>
      </w:r>
      <w:r w:rsidRPr="001B6848">
        <w:t xml:space="preserve"> uita est hominis uia longa doloris</w:t>
      </w:r>
    </w:p>
    <w:p w14:paraId="36054958" w14:textId="559A7E3C" w:rsidR="006B7F0B" w:rsidRPr="001B6848" w:rsidRDefault="000D7279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Perpetui. </w:t>
      </w:r>
      <w:r w:rsidR="00342D92" w:rsidRPr="00342D92">
        <w:rPr>
          <w:rStyle w:val="DraCormarkversepart"/>
        </w:rPr>
        <w:t>@</w:t>
      </w:r>
      <w:r w:rsidR="00C50008" w:rsidRPr="001B6848">
        <w:t xml:space="preserve">Vita quid est hominis? </w:t>
      </w:r>
      <w:r w:rsidR="00342D92" w:rsidRPr="00342D92">
        <w:rPr>
          <w:rStyle w:val="DraCormarkversepart"/>
        </w:rPr>
        <w:t>@</w:t>
      </w:r>
      <w:r w:rsidR="0014156D" w:rsidRPr="001B6848">
        <w:t>c</w:t>
      </w:r>
      <w:r w:rsidR="00C50008" w:rsidRPr="001B6848">
        <w:t>ruciatus et error.</w:t>
      </w:r>
    </w:p>
    <w:p w14:paraId="03DB7629" w14:textId="09F30B63" w:rsidR="006B7F0B" w:rsidRPr="001B6848" w:rsidRDefault="00342D92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Vita quid est hominis? </w:t>
      </w:r>
      <w:r w:rsidRPr="00342D92">
        <w:rPr>
          <w:rStyle w:val="DraCormarkversepart"/>
        </w:rPr>
        <w:t>@</w:t>
      </w:r>
      <w:r w:rsidR="0014156D" w:rsidRPr="001B6848">
        <w:t>u</w:t>
      </w:r>
      <w:r w:rsidR="00C50008" w:rsidRPr="001B6848">
        <w:t>estitus gramine multo,</w:t>
      </w:r>
    </w:p>
    <w:p w14:paraId="1550B76C" w14:textId="77777777" w:rsidR="006B7F0B" w:rsidRPr="001B6848" w:rsidRDefault="00C50008" w:rsidP="001B6848">
      <w:pPr>
        <w:pStyle w:val="DraCorstandard"/>
      </w:pPr>
      <w:r w:rsidRPr="001B6848">
        <w:lastRenderedPageBreak/>
        <w:t>Floribus et uariis campus, quem parua pruina</w:t>
      </w:r>
    </w:p>
    <w:p w14:paraId="54996A5F" w14:textId="17407F1D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10</w:t>
      </w:r>
      <w:r w:rsidRPr="001B6848">
        <w:t xml:space="preserve"> Expoliat</w:t>
      </w:r>
      <w:r w:rsidR="0014156D" w:rsidRPr="001B6848">
        <w:t>,</w:t>
      </w:r>
      <w:r w:rsidRPr="001B6848">
        <w:t xml:space="preserve"> sic uitam hominum mors impia tollit.</w:t>
      </w:r>
    </w:p>
    <w:p w14:paraId="2B86C0D5" w14:textId="77777777" w:rsidR="00FE769E" w:rsidRPr="001B6848" w:rsidRDefault="00C50008" w:rsidP="001B6848">
      <w:pPr>
        <w:pStyle w:val="DraCorstandard"/>
      </w:pPr>
      <w:r w:rsidRPr="001B6848">
        <w:t>Qua</w:t>
      </w:r>
      <w:r w:rsidR="0014156D" w:rsidRPr="001B6848">
        <w:t>m</w:t>
      </w:r>
      <w:r w:rsidRPr="001B6848">
        <w:t>libet illa alacris, uegeta, aut opulentaue felix,</w:t>
      </w:r>
    </w:p>
    <w:p w14:paraId="41B4664B" w14:textId="6E9A2B94" w:rsidR="006B7F0B" w:rsidRPr="001B6848" w:rsidRDefault="00C50008" w:rsidP="001B6848">
      <w:pPr>
        <w:pStyle w:val="DraCorstandard"/>
      </w:pPr>
      <w:r w:rsidRPr="001B6848">
        <w:t>Icta cadet modica crede aegritudine mortis.</w:t>
      </w:r>
    </w:p>
    <w:p w14:paraId="40C5326C" w14:textId="77777777" w:rsidR="006B7F0B" w:rsidRPr="001B6848" w:rsidRDefault="00C50008" w:rsidP="001B6848">
      <w:pPr>
        <w:pStyle w:val="DraCorstandard"/>
      </w:pPr>
      <w:r w:rsidRPr="001B6848">
        <w:t>Et quamuis superes auro vel murice Croesum,</w:t>
      </w:r>
    </w:p>
    <w:p w14:paraId="6AF89413" w14:textId="77777777" w:rsidR="006B7F0B" w:rsidRPr="001B6848" w:rsidRDefault="00C50008" w:rsidP="001B6848">
      <w:pPr>
        <w:pStyle w:val="DraCorstandard"/>
      </w:pPr>
      <w:r w:rsidRPr="001B6848">
        <w:t>Longaeuum aut annis uiuendo Nestora uincas,</w:t>
      </w:r>
    </w:p>
    <w:p w14:paraId="5D55825B" w14:textId="74847DA9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15</w:t>
      </w:r>
      <w:r w:rsidRPr="001B6848">
        <w:t xml:space="preserve"> Omnia mors aequat, uitae meta ultima mors est.</w:t>
      </w:r>
    </w:p>
    <w:p w14:paraId="3476B4CD" w14:textId="72B6BF15" w:rsidR="006B7F0B" w:rsidRPr="00910C65" w:rsidRDefault="00C50008" w:rsidP="00910C65">
      <w:pPr>
        <w:rPr>
          <w:rStyle w:val="DraCorstagedirectionsetc"/>
        </w:rPr>
      </w:pPr>
      <w:r w:rsidRPr="00910C65">
        <w:rPr>
          <w:rStyle w:val="DraCorstagedirectionsetc"/>
        </w:rPr>
        <w:t>I</w:t>
      </w:r>
      <w:r w:rsidR="0014156D" w:rsidRPr="00910C65">
        <w:rPr>
          <w:rStyle w:val="DraCorstagedirectionsetc"/>
        </w:rPr>
        <w:t>mperator</w:t>
      </w:r>
    </w:p>
    <w:p w14:paraId="4902EAD9" w14:textId="1ED0A671" w:rsidR="006B7F0B" w:rsidRPr="001B6848" w:rsidRDefault="00910C65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Quid fers? </w:t>
      </w:r>
      <w:r w:rsidRPr="00342D92">
        <w:rPr>
          <w:rStyle w:val="DraCormarkversepart"/>
        </w:rPr>
        <w:t>@</w:t>
      </w:r>
      <w:r w:rsidR="00C50008" w:rsidRPr="001B6848">
        <w:t>Induperator ego, et moderamina rerum</w:t>
      </w:r>
    </w:p>
    <w:p w14:paraId="0FF86086" w14:textId="7630C496" w:rsidR="006B7F0B" w:rsidRPr="001B6848" w:rsidRDefault="00910C65" w:rsidP="00910C65">
      <w:pPr>
        <w:pStyle w:val="DraCorstandard"/>
        <w:jc w:val="both"/>
      </w:pPr>
      <w:r w:rsidRPr="00342D92">
        <w:rPr>
          <w:rStyle w:val="DraCormarkversepart"/>
        </w:rPr>
        <w:t>@</w:t>
      </w:r>
      <w:r w:rsidR="00C50008" w:rsidRPr="001B6848">
        <w:t xml:space="preserve">Gesto manu. </w:t>
      </w:r>
      <w:r w:rsidRPr="00342D92">
        <w:rPr>
          <w:rStyle w:val="DraCormarkversepart"/>
        </w:rPr>
        <w:t>@</w:t>
      </w:r>
      <w:r w:rsidR="00C50008" w:rsidRPr="001B6848">
        <w:t>Domuit mors impia sceptra potentum</w:t>
      </w:r>
    </w:p>
    <w:p w14:paraId="469BB86A" w14:textId="48A19EF4" w:rsidR="006B7F0B" w:rsidRPr="00FB7482" w:rsidRDefault="0014156D" w:rsidP="001B6848">
      <w:pPr>
        <w:pStyle w:val="DraCorstandard"/>
        <w:rPr>
          <w:rStyle w:val="DraCorstagedirectionsetc"/>
        </w:rPr>
      </w:pPr>
      <w:r w:rsidRPr="00FB7482">
        <w:rPr>
          <w:rStyle w:val="DraCorstagedirectionsetc"/>
        </w:rPr>
        <w:t>Rex Rhomanus.</w:t>
      </w:r>
    </w:p>
    <w:p w14:paraId="5EFE9C23" w14:textId="5D0594F0" w:rsidR="006B7F0B" w:rsidRPr="001B6848" w:rsidRDefault="00FB7482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Quid fers? </w:t>
      </w:r>
      <w:r w:rsidRPr="00342D92">
        <w:rPr>
          <w:rStyle w:val="DraCormarkversepart"/>
        </w:rPr>
        <w:t>@</w:t>
      </w:r>
      <w:r w:rsidR="00C50008" w:rsidRPr="001B6848">
        <w:t xml:space="preserve">En ego Rhomulidum rex. </w:t>
      </w:r>
      <w:r w:rsidRPr="00342D92">
        <w:rPr>
          <w:rStyle w:val="DraCormarkversepart"/>
        </w:rPr>
        <w:t>@</w:t>
      </w:r>
      <w:r w:rsidR="00C50008" w:rsidRPr="001B6848">
        <w:t>Mors manet omnes.</w:t>
      </w:r>
    </w:p>
    <w:p w14:paraId="68B8DE8D" w14:textId="77777777" w:rsidR="006B7F0B" w:rsidRPr="00D44238" w:rsidRDefault="00C5000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PAPA</w:t>
      </w:r>
    </w:p>
    <w:p w14:paraId="173EC062" w14:textId="31B1EAE7" w:rsidR="006B7F0B" w:rsidRPr="001B6848" w:rsidRDefault="00C50008" w:rsidP="001B6848">
      <w:pPr>
        <w:pStyle w:val="DraCorstandard"/>
      </w:pPr>
      <w:r w:rsidRPr="001B6848">
        <w:t>En ego pontificum primus, signansque resignans</w:t>
      </w:r>
      <w:r w:rsidR="0014156D" w:rsidRPr="001B6848">
        <w:t>.</w:t>
      </w:r>
    </w:p>
    <w:p w14:paraId="5D673E6D" w14:textId="14084759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20</w:t>
      </w:r>
      <w:r w:rsidRPr="001B6848">
        <w:t xml:space="preserve"> </w:t>
      </w:r>
      <w:r w:rsidR="00D44238" w:rsidRPr="00342D92">
        <w:rPr>
          <w:rStyle w:val="DraCormarkversepart"/>
        </w:rPr>
        <w:t>@</w:t>
      </w:r>
      <w:r w:rsidRPr="001B6848">
        <w:t xml:space="preserve">Et coelos orcique locos. </w:t>
      </w:r>
      <w:r w:rsidR="00D44238" w:rsidRPr="00342D92">
        <w:rPr>
          <w:rStyle w:val="DraCormarkversepart"/>
        </w:rPr>
        <w:t>@</w:t>
      </w:r>
      <w:r w:rsidRPr="001B6848">
        <w:t>Mors te manet ergo.</w:t>
      </w:r>
    </w:p>
    <w:p w14:paraId="5CD2B8BB" w14:textId="32FC9BD9" w:rsidR="006B7F0B" w:rsidRPr="00D44238" w:rsidRDefault="00C5000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C</w:t>
      </w:r>
      <w:r w:rsidR="0014156D" w:rsidRPr="00D44238">
        <w:rPr>
          <w:rStyle w:val="DraCorstagedirectionsetc"/>
        </w:rPr>
        <w:t>ardinalis.</w:t>
      </w:r>
    </w:p>
    <w:p w14:paraId="1B05D5AC" w14:textId="5F9D1C36" w:rsidR="006B7F0B" w:rsidRPr="001B6848" w:rsidRDefault="00C50008" w:rsidP="001B6848">
      <w:pPr>
        <w:pStyle w:val="DraCorstandard"/>
      </w:pPr>
      <w:r w:rsidRPr="001B6848">
        <w:t>Cardineo fulgens ego honore, et episcopus ecce</w:t>
      </w:r>
    </w:p>
    <w:p w14:paraId="49E2E500" w14:textId="5336788C" w:rsidR="006B7F0B" w:rsidRPr="001B6848" w:rsidRDefault="00C50008" w:rsidP="001B6848">
      <w:pPr>
        <w:pStyle w:val="DraCorstandard"/>
      </w:pPr>
      <w:r w:rsidRPr="001B6848">
        <w:t>Mors manet ecce omnes, phrygeus quos pilleus orna</w:t>
      </w:r>
      <w:r w:rsidR="0014156D" w:rsidRPr="001B6848">
        <w:t>t</w:t>
      </w:r>
      <w:r w:rsidRPr="001B6848">
        <w:t>.</w:t>
      </w:r>
    </w:p>
    <w:p w14:paraId="20780FB6" w14:textId="1017E2C6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Episcopus</w:t>
      </w:r>
    </w:p>
    <w:p w14:paraId="38FF835F" w14:textId="27736FDD" w:rsidR="006B7F0B" w:rsidRPr="001B6848" w:rsidRDefault="00C50008" w:rsidP="001B6848">
      <w:pPr>
        <w:pStyle w:val="DraCorstandard"/>
      </w:pPr>
      <w:r w:rsidRPr="001B6848">
        <w:t>In</w:t>
      </w:r>
      <w:r w:rsidR="0014156D" w:rsidRPr="001B6848">
        <w:t>s</w:t>
      </w:r>
      <w:r w:rsidRPr="001B6848">
        <w:t>ula splendidior uestit mea tempora, latum</w:t>
      </w:r>
    </w:p>
    <w:p w14:paraId="3D5FAD93" w14:textId="77777777" w:rsidR="006B7F0B" w:rsidRPr="001B6848" w:rsidRDefault="00C50008" w:rsidP="001B6848">
      <w:pPr>
        <w:pStyle w:val="DraCorstandard"/>
      </w:pPr>
      <w:r w:rsidRPr="001B6848">
        <w:t>Possideo imperium, multi mea iura tremiscunt.</w:t>
      </w:r>
    </w:p>
    <w:p w14:paraId="1A92C6FB" w14:textId="7ED1F968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25</w:t>
      </w:r>
      <w:r w:rsidRPr="001B6848">
        <w:t xml:space="preserve"> Me ditant fraudis docti, producere lites</w:t>
      </w:r>
    </w:p>
    <w:p w14:paraId="0BE85837" w14:textId="77777777" w:rsidR="006B7F0B" w:rsidRPr="001B6848" w:rsidRDefault="00C50008" w:rsidP="001B6848">
      <w:pPr>
        <w:pStyle w:val="DraCorstandard"/>
      </w:pPr>
      <w:r w:rsidRPr="001B6848">
        <w:t>Experti, aucupium docti nummorum, et auerni</w:t>
      </w:r>
    </w:p>
    <w:p w14:paraId="6B8CDEF7" w14:textId="77777777" w:rsidR="006B7F0B" w:rsidRPr="001B6848" w:rsidRDefault="00C50008" w:rsidP="001B6848">
      <w:pPr>
        <w:pStyle w:val="DraCorstandard"/>
      </w:pPr>
      <w:r w:rsidRPr="001B6848">
        <w:t>Causidici, rixatores, rabulaeque forenses.</w:t>
      </w:r>
    </w:p>
    <w:p w14:paraId="74A33659" w14:textId="77777777" w:rsidR="00FE769E" w:rsidRPr="001B6848" w:rsidRDefault="00C50008" w:rsidP="001B6848">
      <w:pPr>
        <w:pStyle w:val="DraCorstandard"/>
      </w:pPr>
      <w:r w:rsidRPr="001B6848">
        <w:t>Hos ego respicio, nihil attendens animarum</w:t>
      </w:r>
      <w:r w:rsidR="0014156D" w:rsidRPr="001B6848">
        <w:t>.</w:t>
      </w:r>
    </w:p>
    <w:p w14:paraId="02194E21" w14:textId="26285720" w:rsidR="006B7F0B" w:rsidRPr="001B6848" w:rsidRDefault="00C50008" w:rsidP="001B6848">
      <w:pPr>
        <w:pStyle w:val="DraCorstandard"/>
      </w:pPr>
      <w:r w:rsidRPr="001B6848">
        <w:t>Ecclesiae mihi commissae populi ue salutem.</w:t>
      </w:r>
    </w:p>
    <w:p w14:paraId="1FD70907" w14:textId="1C640A1D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lastRenderedPageBreak/>
        <w:t>30</w:t>
      </w:r>
      <w:r w:rsidRPr="001B6848">
        <w:t xml:space="preserve"> Sed satis est duros loculo infarcisse Iabores</w:t>
      </w:r>
    </w:p>
    <w:p w14:paraId="17821E80" w14:textId="77777777" w:rsidR="006B7F0B" w:rsidRPr="001B6848" w:rsidRDefault="00C50008" w:rsidP="001B6848">
      <w:pPr>
        <w:pStyle w:val="DraCorstandard"/>
      </w:pPr>
      <w:r w:rsidRPr="001B6848">
        <w:t>Agricolum, et magnis placuisse heroibus orbis.</w:t>
      </w:r>
    </w:p>
    <w:p w14:paraId="75D8CD84" w14:textId="27A964EF" w:rsidR="006B7F0B" w:rsidRPr="001B6848" w:rsidRDefault="00C50008" w:rsidP="001B6848">
      <w:pPr>
        <w:pStyle w:val="DraCorstandard"/>
      </w:pPr>
      <w:r w:rsidRPr="001B6848">
        <w:t>Non ta</w:t>
      </w:r>
      <w:r w:rsidR="0014156D" w:rsidRPr="001B6848">
        <w:t>m</w:t>
      </w:r>
      <w:r w:rsidRPr="001B6848">
        <w:t>en effugies mortis mala spicula durae.</w:t>
      </w:r>
    </w:p>
    <w:p w14:paraId="195149ED" w14:textId="35F5D57C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Ecclesiae praelatus.</w:t>
      </w:r>
    </w:p>
    <w:p w14:paraId="5E8DBE12" w14:textId="0BD804C0" w:rsidR="006B7F0B" w:rsidRPr="001B6848" w:rsidRDefault="00C50008" w:rsidP="001B6848">
      <w:pPr>
        <w:pStyle w:val="DraCorstandard"/>
      </w:pPr>
      <w:r w:rsidRPr="001B6848">
        <w:t>Ecclesiae praelatus ego multis uenerandus</w:t>
      </w:r>
    </w:p>
    <w:p w14:paraId="7EC1A27C" w14:textId="77777777" w:rsidR="006B7F0B" w:rsidRPr="001B6848" w:rsidRDefault="00C50008" w:rsidP="001B6848">
      <w:pPr>
        <w:pStyle w:val="DraCorstandard"/>
      </w:pPr>
      <w:r w:rsidRPr="001B6848">
        <w:t>Muneribus sacris, prouentibus officiorum.</w:t>
      </w:r>
    </w:p>
    <w:p w14:paraId="6583691A" w14:textId="1459163D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35</w:t>
      </w:r>
      <w:r w:rsidRPr="001B6848">
        <w:t xml:space="preserve"> Comptior est uestis, poppina frequentior aede</w:t>
      </w:r>
    </w:p>
    <w:p w14:paraId="7D640699" w14:textId="77777777" w:rsidR="006B7F0B" w:rsidRPr="001B6848" w:rsidRDefault="00C50008" w:rsidP="001B6848">
      <w:pPr>
        <w:pStyle w:val="DraCorstandard"/>
      </w:pPr>
      <w:r w:rsidRPr="001B6848">
        <w:t>Sacra, et psalmorum cantus mihi rarior ipso</w:t>
      </w:r>
    </w:p>
    <w:p w14:paraId="015E1AF7" w14:textId="77777777" w:rsidR="006B7F0B" w:rsidRPr="001B6848" w:rsidRDefault="00C50008" w:rsidP="001B6848">
      <w:pPr>
        <w:pStyle w:val="DraCorstandard"/>
      </w:pPr>
      <w:r w:rsidRPr="001B6848">
        <w:t>Talorum crepitu, Veneris quoque uoce sonora.</w:t>
      </w:r>
    </w:p>
    <w:p w14:paraId="123D211E" w14:textId="793AEC8D" w:rsidR="006B7F0B" w:rsidRPr="001B6848" w:rsidRDefault="00C50008" w:rsidP="001B6848">
      <w:pPr>
        <w:pStyle w:val="DraCorstandard"/>
      </w:pPr>
      <w:r w:rsidRPr="001B6848">
        <w:t>Morte cades, annos speras ubi uiuere plures.</w:t>
      </w:r>
    </w:p>
    <w:p w14:paraId="4E2C35E5" w14:textId="47C224A8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Canonicus</w:t>
      </w:r>
    </w:p>
    <w:p w14:paraId="111C67CD" w14:textId="5702F01F" w:rsidR="006B7F0B" w:rsidRPr="001B6848" w:rsidRDefault="002A36EC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En ego melotam gesto. </w:t>
      </w:r>
      <w:r w:rsidRPr="00342D92">
        <w:rPr>
          <w:rStyle w:val="DraCormarkversepart"/>
        </w:rPr>
        <w:t>@</w:t>
      </w:r>
      <w:r w:rsidR="00C50008" w:rsidRPr="001B6848">
        <w:t>Mors saeua propinquat.</w:t>
      </w:r>
    </w:p>
    <w:p w14:paraId="09C6D7ED" w14:textId="79FFD294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Pastor</w:t>
      </w:r>
    </w:p>
    <w:p w14:paraId="2C565845" w14:textId="0268AE49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40</w:t>
      </w:r>
      <w:r w:rsidRPr="001B6848">
        <w:t xml:space="preserve"> En parochus quoque pastor ego</w:t>
      </w:r>
      <w:r w:rsidR="0014156D" w:rsidRPr="001B6848">
        <w:t>,</w:t>
      </w:r>
      <w:r w:rsidRPr="001B6848">
        <w:t xml:space="preserve"> mihi dulce falernum</w:t>
      </w:r>
    </w:p>
    <w:p w14:paraId="07851940" w14:textId="77777777" w:rsidR="006B7F0B" w:rsidRPr="001B6848" w:rsidRDefault="00C50008" w:rsidP="001B6848">
      <w:pPr>
        <w:pStyle w:val="DraCorstandard"/>
      </w:pPr>
      <w:r w:rsidRPr="001B6848">
        <w:t>Notius aede sacra: scortum mihi charius ipsa</w:t>
      </w:r>
    </w:p>
    <w:p w14:paraId="182658FC" w14:textId="168AA132" w:rsidR="006B7F0B" w:rsidRPr="001B6848" w:rsidRDefault="002A36EC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Est animae cura populi. </w:t>
      </w:r>
      <w:r w:rsidRPr="00342D92">
        <w:rPr>
          <w:rStyle w:val="DraCormarkversepart"/>
        </w:rPr>
        <w:t>@</w:t>
      </w:r>
      <w:r w:rsidR="00C50008" w:rsidRPr="001B6848">
        <w:t>Mors te manet ergo.</w:t>
      </w:r>
    </w:p>
    <w:p w14:paraId="12307FE2" w14:textId="58FF7248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Abbas</w:t>
      </w:r>
    </w:p>
    <w:p w14:paraId="69A6CDC0" w14:textId="5AD007ED" w:rsidR="006B7F0B" w:rsidRPr="001B6848" w:rsidRDefault="00C50008" w:rsidP="001B6848">
      <w:pPr>
        <w:pStyle w:val="DraCorstandard"/>
      </w:pPr>
      <w:r w:rsidRPr="001B6848">
        <w:t>En abbas uenio, Veneris quoque uentris amicus.</w:t>
      </w:r>
    </w:p>
    <w:p w14:paraId="3F3037FC" w14:textId="457E4BF2" w:rsidR="006B7F0B" w:rsidRPr="001B6848" w:rsidRDefault="00C50008" w:rsidP="001B6848">
      <w:pPr>
        <w:pStyle w:val="DraCorstandard"/>
      </w:pPr>
      <w:r w:rsidRPr="001B6848">
        <w:t>Coenobi</w:t>
      </w:r>
      <w:r w:rsidR="0014156D" w:rsidRPr="001B6848">
        <w:t>j</w:t>
      </w:r>
      <w:r w:rsidRPr="001B6848">
        <w:t xml:space="preserve"> rara est mihi cura, frequentior aula</w:t>
      </w:r>
    </w:p>
    <w:p w14:paraId="37E09457" w14:textId="1EC6951A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45</w:t>
      </w:r>
      <w:r w:rsidRPr="001B6848">
        <w:t xml:space="preserve"> </w:t>
      </w:r>
      <w:r w:rsidR="002A36EC" w:rsidRPr="00342D92">
        <w:rPr>
          <w:rStyle w:val="DraCormarkversepart"/>
        </w:rPr>
        <w:t>@</w:t>
      </w:r>
      <w:r w:rsidRPr="001B6848">
        <w:t xml:space="preserve">Magnorum heroum. </w:t>
      </w:r>
      <w:r w:rsidR="002A36EC" w:rsidRPr="00342D92">
        <w:rPr>
          <w:rStyle w:val="DraCormarkversepart"/>
        </w:rPr>
        <w:t>@</w:t>
      </w:r>
      <w:r w:rsidRPr="001B6848">
        <w:t>Chorea saltabis eadem.</w:t>
      </w:r>
    </w:p>
    <w:p w14:paraId="3DA7A69F" w14:textId="143702A9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Prior</w:t>
      </w:r>
    </w:p>
    <w:p w14:paraId="63AFF382" w14:textId="1FF5042C" w:rsidR="006B7F0B" w:rsidRPr="001B6848" w:rsidRDefault="00C50008" w:rsidP="001B6848">
      <w:pPr>
        <w:pStyle w:val="DraCorstandard"/>
      </w:pPr>
      <w:r w:rsidRPr="001B6848">
        <w:t>En prior, ornatus longa et splendente cucul</w:t>
      </w:r>
      <w:r w:rsidR="0014156D" w:rsidRPr="001B6848">
        <w:t>l</w:t>
      </w:r>
      <w:r w:rsidRPr="001B6848">
        <w:t>a,</w:t>
      </w:r>
    </w:p>
    <w:p w14:paraId="701DA295" w14:textId="2E053762" w:rsidR="006B7F0B" w:rsidRPr="001B6848" w:rsidRDefault="00C50008" w:rsidP="001B6848">
      <w:pPr>
        <w:pStyle w:val="DraCorstandard"/>
      </w:pPr>
      <w:r w:rsidRPr="001B6848">
        <w:t>Falce cades mortis. Mors aufert nomina honoris.</w:t>
      </w:r>
    </w:p>
    <w:p w14:paraId="24A78663" w14:textId="10A625C5" w:rsidR="00FE769E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Pater vestalium</w:t>
      </w:r>
    </w:p>
    <w:p w14:paraId="78E99FC8" w14:textId="19170F02" w:rsidR="006B7F0B" w:rsidRPr="001B6848" w:rsidRDefault="00C50008" w:rsidP="001B6848">
      <w:pPr>
        <w:pStyle w:val="DraCorstandard"/>
      </w:pPr>
      <w:r w:rsidRPr="001B6848">
        <w:t>Nympharum pater ecce ego sum uentrosior, offis</w:t>
      </w:r>
    </w:p>
    <w:p w14:paraId="35A3B172" w14:textId="09A71BDA" w:rsidR="006B7F0B" w:rsidRPr="001B6848" w:rsidRDefault="002A36EC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Pinguibus emacerans corpus. </w:t>
      </w:r>
      <w:r w:rsidR="001D4290" w:rsidRPr="00342D92">
        <w:rPr>
          <w:rStyle w:val="DraCormarkversepart"/>
        </w:rPr>
        <w:t>@</w:t>
      </w:r>
      <w:r w:rsidR="00C50008" w:rsidRPr="001B6848">
        <w:t>Mors te manet ipsa.</w:t>
      </w:r>
    </w:p>
    <w:p w14:paraId="69FCF9CE" w14:textId="0B40806F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lastRenderedPageBreak/>
        <w:t>Vestalis nympha</w:t>
      </w:r>
    </w:p>
    <w:p w14:paraId="3DC0DEA1" w14:textId="179EB724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50</w:t>
      </w:r>
      <w:r w:rsidRPr="001B6848">
        <w:t xml:space="preserve"> En monialis ego, Vestae servire parata.</w:t>
      </w:r>
    </w:p>
    <w:p w14:paraId="3BC14104" w14:textId="6B7334E3" w:rsidR="006B7F0B" w:rsidRPr="001B6848" w:rsidRDefault="00C50008" w:rsidP="001B6848">
      <w:pPr>
        <w:pStyle w:val="DraCorstandard"/>
      </w:pPr>
      <w:r w:rsidRPr="001B6848">
        <w:t>Non te Vesta potest mortis subducere castris.</w:t>
      </w:r>
    </w:p>
    <w:p w14:paraId="7FE81BAD" w14:textId="35D76755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Legatus</w:t>
      </w:r>
    </w:p>
    <w:p w14:paraId="067ACB44" w14:textId="23A4058B" w:rsidR="006B7F0B" w:rsidRPr="001B6848" w:rsidRDefault="00C50008" w:rsidP="001B6848">
      <w:pPr>
        <w:pStyle w:val="DraCorstandard"/>
      </w:pPr>
      <w:r w:rsidRPr="001B6848">
        <w:t>Legatus uenio culparum uincla resoluens</w:t>
      </w:r>
    </w:p>
    <w:p w14:paraId="2FD4964B" w14:textId="71F6FB17" w:rsidR="006B7F0B" w:rsidRPr="001B6848" w:rsidRDefault="00C50008" w:rsidP="001B6848">
      <w:pPr>
        <w:pStyle w:val="DraCorstandard"/>
      </w:pPr>
      <w:r w:rsidRPr="001B6848">
        <w:t>Omnia pro auro</w:t>
      </w:r>
      <w:r w:rsidR="0014156D" w:rsidRPr="001B6848">
        <w:t>,</w:t>
      </w:r>
      <w:r w:rsidRPr="001B6848">
        <w:t xml:space="preserve"> obi</w:t>
      </w:r>
      <w:r w:rsidR="0014156D" w:rsidRPr="001B6848">
        <w:t>en</w:t>
      </w:r>
      <w:r w:rsidRPr="001B6848">
        <w:t>s coelum uendo, infera claudo,</w:t>
      </w:r>
    </w:p>
    <w:p w14:paraId="099683A1" w14:textId="77777777" w:rsidR="006B7F0B" w:rsidRPr="001B6848" w:rsidRDefault="00C50008" w:rsidP="001B6848">
      <w:pPr>
        <w:pStyle w:val="DraCorstandard"/>
      </w:pPr>
      <w:r w:rsidRPr="001B6848">
        <w:t>Et quicquid patres sanxerunt, munere soluo.</w:t>
      </w:r>
    </w:p>
    <w:p w14:paraId="266AA423" w14:textId="63C0CBF4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55</w:t>
      </w:r>
      <w:r w:rsidRPr="001B6848">
        <w:t xml:space="preserve"> Iuribus a mortis non te legatio soluet.</w:t>
      </w:r>
    </w:p>
    <w:p w14:paraId="5474789F" w14:textId="3DFCCDA9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Dominus doctor</w:t>
      </w:r>
    </w:p>
    <w:p w14:paraId="134455CA" w14:textId="179A3E26" w:rsidR="006B7F0B" w:rsidRPr="001B6848" w:rsidRDefault="00C50008" w:rsidP="001B6848">
      <w:pPr>
        <w:pStyle w:val="DraCorstandard"/>
      </w:pPr>
      <w:r w:rsidRPr="001B6848">
        <w:t>Quid fers? Ecce sophus, diuina humanaque iura</w:t>
      </w:r>
    </w:p>
    <w:p w14:paraId="3F9BDAAF" w14:textId="77777777" w:rsidR="006B7F0B" w:rsidRPr="001B6848" w:rsidRDefault="00C50008" w:rsidP="001B6848">
      <w:pPr>
        <w:pStyle w:val="DraCorstandard"/>
      </w:pPr>
      <w:r w:rsidRPr="001B6848">
        <w:t>Calleo, et a populo doctor Rabbique salutor.</w:t>
      </w:r>
    </w:p>
    <w:p w14:paraId="59213D2B" w14:textId="134EE7B0" w:rsidR="006B7F0B" w:rsidRPr="001B6848" w:rsidRDefault="00C50008" w:rsidP="001B6848">
      <w:pPr>
        <w:pStyle w:val="DraCorstandard"/>
      </w:pPr>
      <w:r w:rsidRPr="001B6848">
        <w:t>Te manet expectans mors ultima linea rerum.</w:t>
      </w:r>
    </w:p>
    <w:p w14:paraId="6B349367" w14:textId="080395A8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Medicus</w:t>
      </w:r>
    </w:p>
    <w:p w14:paraId="5B07CF20" w14:textId="192A808C" w:rsidR="006B7F0B" w:rsidRPr="001B6848" w:rsidRDefault="00C50008" w:rsidP="001B6848">
      <w:pPr>
        <w:pStyle w:val="DraCorstandard"/>
      </w:pPr>
      <w:r w:rsidRPr="001B6848">
        <w:t>En ego sum medicus, uitam producere gnarus,</w:t>
      </w:r>
    </w:p>
    <w:p w14:paraId="55A1F071" w14:textId="6FC23D35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60</w:t>
      </w:r>
      <w:r w:rsidRPr="001B6848">
        <w:t xml:space="preserve"> Venis lustratis morborum nomina dico.</w:t>
      </w:r>
    </w:p>
    <w:p w14:paraId="4091F585" w14:textId="0C910A47" w:rsidR="006B7F0B" w:rsidRPr="001B6848" w:rsidRDefault="00C50008" w:rsidP="001B6848">
      <w:pPr>
        <w:pStyle w:val="DraCorstandard"/>
      </w:pPr>
      <w:r w:rsidRPr="001B6848">
        <w:t>Non poteris durae mortis uitare sagittas.</w:t>
      </w:r>
    </w:p>
    <w:p w14:paraId="3A84BA52" w14:textId="51F81B27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Astronomus</w:t>
      </w:r>
    </w:p>
    <w:p w14:paraId="10ECAED0" w14:textId="36367ADD" w:rsidR="006B7F0B" w:rsidRPr="001B6848" w:rsidRDefault="00C50008" w:rsidP="001B6848">
      <w:pPr>
        <w:pStyle w:val="DraCorstandard"/>
      </w:pPr>
      <w:r w:rsidRPr="001B6848">
        <w:t>En ego stellarum motus et sydera noui,</w:t>
      </w:r>
    </w:p>
    <w:p w14:paraId="62FB1EED" w14:textId="77777777" w:rsidR="006B7F0B" w:rsidRPr="001B6848" w:rsidRDefault="00C50008" w:rsidP="001B6848">
      <w:pPr>
        <w:pStyle w:val="DraCorstandard"/>
      </w:pPr>
      <w:r w:rsidRPr="001B6848">
        <w:t>Et fati genus omne scio praedicere coeli.</w:t>
      </w:r>
    </w:p>
    <w:p w14:paraId="56DE613C" w14:textId="63144600" w:rsidR="006B7F0B" w:rsidRPr="001B6848" w:rsidRDefault="00C50008" w:rsidP="001B6848">
      <w:pPr>
        <w:pStyle w:val="DraCorstandard"/>
      </w:pPr>
      <w:r w:rsidRPr="001B6848">
        <w:t>Non potis es mortis durae praescire sagittas.</w:t>
      </w:r>
    </w:p>
    <w:p w14:paraId="2C450D4B" w14:textId="583BA003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Curtisanus</w:t>
      </w:r>
    </w:p>
    <w:p w14:paraId="32309B5A" w14:textId="3292BFB9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65</w:t>
      </w:r>
      <w:r w:rsidRPr="001B6848">
        <w:t xml:space="preserve"> En me Rhoma potens multis suffarsit onustum</w:t>
      </w:r>
    </w:p>
    <w:p w14:paraId="2C8BB004" w14:textId="77777777" w:rsidR="00FE769E" w:rsidRPr="001B6848" w:rsidRDefault="00C50008" w:rsidP="001B6848">
      <w:pPr>
        <w:pStyle w:val="DraCorstandard"/>
      </w:pPr>
      <w:r w:rsidRPr="001B6848">
        <w:t>Muneribus sacris, prouentibus, officiisque.</w:t>
      </w:r>
    </w:p>
    <w:p w14:paraId="0EC846FE" w14:textId="2C96B432" w:rsidR="006B7F0B" w:rsidRPr="001B6848" w:rsidRDefault="00C50008" w:rsidP="001B6848">
      <w:pPr>
        <w:pStyle w:val="DraCorstandard"/>
      </w:pPr>
      <w:r w:rsidRPr="001B6848">
        <w:t>Non potes his mortis fugiens euadere tela.</w:t>
      </w:r>
    </w:p>
    <w:p w14:paraId="34582A8F" w14:textId="2F78891C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Aduocatus</w:t>
      </w:r>
    </w:p>
    <w:p w14:paraId="356570D7" w14:textId="3E30C52C" w:rsidR="006B7F0B" w:rsidRPr="001B6848" w:rsidRDefault="00C50008" w:rsidP="001B6848">
      <w:pPr>
        <w:pStyle w:val="DraCorstandard"/>
      </w:pPr>
      <w:r w:rsidRPr="001B6848">
        <w:t>Causarum patronus ego, producere doctus</w:t>
      </w:r>
    </w:p>
    <w:p w14:paraId="0FA6A720" w14:textId="77777777" w:rsidR="006B7F0B" w:rsidRPr="001B6848" w:rsidRDefault="00C50008" w:rsidP="001B6848">
      <w:pPr>
        <w:pStyle w:val="DraCorstandard"/>
      </w:pPr>
      <w:r w:rsidRPr="001B6848">
        <w:lastRenderedPageBreak/>
        <w:t>Lites, et loculos lingua uacuare loquaci.</w:t>
      </w:r>
    </w:p>
    <w:p w14:paraId="076620E3" w14:textId="0B68E114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70</w:t>
      </w:r>
      <w:r w:rsidRPr="001B6848">
        <w:t xml:space="preserve"> Non te lingua loquax mortis subducet ab ictu.</w:t>
      </w:r>
    </w:p>
    <w:p w14:paraId="08F2CC5F" w14:textId="10CB28B3" w:rsidR="006B7F0B" w:rsidRPr="00D44238" w:rsidRDefault="0014156D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Iudex</w:t>
      </w:r>
    </w:p>
    <w:p w14:paraId="65970A7D" w14:textId="5CE51AB7" w:rsidR="006B7F0B" w:rsidRPr="001B6848" w:rsidRDefault="00C50008" w:rsidP="001B6848">
      <w:pPr>
        <w:pStyle w:val="DraCorstandard"/>
      </w:pPr>
      <w:r w:rsidRPr="001B6848">
        <w:t>Iustitiae iudex quia sum, sub plebe salutor.</w:t>
      </w:r>
    </w:p>
    <w:p w14:paraId="6E7A3D2A" w14:textId="77777777" w:rsidR="006B7F0B" w:rsidRPr="001B6848" w:rsidRDefault="00C50008" w:rsidP="001B6848">
      <w:pPr>
        <w:pStyle w:val="DraCorstandard"/>
      </w:pPr>
      <w:r w:rsidRPr="001B6848">
        <w:t>Vertice me nudo populus ueneratur adorans.</w:t>
      </w:r>
    </w:p>
    <w:p w14:paraId="628979B4" w14:textId="77777777" w:rsidR="006B7F0B" w:rsidRPr="001B6848" w:rsidRDefault="00C50008" w:rsidP="001B6848">
      <w:pPr>
        <w:pStyle w:val="DraCorstandard"/>
      </w:pPr>
      <w:r w:rsidRPr="001B6848">
        <w:t>Auri sacra fames peruertere saepe coegit</w:t>
      </w:r>
    </w:p>
    <w:p w14:paraId="4F0EDB90" w14:textId="055DD487" w:rsidR="006B7F0B" w:rsidRPr="001B6848" w:rsidRDefault="00C030F7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Iustitiam. </w:t>
      </w:r>
      <w:r w:rsidRPr="00342D92">
        <w:rPr>
          <w:rStyle w:val="DraCormarkversepart"/>
        </w:rPr>
        <w:t>@</w:t>
      </w:r>
      <w:r w:rsidR="00C50008" w:rsidRPr="001B6848">
        <w:t>Mors te manet aequans omnia falce.</w:t>
      </w:r>
    </w:p>
    <w:p w14:paraId="0809EFBE" w14:textId="4A5EEC84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Praetor</w:t>
      </w:r>
    </w:p>
    <w:p w14:paraId="7812CDD1" w14:textId="07C431EE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75</w:t>
      </w:r>
      <w:r w:rsidRPr="001B6848">
        <w:t xml:space="preserve"> Praetor ego populi, me praeter nemo quid audet.</w:t>
      </w:r>
    </w:p>
    <w:p w14:paraId="0D6F1112" w14:textId="6E456A7A" w:rsidR="006B7F0B" w:rsidRPr="001B6848" w:rsidRDefault="00C50008" w:rsidP="001B6848">
      <w:pPr>
        <w:pStyle w:val="DraCorstandard"/>
      </w:pPr>
      <w:r w:rsidRPr="001B6848">
        <w:t>Accensor causis</w:t>
      </w:r>
      <w:r w:rsidR="00E12BF8" w:rsidRPr="001B6848">
        <w:t>,</w:t>
      </w:r>
      <w:r w:rsidRPr="001B6848">
        <w:t xml:space="preserve"> per me stant omnia, nanque</w:t>
      </w:r>
    </w:p>
    <w:p w14:paraId="78EE9111" w14:textId="77777777" w:rsidR="006B7F0B" w:rsidRPr="001B6848" w:rsidRDefault="00C50008" w:rsidP="001B6848">
      <w:pPr>
        <w:pStyle w:val="DraCorstandard"/>
      </w:pPr>
      <w:r w:rsidRPr="001B6848">
        <w:t>Et dono et adimo uitam, cum rebus honorem.</w:t>
      </w:r>
    </w:p>
    <w:p w14:paraId="734023DA" w14:textId="77777777" w:rsidR="006B7F0B" w:rsidRPr="001B6848" w:rsidRDefault="00C50008" w:rsidP="001B6848">
      <w:pPr>
        <w:pStyle w:val="DraCorstandard"/>
      </w:pPr>
      <w:r w:rsidRPr="001B6848">
        <w:t>Munere conspecto, quod iniquum est iure triumphat.</w:t>
      </w:r>
    </w:p>
    <w:p w14:paraId="7EAC5D26" w14:textId="77777777" w:rsidR="006B7F0B" w:rsidRPr="001B6848" w:rsidRDefault="00C50008" w:rsidP="001B6848">
      <w:pPr>
        <w:pStyle w:val="DraCorstandard"/>
      </w:pPr>
      <w:r w:rsidRPr="001B6848">
        <w:t>Emitto coruos, censura damno columbas.</w:t>
      </w:r>
    </w:p>
    <w:p w14:paraId="701F4E6C" w14:textId="2B015CC4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80</w:t>
      </w:r>
      <w:r w:rsidRPr="001B6848">
        <w:t xml:space="preserve"> Hinc metuendus ero superis ereboque profundo.</w:t>
      </w:r>
    </w:p>
    <w:p w14:paraId="50AF088F" w14:textId="109CF2E7" w:rsidR="006B7F0B" w:rsidRPr="001B6848" w:rsidRDefault="00C50008" w:rsidP="001B6848">
      <w:pPr>
        <w:pStyle w:val="DraCorstandard"/>
      </w:pPr>
      <w:r w:rsidRPr="001B6848">
        <w:t>Te manet expectans Erebus Plutoque cruentus.</w:t>
      </w:r>
    </w:p>
    <w:p w14:paraId="65E83328" w14:textId="5FC41209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Consul</w:t>
      </w:r>
    </w:p>
    <w:p w14:paraId="17FF843D" w14:textId="6E494756" w:rsidR="006B7F0B" w:rsidRPr="001B6848" w:rsidRDefault="00C50008" w:rsidP="001B6848">
      <w:pPr>
        <w:pStyle w:val="DraCorstandard"/>
      </w:pPr>
      <w:r w:rsidRPr="001B6848">
        <w:t>Polleo consiliis, Consul dicorque salutor</w:t>
      </w:r>
      <w:r w:rsidR="00E12BF8" w:rsidRPr="001B6848">
        <w:t>.</w:t>
      </w:r>
    </w:p>
    <w:p w14:paraId="4080D18E" w14:textId="77777777" w:rsidR="006B7F0B" w:rsidRPr="001B6848" w:rsidRDefault="00C50008" w:rsidP="001B6848">
      <w:pPr>
        <w:pStyle w:val="DraCorstandard"/>
      </w:pPr>
      <w:r w:rsidRPr="001B6848">
        <w:t>Munere conspecto, quod iniquum est consulo rectum,</w:t>
      </w:r>
    </w:p>
    <w:p w14:paraId="28F413AC" w14:textId="62EFCF6F" w:rsidR="006B7F0B" w:rsidRPr="001B6848" w:rsidRDefault="00C50008" w:rsidP="001B6848">
      <w:pPr>
        <w:pStyle w:val="DraCorstandard"/>
      </w:pPr>
      <w:r w:rsidRPr="001B6848">
        <w:t>Quod rectum est, flecto</w:t>
      </w:r>
      <w:r w:rsidR="00E12BF8" w:rsidRPr="001B6848">
        <w:t>,</w:t>
      </w:r>
      <w:r w:rsidRPr="001B6848">
        <w:t xml:space="preserve"> nihil est quod nesciat auri</w:t>
      </w:r>
    </w:p>
    <w:p w14:paraId="6571FEC0" w14:textId="22B3B864" w:rsidR="00FE769E" w:rsidRPr="001B6848" w:rsidRDefault="00C50008" w:rsidP="001B6848">
      <w:pPr>
        <w:pStyle w:val="DraCorstandard"/>
      </w:pPr>
      <w:r w:rsidRPr="00074D5F">
        <w:rPr>
          <w:rStyle w:val="DraCorforeignlanguage"/>
        </w:rPr>
        <w:t>85</w:t>
      </w:r>
      <w:r w:rsidRPr="001B6848">
        <w:t xml:space="preserve"> Sacra fames, hinc ditor et undique fio opulentus.</w:t>
      </w:r>
    </w:p>
    <w:p w14:paraId="37AE4DCE" w14:textId="6326E026" w:rsidR="006B7F0B" w:rsidRPr="001B6848" w:rsidRDefault="00C50008" w:rsidP="001B6848">
      <w:pPr>
        <w:pStyle w:val="DraCorstandard"/>
      </w:pPr>
      <w:r w:rsidRPr="001B6848">
        <w:t>Sed eris aeternum miser et mors impia tollet.</w:t>
      </w:r>
    </w:p>
    <w:p w14:paraId="34EB99EC" w14:textId="0BC7A3FA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Causidicus</w:t>
      </w:r>
    </w:p>
    <w:p w14:paraId="4D7CD484" w14:textId="028DECE7" w:rsidR="006B7F0B" w:rsidRPr="001B6848" w:rsidRDefault="00C50008" w:rsidP="001B6848">
      <w:pPr>
        <w:pStyle w:val="DraCorstandard"/>
      </w:pPr>
      <w:r w:rsidRPr="001B6848">
        <w:t>Causidicus ego sum, causas narrare peritus.</w:t>
      </w:r>
    </w:p>
    <w:p w14:paraId="48F1A75E" w14:textId="77777777" w:rsidR="006B7F0B" w:rsidRPr="001B6848" w:rsidRDefault="00C50008" w:rsidP="001B6848">
      <w:pPr>
        <w:pStyle w:val="DraCorstandard"/>
      </w:pPr>
      <w:r w:rsidRPr="001B6848">
        <w:t>Accior in causas, sed spes ubi fulserit auri</w:t>
      </w:r>
    </w:p>
    <w:p w14:paraId="79AE8BB3" w14:textId="77777777" w:rsidR="006B7F0B" w:rsidRPr="001B6848" w:rsidRDefault="00C50008" w:rsidP="001B6848">
      <w:pPr>
        <w:pStyle w:val="DraCorstandard"/>
      </w:pPr>
      <w:r w:rsidRPr="001B6848">
        <w:t>Ad fraudes docta sollers utor bene lingua.</w:t>
      </w:r>
    </w:p>
    <w:p w14:paraId="217B9A93" w14:textId="5798B3EA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90</w:t>
      </w:r>
      <w:r w:rsidRPr="001B6848">
        <w:t xml:space="preserve"> Muto, commuto, iura inflecto atque reflecto</w:t>
      </w:r>
      <w:r w:rsidR="00E12BF8" w:rsidRPr="001B6848">
        <w:t>.</w:t>
      </w:r>
    </w:p>
    <w:p w14:paraId="7BFFA4F8" w14:textId="0F82A188" w:rsidR="006B7F0B" w:rsidRPr="001B6848" w:rsidRDefault="00C50008" w:rsidP="001B6848">
      <w:pPr>
        <w:pStyle w:val="DraCorstandard"/>
      </w:pPr>
      <w:r w:rsidRPr="001B6848">
        <w:lastRenderedPageBreak/>
        <w:t>Et nihil est quod non astu peruincere possim.</w:t>
      </w:r>
    </w:p>
    <w:p w14:paraId="1968C0EC" w14:textId="02504FF1" w:rsidR="006B7F0B" w:rsidRPr="001B6848" w:rsidRDefault="00C50008" w:rsidP="001B6848">
      <w:pPr>
        <w:pStyle w:val="DraCorstandard"/>
      </w:pPr>
      <w:r w:rsidRPr="001B6848">
        <w:t>Mors aequa expectat properans te fulmine diro</w:t>
      </w:r>
      <w:r w:rsidR="00E12BF8" w:rsidRPr="001B6848">
        <w:t>.</w:t>
      </w:r>
    </w:p>
    <w:p w14:paraId="62BDD6E7" w14:textId="77777777" w:rsidR="006B7F0B" w:rsidRPr="001B6848" w:rsidRDefault="00C50008" w:rsidP="001B6848">
      <w:pPr>
        <w:pStyle w:val="DraCorstandard"/>
      </w:pPr>
      <w:r w:rsidRPr="001B6848">
        <w:t>Nec poteris astu mortis praeuertere tela.</w:t>
      </w:r>
    </w:p>
    <w:p w14:paraId="1960694B" w14:textId="45482834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Scabinus</w:t>
      </w:r>
    </w:p>
    <w:p w14:paraId="22B42F33" w14:textId="7C3B26F5" w:rsidR="006B7F0B" w:rsidRPr="001B6848" w:rsidRDefault="00C50008" w:rsidP="001B6848">
      <w:pPr>
        <w:pStyle w:val="DraCorstandard"/>
      </w:pPr>
      <w:r w:rsidRPr="001B6848">
        <w:t>Ecce scabinus ego: scabo bursas, prorogo causas.</w:t>
      </w:r>
    </w:p>
    <w:p w14:paraId="0C09ED03" w14:textId="28CA1E97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95</w:t>
      </w:r>
      <w:r w:rsidRPr="001B6848">
        <w:t xml:space="preserve"> Senatorque uocor</w:t>
      </w:r>
      <w:r w:rsidR="00E12BF8" w:rsidRPr="001B6848">
        <w:t>,</w:t>
      </w:r>
      <w:r w:rsidRPr="001B6848">
        <w:t xml:space="preserve"> uulgus me poplite curuo,</w:t>
      </w:r>
    </w:p>
    <w:p w14:paraId="50CED2F4" w14:textId="5B69FC89" w:rsidR="006B7F0B" w:rsidRPr="001B6848" w:rsidRDefault="00C50008" w:rsidP="001B6848">
      <w:pPr>
        <w:pStyle w:val="DraCorstandard"/>
      </w:pPr>
      <w:r w:rsidRPr="001B6848">
        <w:t>Muneribusque datis ueneratur, fronte retecta.</w:t>
      </w:r>
    </w:p>
    <w:p w14:paraId="297FB53B" w14:textId="77777777" w:rsidR="006B7F0B" w:rsidRPr="001B6848" w:rsidRDefault="00C50008" w:rsidP="001B6848">
      <w:pPr>
        <w:pStyle w:val="DraCorstandard"/>
      </w:pPr>
      <w:r w:rsidRPr="001B6848">
        <w:t>Nil mortem meditor loculos quando impleo nummis</w:t>
      </w:r>
    </w:p>
    <w:p w14:paraId="23586310" w14:textId="77777777" w:rsidR="006B7F0B" w:rsidRPr="001B6848" w:rsidRDefault="00C50008" w:rsidP="001B6848">
      <w:pPr>
        <w:pStyle w:val="DraCorstandard"/>
      </w:pPr>
      <w:r w:rsidRPr="001B6848">
        <w:t>Et dito haeredes nummis, ui, fraude receptis.</w:t>
      </w:r>
    </w:p>
    <w:p w14:paraId="10DD335C" w14:textId="77777777" w:rsidR="006B7F0B" w:rsidRPr="001B6848" w:rsidRDefault="00C50008" w:rsidP="001B6848">
      <w:pPr>
        <w:pStyle w:val="DraCorstandard"/>
      </w:pPr>
      <w:r w:rsidRPr="001B6848">
        <w:t>Iustitiam nummis, pro sanguine, munere, uendo.</w:t>
      </w:r>
    </w:p>
    <w:p w14:paraId="5F85340D" w14:textId="40022E88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100</w:t>
      </w:r>
      <w:r w:rsidRPr="001B6848">
        <w:t xml:space="preserve"> Quod rectum est curuo, quod curuum est munere rectum</w:t>
      </w:r>
    </w:p>
    <w:p w14:paraId="7A5C8DCD" w14:textId="61323E19" w:rsidR="006B7F0B" w:rsidRPr="001B6848" w:rsidRDefault="00C50008" w:rsidP="001B6848">
      <w:pPr>
        <w:pStyle w:val="DraCorstandard"/>
      </w:pPr>
      <w:r w:rsidRPr="001B6848">
        <w:t>Efficio, per me prorsus stant omnia iura.</w:t>
      </w:r>
    </w:p>
    <w:p w14:paraId="4BB8FBF1" w14:textId="2276F383" w:rsidR="006B7F0B" w:rsidRPr="001B6848" w:rsidRDefault="00C50008" w:rsidP="001B6848">
      <w:pPr>
        <w:pStyle w:val="DraCorstandard"/>
      </w:pPr>
      <w:r w:rsidRPr="001B6848">
        <w:t>Non poteris durae mortis transire sagittas.</w:t>
      </w:r>
    </w:p>
    <w:p w14:paraId="12A619CE" w14:textId="73A1E288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Ludimagister</w:t>
      </w:r>
    </w:p>
    <w:p w14:paraId="0938B1BB" w14:textId="247C61FC" w:rsidR="006B7F0B" w:rsidRPr="001B6848" w:rsidRDefault="00C50008" w:rsidP="001B6848">
      <w:pPr>
        <w:pStyle w:val="DraCorstandard"/>
      </w:pPr>
      <w:r w:rsidRPr="001B6848">
        <w:t>En ego peruigili cura aeternoque labore,</w:t>
      </w:r>
    </w:p>
    <w:p w14:paraId="5F0707C2" w14:textId="77777777" w:rsidR="006B7F0B" w:rsidRPr="001B6848" w:rsidRDefault="00C50008" w:rsidP="001B6848">
      <w:pPr>
        <w:pStyle w:val="DraCorstandard"/>
      </w:pPr>
      <w:r w:rsidRPr="001B6848">
        <w:t>Excolui iuuenum ingenia, et praecepta Mineruae</w:t>
      </w:r>
    </w:p>
    <w:p w14:paraId="6C20BF6D" w14:textId="1690B8CD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105</w:t>
      </w:r>
      <w:r w:rsidRPr="001B6848">
        <w:t xml:space="preserve"> Tradens consenui, cathedraeque piget sine fructu.</w:t>
      </w:r>
    </w:p>
    <w:p w14:paraId="385E8C59" w14:textId="62838F63" w:rsidR="006B7F0B" w:rsidRPr="001B6848" w:rsidRDefault="00C50008" w:rsidP="001B6848">
      <w:pPr>
        <w:pStyle w:val="DraCorstandard"/>
      </w:pPr>
      <w:r w:rsidRPr="001B6848">
        <w:t>Quid dabitur fructus, tanti quae dona laboris</w:t>
      </w:r>
      <w:r w:rsidR="00E12BF8" w:rsidRPr="001B6848">
        <w:t>.</w:t>
      </w:r>
    </w:p>
    <w:p w14:paraId="1E3B074E" w14:textId="099D9511" w:rsidR="006B7F0B" w:rsidRPr="001B6848" w:rsidRDefault="00C50008" w:rsidP="001B6848">
      <w:pPr>
        <w:pStyle w:val="DraCorstandard"/>
      </w:pPr>
      <w:r w:rsidRPr="001B6848">
        <w:t>Omnia mors aequans, uitae ultima meta laboris.</w:t>
      </w:r>
    </w:p>
    <w:p w14:paraId="5993EE10" w14:textId="43236890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Miles auratus</w:t>
      </w:r>
    </w:p>
    <w:p w14:paraId="1B20B488" w14:textId="406F31A8" w:rsidR="006B7F0B" w:rsidRPr="001B6848" w:rsidRDefault="00C50008" w:rsidP="001B6848">
      <w:pPr>
        <w:pStyle w:val="DraCorstandard"/>
      </w:pPr>
      <w:r w:rsidRPr="001B6848">
        <w:t>Miles ego auratus, fulgenti murice et auro</w:t>
      </w:r>
    </w:p>
    <w:p w14:paraId="50BA7B47" w14:textId="3CCD720A" w:rsidR="006B7F0B" w:rsidRPr="001B6848" w:rsidRDefault="00C370C3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Splendidus in populo. </w:t>
      </w:r>
      <w:r w:rsidRPr="00342D92">
        <w:rPr>
          <w:rStyle w:val="DraCormarkversepart"/>
        </w:rPr>
        <w:t>@@</w:t>
      </w:r>
      <w:r w:rsidR="00C50008" w:rsidRPr="001B6848">
        <w:t>Mors te manet omnia perdens.</w:t>
      </w:r>
    </w:p>
    <w:p w14:paraId="1D1843A3" w14:textId="6C96BB65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Miles armatus.</w:t>
      </w:r>
    </w:p>
    <w:p w14:paraId="46E78CD2" w14:textId="43CA4D85" w:rsidR="006B7F0B" w:rsidRPr="001B6848" w:rsidRDefault="00C50008" w:rsidP="001B6848">
      <w:pPr>
        <w:pStyle w:val="DraCorstandard"/>
      </w:pPr>
      <w:r w:rsidRPr="00074D5F">
        <w:rPr>
          <w:rStyle w:val="DraCorlinenumber"/>
        </w:rPr>
        <w:t>110</w:t>
      </w:r>
      <w:r w:rsidRPr="001B6848">
        <w:t xml:space="preserve"> Miles ego armatus, qui bella ferocia gessi.</w:t>
      </w:r>
    </w:p>
    <w:p w14:paraId="3C122E81" w14:textId="7D0592BB" w:rsidR="006B7F0B" w:rsidRPr="001B6848" w:rsidRDefault="00C50008" w:rsidP="001B6848">
      <w:pPr>
        <w:pStyle w:val="DraCorstandard"/>
      </w:pPr>
      <w:r w:rsidRPr="001B6848">
        <w:t>Nullius occursum expaui, qu</w:t>
      </w:r>
      <w:r w:rsidR="00E12BF8" w:rsidRPr="001B6848">
        <w:t>am</w:t>
      </w:r>
      <w:r w:rsidRPr="001B6848">
        <w:t xml:space="preserve"> durus et audax.</w:t>
      </w:r>
    </w:p>
    <w:p w14:paraId="208ED904" w14:textId="59DB0B7D" w:rsidR="006B7F0B" w:rsidRPr="001B6848" w:rsidRDefault="00C50008" w:rsidP="001B6848">
      <w:pPr>
        <w:pStyle w:val="DraCorstandard"/>
      </w:pPr>
      <w:r w:rsidRPr="001B6848">
        <w:t>Ergo immunis ero. Mors te intrepida ipsa necabit.</w:t>
      </w:r>
    </w:p>
    <w:p w14:paraId="2328333D" w14:textId="21D04A02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lastRenderedPageBreak/>
        <w:t>Mercator</w:t>
      </w:r>
    </w:p>
    <w:p w14:paraId="58427B42" w14:textId="4EB3E19A" w:rsidR="006B7F0B" w:rsidRPr="001B6848" w:rsidRDefault="00C50008" w:rsidP="001B6848">
      <w:pPr>
        <w:pStyle w:val="DraCorstandard"/>
      </w:pPr>
      <w:r w:rsidRPr="001B6848">
        <w:t>En ego mercator diues, maria omnia lustro</w:t>
      </w:r>
    </w:p>
    <w:p w14:paraId="097F737D" w14:textId="0AA777C0" w:rsidR="006B7F0B" w:rsidRPr="001B6848" w:rsidRDefault="00C370C3" w:rsidP="001B6848">
      <w:pPr>
        <w:pStyle w:val="DraCorstandard"/>
      </w:pPr>
      <w:r w:rsidRPr="00342D92">
        <w:rPr>
          <w:rStyle w:val="DraCormarkversepart"/>
        </w:rPr>
        <w:t>@</w:t>
      </w:r>
      <w:r w:rsidR="00C50008" w:rsidRPr="001B6848">
        <w:t xml:space="preserve">Et terras, ut res crescant. </w:t>
      </w:r>
      <w:r w:rsidRPr="00342D92">
        <w:rPr>
          <w:rStyle w:val="DraCormarkversepart"/>
        </w:rPr>
        <w:t>@</w:t>
      </w:r>
      <w:r w:rsidR="00C50008" w:rsidRPr="001B6848">
        <w:t>Mors te metet ipsa.</w:t>
      </w:r>
    </w:p>
    <w:p w14:paraId="7F956834" w14:textId="2EE2C4FF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Fuckardus</w:t>
      </w:r>
    </w:p>
    <w:p w14:paraId="7D3B79D5" w14:textId="58588FDC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115</w:t>
      </w:r>
      <w:r w:rsidRPr="001B6848">
        <w:t xml:space="preserve"> En ego fuckardus, loculos gesto aeris onustos,</w:t>
      </w:r>
    </w:p>
    <w:p w14:paraId="18D9DCD9" w14:textId="35AB0715" w:rsidR="006B7F0B" w:rsidRPr="001B6848" w:rsidRDefault="00C50008" w:rsidP="001B6848">
      <w:pPr>
        <w:pStyle w:val="DraCorstandard"/>
      </w:pPr>
      <w:r w:rsidRPr="001B6848">
        <w:t>Omnia per mundum co</w:t>
      </w:r>
      <w:r w:rsidR="00E12BF8" w:rsidRPr="001B6848">
        <w:t>ë</w:t>
      </w:r>
      <w:r w:rsidRPr="001B6848">
        <w:t>mens, uendo atque reuendo.</w:t>
      </w:r>
    </w:p>
    <w:p w14:paraId="78FA3C35" w14:textId="6134B8BE" w:rsidR="006B7F0B" w:rsidRPr="001B6848" w:rsidRDefault="00C50008" w:rsidP="001B6848">
      <w:pPr>
        <w:pStyle w:val="DraCorstandard"/>
      </w:pPr>
      <w:r w:rsidRPr="001B6848">
        <w:t>Hero</w:t>
      </w:r>
      <w:r w:rsidR="00E12BF8" w:rsidRPr="001B6848">
        <w:t>ë</w:t>
      </w:r>
      <w:r w:rsidRPr="001B6848">
        <w:t>s me sollicitant, atque aera requirunt.</w:t>
      </w:r>
    </w:p>
    <w:p w14:paraId="32E4B31E" w14:textId="77777777" w:rsidR="006B7F0B" w:rsidRPr="001B6848" w:rsidRDefault="00C50008" w:rsidP="001B6848">
      <w:pPr>
        <w:pStyle w:val="DraCorstandard"/>
      </w:pPr>
      <w:r w:rsidRPr="001B6848">
        <w:t>Haud est me lato quisquam modo ditior orbe.</w:t>
      </w:r>
    </w:p>
    <w:p w14:paraId="0AB8551A" w14:textId="77777777" w:rsidR="006B7F0B" w:rsidRPr="001B6848" w:rsidRDefault="00C50008" w:rsidP="001B6848">
      <w:pPr>
        <w:pStyle w:val="DraCorstandard"/>
      </w:pPr>
      <w:r w:rsidRPr="001B6848">
        <w:t>Mortis ego iura et frameas nihil ergo tremisco.</w:t>
      </w:r>
    </w:p>
    <w:p w14:paraId="5E2EBE9E" w14:textId="3C684B0A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120</w:t>
      </w:r>
      <w:r w:rsidRPr="001B6848">
        <w:t xml:space="preserve"> Morte cades, mors te rebus spoliabit opimis.</w:t>
      </w:r>
    </w:p>
    <w:p w14:paraId="533A84CB" w14:textId="313F2302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Quaestor</w:t>
      </w:r>
    </w:p>
    <w:p w14:paraId="07054581" w14:textId="7B736A36" w:rsidR="006B7F0B" w:rsidRPr="001B6848" w:rsidRDefault="00C50008" w:rsidP="001B6848">
      <w:pPr>
        <w:pStyle w:val="DraCorstandard"/>
      </w:pPr>
      <w:r w:rsidRPr="001B6848">
        <w:t>Quaestor ego, loculos suffersi arcasque capaces</w:t>
      </w:r>
    </w:p>
    <w:p w14:paraId="70480C99" w14:textId="77777777" w:rsidR="006B7F0B" w:rsidRPr="001B6848" w:rsidRDefault="00C50008" w:rsidP="001B6848">
      <w:pPr>
        <w:pStyle w:val="DraCorstandard"/>
      </w:pPr>
      <w:r w:rsidRPr="001B6848">
        <w:t>Est mihi praenitidis fundata pecunia uillis.</w:t>
      </w:r>
    </w:p>
    <w:p w14:paraId="17184644" w14:textId="77777777" w:rsidR="006B7F0B" w:rsidRPr="001B6848" w:rsidRDefault="00C50008" w:rsidP="001B6848">
      <w:pPr>
        <w:pStyle w:val="DraCorstandard"/>
      </w:pPr>
      <w:r w:rsidRPr="001B6848">
        <w:t>Hac diues redimam durae discrimina mortis.</w:t>
      </w:r>
    </w:p>
    <w:p w14:paraId="194C5BC6" w14:textId="15BE88E3" w:rsidR="006B7F0B" w:rsidRPr="001B6848" w:rsidRDefault="00C50008" w:rsidP="001B6848">
      <w:pPr>
        <w:pStyle w:val="DraCorstandard"/>
      </w:pPr>
      <w:r w:rsidRPr="001B6848">
        <w:t>Te mors praeripiet nullo exorabilis auro.</w:t>
      </w:r>
    </w:p>
    <w:p w14:paraId="21696FD5" w14:textId="2392C157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Nauclerus</w:t>
      </w:r>
    </w:p>
    <w:p w14:paraId="40E115AF" w14:textId="74261C1B" w:rsidR="00FE769E" w:rsidRPr="001B6848" w:rsidRDefault="00C50008" w:rsidP="001B6848">
      <w:pPr>
        <w:pStyle w:val="DraCorstandard"/>
      </w:pPr>
      <w:r w:rsidRPr="00074D5F">
        <w:rPr>
          <w:rStyle w:val="DraCorlinenumber"/>
        </w:rPr>
        <w:t>125</w:t>
      </w:r>
      <w:r w:rsidRPr="001B6848">
        <w:t xml:space="preserve"> En ego nauclerus spaciosa per aequora uectus,</w:t>
      </w:r>
    </w:p>
    <w:p w14:paraId="7EF0E073" w14:textId="629673B0" w:rsidR="006B7F0B" w:rsidRPr="001B6848" w:rsidRDefault="00C50008" w:rsidP="001B6848">
      <w:pPr>
        <w:pStyle w:val="DraCorstandard"/>
      </w:pPr>
      <w:r w:rsidRPr="001B6848">
        <w:t>Non timui maris aut uenti discrimina mille.</w:t>
      </w:r>
    </w:p>
    <w:p w14:paraId="79DF977B" w14:textId="7F35CC83" w:rsidR="006B7F0B" w:rsidRPr="001B6848" w:rsidRDefault="00C50008" w:rsidP="001B6848">
      <w:pPr>
        <w:pStyle w:val="DraCorstandard"/>
      </w:pPr>
      <w:r w:rsidRPr="001B6848">
        <w:t>Cymba ta</w:t>
      </w:r>
      <w:r w:rsidR="00E12BF8" w:rsidRPr="001B6848">
        <w:t>m</w:t>
      </w:r>
      <w:r w:rsidRPr="001B6848">
        <w:t>en mortis capiet te quaeque uorantis.</w:t>
      </w:r>
    </w:p>
    <w:p w14:paraId="11C345B1" w14:textId="1B9C5DFC" w:rsidR="006B7F0B" w:rsidRPr="00D44238" w:rsidRDefault="00E12BF8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Agricola</w:t>
      </w:r>
    </w:p>
    <w:p w14:paraId="0B556275" w14:textId="3648B12B" w:rsidR="006B7F0B" w:rsidRPr="001B6848" w:rsidRDefault="00C50008" w:rsidP="001B6848">
      <w:pPr>
        <w:pStyle w:val="DraCorstandard"/>
      </w:pPr>
      <w:r w:rsidRPr="001B6848">
        <w:t>Agricola en ego sum, praeduro saepe labore,</w:t>
      </w:r>
    </w:p>
    <w:p w14:paraId="65AEDD19" w14:textId="77777777" w:rsidR="006B7F0B" w:rsidRPr="001B6848" w:rsidRDefault="00C50008" w:rsidP="001B6848">
      <w:pPr>
        <w:pStyle w:val="DraCorstandard"/>
      </w:pPr>
      <w:r w:rsidRPr="001B6848">
        <w:t>Et uigili exhaustus cura, sudore perenni,</w:t>
      </w:r>
    </w:p>
    <w:p w14:paraId="7D00BA1C" w14:textId="42F44F74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130</w:t>
      </w:r>
      <w:r w:rsidRPr="001B6848">
        <w:t xml:space="preserve"> Victum pertenuem quaerens, sine fraude doloque</w:t>
      </w:r>
    </w:p>
    <w:p w14:paraId="397B2990" w14:textId="735E200E" w:rsidR="006B7F0B" w:rsidRPr="001B6848" w:rsidRDefault="00C50008" w:rsidP="001B6848">
      <w:pPr>
        <w:pStyle w:val="DraCorstandard"/>
      </w:pPr>
      <w:r w:rsidRPr="001B6848">
        <w:t>Omnia pertentans, miseram ut traducere possim</w:t>
      </w:r>
    </w:p>
    <w:p w14:paraId="44F644C4" w14:textId="77777777" w:rsidR="006B7F0B" w:rsidRPr="001B6848" w:rsidRDefault="00C50008" w:rsidP="001B6848">
      <w:pPr>
        <w:pStyle w:val="DraCorstandard"/>
      </w:pPr>
      <w:r w:rsidRPr="001B6848">
        <w:t>Vitam, nec mundo me est infelicior alter.</w:t>
      </w:r>
    </w:p>
    <w:p w14:paraId="36B8F80F" w14:textId="541AC78F" w:rsidR="006B7F0B" w:rsidRPr="001B6848" w:rsidRDefault="00C50008" w:rsidP="001B6848">
      <w:pPr>
        <w:pStyle w:val="DraCorstandard"/>
      </w:pPr>
      <w:r w:rsidRPr="001B6848">
        <w:t>Mors ta</w:t>
      </w:r>
      <w:r w:rsidR="00E12BF8" w:rsidRPr="001B6848">
        <w:t>m</w:t>
      </w:r>
      <w:r w:rsidRPr="001B6848">
        <w:t>en eduri fiet tibi meta laboris</w:t>
      </w:r>
      <w:r w:rsidR="00E12BF8" w:rsidRPr="001B6848">
        <w:t>.</w:t>
      </w:r>
    </w:p>
    <w:p w14:paraId="71111DA8" w14:textId="6903376E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lastRenderedPageBreak/>
        <w:t>Orator</w:t>
      </w:r>
    </w:p>
    <w:p w14:paraId="38AB9770" w14:textId="3B725A04" w:rsidR="006B7F0B" w:rsidRPr="001B6848" w:rsidRDefault="00C50008" w:rsidP="001B6848">
      <w:pPr>
        <w:pStyle w:val="DraCorstandard"/>
      </w:pPr>
      <w:r w:rsidRPr="001B6848">
        <w:t>Heroum interpres uenio, fraudique peritus.</w:t>
      </w:r>
    </w:p>
    <w:p w14:paraId="7480A59D" w14:textId="5387DFAE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135</w:t>
      </w:r>
      <w:r w:rsidRPr="001B6848">
        <w:t xml:space="preserve"> Bellorum strepitus compono, et bella reduco,</w:t>
      </w:r>
    </w:p>
    <w:p w14:paraId="31E8ECEC" w14:textId="08C7CFEE" w:rsidR="006B7F0B" w:rsidRPr="001B6848" w:rsidRDefault="00C50008" w:rsidP="001B6848">
      <w:pPr>
        <w:pStyle w:val="DraCorstandard"/>
      </w:pPr>
      <w:r w:rsidRPr="001B6848">
        <w:t>Meque petunt reges, populus miratur adorans.</w:t>
      </w:r>
    </w:p>
    <w:p w14:paraId="4FD5E76F" w14:textId="2CF42A3D" w:rsidR="006B7F0B" w:rsidRPr="001B6848" w:rsidRDefault="00C50008" w:rsidP="001B6848">
      <w:pPr>
        <w:pStyle w:val="DraCorstandard"/>
      </w:pPr>
      <w:r w:rsidRPr="001B6848">
        <w:t>Nulla abiget fraudi linguae ue peritia mortem.</w:t>
      </w:r>
    </w:p>
    <w:p w14:paraId="3971707F" w14:textId="1AFF7449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Princeps belli</w:t>
      </w:r>
    </w:p>
    <w:p w14:paraId="4FF59054" w14:textId="551CCF43" w:rsidR="006B7F0B" w:rsidRPr="001B6848" w:rsidRDefault="00C50008" w:rsidP="001B6848">
      <w:pPr>
        <w:pStyle w:val="DraCorstandard"/>
      </w:pPr>
      <w:r w:rsidRPr="001B6848">
        <w:t>Fulmen ego belli, reges et regna subegi.</w:t>
      </w:r>
    </w:p>
    <w:p w14:paraId="1AAEB857" w14:textId="77777777" w:rsidR="006B7F0B" w:rsidRPr="001B6848" w:rsidRDefault="00C50008" w:rsidP="001B6848">
      <w:pPr>
        <w:pStyle w:val="DraCorstandard"/>
      </w:pPr>
      <w:r w:rsidRPr="001B6848">
        <w:t>Victor ego ex omni praeduro quamlibet ecce</w:t>
      </w:r>
    </w:p>
    <w:p w14:paraId="0F90386A" w14:textId="09AB869E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140</w:t>
      </w:r>
      <w:r w:rsidRPr="001B6848">
        <w:t xml:space="preserve"> Marte fui, uitae hinc timeo discrimina nulla.</w:t>
      </w:r>
    </w:p>
    <w:p w14:paraId="00838107" w14:textId="5207C7FE" w:rsidR="006B7F0B" w:rsidRPr="001B6848" w:rsidRDefault="00C50008" w:rsidP="001B6848">
      <w:pPr>
        <w:pStyle w:val="DraCorstandard"/>
      </w:pPr>
      <w:r w:rsidRPr="001B6848">
        <w:t>Te mors confodiet cauda trigonis aquosi,</w:t>
      </w:r>
    </w:p>
    <w:p w14:paraId="4FF98FAE" w14:textId="77777777" w:rsidR="006B7F0B" w:rsidRPr="001B6848" w:rsidRDefault="00C50008" w:rsidP="001B6848">
      <w:pPr>
        <w:pStyle w:val="DraCorstandard"/>
      </w:pPr>
      <w:r w:rsidRPr="001B6848">
        <w:t>Atque eris exanimis moriens uno ictu homo bullae.</w:t>
      </w:r>
    </w:p>
    <w:p w14:paraId="3409F183" w14:textId="68F1BA00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Diues</w:t>
      </w:r>
    </w:p>
    <w:p w14:paraId="7C82F1B9" w14:textId="1C798F22" w:rsidR="006B7F0B" w:rsidRPr="001B6848" w:rsidRDefault="00C50008" w:rsidP="001B6848">
      <w:pPr>
        <w:pStyle w:val="DraCorstandard"/>
      </w:pPr>
      <w:r w:rsidRPr="001B6848">
        <w:t>Sum rerum felix, foecunda est prolis et uxor,</w:t>
      </w:r>
    </w:p>
    <w:p w14:paraId="46803CD2" w14:textId="692DC910" w:rsidR="006B7F0B" w:rsidRPr="001B6848" w:rsidRDefault="00C50008" w:rsidP="001B6848">
      <w:pPr>
        <w:pStyle w:val="DraCorstandard"/>
      </w:pPr>
      <w:r w:rsidRPr="001B6848">
        <w:t>P</w:t>
      </w:r>
      <w:r w:rsidR="004646D0" w:rsidRPr="001B6848">
        <w:t>l</w:t>
      </w:r>
      <w:r w:rsidRPr="001B6848">
        <w:t>ena domus, laetum pecus, et cel</w:t>
      </w:r>
      <w:r w:rsidR="004646D0" w:rsidRPr="001B6848">
        <w:t>l</w:t>
      </w:r>
      <w:r w:rsidRPr="001B6848">
        <w:t>ar</w:t>
      </w:r>
      <w:r w:rsidR="004646D0" w:rsidRPr="001B6848">
        <w:t>i</w:t>
      </w:r>
      <w:r w:rsidRPr="001B6848">
        <w:t>a piena</w:t>
      </w:r>
    </w:p>
    <w:p w14:paraId="68335A9B" w14:textId="355565FD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145</w:t>
      </w:r>
      <w:r w:rsidRPr="001B6848">
        <w:t xml:space="preserve"> </w:t>
      </w:r>
      <w:r w:rsidR="006A1170" w:rsidRPr="00342D92">
        <w:rPr>
          <w:rStyle w:val="DraCormarkversepart"/>
        </w:rPr>
        <w:t>@</w:t>
      </w:r>
      <w:r w:rsidRPr="001B6848">
        <w:t xml:space="preserve">Nil igitur metuo. </w:t>
      </w:r>
      <w:r w:rsidR="006A1170" w:rsidRPr="00342D92">
        <w:rPr>
          <w:rStyle w:val="DraCormarkversepart"/>
        </w:rPr>
        <w:t>@</w:t>
      </w:r>
      <w:r w:rsidRPr="001B6848">
        <w:t>Quid ais</w:t>
      </w:r>
      <w:r w:rsidR="004646D0" w:rsidRPr="001B6848">
        <w:t>?</w:t>
      </w:r>
      <w:r w:rsidRPr="001B6848">
        <w:t xml:space="preserve"> mors te impia tollet.</w:t>
      </w:r>
    </w:p>
    <w:p w14:paraId="56AC482E" w14:textId="0181B618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Pauper.</w:t>
      </w:r>
    </w:p>
    <w:p w14:paraId="2A59F397" w14:textId="79F4049A" w:rsidR="006B7F0B" w:rsidRPr="001B6848" w:rsidRDefault="00C50008" w:rsidP="001B6848">
      <w:pPr>
        <w:pStyle w:val="DraCorstandard"/>
      </w:pPr>
      <w:r w:rsidRPr="001B6848">
        <w:t>Iro ego pauperior, Codroque tenuior omni,</w:t>
      </w:r>
    </w:p>
    <w:p w14:paraId="37B17EEB" w14:textId="77777777" w:rsidR="00FE769E" w:rsidRPr="001B6848" w:rsidRDefault="00C50008" w:rsidP="001B6848">
      <w:pPr>
        <w:pStyle w:val="DraCorstandard"/>
      </w:pPr>
      <w:r w:rsidRPr="001B6848">
        <w:t>Despicior cunctis, nemo est qui subleuet heu heu.</w:t>
      </w:r>
    </w:p>
    <w:p w14:paraId="2DAFA38F" w14:textId="0685022F" w:rsidR="006B7F0B" w:rsidRPr="001B6848" w:rsidRDefault="00C50008" w:rsidP="001B6848">
      <w:pPr>
        <w:pStyle w:val="DraCorstandard"/>
      </w:pPr>
      <w:r w:rsidRPr="001B6848">
        <w:t>Hinc parcet ueniens mors: nam nihil auferet a me.</w:t>
      </w:r>
    </w:p>
    <w:p w14:paraId="462267A3" w14:textId="06A6922B" w:rsidR="006B7F0B" w:rsidRPr="001B6848" w:rsidRDefault="00C50008" w:rsidP="001B6848">
      <w:pPr>
        <w:pStyle w:val="DraCorstandard"/>
      </w:pPr>
      <w:r w:rsidRPr="001B6848">
        <w:t>Non sic euades, ditem cum paupere tollit.</w:t>
      </w:r>
    </w:p>
    <w:p w14:paraId="30EEA505" w14:textId="679FF490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Foenerator</w:t>
      </w:r>
    </w:p>
    <w:p w14:paraId="76AE6C09" w14:textId="082E41EC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150</w:t>
      </w:r>
      <w:r w:rsidRPr="001B6848">
        <w:t xml:space="preserve"> Vt loculi intumeant auro, ui, fraude, doloque</w:t>
      </w:r>
    </w:p>
    <w:p w14:paraId="2548B6E5" w14:textId="3D12009D" w:rsidR="006B7F0B" w:rsidRPr="001B6848" w:rsidRDefault="00C50008" w:rsidP="001B6848">
      <w:pPr>
        <w:pStyle w:val="DraCorstandard"/>
      </w:pPr>
      <w:r w:rsidRPr="001B6848">
        <w:t>Foenore nunc quaestum facio. furtoque rapinaque,</w:t>
      </w:r>
    </w:p>
    <w:p w14:paraId="719D2297" w14:textId="77777777" w:rsidR="006B7F0B" w:rsidRPr="001B6848" w:rsidRDefault="00C50008" w:rsidP="001B6848">
      <w:pPr>
        <w:pStyle w:val="DraCorstandard"/>
      </w:pPr>
      <w:r w:rsidRPr="001B6848">
        <w:t>Vt proles ditem, passim dicarque beatus,</w:t>
      </w:r>
    </w:p>
    <w:p w14:paraId="3444EBEC" w14:textId="77777777" w:rsidR="006B7F0B" w:rsidRPr="001B6848" w:rsidRDefault="00C50008" w:rsidP="001B6848">
      <w:pPr>
        <w:pStyle w:val="DraCorstandard"/>
      </w:pPr>
      <w:r w:rsidRPr="001B6848">
        <w:t>Per fas perque nefas corradens omnia quaero.</w:t>
      </w:r>
    </w:p>
    <w:p w14:paraId="531B9A52" w14:textId="181DF4BB" w:rsidR="006B7F0B" w:rsidRPr="001B6848" w:rsidRDefault="00C50008" w:rsidP="001B6848">
      <w:pPr>
        <w:pStyle w:val="DraCorstandard"/>
      </w:pPr>
      <w:r w:rsidRPr="001B6848">
        <w:t>Mors ueniens furtim praedabitur, omnia tollens.</w:t>
      </w:r>
    </w:p>
    <w:p w14:paraId="64FC109B" w14:textId="232D782B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lastRenderedPageBreak/>
        <w:t>Adolescens.</w:t>
      </w:r>
    </w:p>
    <w:p w14:paraId="038F4973" w14:textId="32110041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155</w:t>
      </w:r>
      <w:r w:rsidRPr="001B6848">
        <w:t xml:space="preserve"> Sum iuuenis, forma spectabilis, indole gaudens</w:t>
      </w:r>
    </w:p>
    <w:p w14:paraId="276AAE9D" w14:textId="2751AE0F" w:rsidR="006B7F0B" w:rsidRPr="001B6848" w:rsidRDefault="00C50008" w:rsidP="001B6848">
      <w:pPr>
        <w:pStyle w:val="DraCorstandard"/>
      </w:pPr>
      <w:r w:rsidRPr="001B6848">
        <w:t>Maturusque aeui, nullus praestantior alter,</w:t>
      </w:r>
    </w:p>
    <w:p w14:paraId="42B97229" w14:textId="77777777" w:rsidR="006B7F0B" w:rsidRPr="001B6848" w:rsidRDefault="00C50008" w:rsidP="001B6848">
      <w:pPr>
        <w:pStyle w:val="DraCorstandard"/>
      </w:pPr>
      <w:r w:rsidRPr="001B6848">
        <w:t>Moribus egregiis populo laudatus ab omni.</w:t>
      </w:r>
    </w:p>
    <w:p w14:paraId="5F5D606A" w14:textId="056E847A" w:rsidR="006B7F0B" w:rsidRPr="001B6848" w:rsidRDefault="00C50008" w:rsidP="001B6848">
      <w:pPr>
        <w:pStyle w:val="DraCorstandard"/>
      </w:pPr>
      <w:r w:rsidRPr="001B6848">
        <w:t>Pallida, difformis mors auferet omnia raptim.</w:t>
      </w:r>
    </w:p>
    <w:p w14:paraId="11B06FB5" w14:textId="645B88A0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Puella</w:t>
      </w:r>
    </w:p>
    <w:p w14:paraId="38BA1C44" w14:textId="77777777" w:rsidR="006B7F0B" w:rsidRPr="001B6848" w:rsidRDefault="00C50008" w:rsidP="001B6848">
      <w:pPr>
        <w:pStyle w:val="DraCorstandard"/>
      </w:pPr>
      <w:r w:rsidRPr="001B6848">
        <w:t>P. Ecce puellarum pulcherrima, mortis iniquae</w:t>
      </w:r>
    </w:p>
    <w:p w14:paraId="2A79317B" w14:textId="248CC310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160</w:t>
      </w:r>
      <w:r w:rsidRPr="001B6848">
        <w:t xml:space="preserve"> Spicula nil meditor, iuuenilibus et fruor annis,</w:t>
      </w:r>
    </w:p>
    <w:p w14:paraId="30A61CBE" w14:textId="2EA9283B" w:rsidR="006B7F0B" w:rsidRPr="001B6848" w:rsidRDefault="00C50008" w:rsidP="001B6848">
      <w:pPr>
        <w:pStyle w:val="DraCorstandard"/>
      </w:pPr>
      <w:r w:rsidRPr="001B6848">
        <w:t>Meque proci expectant comp</w:t>
      </w:r>
      <w:r w:rsidR="004646D0" w:rsidRPr="001B6848">
        <w:t>t</w:t>
      </w:r>
      <w:r w:rsidRPr="001B6848">
        <w:t>i, facieque uenusti.</w:t>
      </w:r>
    </w:p>
    <w:p w14:paraId="6FA967C8" w14:textId="10FB0F54" w:rsidR="006B7F0B" w:rsidRPr="001B6848" w:rsidRDefault="00C50008" w:rsidP="001B6848">
      <w:pPr>
        <w:pStyle w:val="DraCorstandard"/>
      </w:pPr>
      <w:r w:rsidRPr="001B6848">
        <w:t>Stulta, quid in uana spe iactas? Mors metet omnes</w:t>
      </w:r>
    </w:p>
    <w:p w14:paraId="50FF5DCA" w14:textId="77777777" w:rsidR="006B7F0B" w:rsidRPr="001B6848" w:rsidRDefault="00C50008" w:rsidP="001B6848">
      <w:pPr>
        <w:pStyle w:val="DraCorstandard"/>
      </w:pPr>
      <w:r w:rsidRPr="001B6848">
        <w:t>Difformes, pulchrosque simul cum paupere dites.</w:t>
      </w:r>
    </w:p>
    <w:p w14:paraId="6FBDEB37" w14:textId="13089DDB" w:rsidR="006B7F0B" w:rsidRPr="00D44238" w:rsidRDefault="004646D0" w:rsidP="001B6848">
      <w:pPr>
        <w:pStyle w:val="DraCorstandard"/>
        <w:rPr>
          <w:rStyle w:val="DraCorstagedirectionsetc"/>
        </w:rPr>
      </w:pPr>
      <w:r w:rsidRPr="00D44238">
        <w:rPr>
          <w:rStyle w:val="DraCorstagedirectionsetc"/>
        </w:rPr>
        <w:t>Nuncius</w:t>
      </w:r>
    </w:p>
    <w:p w14:paraId="63F59F34" w14:textId="77777777" w:rsidR="006B7F0B" w:rsidRPr="001B6848" w:rsidRDefault="00C50008" w:rsidP="001B6848">
      <w:pPr>
        <w:pStyle w:val="DraCorstandard"/>
      </w:pPr>
      <w:r w:rsidRPr="001B6848">
        <w:t>P. Nuncius ecce ego sum, qui nuncia perfero pernix.</w:t>
      </w:r>
    </w:p>
    <w:p w14:paraId="3DBFBC79" w14:textId="4AFF3EF3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165</w:t>
      </w:r>
      <w:r w:rsidRPr="001B6848">
        <w:t xml:space="preserve"> Sed retrospectans post terga, pape audio quidnam?</w:t>
      </w:r>
    </w:p>
    <w:p w14:paraId="793C9490" w14:textId="04FB74E2" w:rsidR="006B7F0B" w:rsidRPr="001B6848" w:rsidRDefault="00C50008" w:rsidP="001B6848">
      <w:pPr>
        <w:pStyle w:val="DraCorstandard"/>
      </w:pPr>
      <w:r w:rsidRPr="001B6848">
        <w:t>Me tuba terrifican</w:t>
      </w:r>
      <w:r w:rsidR="004646D0" w:rsidRPr="001B6848">
        <w:t>s</w:t>
      </w:r>
      <w:r w:rsidRPr="001B6848">
        <w:t xml:space="preserve"> mortis uocat. Heu moriendum est.</w:t>
      </w:r>
    </w:p>
    <w:p w14:paraId="4761A681" w14:textId="08AE2D74" w:rsidR="00302F7F" w:rsidRDefault="00CD185B" w:rsidP="00CD185B">
      <w:pPr>
        <w:pStyle w:val="DraCoradditions"/>
      </w:pPr>
      <w:r>
        <w:t>/epilogue/</w:t>
      </w:r>
    </w:p>
    <w:p w14:paraId="241C4EC7" w14:textId="5D8B62FF" w:rsidR="006B7F0B" w:rsidRPr="001B6848" w:rsidRDefault="00C50008" w:rsidP="00F10B41">
      <w:pPr>
        <w:pStyle w:val="DraCorhead"/>
      </w:pPr>
      <w:r w:rsidRPr="001B6848">
        <w:t>PERORATIO</w:t>
      </w:r>
      <w:r w:rsidR="004646D0" w:rsidRPr="001B6848">
        <w:t>.</w:t>
      </w:r>
    </w:p>
    <w:p w14:paraId="293F2B25" w14:textId="77777777" w:rsidR="00FE769E" w:rsidRPr="001B6848" w:rsidRDefault="00C50008" w:rsidP="001B6848">
      <w:pPr>
        <w:pStyle w:val="DraCorstandard"/>
      </w:pPr>
      <w:r w:rsidRPr="001B6848">
        <w:t>Mortales igitur memores modo uiuite laeti</w:t>
      </w:r>
    </w:p>
    <w:p w14:paraId="3C2C9A99" w14:textId="07FA5297" w:rsidR="006B7F0B" w:rsidRPr="001B6848" w:rsidRDefault="00C50008" w:rsidP="001B6848">
      <w:pPr>
        <w:pStyle w:val="DraCorstandard"/>
      </w:pPr>
      <w:r w:rsidRPr="001B6848">
        <w:t>Instar uenturi furis, discrimine nullo</w:t>
      </w:r>
    </w:p>
    <w:p w14:paraId="1633C5B6" w14:textId="77777777" w:rsidR="006B7F0B" w:rsidRPr="001B6848" w:rsidRDefault="00C50008" w:rsidP="001B6848">
      <w:pPr>
        <w:pStyle w:val="DraCorstandard"/>
      </w:pPr>
      <w:r w:rsidRPr="001B6848">
        <w:t>Cunctos rapturi passim ditesque inopesque.</w:t>
      </w:r>
    </w:p>
    <w:p w14:paraId="6A365E58" w14:textId="5F9EC531" w:rsidR="00FE769E" w:rsidRPr="001B6848" w:rsidRDefault="00C50008" w:rsidP="001B6848">
      <w:pPr>
        <w:pStyle w:val="DraCorstandard"/>
      </w:pPr>
      <w:r w:rsidRPr="00F10B41">
        <w:rPr>
          <w:rStyle w:val="DraCorlinenumber"/>
        </w:rPr>
        <w:t>170</w:t>
      </w:r>
      <w:r w:rsidRPr="001B6848">
        <w:t xml:space="preserve"> Stultus et insipiens uita qui sperat in ista,</w:t>
      </w:r>
    </w:p>
    <w:p w14:paraId="0D05B4BE" w14:textId="19303A39" w:rsidR="006B7F0B" w:rsidRPr="001B6848" w:rsidRDefault="00C50008" w:rsidP="001B6848">
      <w:pPr>
        <w:pStyle w:val="DraCorstandard"/>
      </w:pPr>
      <w:r w:rsidRPr="001B6848">
        <w:t>Instar quae fumi perit, et cito desinit esse.</w:t>
      </w:r>
    </w:p>
    <w:p w14:paraId="2EF39BF7" w14:textId="77777777" w:rsidR="006B7F0B" w:rsidRPr="001B6848" w:rsidRDefault="00C50008" w:rsidP="001B6848">
      <w:pPr>
        <w:pStyle w:val="DraCorstandard"/>
      </w:pPr>
      <w:r w:rsidRPr="001B6848">
        <w:t>Fac igitur tota uirtuti incumbito mente,</w:t>
      </w:r>
    </w:p>
    <w:p w14:paraId="52B31C62" w14:textId="77777777" w:rsidR="006B7F0B" w:rsidRPr="001B6848" w:rsidRDefault="00C50008" w:rsidP="001B6848">
      <w:pPr>
        <w:pStyle w:val="DraCorstandard"/>
      </w:pPr>
      <w:r w:rsidRPr="001B6848">
        <w:t>Quae nescit mortem, sed scandii ad ardua coeli,</w:t>
      </w:r>
    </w:p>
    <w:p w14:paraId="30A768F6" w14:textId="77777777" w:rsidR="00FE769E" w:rsidRPr="001B6848" w:rsidRDefault="00C50008" w:rsidP="001B6848">
      <w:pPr>
        <w:pStyle w:val="DraCorstandard"/>
      </w:pPr>
      <w:r w:rsidRPr="001B6848">
        <w:t>Quo nos a fatis ducat rex Iuppiter. Amen.</w:t>
      </w:r>
    </w:p>
    <w:p w14:paraId="1B0DAEE3" w14:textId="762626B2" w:rsidR="00FE769E" w:rsidRPr="001B6848" w:rsidRDefault="004646D0" w:rsidP="001B6848">
      <w:pPr>
        <w:pStyle w:val="DraCorstandard"/>
      </w:pPr>
      <w:r w:rsidRPr="001B6848">
        <w:t>Plaudite nunc, animum cuncti retinete fauentes.</w:t>
      </w:r>
    </w:p>
    <w:p w14:paraId="54F90302" w14:textId="77777777" w:rsidR="00FE769E" w:rsidRDefault="00C50008" w:rsidP="001B6848">
      <w:pPr>
        <w:pStyle w:val="DraCorstandard"/>
        <w:rPr>
          <w:rStyle w:val="DraCorstagedirectionsetc"/>
        </w:rPr>
      </w:pPr>
      <w:r w:rsidRPr="00F10B41">
        <w:rPr>
          <w:rStyle w:val="DraCorstagedirectionsetc"/>
        </w:rPr>
        <w:lastRenderedPageBreak/>
        <w:t>FINIS</w:t>
      </w:r>
    </w:p>
    <w:p w14:paraId="0204BEF2" w14:textId="77777777" w:rsidR="00F10B41" w:rsidRPr="00FA4A31" w:rsidRDefault="00F10B41" w:rsidP="00F10B41">
      <w:pPr>
        <w:pStyle w:val="DraCoradditions"/>
      </w:pPr>
      <w:r w:rsidRPr="00FA4A31">
        <w:t>/back/</w:t>
      </w:r>
    </w:p>
    <w:p w14:paraId="61B21DA0" w14:textId="0ED611EC" w:rsidR="004646D0" w:rsidRPr="001B6848" w:rsidRDefault="004646D0" w:rsidP="001B6848">
      <w:pPr>
        <w:pStyle w:val="DraCorstandard"/>
      </w:pPr>
      <w:r w:rsidRPr="001B6848">
        <w:t>AN</w:t>
      </w:r>
      <w:r w:rsidR="00A518E0" w:rsidRPr="001B6848">
        <w:t>T</w:t>
      </w:r>
      <w:r w:rsidRPr="001B6848">
        <w:t>VERPIAE</w:t>
      </w:r>
    </w:p>
    <w:p w14:paraId="7C945AAE" w14:textId="795C36AA" w:rsidR="004646D0" w:rsidRPr="001B6848" w:rsidRDefault="004646D0" w:rsidP="001B6848">
      <w:pPr>
        <w:pStyle w:val="DraCorstandard"/>
      </w:pPr>
      <w:r w:rsidRPr="001B6848">
        <w:t>MARTINVS CAESAR</w:t>
      </w:r>
    </w:p>
    <w:p w14:paraId="52890B04" w14:textId="48E9E46C" w:rsidR="004646D0" w:rsidRPr="001B6848" w:rsidRDefault="004646D0" w:rsidP="001B6848">
      <w:pPr>
        <w:pStyle w:val="DraCorstandard"/>
      </w:pPr>
      <w:r w:rsidRPr="001B6848">
        <w:t>excudebat An. M.D.XXXIIII.</w:t>
      </w:r>
    </w:p>
    <w:p w14:paraId="4B7A0421" w14:textId="48FDAA99" w:rsidR="004646D0" w:rsidRPr="001B6848" w:rsidRDefault="004646D0" w:rsidP="001B6848">
      <w:pPr>
        <w:pStyle w:val="DraCorstandard"/>
      </w:pPr>
      <w:r w:rsidRPr="001B6848">
        <w:t>Mensis Decembris die sexto.</w:t>
      </w:r>
    </w:p>
    <w:sectPr w:rsidR="004646D0" w:rsidRPr="001B684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F70ED" w14:textId="77777777" w:rsidR="00C50008" w:rsidRDefault="00C50008">
      <w:pPr>
        <w:spacing w:after="0" w:line="240" w:lineRule="auto"/>
      </w:pPr>
      <w:r>
        <w:separator/>
      </w:r>
    </w:p>
  </w:endnote>
  <w:endnote w:type="continuationSeparator" w:id="0">
    <w:p w14:paraId="5AA52CCB" w14:textId="77777777" w:rsidR="00C50008" w:rsidRDefault="00C5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auto"/>
    <w:pitch w:val="default"/>
  </w:font>
  <w:font w:name="Noto Sans SC Regular"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9734B" w14:textId="77777777" w:rsidR="006B7F0B" w:rsidRDefault="00C50008">
      <w:r>
        <w:separator/>
      </w:r>
    </w:p>
  </w:footnote>
  <w:footnote w:type="continuationSeparator" w:id="0">
    <w:p w14:paraId="6A8EF764" w14:textId="77777777" w:rsidR="006B7F0B" w:rsidRDefault="00C50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linkStyl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B"/>
    <w:rsid w:val="0003522A"/>
    <w:rsid w:val="00074D5F"/>
    <w:rsid w:val="000D7279"/>
    <w:rsid w:val="001400C8"/>
    <w:rsid w:val="0014156D"/>
    <w:rsid w:val="001B6848"/>
    <w:rsid w:val="001D4290"/>
    <w:rsid w:val="00235CE7"/>
    <w:rsid w:val="00261D0B"/>
    <w:rsid w:val="00297CE4"/>
    <w:rsid w:val="002A36EC"/>
    <w:rsid w:val="00302F7F"/>
    <w:rsid w:val="00342D92"/>
    <w:rsid w:val="003B1105"/>
    <w:rsid w:val="004646D0"/>
    <w:rsid w:val="004C044C"/>
    <w:rsid w:val="005A151B"/>
    <w:rsid w:val="005B283F"/>
    <w:rsid w:val="005C4FF8"/>
    <w:rsid w:val="005D5181"/>
    <w:rsid w:val="006A1170"/>
    <w:rsid w:val="006B7F0B"/>
    <w:rsid w:val="006E4BF6"/>
    <w:rsid w:val="00735EF2"/>
    <w:rsid w:val="007E7100"/>
    <w:rsid w:val="00800B9A"/>
    <w:rsid w:val="008947FA"/>
    <w:rsid w:val="008D5CEC"/>
    <w:rsid w:val="00910C65"/>
    <w:rsid w:val="00992872"/>
    <w:rsid w:val="009A397D"/>
    <w:rsid w:val="009C4429"/>
    <w:rsid w:val="00A518E0"/>
    <w:rsid w:val="00AB095B"/>
    <w:rsid w:val="00AE118A"/>
    <w:rsid w:val="00B843C5"/>
    <w:rsid w:val="00C030F7"/>
    <w:rsid w:val="00C2565C"/>
    <w:rsid w:val="00C370C3"/>
    <w:rsid w:val="00C50008"/>
    <w:rsid w:val="00C65BC1"/>
    <w:rsid w:val="00C83DA1"/>
    <w:rsid w:val="00CD185B"/>
    <w:rsid w:val="00CE4507"/>
    <w:rsid w:val="00D36C79"/>
    <w:rsid w:val="00D44238"/>
    <w:rsid w:val="00DF76D4"/>
    <w:rsid w:val="00E12BF8"/>
    <w:rsid w:val="00E91863"/>
    <w:rsid w:val="00F10B41"/>
    <w:rsid w:val="00FA0DC3"/>
    <w:rsid w:val="00FA4A31"/>
    <w:rsid w:val="00FB7482"/>
    <w:rsid w:val="00F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29C2C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1863"/>
    <w:pPr>
      <w:spacing w:after="160" w:line="259" w:lineRule="auto"/>
    </w:pPr>
    <w:rPr>
      <w:rFonts w:eastAsia="Times New Roman"/>
      <w:lang w:val="de-DE" w:eastAsia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1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1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18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1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18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1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1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1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1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  <w:rsid w:val="00E91863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E91863"/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712D16"/>
    <w:rPr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712D16"/>
    <w:rPr>
      <w:vertAlign w:val="superscript"/>
    </w:rPr>
  </w:style>
  <w:style w:type="character" w:styleId="Funotenzeichen">
    <w:name w:val="footnote reference"/>
    <w:rPr>
      <w:vertAlign w:val="superscript"/>
    </w:rPr>
  </w:style>
  <w:style w:type="character" w:styleId="Endnotenzeichen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Standard"/>
    <w:next w:val="Textkrper"/>
    <w:qFormat/>
    <w:rsid w:val="00E91863"/>
    <w:pPr>
      <w:keepNext/>
      <w:spacing w:before="240"/>
    </w:pPr>
    <w:rPr>
      <w:rFonts w:ascii="Carlito" w:eastAsia="Noto Sans SC Regular" w:hAnsi="Carlito" w:cs="Noto Sans"/>
      <w:sz w:val="28"/>
      <w:szCs w:val="28"/>
    </w:rPr>
  </w:style>
  <w:style w:type="paragraph" w:styleId="Textkrper">
    <w:name w:val="Body Text"/>
    <w:basedOn w:val="Standard"/>
    <w:rsid w:val="00E91863"/>
    <w:pPr>
      <w:spacing w:after="140" w:line="276" w:lineRule="auto"/>
    </w:pPr>
  </w:style>
  <w:style w:type="paragraph" w:styleId="Liste">
    <w:name w:val="List"/>
    <w:basedOn w:val="Textkrper"/>
    <w:rsid w:val="00E91863"/>
    <w:rPr>
      <w:rFonts w:cs="Noto Sans"/>
    </w:rPr>
  </w:style>
  <w:style w:type="paragraph" w:styleId="Beschriftung">
    <w:name w:val="caption"/>
    <w:basedOn w:val="Standard"/>
    <w:qFormat/>
    <w:rsid w:val="00E91863"/>
    <w:pPr>
      <w:suppressLineNumbers/>
      <w:spacing w:before="120"/>
    </w:pPr>
    <w:rPr>
      <w:rFonts w:cs="Noto Sans"/>
      <w:i/>
      <w:iCs/>
    </w:rPr>
  </w:style>
  <w:style w:type="paragraph" w:customStyle="1" w:styleId="Index">
    <w:name w:val="Index"/>
    <w:basedOn w:val="Standard"/>
    <w:qFormat/>
    <w:rsid w:val="00E91863"/>
    <w:pPr>
      <w:suppressLineNumbers/>
    </w:pPr>
    <w:rPr>
      <w:rFonts w:cs="Noto San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12D16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E9186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186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de-DE"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186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1863"/>
    <w:rPr>
      <w:rFonts w:eastAsiaTheme="majorEastAsia" w:cstheme="majorBidi"/>
      <w:color w:val="365F91" w:themeColor="accent1" w:themeShade="BF"/>
      <w:sz w:val="28"/>
      <w:szCs w:val="28"/>
      <w:lang w:val="de-DE" w:eastAsia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1863"/>
    <w:rPr>
      <w:rFonts w:eastAsiaTheme="majorEastAsia" w:cstheme="majorBidi"/>
      <w:i/>
      <w:iCs/>
      <w:color w:val="365F91" w:themeColor="accent1" w:themeShade="BF"/>
      <w:lang w:val="de-DE" w:eastAsia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1863"/>
    <w:rPr>
      <w:rFonts w:eastAsiaTheme="majorEastAsia" w:cstheme="majorBidi"/>
      <w:color w:val="365F91" w:themeColor="accent1" w:themeShade="BF"/>
      <w:lang w:val="de-DE" w:eastAsia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1863"/>
    <w:rPr>
      <w:rFonts w:eastAsiaTheme="majorEastAsia" w:cstheme="majorBidi"/>
      <w:i/>
      <w:iCs/>
      <w:color w:val="595959" w:themeColor="text1" w:themeTint="A6"/>
      <w:lang w:val="de-DE" w:eastAsia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1863"/>
    <w:rPr>
      <w:rFonts w:eastAsiaTheme="majorEastAsia" w:cstheme="majorBidi"/>
      <w:color w:val="595959" w:themeColor="text1" w:themeTint="A6"/>
      <w:lang w:val="de-DE" w:eastAsia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1863"/>
    <w:rPr>
      <w:rFonts w:eastAsiaTheme="majorEastAsia" w:cstheme="majorBidi"/>
      <w:i/>
      <w:iCs/>
      <w:color w:val="272727" w:themeColor="text1" w:themeTint="D8"/>
      <w:lang w:val="de-DE" w:eastAsia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1863"/>
    <w:rPr>
      <w:rFonts w:eastAsiaTheme="majorEastAsia" w:cstheme="majorBidi"/>
      <w:color w:val="272727" w:themeColor="text1" w:themeTint="D8"/>
      <w:lang w:val="de-DE" w:eastAsia="en-GB"/>
    </w:rPr>
  </w:style>
  <w:style w:type="paragraph" w:styleId="NurText">
    <w:name w:val="Plain Text"/>
    <w:basedOn w:val="Standard"/>
    <w:link w:val="NurTextZchn"/>
    <w:semiHidden/>
    <w:qFormat/>
    <w:rsid w:val="00E91863"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semiHidden/>
    <w:rsid w:val="00E91863"/>
    <w:rPr>
      <w:rFonts w:ascii="Courier New" w:eastAsia="Times New Roman" w:hAnsi="Courier New" w:cs="Courier New"/>
      <w:lang w:val="de-DE"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E91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86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1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1863"/>
    <w:rPr>
      <w:rFonts w:eastAsiaTheme="majorEastAsia" w:cstheme="majorBidi"/>
      <w:color w:val="595959" w:themeColor="text1" w:themeTint="A6"/>
      <w:spacing w:val="15"/>
      <w:sz w:val="28"/>
      <w:szCs w:val="28"/>
      <w:lang w:val="de-DE" w:eastAsia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E91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1863"/>
    <w:rPr>
      <w:rFonts w:eastAsia="Times New Roman"/>
      <w:i/>
      <w:iCs/>
      <w:color w:val="404040" w:themeColor="text1" w:themeTint="BF"/>
      <w:lang w:val="de-DE" w:eastAsia="en-GB"/>
    </w:rPr>
  </w:style>
  <w:style w:type="character" w:styleId="IntensiveHervorhebung">
    <w:name w:val="Intense Emphasis"/>
    <w:basedOn w:val="Absatz-Standardschriftart"/>
    <w:uiPriority w:val="21"/>
    <w:qFormat/>
    <w:rsid w:val="00E91863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18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1863"/>
    <w:rPr>
      <w:rFonts w:eastAsia="Times New Roman"/>
      <w:i/>
      <w:iCs/>
      <w:color w:val="365F91" w:themeColor="accent1" w:themeShade="BF"/>
      <w:lang w:val="de-DE" w:eastAsia="en-GB"/>
    </w:rPr>
  </w:style>
  <w:style w:type="character" w:styleId="IntensiverVerweis">
    <w:name w:val="Intense Reference"/>
    <w:basedOn w:val="Absatz-Standardschriftart"/>
    <w:uiPriority w:val="32"/>
    <w:qFormat/>
    <w:rsid w:val="00E91863"/>
    <w:rPr>
      <w:b/>
      <w:bCs/>
      <w:smallCaps/>
      <w:color w:val="365F91" w:themeColor="accent1" w:themeShade="BF"/>
      <w:spacing w:val="5"/>
    </w:rPr>
  </w:style>
  <w:style w:type="paragraph" w:customStyle="1" w:styleId="DraCorstandard">
    <w:name w:val="DraCor standard"/>
    <w:qFormat/>
    <w:rsid w:val="00E91863"/>
    <w:pPr>
      <w:suppressAutoHyphens w:val="0"/>
      <w:spacing w:after="120" w:line="360" w:lineRule="auto"/>
    </w:pPr>
    <w:rPr>
      <w:rFonts w:ascii="Times New Roman" w:hAnsi="Times New Roman" w:cs="Times New Roman"/>
      <w:kern w:val="2"/>
      <w:sz w:val="24"/>
      <w:szCs w:val="20"/>
      <w:lang w:val="la-Latn"/>
      <w14:ligatures w14:val="standardContextual"/>
    </w:rPr>
  </w:style>
  <w:style w:type="paragraph" w:customStyle="1" w:styleId="DraCormetadata">
    <w:name w:val="DraCor metadata"/>
    <w:qFormat/>
    <w:rsid w:val="00E91863"/>
    <w:pPr>
      <w:suppressAutoHyphens w:val="0"/>
      <w:spacing w:line="360" w:lineRule="auto"/>
    </w:pPr>
    <w:rPr>
      <w:rFonts w:ascii="Arial" w:hAnsi="Arial" w:cs="Times New Roman"/>
      <w:kern w:val="2"/>
      <w:sz w:val="24"/>
      <w:szCs w:val="20"/>
      <w:lang w:val="la-Latn"/>
      <w14:ligatures w14:val="standardContextual"/>
    </w:rPr>
  </w:style>
  <w:style w:type="paragraph" w:customStyle="1" w:styleId="DraCoradditions">
    <w:name w:val="DraCor additions"/>
    <w:qFormat/>
    <w:rsid w:val="00E91863"/>
    <w:pPr>
      <w:suppressAutoHyphens w:val="0"/>
      <w:spacing w:after="120" w:line="360" w:lineRule="auto"/>
    </w:pPr>
    <w:rPr>
      <w:rFonts w:ascii="Arial" w:hAnsi="Arial" w:cs="Times New Roman"/>
      <w:color w:val="0099FF"/>
      <w:kern w:val="2"/>
      <w:sz w:val="24"/>
      <w:szCs w:val="20"/>
      <w:lang w:val="en-GB"/>
      <w14:ligatures w14:val="standardContextual"/>
    </w:rPr>
  </w:style>
  <w:style w:type="paragraph" w:customStyle="1" w:styleId="DraCorhead">
    <w:name w:val="DraCor head"/>
    <w:qFormat/>
    <w:rsid w:val="00E91863"/>
    <w:pPr>
      <w:suppressAutoHyphens w:val="0"/>
      <w:spacing w:after="120" w:line="360" w:lineRule="auto"/>
    </w:pPr>
    <w:rPr>
      <w:rFonts w:ascii="Arial" w:hAnsi="Arial" w:cs="Times New Roman"/>
      <w:color w:val="A74FFF"/>
      <w:kern w:val="2"/>
      <w:sz w:val="28"/>
      <w:szCs w:val="20"/>
      <w:lang w:val="la-Latn"/>
      <w14:ligatures w14:val="standardContextual"/>
    </w:rPr>
  </w:style>
  <w:style w:type="character" w:customStyle="1" w:styleId="DraCorcharactername">
    <w:name w:val="DraCor character name"/>
    <w:uiPriority w:val="1"/>
    <w:qFormat/>
    <w:rsid w:val="00E91863"/>
    <w:rPr>
      <w:rFonts w:ascii="Arial" w:hAnsi="Arial"/>
      <w:noProof w:val="0"/>
      <w:color w:val="FF3B3B"/>
      <w:sz w:val="24"/>
      <w:lang w:val="la-Latn"/>
    </w:rPr>
  </w:style>
  <w:style w:type="character" w:customStyle="1" w:styleId="DraCorroledescription">
    <w:name w:val="DraCor role description"/>
    <w:uiPriority w:val="1"/>
    <w:qFormat/>
    <w:rsid w:val="00E91863"/>
    <w:rPr>
      <w:rFonts w:ascii="Arial" w:hAnsi="Arial"/>
      <w:noProof w:val="0"/>
      <w:color w:val="D09E00"/>
      <w:sz w:val="24"/>
      <w:lang w:val="la-Latn"/>
    </w:rPr>
  </w:style>
  <w:style w:type="character" w:customStyle="1" w:styleId="DraCorstagedirectionsetc">
    <w:name w:val="DraCor stage directions etc."/>
    <w:uiPriority w:val="1"/>
    <w:qFormat/>
    <w:rsid w:val="00E91863"/>
    <w:rPr>
      <w:rFonts w:ascii="Arial" w:hAnsi="Arial"/>
      <w:noProof w:val="0"/>
      <w:color w:val="EE7700"/>
      <w:sz w:val="24"/>
      <w:lang w:val="la-Latn"/>
    </w:rPr>
  </w:style>
  <w:style w:type="character" w:customStyle="1" w:styleId="DraCorspeakerattribution">
    <w:name w:val="DraCor speaker attribution"/>
    <w:uiPriority w:val="1"/>
    <w:qFormat/>
    <w:rsid w:val="00E91863"/>
    <w:rPr>
      <w:rFonts w:ascii="Arial" w:hAnsi="Arial"/>
      <w:noProof w:val="0"/>
      <w:color w:val="00C800"/>
      <w:sz w:val="24"/>
      <w:lang w:val="la-Latn"/>
    </w:rPr>
  </w:style>
  <w:style w:type="character" w:customStyle="1" w:styleId="DraCorforeignlanguage">
    <w:name w:val="DraCor foreign language"/>
    <w:uiPriority w:val="1"/>
    <w:qFormat/>
    <w:rsid w:val="00E91863"/>
    <w:rPr>
      <w:rFonts w:ascii="Arial" w:hAnsi="Arial"/>
      <w:noProof w:val="0"/>
      <w:color w:val="15C0DD"/>
      <w:sz w:val="24"/>
      <w:lang w:val="la-Latn"/>
    </w:rPr>
  </w:style>
  <w:style w:type="character" w:customStyle="1" w:styleId="DraCorlinenumber">
    <w:name w:val="DraCor line number"/>
    <w:uiPriority w:val="1"/>
    <w:qFormat/>
    <w:rsid w:val="00E91863"/>
    <w:rPr>
      <w:rFonts w:ascii="Arial" w:hAnsi="Arial"/>
      <w:noProof w:val="0"/>
      <w:color w:val="00C49F"/>
      <w:sz w:val="24"/>
      <w:lang w:val="la-Latn"/>
    </w:rPr>
  </w:style>
  <w:style w:type="character" w:customStyle="1" w:styleId="DraCormarkversepart">
    <w:name w:val="DraCor mark verse part"/>
    <w:basedOn w:val="Absatz-Standardschriftart"/>
    <w:uiPriority w:val="1"/>
    <w:qFormat/>
    <w:rsid w:val="00E91863"/>
    <w:rPr>
      <w:noProof w:val="0"/>
      <w:color w:val="FF00FF"/>
      <w:lang w:val="en-GB"/>
    </w:rPr>
  </w:style>
  <w:style w:type="table" w:styleId="Tabellenraster">
    <w:name w:val="Table Grid"/>
    <w:basedOn w:val="NormaleTabelle"/>
    <w:uiPriority w:val="59"/>
    <w:rsid w:val="00E91863"/>
    <w:pPr>
      <w:suppressAutoHyphens w:val="0"/>
    </w:pPr>
    <w:rPr>
      <w:lang w:val="de-DE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raCorpagebeginning">
    <w:name w:val="DraCor page beginning"/>
    <w:uiPriority w:val="1"/>
    <w:qFormat/>
    <w:rsid w:val="00E91863"/>
    <w:rPr>
      <w:rFonts w:ascii="Arial" w:hAnsi="Arial"/>
      <w:noProof w:val="0"/>
      <w:color w:val="4BACC6" w:themeColor="accent5"/>
      <w:sz w:val="24"/>
      <w:lang w:val="la-Latn"/>
    </w:rPr>
  </w:style>
  <w:style w:type="character" w:styleId="Hyperlink">
    <w:name w:val="Hyperlink"/>
    <w:basedOn w:val="Absatz-Standardschriftart"/>
    <w:uiPriority w:val="99"/>
    <w:unhideWhenUsed/>
    <w:rsid w:val="005A151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1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uygensING/translatin/blob/main/datasource/transcriptions/docx/Placentius-Plausu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nl/books?id=VD44U0886h0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OneDrive\Desktop\NeoLatDraCor-styleshee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NeoLatDraCor-stylesheet.dotx</Template>
  <TotalTime>0</TotalTime>
  <Pages>15</Pages>
  <Words>1824</Words>
  <Characters>10799</Characters>
  <Application>Microsoft Office Word</Application>
  <DocSecurity>0</DocSecurity>
  <Lines>514</Lines>
  <Paragraphs>394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Julia J. Beine</cp:lastModifiedBy>
  <cp:revision>46</cp:revision>
  <dcterms:created xsi:type="dcterms:W3CDTF">2025-08-10T05:59:00Z</dcterms:created>
  <dcterms:modified xsi:type="dcterms:W3CDTF">2025-09-24T15:55:00Z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f92e1bbc-9769-44a8-8e4d-f456d300ee06</vt:lpwstr>
  </property>
</Properties>
</file>